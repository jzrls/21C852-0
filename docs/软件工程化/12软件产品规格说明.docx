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408999"/>
        <w:docPartObj>
          <w:docPartGallery w:val="Cover Pages"/>
          <w:docPartUnique/>
        </w:docPartObj>
      </w:sdtPr>
      <w:sdtEndPr>
        <w:rPr>
          <w:rFonts w:cs="宋体"/>
          <w:kern w:val="0"/>
          <w:sz w:val="24"/>
          <w:szCs w:val="21"/>
        </w:rPr>
      </w:sdtEndPr>
      <w:sdtContent>
        <w:p w14:paraId="00B99706" w14:textId="36B38390" w:rsidR="00057597" w:rsidRDefault="00057597" w:rsidP="006864B0">
          <w:pPr>
            <w:pStyle w:val="affffff3"/>
          </w:pPr>
        </w:p>
        <w:tbl>
          <w:tblPr>
            <w:tblStyle w:val="afffb"/>
            <w:tblW w:w="48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2068"/>
            <w:gridCol w:w="1540"/>
            <w:gridCol w:w="1114"/>
            <w:gridCol w:w="2346"/>
          </w:tblGrid>
          <w:tr w:rsidR="00057597" w14:paraId="1E6D136A" w14:textId="77777777" w:rsidTr="00502C4A">
            <w:trPr>
              <w:trHeight w:val="567"/>
              <w:jc w:val="center"/>
            </w:trPr>
            <w:tc>
              <w:tcPr>
                <w:tcW w:w="550" w:type="pct"/>
                <w:vAlign w:val="center"/>
              </w:tcPr>
              <w:p w14:paraId="6AE37E8B" w14:textId="77777777" w:rsidR="00057597" w:rsidRDefault="00057597" w:rsidP="006864B0">
                <w:pPr>
                  <w:pStyle w:val="affffff3"/>
                  <w:jc w:val="distribute"/>
                </w:pPr>
                <w:r>
                  <w:rPr>
                    <w:rFonts w:hint="eastAsia"/>
                  </w:rPr>
                  <w:t>档号</w:t>
                </w:r>
              </w:p>
            </w:tc>
            <w:tc>
              <w:tcPr>
                <w:tcW w:w="999" w:type="pct"/>
                <w:tcBorders>
                  <w:bottom w:val="single" w:sz="4" w:space="0" w:color="auto"/>
                </w:tcBorders>
                <w:vAlign w:val="center"/>
              </w:tcPr>
              <w:p w14:paraId="347A91A2" w14:textId="77777777" w:rsidR="00057597" w:rsidRDefault="00057597" w:rsidP="006864B0">
                <w:pPr>
                  <w:pStyle w:val="affffff3"/>
                </w:pPr>
              </w:p>
            </w:tc>
            <w:tc>
              <w:tcPr>
                <w:tcW w:w="750" w:type="pct"/>
                <w:vAlign w:val="center"/>
              </w:tcPr>
              <w:p w14:paraId="5D31D1E3" w14:textId="77777777" w:rsidR="00057597" w:rsidRDefault="00057597" w:rsidP="006864B0">
                <w:pPr>
                  <w:pStyle w:val="affffff3"/>
                </w:pPr>
              </w:p>
            </w:tc>
            <w:tc>
              <w:tcPr>
                <w:tcW w:w="550" w:type="pct"/>
                <w:vAlign w:val="center"/>
              </w:tcPr>
              <w:p w14:paraId="5B4DC9BB" w14:textId="77777777" w:rsidR="00057597" w:rsidRDefault="00057597" w:rsidP="006864B0">
                <w:pPr>
                  <w:pStyle w:val="affffff3"/>
                  <w:jc w:val="distribute"/>
                </w:pPr>
                <w:r>
                  <w:rPr>
                    <w:rFonts w:hint="eastAsia"/>
                  </w:rPr>
                  <w:t>编号</w:t>
                </w:r>
              </w:p>
            </w:tc>
            <w:tc>
              <w:tcPr>
                <w:tcW w:w="1001" w:type="pct"/>
                <w:tcBorders>
                  <w:bottom w:val="single" w:sz="4" w:space="0" w:color="auto"/>
                </w:tcBorders>
                <w:vAlign w:val="center"/>
              </w:tcPr>
              <w:p w14:paraId="5240E3B9" w14:textId="18E42E81" w:rsidR="00057597" w:rsidRPr="00057597" w:rsidRDefault="00057597" w:rsidP="006864B0">
                <w:pPr>
                  <w:pStyle w:val="affffff3"/>
                </w:pPr>
                <w:r>
                  <w:t>21</w:t>
                </w:r>
                <w:r>
                  <w:rPr>
                    <w:rFonts w:hint="eastAsia"/>
                  </w:rPr>
                  <w:t>C</w:t>
                </w:r>
                <w:r>
                  <w:t>852-0</w:t>
                </w:r>
                <w:r w:rsidRPr="00057597">
                  <w:t>_SJ_CS_V</w:t>
                </w:r>
                <w:r w:rsidR="00B72A9E">
                  <w:t>1</w:t>
                </w:r>
                <w:r w:rsidRPr="00057597">
                  <w:t>.</w:t>
                </w:r>
                <w:r w:rsidR="00B72A9E">
                  <w:t>00</w:t>
                </w:r>
              </w:p>
            </w:tc>
          </w:tr>
          <w:tr w:rsidR="00057597" w14:paraId="1E0096CD" w14:textId="77777777" w:rsidTr="00502C4A">
            <w:trPr>
              <w:trHeight w:val="567"/>
              <w:jc w:val="center"/>
            </w:trPr>
            <w:tc>
              <w:tcPr>
                <w:tcW w:w="550" w:type="pct"/>
                <w:vAlign w:val="center"/>
              </w:tcPr>
              <w:p w14:paraId="598E8FDD" w14:textId="77777777" w:rsidR="00057597" w:rsidRDefault="00057597" w:rsidP="006864B0">
                <w:pPr>
                  <w:pStyle w:val="affffff3"/>
                  <w:jc w:val="distribute"/>
                </w:pPr>
                <w:r>
                  <w:rPr>
                    <w:rFonts w:hint="eastAsia"/>
                  </w:rPr>
                  <w:t>保管期限</w:t>
                </w:r>
              </w:p>
            </w:tc>
            <w:tc>
              <w:tcPr>
                <w:tcW w:w="999" w:type="pct"/>
                <w:tcBorders>
                  <w:top w:val="single" w:sz="4" w:space="0" w:color="auto"/>
                  <w:bottom w:val="single" w:sz="4" w:space="0" w:color="auto"/>
                </w:tcBorders>
                <w:vAlign w:val="center"/>
              </w:tcPr>
              <w:p w14:paraId="4D3200A1" w14:textId="77777777" w:rsidR="00057597" w:rsidRDefault="00057597" w:rsidP="006864B0">
                <w:pPr>
                  <w:pStyle w:val="affffff3"/>
                </w:pPr>
              </w:p>
            </w:tc>
            <w:tc>
              <w:tcPr>
                <w:tcW w:w="750" w:type="pct"/>
                <w:vAlign w:val="center"/>
              </w:tcPr>
              <w:p w14:paraId="124EF72F" w14:textId="77777777" w:rsidR="00057597" w:rsidRDefault="00057597" w:rsidP="006864B0">
                <w:pPr>
                  <w:pStyle w:val="affffff3"/>
                </w:pPr>
              </w:p>
            </w:tc>
            <w:tc>
              <w:tcPr>
                <w:tcW w:w="550" w:type="pct"/>
                <w:vAlign w:val="center"/>
              </w:tcPr>
              <w:p w14:paraId="7A6D7F9E" w14:textId="51B2B688" w:rsidR="00057597" w:rsidRDefault="00057597" w:rsidP="006864B0">
                <w:pPr>
                  <w:pStyle w:val="affffff3"/>
                  <w:jc w:val="distribute"/>
                </w:pPr>
                <w:r>
                  <w:rPr>
                    <w:rFonts w:hint="eastAsia"/>
                  </w:rPr>
                  <w:t>密级</w:t>
                </w:r>
              </w:p>
            </w:tc>
            <w:tc>
              <w:tcPr>
                <w:tcW w:w="1001" w:type="pct"/>
                <w:tcBorders>
                  <w:top w:val="single" w:sz="4" w:space="0" w:color="auto"/>
                  <w:bottom w:val="single" w:sz="4" w:space="0" w:color="auto"/>
                </w:tcBorders>
                <w:vAlign w:val="center"/>
              </w:tcPr>
              <w:p w14:paraId="55C5BD6B" w14:textId="57D187EB" w:rsidR="00057597" w:rsidRDefault="00057597" w:rsidP="006864B0">
                <w:pPr>
                  <w:pStyle w:val="affffff3"/>
                </w:pPr>
                <w:r>
                  <w:rPr>
                    <w:rFonts w:hint="eastAsia"/>
                  </w:rPr>
                  <w:t>非密</w:t>
                </w:r>
              </w:p>
            </w:tc>
          </w:tr>
          <w:tr w:rsidR="00057597" w14:paraId="50F483C0" w14:textId="77777777" w:rsidTr="00502C4A">
            <w:trPr>
              <w:trHeight w:val="567"/>
              <w:jc w:val="center"/>
            </w:trPr>
            <w:tc>
              <w:tcPr>
                <w:tcW w:w="550" w:type="pct"/>
                <w:vAlign w:val="center"/>
              </w:tcPr>
              <w:p w14:paraId="17A603A7" w14:textId="77777777" w:rsidR="00057597" w:rsidRDefault="00057597" w:rsidP="006864B0">
                <w:pPr>
                  <w:pStyle w:val="affffff3"/>
                  <w:jc w:val="distribute"/>
                </w:pPr>
              </w:p>
            </w:tc>
            <w:tc>
              <w:tcPr>
                <w:tcW w:w="999" w:type="pct"/>
                <w:tcBorders>
                  <w:top w:val="single" w:sz="4" w:space="0" w:color="auto"/>
                </w:tcBorders>
                <w:vAlign w:val="center"/>
              </w:tcPr>
              <w:p w14:paraId="56E6D497" w14:textId="77777777" w:rsidR="00057597" w:rsidRDefault="00057597" w:rsidP="006864B0">
                <w:pPr>
                  <w:pStyle w:val="affffff3"/>
                </w:pPr>
              </w:p>
            </w:tc>
            <w:tc>
              <w:tcPr>
                <w:tcW w:w="750" w:type="pct"/>
                <w:vAlign w:val="center"/>
              </w:tcPr>
              <w:p w14:paraId="70768429" w14:textId="77777777" w:rsidR="00057597" w:rsidRDefault="00057597" w:rsidP="006864B0">
                <w:pPr>
                  <w:pStyle w:val="affffff3"/>
                </w:pPr>
              </w:p>
            </w:tc>
            <w:tc>
              <w:tcPr>
                <w:tcW w:w="550" w:type="pct"/>
                <w:vAlign w:val="center"/>
              </w:tcPr>
              <w:p w14:paraId="0DB91AE6" w14:textId="77777777" w:rsidR="00057597" w:rsidRPr="006E3FCF" w:rsidRDefault="00057597" w:rsidP="006864B0">
                <w:pPr>
                  <w:pStyle w:val="affffff3"/>
                  <w:jc w:val="distribute"/>
                </w:pPr>
                <w:r w:rsidRPr="006E3FCF">
                  <w:t>阶段标记</w:t>
                </w:r>
              </w:p>
            </w:tc>
            <w:tc>
              <w:tcPr>
                <w:tcW w:w="1001" w:type="pct"/>
                <w:tcBorders>
                  <w:top w:val="single" w:sz="4" w:space="0" w:color="auto"/>
                  <w:bottom w:val="single" w:sz="4" w:space="0" w:color="auto"/>
                </w:tcBorders>
                <w:vAlign w:val="center"/>
              </w:tcPr>
              <w:p w14:paraId="1149A2BA" w14:textId="186929AC" w:rsidR="00057597" w:rsidRDefault="00057597" w:rsidP="006864B0">
                <w:pPr>
                  <w:pStyle w:val="affffff3"/>
                </w:pPr>
                <w:r>
                  <w:rPr>
                    <w:rFonts w:hint="eastAsia"/>
                  </w:rPr>
                  <w:t>M</w:t>
                </w:r>
              </w:p>
            </w:tc>
          </w:tr>
        </w:tbl>
        <w:p w14:paraId="385BAA46" w14:textId="77777777" w:rsidR="00057597" w:rsidRDefault="00057597" w:rsidP="006864B0">
          <w:pPr>
            <w:pStyle w:val="affffff3"/>
          </w:pPr>
        </w:p>
        <w:p w14:paraId="2FA01260" w14:textId="77777777" w:rsidR="00057597" w:rsidRDefault="00057597" w:rsidP="006864B0">
          <w:pPr>
            <w:pStyle w:val="affffff3"/>
          </w:pPr>
        </w:p>
        <w:p w14:paraId="2AEDC9A3" w14:textId="77777777" w:rsidR="00057597" w:rsidRDefault="00057597" w:rsidP="006864B0">
          <w:pPr>
            <w:pStyle w:val="affffff3"/>
          </w:pPr>
        </w:p>
        <w:tbl>
          <w:tblPr>
            <w:tblStyle w:val="afffb"/>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5227"/>
          </w:tblGrid>
          <w:tr w:rsidR="00057597" w14:paraId="4D864D15" w14:textId="77777777" w:rsidTr="003565D1">
            <w:trPr>
              <w:trHeight w:val="850"/>
              <w:jc w:val="center"/>
            </w:trPr>
            <w:tc>
              <w:tcPr>
                <w:tcW w:w="750" w:type="pct"/>
                <w:vAlign w:val="center"/>
              </w:tcPr>
              <w:p w14:paraId="7F5D471B" w14:textId="77777777" w:rsidR="00057597" w:rsidRPr="003565D1" w:rsidRDefault="00057597" w:rsidP="006864B0">
                <w:pPr>
                  <w:pStyle w:val="affffff3"/>
                  <w:rPr>
                    <w:rFonts w:ascii="黑体" w:eastAsia="黑体" w:hAnsi="黑体"/>
                    <w:sz w:val="44"/>
                    <w:szCs w:val="44"/>
                  </w:rPr>
                </w:pPr>
                <w:r w:rsidRPr="003565D1">
                  <w:rPr>
                    <w:rFonts w:ascii="黑体" w:eastAsia="黑体" w:hAnsi="黑体" w:hint="eastAsia"/>
                    <w:sz w:val="44"/>
                    <w:szCs w:val="44"/>
                  </w:rPr>
                  <w:t>名称</w:t>
                </w:r>
              </w:p>
            </w:tc>
            <w:tc>
              <w:tcPr>
                <w:tcW w:w="2463" w:type="pct"/>
                <w:tcBorders>
                  <w:bottom w:val="single" w:sz="4" w:space="0" w:color="auto"/>
                </w:tcBorders>
                <w:vAlign w:val="center"/>
              </w:tcPr>
              <w:p w14:paraId="387DCF4B" w14:textId="26346BC8" w:rsidR="00057597" w:rsidRPr="00057597" w:rsidRDefault="00057597" w:rsidP="006864B0">
                <w:pPr>
                  <w:pStyle w:val="affffff3"/>
                  <w:rPr>
                    <w:rFonts w:ascii="黑体" w:eastAsia="黑体" w:hAnsi="黑体"/>
                    <w:sz w:val="44"/>
                    <w:szCs w:val="44"/>
                  </w:rPr>
                </w:pPr>
                <w:r w:rsidRPr="00057597">
                  <w:rPr>
                    <w:rFonts w:ascii="黑体" w:eastAsia="黑体" w:hAnsi="黑体" w:hint="eastAsia"/>
                    <w:sz w:val="44"/>
                    <w:szCs w:val="44"/>
                  </w:rPr>
                  <w:t>2</w:t>
                </w:r>
                <w:r w:rsidRPr="00057597">
                  <w:rPr>
                    <w:rFonts w:ascii="黑体" w:eastAsia="黑体" w:hAnsi="黑体"/>
                    <w:sz w:val="44"/>
                    <w:szCs w:val="44"/>
                  </w:rPr>
                  <w:t>1C852-0电机控制器</w:t>
                </w:r>
              </w:p>
            </w:tc>
          </w:tr>
          <w:tr w:rsidR="00057597" w14:paraId="5FBC6624" w14:textId="77777777" w:rsidTr="003565D1">
            <w:trPr>
              <w:trHeight w:val="850"/>
              <w:jc w:val="center"/>
            </w:trPr>
            <w:tc>
              <w:tcPr>
                <w:tcW w:w="750" w:type="pct"/>
                <w:vAlign w:val="center"/>
              </w:tcPr>
              <w:p w14:paraId="3447FA7E" w14:textId="77777777" w:rsidR="00057597" w:rsidRDefault="00057597" w:rsidP="006864B0">
                <w:pPr>
                  <w:pStyle w:val="affffff3"/>
                </w:pPr>
              </w:p>
            </w:tc>
            <w:tc>
              <w:tcPr>
                <w:tcW w:w="2463" w:type="pct"/>
                <w:tcBorders>
                  <w:top w:val="single" w:sz="4" w:space="0" w:color="auto"/>
                  <w:bottom w:val="single" w:sz="4" w:space="0" w:color="auto"/>
                </w:tcBorders>
                <w:vAlign w:val="center"/>
              </w:tcPr>
              <w:p w14:paraId="486181C6" w14:textId="68066088" w:rsidR="00057597" w:rsidRPr="00057597" w:rsidRDefault="00057597" w:rsidP="006864B0">
                <w:pPr>
                  <w:pStyle w:val="affffff3"/>
                  <w:rPr>
                    <w:rFonts w:ascii="黑体" w:eastAsia="黑体" w:hAnsi="黑体"/>
                    <w:sz w:val="44"/>
                    <w:szCs w:val="44"/>
                  </w:rPr>
                </w:pPr>
                <w:r w:rsidRPr="00057597">
                  <w:rPr>
                    <w:rFonts w:ascii="黑体" w:eastAsia="黑体" w:hAnsi="黑体" w:hint="eastAsia"/>
                    <w:sz w:val="44"/>
                    <w:szCs w:val="44"/>
                  </w:rPr>
                  <w:t>软件产品规格说明</w:t>
                </w:r>
              </w:p>
            </w:tc>
          </w:tr>
        </w:tbl>
        <w:p w14:paraId="59A74B6B" w14:textId="77777777" w:rsidR="00057597" w:rsidRDefault="00057597" w:rsidP="006864B0">
          <w:pPr>
            <w:pStyle w:val="affffff3"/>
          </w:pPr>
        </w:p>
        <w:p w14:paraId="020527A2" w14:textId="77777777" w:rsidR="00057597" w:rsidRDefault="00057597" w:rsidP="006864B0">
          <w:pPr>
            <w:pStyle w:val="affffff3"/>
          </w:pPr>
        </w:p>
        <w:p w14:paraId="72441022" w14:textId="77777777" w:rsidR="00057597" w:rsidRDefault="00057597" w:rsidP="006864B0">
          <w:pPr>
            <w:pStyle w:val="affffff3"/>
          </w:pPr>
        </w:p>
        <w:tbl>
          <w:tblPr>
            <w:tblStyle w:val="afffb"/>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605"/>
          </w:tblGrid>
          <w:tr w:rsidR="00057597" w14:paraId="36973448" w14:textId="77777777" w:rsidTr="005373EB">
            <w:trPr>
              <w:trHeight w:val="567"/>
              <w:jc w:val="center"/>
            </w:trPr>
            <w:tc>
              <w:tcPr>
                <w:tcW w:w="750" w:type="pct"/>
                <w:vAlign w:val="center"/>
              </w:tcPr>
              <w:p w14:paraId="382BEB2D" w14:textId="77777777" w:rsidR="00057597" w:rsidRPr="003565D1" w:rsidRDefault="00057597" w:rsidP="006864B0">
                <w:pPr>
                  <w:pStyle w:val="affffff3"/>
                  <w:rPr>
                    <w:sz w:val="28"/>
                    <w:szCs w:val="28"/>
                  </w:rPr>
                </w:pPr>
                <w:r w:rsidRPr="003565D1">
                  <w:rPr>
                    <w:rFonts w:hint="eastAsia"/>
                    <w:sz w:val="28"/>
                    <w:szCs w:val="28"/>
                  </w:rPr>
                  <w:t>部门</w:t>
                </w:r>
              </w:p>
            </w:tc>
            <w:tc>
              <w:tcPr>
                <w:tcW w:w="2499" w:type="pct"/>
                <w:tcBorders>
                  <w:bottom w:val="single" w:sz="4" w:space="0" w:color="auto"/>
                </w:tcBorders>
                <w:vAlign w:val="center"/>
              </w:tcPr>
              <w:p w14:paraId="07E9FCE3" w14:textId="077324C1" w:rsidR="00057597" w:rsidRPr="003565D1" w:rsidRDefault="00057597" w:rsidP="006864B0">
                <w:pPr>
                  <w:pStyle w:val="affffff3"/>
                  <w:rPr>
                    <w:sz w:val="28"/>
                    <w:szCs w:val="28"/>
                  </w:rPr>
                </w:pPr>
                <w:r>
                  <w:rPr>
                    <w:rFonts w:hint="eastAsia"/>
                    <w:sz w:val="28"/>
                    <w:szCs w:val="28"/>
                  </w:rPr>
                  <w:t>控制研发部</w:t>
                </w:r>
              </w:p>
            </w:tc>
          </w:tr>
          <w:tr w:rsidR="00057597" w14:paraId="2E8B5CEE" w14:textId="77777777" w:rsidTr="005373EB">
            <w:trPr>
              <w:trHeight w:val="567"/>
              <w:jc w:val="center"/>
            </w:trPr>
            <w:tc>
              <w:tcPr>
                <w:tcW w:w="750" w:type="pct"/>
                <w:vAlign w:val="center"/>
              </w:tcPr>
              <w:p w14:paraId="61BD8140" w14:textId="77777777" w:rsidR="00057597" w:rsidRPr="003565D1" w:rsidRDefault="00057597" w:rsidP="006864B0">
                <w:pPr>
                  <w:pStyle w:val="affffff3"/>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3E145EF3" w14:textId="45061C7D" w:rsidR="00057597" w:rsidRPr="003565D1" w:rsidRDefault="00057597" w:rsidP="006864B0">
                <w:pPr>
                  <w:pStyle w:val="affffff3"/>
                  <w:rPr>
                    <w:sz w:val="28"/>
                    <w:szCs w:val="28"/>
                  </w:rPr>
                </w:pPr>
                <w:r>
                  <w:rPr>
                    <w:rFonts w:hint="eastAsia"/>
                    <w:sz w:val="28"/>
                    <w:szCs w:val="28"/>
                  </w:rPr>
                  <w:t>李</w:t>
                </w:r>
                <w:r>
                  <w:rPr>
                    <w:rFonts w:hint="eastAsia"/>
                    <w:sz w:val="28"/>
                    <w:szCs w:val="28"/>
                  </w:rPr>
                  <w:t xml:space="preserve"> </w:t>
                </w:r>
                <w:r>
                  <w:rPr>
                    <w:sz w:val="28"/>
                    <w:szCs w:val="28"/>
                  </w:rPr>
                  <w:t xml:space="preserve"> </w:t>
                </w:r>
                <w:r>
                  <w:rPr>
                    <w:rFonts w:hint="eastAsia"/>
                    <w:sz w:val="28"/>
                    <w:szCs w:val="28"/>
                  </w:rPr>
                  <w:t>盛</w:t>
                </w:r>
                <w:r>
                  <w:rPr>
                    <w:rFonts w:hint="eastAsia"/>
                    <w:sz w:val="28"/>
                    <w:szCs w:val="28"/>
                  </w:rPr>
                  <w:t xml:space="preserve"> </w:t>
                </w:r>
                <w:r>
                  <w:rPr>
                    <w:sz w:val="28"/>
                    <w:szCs w:val="28"/>
                  </w:rPr>
                  <w:t>20231015</w:t>
                </w:r>
              </w:p>
            </w:tc>
          </w:tr>
          <w:tr w:rsidR="00057597" w14:paraId="44109A80" w14:textId="77777777" w:rsidTr="005373EB">
            <w:trPr>
              <w:trHeight w:val="567"/>
              <w:jc w:val="center"/>
            </w:trPr>
            <w:tc>
              <w:tcPr>
                <w:tcW w:w="750" w:type="pct"/>
                <w:vAlign w:val="center"/>
              </w:tcPr>
              <w:p w14:paraId="3378E955" w14:textId="77777777" w:rsidR="00057597" w:rsidRPr="003565D1" w:rsidRDefault="00057597" w:rsidP="006864B0">
                <w:pPr>
                  <w:pStyle w:val="affffff3"/>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9C37AC" w14:textId="495F5022" w:rsidR="00057597" w:rsidRPr="003565D1" w:rsidRDefault="00057597" w:rsidP="006864B0">
                <w:pPr>
                  <w:pStyle w:val="affffff3"/>
                  <w:rPr>
                    <w:sz w:val="28"/>
                    <w:szCs w:val="28"/>
                  </w:rPr>
                </w:pPr>
                <w:r>
                  <w:rPr>
                    <w:rFonts w:hint="eastAsia"/>
                    <w:sz w:val="28"/>
                    <w:szCs w:val="28"/>
                  </w:rPr>
                  <w:t>唐春茂</w:t>
                </w:r>
                <w:r>
                  <w:rPr>
                    <w:rFonts w:hint="eastAsia"/>
                    <w:sz w:val="28"/>
                    <w:szCs w:val="28"/>
                  </w:rPr>
                  <w:t xml:space="preserve"> </w:t>
                </w:r>
                <w:r>
                  <w:rPr>
                    <w:sz w:val="28"/>
                    <w:szCs w:val="28"/>
                  </w:rPr>
                  <w:t>20231015</w:t>
                </w:r>
              </w:p>
            </w:tc>
          </w:tr>
          <w:tr w:rsidR="00057597" w14:paraId="68FAA9FD" w14:textId="77777777" w:rsidTr="005373EB">
            <w:trPr>
              <w:trHeight w:val="567"/>
              <w:jc w:val="center"/>
            </w:trPr>
            <w:tc>
              <w:tcPr>
                <w:tcW w:w="750" w:type="pct"/>
                <w:vAlign w:val="center"/>
              </w:tcPr>
              <w:p w14:paraId="4C03F23F" w14:textId="77777777" w:rsidR="00057597" w:rsidRPr="003565D1" w:rsidRDefault="00057597" w:rsidP="006864B0">
                <w:pPr>
                  <w:pStyle w:val="affffff3"/>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4E713B3E" w14:textId="4B2BD9BF" w:rsidR="00057597" w:rsidRPr="003565D1" w:rsidRDefault="00057597" w:rsidP="006864B0">
                <w:pPr>
                  <w:pStyle w:val="affffff3"/>
                  <w:rPr>
                    <w:sz w:val="28"/>
                    <w:szCs w:val="28"/>
                  </w:rPr>
                </w:pPr>
                <w:r>
                  <w:rPr>
                    <w:rFonts w:hint="eastAsia"/>
                    <w:sz w:val="28"/>
                    <w:szCs w:val="28"/>
                  </w:rPr>
                  <w:t>曾庆军</w:t>
                </w:r>
                <w:r>
                  <w:rPr>
                    <w:rFonts w:hint="eastAsia"/>
                    <w:sz w:val="28"/>
                    <w:szCs w:val="28"/>
                  </w:rPr>
                  <w:t xml:space="preserve"> </w:t>
                </w:r>
                <w:r>
                  <w:rPr>
                    <w:sz w:val="28"/>
                    <w:szCs w:val="28"/>
                  </w:rPr>
                  <w:t>20231015</w:t>
                </w:r>
              </w:p>
            </w:tc>
          </w:tr>
          <w:tr w:rsidR="00057597" w14:paraId="5BE061BA" w14:textId="77777777" w:rsidTr="005373EB">
            <w:trPr>
              <w:trHeight w:val="567"/>
              <w:jc w:val="center"/>
            </w:trPr>
            <w:tc>
              <w:tcPr>
                <w:tcW w:w="750" w:type="pct"/>
                <w:vAlign w:val="center"/>
              </w:tcPr>
              <w:p w14:paraId="73584166" w14:textId="77777777" w:rsidR="00057597" w:rsidRPr="003565D1" w:rsidRDefault="00057597" w:rsidP="006864B0">
                <w:pPr>
                  <w:pStyle w:val="affffff3"/>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1BD1D4E0" w14:textId="77777777" w:rsidR="00057597" w:rsidRPr="003565D1" w:rsidRDefault="00057597" w:rsidP="006864B0">
                <w:pPr>
                  <w:pStyle w:val="affffff3"/>
                  <w:rPr>
                    <w:sz w:val="28"/>
                    <w:szCs w:val="28"/>
                  </w:rPr>
                </w:pPr>
              </w:p>
            </w:tc>
          </w:tr>
          <w:tr w:rsidR="00057597" w14:paraId="651EFB2D" w14:textId="77777777" w:rsidTr="005373EB">
            <w:trPr>
              <w:trHeight w:val="567"/>
              <w:jc w:val="center"/>
            </w:trPr>
            <w:tc>
              <w:tcPr>
                <w:tcW w:w="750" w:type="pct"/>
                <w:vAlign w:val="center"/>
              </w:tcPr>
              <w:p w14:paraId="4A11F9EE" w14:textId="77777777" w:rsidR="00057597" w:rsidRPr="003565D1" w:rsidRDefault="00057597" w:rsidP="006864B0">
                <w:pPr>
                  <w:pStyle w:val="affffff3"/>
                  <w:rPr>
                    <w:sz w:val="28"/>
                    <w:szCs w:val="28"/>
                  </w:rPr>
                </w:pPr>
                <w:proofErr w:type="gramStart"/>
                <w:r w:rsidRPr="003565D1">
                  <w:rPr>
                    <w:rFonts w:hint="eastAsia"/>
                    <w:sz w:val="28"/>
                    <w:szCs w:val="28"/>
                  </w:rPr>
                  <w:t>标审</w:t>
                </w:r>
                <w:proofErr w:type="gramEnd"/>
              </w:p>
            </w:tc>
            <w:tc>
              <w:tcPr>
                <w:tcW w:w="2499" w:type="pct"/>
                <w:tcBorders>
                  <w:top w:val="single" w:sz="4" w:space="0" w:color="auto"/>
                  <w:bottom w:val="single" w:sz="4" w:space="0" w:color="auto"/>
                </w:tcBorders>
                <w:vAlign w:val="center"/>
              </w:tcPr>
              <w:p w14:paraId="2EAE05BD" w14:textId="77777777" w:rsidR="00057597" w:rsidRPr="003565D1" w:rsidRDefault="00057597" w:rsidP="006864B0">
                <w:pPr>
                  <w:pStyle w:val="affffff3"/>
                  <w:rPr>
                    <w:sz w:val="28"/>
                    <w:szCs w:val="28"/>
                  </w:rPr>
                </w:pPr>
              </w:p>
            </w:tc>
          </w:tr>
          <w:tr w:rsidR="00057597" w14:paraId="101678F8" w14:textId="77777777" w:rsidTr="005373EB">
            <w:trPr>
              <w:trHeight w:val="567"/>
              <w:jc w:val="center"/>
            </w:trPr>
            <w:tc>
              <w:tcPr>
                <w:tcW w:w="750" w:type="pct"/>
                <w:vAlign w:val="center"/>
              </w:tcPr>
              <w:p w14:paraId="7096CD2E" w14:textId="77777777" w:rsidR="00057597" w:rsidRPr="003565D1" w:rsidRDefault="00057597" w:rsidP="006864B0">
                <w:pPr>
                  <w:pStyle w:val="affffff3"/>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44A43C3" w14:textId="09667FC2" w:rsidR="00057597" w:rsidRPr="003565D1" w:rsidRDefault="00057597" w:rsidP="006864B0">
                <w:pPr>
                  <w:pStyle w:val="affffff3"/>
                  <w:rPr>
                    <w:sz w:val="28"/>
                    <w:szCs w:val="28"/>
                  </w:rPr>
                </w:pPr>
                <w:r>
                  <w:rPr>
                    <w:rFonts w:hint="eastAsia"/>
                    <w:sz w:val="28"/>
                    <w:szCs w:val="28"/>
                  </w:rPr>
                  <w:t>刘政华</w:t>
                </w:r>
                <w:r>
                  <w:rPr>
                    <w:rFonts w:hint="eastAsia"/>
                    <w:sz w:val="28"/>
                    <w:szCs w:val="28"/>
                  </w:rPr>
                  <w:t xml:space="preserve"> </w:t>
                </w:r>
                <w:r>
                  <w:rPr>
                    <w:sz w:val="28"/>
                    <w:szCs w:val="28"/>
                  </w:rPr>
                  <w:t>20231015</w:t>
                </w:r>
              </w:p>
            </w:tc>
          </w:tr>
        </w:tbl>
        <w:p w14:paraId="492B6F80" w14:textId="77777777" w:rsidR="00057597" w:rsidRDefault="00057597" w:rsidP="006864B0">
          <w:pPr>
            <w:pStyle w:val="affffff3"/>
          </w:pPr>
        </w:p>
        <w:p w14:paraId="22615E30" w14:textId="77777777" w:rsidR="00057597" w:rsidRDefault="00057597" w:rsidP="006864B0">
          <w:pPr>
            <w:pStyle w:val="affffff3"/>
          </w:pPr>
        </w:p>
        <w:p w14:paraId="0C67255E" w14:textId="77777777" w:rsidR="00057597" w:rsidRDefault="00057597" w:rsidP="006864B0">
          <w:pPr>
            <w:pStyle w:val="affffff3"/>
          </w:pPr>
        </w:p>
        <w:tbl>
          <w:tblPr>
            <w:tblStyle w:val="afffb"/>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8"/>
          </w:tblGrid>
          <w:tr w:rsidR="00057597" w14:paraId="6B78E401" w14:textId="77777777" w:rsidTr="003565D1">
            <w:trPr>
              <w:trHeight w:val="850"/>
              <w:jc w:val="center"/>
            </w:trPr>
            <w:tc>
              <w:tcPr>
                <w:tcW w:w="8296" w:type="dxa"/>
                <w:vAlign w:val="center"/>
              </w:tcPr>
              <w:p w14:paraId="6C113706" w14:textId="77777777" w:rsidR="00057597" w:rsidRPr="003565D1" w:rsidRDefault="00057597" w:rsidP="006864B0">
                <w:pPr>
                  <w:pStyle w:val="affffff3"/>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17CFD9E6" w14:textId="77777777" w:rsidR="00057597" w:rsidRDefault="00057597" w:rsidP="006864B0">
          <w:pPr>
            <w:pStyle w:val="affffff3"/>
          </w:pPr>
        </w:p>
        <w:p w14:paraId="1BE716D0" w14:textId="77777777" w:rsidR="00057597" w:rsidRDefault="00057597" w:rsidP="006864B0">
          <w:pPr>
            <w:pStyle w:val="affffff3"/>
          </w:pPr>
          <w:r>
            <w:br w:type="page"/>
          </w:r>
        </w:p>
        <w:tbl>
          <w:tblPr>
            <w:tblStyle w:val="afffb"/>
            <w:tblW w:w="5000" w:type="pct"/>
            <w:tblLook w:val="04A0" w:firstRow="1" w:lastRow="0" w:firstColumn="1" w:lastColumn="0" w:noHBand="0" w:noVBand="1"/>
          </w:tblPr>
          <w:tblGrid>
            <w:gridCol w:w="642"/>
            <w:gridCol w:w="2022"/>
            <w:gridCol w:w="2022"/>
            <w:gridCol w:w="1842"/>
            <w:gridCol w:w="1994"/>
          </w:tblGrid>
          <w:tr w:rsidR="00057597" w14:paraId="2AEDB966" w14:textId="77777777" w:rsidTr="00A609A2">
            <w:trPr>
              <w:trHeight w:val="8504"/>
            </w:trPr>
            <w:tc>
              <w:tcPr>
                <w:tcW w:w="5000" w:type="pct"/>
                <w:gridSpan w:val="5"/>
              </w:tcPr>
              <w:p w14:paraId="0B62DD44" w14:textId="77777777" w:rsidR="00057597" w:rsidRDefault="00057597" w:rsidP="006864B0">
                <w:pPr>
                  <w:ind w:firstLineChars="0" w:firstLine="0"/>
                </w:pPr>
                <w:r>
                  <w:rPr>
                    <w:rFonts w:hint="eastAsia"/>
                  </w:rPr>
                  <w:lastRenderedPageBreak/>
                  <w:t>内容提要：</w:t>
                </w:r>
              </w:p>
              <w:p w14:paraId="6ACF39EA" w14:textId="77777777" w:rsidR="00057597" w:rsidRPr="005373EB" w:rsidRDefault="00057597" w:rsidP="006864B0">
                <w:pPr>
                  <w:ind w:firstLine="480"/>
                </w:pPr>
                <w:r>
                  <w:rPr>
                    <w:rFonts w:hint="eastAsia"/>
                  </w:rPr>
                  <w:t>本报告主要是对</w:t>
                </w:r>
                <w:r>
                  <w:rPr>
                    <w:rFonts w:hint="eastAsia"/>
                  </w:rPr>
                  <w:t>XXXXX</w:t>
                </w:r>
                <w:r>
                  <w:rPr>
                    <w:rFonts w:hint="eastAsia"/>
                  </w:rPr>
                  <w:t>控制器软件的功能、性能进行测试，检验对设计说明的符合情况，形成软件的自测试报告。</w:t>
                </w:r>
              </w:p>
            </w:tc>
          </w:tr>
          <w:tr w:rsidR="00057597" w14:paraId="2234B822" w14:textId="77777777" w:rsidTr="005373EB">
            <w:trPr>
              <w:cantSplit/>
              <w:trHeight w:val="2211"/>
            </w:trPr>
            <w:tc>
              <w:tcPr>
                <w:tcW w:w="339" w:type="pct"/>
                <w:textDirection w:val="tbRlV"/>
                <w:vAlign w:val="center"/>
              </w:tcPr>
              <w:p w14:paraId="7CEE4D66" w14:textId="77777777" w:rsidR="00057597" w:rsidRPr="005373EB" w:rsidRDefault="00057597" w:rsidP="006864B0">
                <w:pPr>
                  <w:pStyle w:val="affffff3"/>
                  <w:rPr>
                    <w:sz w:val="24"/>
                    <w:szCs w:val="24"/>
                  </w:rPr>
                </w:pPr>
                <w:r w:rsidRPr="006864B0">
                  <w:rPr>
                    <w:rFonts w:hint="eastAsia"/>
                    <w:spacing w:val="170"/>
                    <w:kern w:val="0"/>
                    <w:sz w:val="24"/>
                    <w:szCs w:val="24"/>
                    <w:fitText w:val="1400" w:id="-1193547520"/>
                  </w:rPr>
                  <w:t>主题</w:t>
                </w:r>
                <w:r w:rsidRPr="006864B0">
                  <w:rPr>
                    <w:rFonts w:hint="eastAsia"/>
                    <w:kern w:val="0"/>
                    <w:sz w:val="24"/>
                    <w:szCs w:val="24"/>
                    <w:fitText w:val="1400" w:id="-1193547520"/>
                  </w:rPr>
                  <w:t>词</w:t>
                </w:r>
              </w:p>
            </w:tc>
            <w:tc>
              <w:tcPr>
                <w:tcW w:w="4661" w:type="pct"/>
                <w:gridSpan w:val="4"/>
                <w:vAlign w:val="center"/>
              </w:tcPr>
              <w:p w14:paraId="5D1C4FF8" w14:textId="77777777" w:rsidR="00057597" w:rsidRPr="005373EB" w:rsidRDefault="00057597" w:rsidP="006864B0">
                <w:pPr>
                  <w:pStyle w:val="affffff3"/>
                  <w:rPr>
                    <w:sz w:val="24"/>
                    <w:szCs w:val="24"/>
                  </w:rPr>
                </w:pPr>
              </w:p>
            </w:tc>
          </w:tr>
          <w:tr w:rsidR="00057597" w14:paraId="0712180F" w14:textId="77777777" w:rsidTr="005373EB">
            <w:trPr>
              <w:trHeight w:val="510"/>
            </w:trPr>
            <w:tc>
              <w:tcPr>
                <w:tcW w:w="339" w:type="pct"/>
                <w:vMerge w:val="restart"/>
                <w:textDirection w:val="tbRlV"/>
                <w:vAlign w:val="center"/>
              </w:tcPr>
              <w:p w14:paraId="5B88BE6D" w14:textId="77777777" w:rsidR="00057597" w:rsidRPr="005373EB" w:rsidRDefault="00057597" w:rsidP="006864B0">
                <w:pPr>
                  <w:pStyle w:val="affffff3"/>
                  <w:rPr>
                    <w:sz w:val="24"/>
                    <w:szCs w:val="24"/>
                  </w:rPr>
                </w:pPr>
                <w:r w:rsidRPr="006864B0">
                  <w:rPr>
                    <w:rFonts w:hint="eastAsia"/>
                    <w:spacing w:val="170"/>
                    <w:kern w:val="0"/>
                    <w:sz w:val="24"/>
                    <w:szCs w:val="24"/>
                    <w:fitText w:val="1400" w:id="-1193547519"/>
                  </w:rPr>
                  <w:t>更改</w:t>
                </w:r>
                <w:r w:rsidRPr="006864B0">
                  <w:rPr>
                    <w:rFonts w:hint="eastAsia"/>
                    <w:kern w:val="0"/>
                    <w:sz w:val="24"/>
                    <w:szCs w:val="24"/>
                    <w:fitText w:val="1400" w:id="-1193547519"/>
                  </w:rPr>
                  <w:t>栏</w:t>
                </w:r>
              </w:p>
            </w:tc>
            <w:tc>
              <w:tcPr>
                <w:tcW w:w="1196" w:type="pct"/>
                <w:vAlign w:val="center"/>
              </w:tcPr>
              <w:p w14:paraId="27FE3FC7" w14:textId="77777777" w:rsidR="00057597" w:rsidRPr="005373EB" w:rsidRDefault="00057597" w:rsidP="006864B0">
                <w:pPr>
                  <w:pStyle w:val="affffff3"/>
                  <w:rPr>
                    <w:sz w:val="24"/>
                    <w:szCs w:val="24"/>
                  </w:rPr>
                </w:pPr>
                <w:r w:rsidRPr="005373EB">
                  <w:rPr>
                    <w:rFonts w:hint="eastAsia"/>
                    <w:sz w:val="24"/>
                    <w:szCs w:val="24"/>
                  </w:rPr>
                  <w:t>更改单号</w:t>
                </w:r>
              </w:p>
            </w:tc>
            <w:tc>
              <w:tcPr>
                <w:tcW w:w="1196" w:type="pct"/>
                <w:vAlign w:val="center"/>
              </w:tcPr>
              <w:p w14:paraId="5FE18983" w14:textId="77777777" w:rsidR="00057597" w:rsidRPr="005373EB" w:rsidRDefault="00057597" w:rsidP="006864B0">
                <w:pPr>
                  <w:pStyle w:val="affffff3"/>
                  <w:rPr>
                    <w:sz w:val="24"/>
                    <w:szCs w:val="24"/>
                  </w:rPr>
                </w:pPr>
                <w:r w:rsidRPr="005373EB">
                  <w:rPr>
                    <w:rFonts w:hint="eastAsia"/>
                    <w:sz w:val="24"/>
                    <w:szCs w:val="24"/>
                  </w:rPr>
                  <w:t>更改日期</w:t>
                </w:r>
              </w:p>
            </w:tc>
            <w:tc>
              <w:tcPr>
                <w:tcW w:w="1090" w:type="pct"/>
                <w:vAlign w:val="center"/>
              </w:tcPr>
              <w:p w14:paraId="6A6546B8" w14:textId="77777777" w:rsidR="00057597" w:rsidRPr="005373EB" w:rsidRDefault="00057597" w:rsidP="006864B0">
                <w:pPr>
                  <w:pStyle w:val="affffff3"/>
                  <w:rPr>
                    <w:sz w:val="24"/>
                    <w:szCs w:val="24"/>
                  </w:rPr>
                </w:pPr>
                <w:r w:rsidRPr="006864B0">
                  <w:rPr>
                    <w:rFonts w:hint="eastAsia"/>
                    <w:spacing w:val="30"/>
                    <w:kern w:val="0"/>
                    <w:sz w:val="24"/>
                    <w:szCs w:val="24"/>
                    <w:fitText w:val="840" w:id="-1193547008"/>
                  </w:rPr>
                  <w:t>更改</w:t>
                </w:r>
                <w:r w:rsidRPr="006864B0">
                  <w:rPr>
                    <w:rFonts w:hint="eastAsia"/>
                    <w:kern w:val="0"/>
                    <w:sz w:val="24"/>
                    <w:szCs w:val="24"/>
                    <w:fitText w:val="840" w:id="-1193547008"/>
                  </w:rPr>
                  <w:t>人</w:t>
                </w:r>
              </w:p>
            </w:tc>
            <w:tc>
              <w:tcPr>
                <w:tcW w:w="1179" w:type="pct"/>
                <w:vAlign w:val="center"/>
              </w:tcPr>
              <w:p w14:paraId="4A5702C5" w14:textId="77777777" w:rsidR="00057597" w:rsidRPr="005373EB" w:rsidRDefault="00057597" w:rsidP="006864B0">
                <w:pPr>
                  <w:pStyle w:val="affffff3"/>
                  <w:rPr>
                    <w:sz w:val="24"/>
                    <w:szCs w:val="24"/>
                  </w:rPr>
                </w:pPr>
                <w:r w:rsidRPr="005373EB">
                  <w:rPr>
                    <w:rFonts w:hint="eastAsia"/>
                    <w:sz w:val="24"/>
                    <w:szCs w:val="24"/>
                  </w:rPr>
                  <w:t>更改办法</w:t>
                </w:r>
              </w:p>
            </w:tc>
          </w:tr>
          <w:tr w:rsidR="00057597" w14:paraId="595B5467" w14:textId="77777777" w:rsidTr="005373EB">
            <w:trPr>
              <w:trHeight w:val="510"/>
            </w:trPr>
            <w:tc>
              <w:tcPr>
                <w:tcW w:w="339" w:type="pct"/>
                <w:vMerge/>
              </w:tcPr>
              <w:p w14:paraId="5C31BEC8" w14:textId="77777777" w:rsidR="00057597" w:rsidRPr="005373EB" w:rsidRDefault="00057597" w:rsidP="006864B0">
                <w:pPr>
                  <w:pStyle w:val="affffff3"/>
                  <w:rPr>
                    <w:sz w:val="24"/>
                    <w:szCs w:val="24"/>
                  </w:rPr>
                </w:pPr>
              </w:p>
            </w:tc>
            <w:tc>
              <w:tcPr>
                <w:tcW w:w="1196" w:type="pct"/>
                <w:vAlign w:val="center"/>
              </w:tcPr>
              <w:p w14:paraId="7B70D57F" w14:textId="77777777" w:rsidR="00057597" w:rsidRPr="005373EB" w:rsidRDefault="00057597" w:rsidP="006864B0">
                <w:pPr>
                  <w:pStyle w:val="affffff3"/>
                  <w:rPr>
                    <w:sz w:val="24"/>
                    <w:szCs w:val="24"/>
                  </w:rPr>
                </w:pPr>
              </w:p>
            </w:tc>
            <w:tc>
              <w:tcPr>
                <w:tcW w:w="1196" w:type="pct"/>
                <w:vAlign w:val="center"/>
              </w:tcPr>
              <w:p w14:paraId="32BB56FC" w14:textId="77777777" w:rsidR="00057597" w:rsidRPr="005373EB" w:rsidRDefault="00057597" w:rsidP="006864B0">
                <w:pPr>
                  <w:pStyle w:val="affffff3"/>
                  <w:rPr>
                    <w:sz w:val="24"/>
                    <w:szCs w:val="24"/>
                  </w:rPr>
                </w:pPr>
              </w:p>
            </w:tc>
            <w:tc>
              <w:tcPr>
                <w:tcW w:w="1090" w:type="pct"/>
                <w:vAlign w:val="center"/>
              </w:tcPr>
              <w:p w14:paraId="5804C01C" w14:textId="77777777" w:rsidR="00057597" w:rsidRPr="005373EB" w:rsidRDefault="00057597" w:rsidP="006864B0">
                <w:pPr>
                  <w:pStyle w:val="affffff3"/>
                  <w:rPr>
                    <w:sz w:val="24"/>
                    <w:szCs w:val="24"/>
                  </w:rPr>
                </w:pPr>
              </w:p>
            </w:tc>
            <w:tc>
              <w:tcPr>
                <w:tcW w:w="1179" w:type="pct"/>
                <w:vAlign w:val="center"/>
              </w:tcPr>
              <w:p w14:paraId="494AE5B6" w14:textId="77777777" w:rsidR="00057597" w:rsidRPr="005373EB" w:rsidRDefault="00057597" w:rsidP="006864B0">
                <w:pPr>
                  <w:pStyle w:val="affffff3"/>
                  <w:rPr>
                    <w:sz w:val="24"/>
                    <w:szCs w:val="24"/>
                  </w:rPr>
                </w:pPr>
              </w:p>
            </w:tc>
          </w:tr>
          <w:tr w:rsidR="00057597" w14:paraId="00888748" w14:textId="77777777" w:rsidTr="005373EB">
            <w:trPr>
              <w:trHeight w:val="510"/>
            </w:trPr>
            <w:tc>
              <w:tcPr>
                <w:tcW w:w="339" w:type="pct"/>
                <w:vMerge/>
              </w:tcPr>
              <w:p w14:paraId="1FC1D2BB" w14:textId="77777777" w:rsidR="00057597" w:rsidRPr="005373EB" w:rsidRDefault="00057597" w:rsidP="006864B0">
                <w:pPr>
                  <w:pStyle w:val="affffff3"/>
                  <w:rPr>
                    <w:sz w:val="24"/>
                    <w:szCs w:val="24"/>
                  </w:rPr>
                </w:pPr>
              </w:p>
            </w:tc>
            <w:tc>
              <w:tcPr>
                <w:tcW w:w="1196" w:type="pct"/>
                <w:vAlign w:val="center"/>
              </w:tcPr>
              <w:p w14:paraId="69BE0535" w14:textId="77777777" w:rsidR="00057597" w:rsidRPr="005373EB" w:rsidRDefault="00057597" w:rsidP="006864B0">
                <w:pPr>
                  <w:pStyle w:val="affffff3"/>
                  <w:rPr>
                    <w:sz w:val="24"/>
                    <w:szCs w:val="24"/>
                  </w:rPr>
                </w:pPr>
              </w:p>
            </w:tc>
            <w:tc>
              <w:tcPr>
                <w:tcW w:w="1196" w:type="pct"/>
                <w:vAlign w:val="center"/>
              </w:tcPr>
              <w:p w14:paraId="39DAA1B7" w14:textId="77777777" w:rsidR="00057597" w:rsidRPr="005373EB" w:rsidRDefault="00057597" w:rsidP="006864B0">
                <w:pPr>
                  <w:pStyle w:val="affffff3"/>
                  <w:rPr>
                    <w:sz w:val="24"/>
                    <w:szCs w:val="24"/>
                  </w:rPr>
                </w:pPr>
              </w:p>
            </w:tc>
            <w:tc>
              <w:tcPr>
                <w:tcW w:w="1090" w:type="pct"/>
                <w:vAlign w:val="center"/>
              </w:tcPr>
              <w:p w14:paraId="137AACB2" w14:textId="77777777" w:rsidR="00057597" w:rsidRPr="005373EB" w:rsidRDefault="00057597" w:rsidP="006864B0">
                <w:pPr>
                  <w:pStyle w:val="affffff3"/>
                  <w:rPr>
                    <w:sz w:val="24"/>
                    <w:szCs w:val="24"/>
                  </w:rPr>
                </w:pPr>
              </w:p>
            </w:tc>
            <w:tc>
              <w:tcPr>
                <w:tcW w:w="1179" w:type="pct"/>
                <w:vAlign w:val="center"/>
              </w:tcPr>
              <w:p w14:paraId="643FD984" w14:textId="77777777" w:rsidR="00057597" w:rsidRPr="005373EB" w:rsidRDefault="00057597" w:rsidP="006864B0">
                <w:pPr>
                  <w:pStyle w:val="affffff3"/>
                  <w:rPr>
                    <w:sz w:val="24"/>
                    <w:szCs w:val="24"/>
                  </w:rPr>
                </w:pPr>
              </w:p>
            </w:tc>
          </w:tr>
          <w:tr w:rsidR="00057597" w14:paraId="5E16964E" w14:textId="77777777" w:rsidTr="005373EB">
            <w:trPr>
              <w:trHeight w:val="510"/>
            </w:trPr>
            <w:tc>
              <w:tcPr>
                <w:tcW w:w="339" w:type="pct"/>
                <w:vMerge/>
              </w:tcPr>
              <w:p w14:paraId="10BA7EF8" w14:textId="77777777" w:rsidR="00057597" w:rsidRPr="005373EB" w:rsidRDefault="00057597" w:rsidP="006864B0">
                <w:pPr>
                  <w:pStyle w:val="affffff3"/>
                  <w:rPr>
                    <w:sz w:val="24"/>
                    <w:szCs w:val="24"/>
                  </w:rPr>
                </w:pPr>
              </w:p>
            </w:tc>
            <w:tc>
              <w:tcPr>
                <w:tcW w:w="1196" w:type="pct"/>
                <w:vAlign w:val="center"/>
              </w:tcPr>
              <w:p w14:paraId="5DA5B135" w14:textId="77777777" w:rsidR="00057597" w:rsidRPr="005373EB" w:rsidRDefault="00057597" w:rsidP="006864B0">
                <w:pPr>
                  <w:pStyle w:val="affffff3"/>
                  <w:rPr>
                    <w:sz w:val="24"/>
                    <w:szCs w:val="24"/>
                  </w:rPr>
                </w:pPr>
              </w:p>
            </w:tc>
            <w:tc>
              <w:tcPr>
                <w:tcW w:w="1196" w:type="pct"/>
                <w:vAlign w:val="center"/>
              </w:tcPr>
              <w:p w14:paraId="388C1DAD" w14:textId="77777777" w:rsidR="00057597" w:rsidRPr="005373EB" w:rsidRDefault="00057597" w:rsidP="006864B0">
                <w:pPr>
                  <w:pStyle w:val="affffff3"/>
                  <w:rPr>
                    <w:sz w:val="24"/>
                    <w:szCs w:val="24"/>
                  </w:rPr>
                </w:pPr>
              </w:p>
            </w:tc>
            <w:tc>
              <w:tcPr>
                <w:tcW w:w="1090" w:type="pct"/>
                <w:vAlign w:val="center"/>
              </w:tcPr>
              <w:p w14:paraId="725B48B7" w14:textId="77777777" w:rsidR="00057597" w:rsidRPr="005373EB" w:rsidRDefault="00057597" w:rsidP="006864B0">
                <w:pPr>
                  <w:pStyle w:val="affffff3"/>
                  <w:rPr>
                    <w:sz w:val="24"/>
                    <w:szCs w:val="24"/>
                  </w:rPr>
                </w:pPr>
              </w:p>
            </w:tc>
            <w:tc>
              <w:tcPr>
                <w:tcW w:w="1179" w:type="pct"/>
                <w:vAlign w:val="center"/>
              </w:tcPr>
              <w:p w14:paraId="330190A3" w14:textId="77777777" w:rsidR="00057597" w:rsidRPr="005373EB" w:rsidRDefault="00057597" w:rsidP="006864B0">
                <w:pPr>
                  <w:pStyle w:val="affffff3"/>
                  <w:rPr>
                    <w:sz w:val="24"/>
                    <w:szCs w:val="24"/>
                  </w:rPr>
                </w:pPr>
              </w:p>
            </w:tc>
          </w:tr>
          <w:tr w:rsidR="00057597" w14:paraId="0A39A712" w14:textId="77777777" w:rsidTr="005373EB">
            <w:trPr>
              <w:trHeight w:val="510"/>
            </w:trPr>
            <w:tc>
              <w:tcPr>
                <w:tcW w:w="339" w:type="pct"/>
                <w:vMerge/>
              </w:tcPr>
              <w:p w14:paraId="2391070E" w14:textId="77777777" w:rsidR="00057597" w:rsidRPr="005373EB" w:rsidRDefault="00057597" w:rsidP="006864B0">
                <w:pPr>
                  <w:pStyle w:val="affffff3"/>
                  <w:rPr>
                    <w:sz w:val="24"/>
                    <w:szCs w:val="24"/>
                  </w:rPr>
                </w:pPr>
              </w:p>
            </w:tc>
            <w:tc>
              <w:tcPr>
                <w:tcW w:w="1196" w:type="pct"/>
                <w:vAlign w:val="center"/>
              </w:tcPr>
              <w:p w14:paraId="0DC859F6" w14:textId="77777777" w:rsidR="00057597" w:rsidRPr="005373EB" w:rsidRDefault="00057597" w:rsidP="006864B0">
                <w:pPr>
                  <w:pStyle w:val="affffff3"/>
                  <w:rPr>
                    <w:sz w:val="24"/>
                    <w:szCs w:val="24"/>
                  </w:rPr>
                </w:pPr>
              </w:p>
            </w:tc>
            <w:tc>
              <w:tcPr>
                <w:tcW w:w="1196" w:type="pct"/>
                <w:vAlign w:val="center"/>
              </w:tcPr>
              <w:p w14:paraId="5A2FFCD8" w14:textId="77777777" w:rsidR="00057597" w:rsidRPr="005373EB" w:rsidRDefault="00057597" w:rsidP="006864B0">
                <w:pPr>
                  <w:pStyle w:val="affffff3"/>
                  <w:rPr>
                    <w:sz w:val="24"/>
                    <w:szCs w:val="24"/>
                  </w:rPr>
                </w:pPr>
              </w:p>
            </w:tc>
            <w:tc>
              <w:tcPr>
                <w:tcW w:w="1090" w:type="pct"/>
                <w:vAlign w:val="center"/>
              </w:tcPr>
              <w:p w14:paraId="7E03D96F" w14:textId="77777777" w:rsidR="00057597" w:rsidRPr="005373EB" w:rsidRDefault="00057597" w:rsidP="006864B0">
                <w:pPr>
                  <w:pStyle w:val="affffff3"/>
                  <w:rPr>
                    <w:sz w:val="24"/>
                    <w:szCs w:val="24"/>
                  </w:rPr>
                </w:pPr>
              </w:p>
            </w:tc>
            <w:tc>
              <w:tcPr>
                <w:tcW w:w="1179" w:type="pct"/>
                <w:vAlign w:val="center"/>
              </w:tcPr>
              <w:p w14:paraId="74B977E6" w14:textId="77777777" w:rsidR="00057597" w:rsidRPr="005373EB" w:rsidRDefault="00057597" w:rsidP="006864B0">
                <w:pPr>
                  <w:pStyle w:val="affffff3"/>
                  <w:rPr>
                    <w:sz w:val="24"/>
                    <w:szCs w:val="24"/>
                  </w:rPr>
                </w:pPr>
              </w:p>
            </w:tc>
          </w:tr>
          <w:tr w:rsidR="00057597" w14:paraId="398791C4" w14:textId="77777777" w:rsidTr="005373EB">
            <w:trPr>
              <w:trHeight w:val="510"/>
            </w:trPr>
            <w:tc>
              <w:tcPr>
                <w:tcW w:w="339" w:type="pct"/>
                <w:vMerge/>
              </w:tcPr>
              <w:p w14:paraId="60CB2266" w14:textId="77777777" w:rsidR="00057597" w:rsidRPr="005373EB" w:rsidRDefault="00057597" w:rsidP="006864B0">
                <w:pPr>
                  <w:pStyle w:val="affffff3"/>
                  <w:rPr>
                    <w:sz w:val="24"/>
                    <w:szCs w:val="24"/>
                  </w:rPr>
                </w:pPr>
              </w:p>
            </w:tc>
            <w:tc>
              <w:tcPr>
                <w:tcW w:w="1196" w:type="pct"/>
                <w:vAlign w:val="center"/>
              </w:tcPr>
              <w:p w14:paraId="6BF37A1E" w14:textId="77777777" w:rsidR="00057597" w:rsidRPr="005373EB" w:rsidRDefault="00057597" w:rsidP="006864B0">
                <w:pPr>
                  <w:pStyle w:val="affffff3"/>
                  <w:rPr>
                    <w:sz w:val="24"/>
                    <w:szCs w:val="24"/>
                  </w:rPr>
                </w:pPr>
              </w:p>
            </w:tc>
            <w:tc>
              <w:tcPr>
                <w:tcW w:w="1196" w:type="pct"/>
                <w:vAlign w:val="center"/>
              </w:tcPr>
              <w:p w14:paraId="76A0D3A5" w14:textId="77777777" w:rsidR="00057597" w:rsidRPr="005373EB" w:rsidRDefault="00057597" w:rsidP="006864B0">
                <w:pPr>
                  <w:pStyle w:val="affffff3"/>
                  <w:rPr>
                    <w:sz w:val="24"/>
                    <w:szCs w:val="24"/>
                  </w:rPr>
                </w:pPr>
              </w:p>
            </w:tc>
            <w:tc>
              <w:tcPr>
                <w:tcW w:w="1090" w:type="pct"/>
                <w:vAlign w:val="center"/>
              </w:tcPr>
              <w:p w14:paraId="12E45FCC" w14:textId="77777777" w:rsidR="00057597" w:rsidRPr="005373EB" w:rsidRDefault="00057597" w:rsidP="006864B0">
                <w:pPr>
                  <w:pStyle w:val="affffff3"/>
                  <w:rPr>
                    <w:sz w:val="24"/>
                    <w:szCs w:val="24"/>
                  </w:rPr>
                </w:pPr>
              </w:p>
            </w:tc>
            <w:tc>
              <w:tcPr>
                <w:tcW w:w="1179" w:type="pct"/>
                <w:vAlign w:val="center"/>
              </w:tcPr>
              <w:p w14:paraId="5E3BDC84" w14:textId="77777777" w:rsidR="00057597" w:rsidRPr="005373EB" w:rsidRDefault="00057597" w:rsidP="006864B0">
                <w:pPr>
                  <w:pStyle w:val="affffff3"/>
                  <w:rPr>
                    <w:sz w:val="24"/>
                    <w:szCs w:val="24"/>
                  </w:rPr>
                </w:pPr>
              </w:p>
            </w:tc>
          </w:tr>
        </w:tbl>
        <w:p w14:paraId="20EFCF91" w14:textId="77777777" w:rsidR="00057597" w:rsidRDefault="00057597" w:rsidP="00057597">
          <w:pPr>
            <w:ind w:firstLine="480"/>
            <w:rPr>
              <w:rFonts w:hint="eastAsia"/>
            </w:rPr>
            <w:sectPr w:rsidR="00057597" w:rsidSect="0005759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display="firstPage">
                <w:top w:val="thinThickSmallGap" w:sz="36" w:space="0" w:color="auto"/>
                <w:left w:val="thinThickSmallGap" w:sz="36" w:space="0" w:color="auto"/>
                <w:bottom w:val="thickThinSmallGap" w:sz="36" w:space="0" w:color="auto"/>
                <w:right w:val="thickThinSmallGap" w:sz="36" w:space="0" w:color="auto"/>
              </w:pgBorders>
              <w:pgNumType w:start="0"/>
              <w:cols w:space="425"/>
              <w:titlePg/>
              <w:docGrid w:type="lines" w:linePitch="312"/>
            </w:sectPr>
          </w:pPr>
        </w:p>
        <w:p w14:paraId="7137B221" w14:textId="5996A3DF" w:rsidR="00057597" w:rsidRDefault="00057597">
          <w:pPr>
            <w:ind w:firstLine="480"/>
          </w:pPr>
        </w:p>
      </w:sdtContent>
    </w:sdt>
    <w:p w14:paraId="0B24BCE5" w14:textId="77777777" w:rsidR="009F5AAF" w:rsidRDefault="00C215ED" w:rsidP="00045E59">
      <w:pPr>
        <w:pStyle w:val="affffff2"/>
        <w:spacing w:before="240" w:after="240"/>
      </w:pPr>
      <w:bookmarkStart w:id="0" w:name="_Toc445362336"/>
      <w:r w:rsidRPr="00045E59">
        <w:rPr>
          <w:rFonts w:hint="eastAsia"/>
          <w:spacing w:val="280"/>
          <w:kern w:val="0"/>
          <w:fitText w:val="1120" w:id="-1157986304"/>
        </w:rPr>
        <w:t>目</w:t>
      </w:r>
      <w:r w:rsidRPr="00045E59">
        <w:rPr>
          <w:rFonts w:hint="eastAsia"/>
          <w:kern w:val="0"/>
          <w:fitText w:val="1120" w:id="-1157986304"/>
        </w:rPr>
        <w:t>录</w:t>
      </w:r>
    </w:p>
    <w:p w14:paraId="6E6CFB54" w14:textId="2FA0B4B9"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r>
        <w:rPr>
          <w:rFonts w:asciiTheme="majorEastAsia" w:eastAsiaTheme="majorEastAsia" w:hAnsiTheme="majorEastAsia"/>
          <w:bCs w:val="0"/>
          <w:caps w:val="0"/>
        </w:rPr>
        <w:fldChar w:fldCharType="begin"/>
      </w:r>
      <w:r>
        <w:rPr>
          <w:rFonts w:asciiTheme="majorEastAsia" w:eastAsiaTheme="majorEastAsia" w:hAnsiTheme="majorEastAsia"/>
          <w:bCs w:val="0"/>
          <w:caps w:val="0"/>
        </w:rPr>
        <w:instrText xml:space="preserve"> TOC \o "1-3" \h \z \u </w:instrText>
      </w:r>
      <w:r>
        <w:rPr>
          <w:rFonts w:asciiTheme="majorEastAsia" w:eastAsiaTheme="majorEastAsia" w:hAnsiTheme="majorEastAsia"/>
          <w:bCs w:val="0"/>
          <w:caps w:val="0"/>
        </w:rPr>
        <w:fldChar w:fldCharType="separate"/>
      </w:r>
      <w:hyperlink w:anchor="_Toc149639196" w:history="1">
        <w:r w:rsidRPr="00984500">
          <w:rPr>
            <w:rStyle w:val="afff8"/>
            <w:noProof/>
          </w:rPr>
          <w:t>1</w:t>
        </w:r>
        <w:r w:rsidRPr="00984500">
          <w:rPr>
            <w:rStyle w:val="afff8"/>
            <w:noProof/>
          </w:rPr>
          <w:t>范围</w:t>
        </w:r>
        <w:r>
          <w:rPr>
            <w:noProof/>
            <w:webHidden/>
          </w:rPr>
          <w:tab/>
        </w:r>
        <w:r>
          <w:rPr>
            <w:noProof/>
            <w:webHidden/>
          </w:rPr>
          <w:fldChar w:fldCharType="begin"/>
        </w:r>
        <w:r>
          <w:rPr>
            <w:noProof/>
            <w:webHidden/>
          </w:rPr>
          <w:instrText xml:space="preserve"> PAGEREF _Toc149639196 \h </w:instrText>
        </w:r>
        <w:r>
          <w:rPr>
            <w:noProof/>
            <w:webHidden/>
          </w:rPr>
        </w:r>
        <w:r>
          <w:rPr>
            <w:noProof/>
            <w:webHidden/>
          </w:rPr>
          <w:fldChar w:fldCharType="separate"/>
        </w:r>
        <w:r>
          <w:rPr>
            <w:noProof/>
            <w:webHidden/>
          </w:rPr>
          <w:t>3</w:t>
        </w:r>
        <w:r>
          <w:rPr>
            <w:noProof/>
            <w:webHidden/>
          </w:rPr>
          <w:fldChar w:fldCharType="end"/>
        </w:r>
      </w:hyperlink>
    </w:p>
    <w:p w14:paraId="65F2B335" w14:textId="11637518"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197" w:history="1">
        <w:r w:rsidRPr="00984500">
          <w:rPr>
            <w:rStyle w:val="afff8"/>
            <w:noProof/>
          </w:rPr>
          <w:t>1.1</w:t>
        </w:r>
        <w:r w:rsidRPr="00984500">
          <w:rPr>
            <w:rStyle w:val="afff8"/>
            <w:noProof/>
          </w:rPr>
          <w:t>标识</w:t>
        </w:r>
        <w:r>
          <w:rPr>
            <w:noProof/>
            <w:webHidden/>
          </w:rPr>
          <w:tab/>
        </w:r>
        <w:r>
          <w:rPr>
            <w:noProof/>
            <w:webHidden/>
          </w:rPr>
          <w:fldChar w:fldCharType="begin"/>
        </w:r>
        <w:r>
          <w:rPr>
            <w:noProof/>
            <w:webHidden/>
          </w:rPr>
          <w:instrText xml:space="preserve"> PAGEREF _Toc149639197 \h </w:instrText>
        </w:r>
        <w:r>
          <w:rPr>
            <w:noProof/>
            <w:webHidden/>
          </w:rPr>
        </w:r>
        <w:r>
          <w:rPr>
            <w:noProof/>
            <w:webHidden/>
          </w:rPr>
          <w:fldChar w:fldCharType="separate"/>
        </w:r>
        <w:r>
          <w:rPr>
            <w:noProof/>
            <w:webHidden/>
          </w:rPr>
          <w:t>3</w:t>
        </w:r>
        <w:r>
          <w:rPr>
            <w:noProof/>
            <w:webHidden/>
          </w:rPr>
          <w:fldChar w:fldCharType="end"/>
        </w:r>
      </w:hyperlink>
    </w:p>
    <w:p w14:paraId="2AD1F576" w14:textId="0BD6A113"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198" w:history="1">
        <w:r w:rsidRPr="00984500">
          <w:rPr>
            <w:rStyle w:val="afff8"/>
            <w:noProof/>
          </w:rPr>
          <w:t>1.2</w:t>
        </w:r>
        <w:r w:rsidRPr="00984500">
          <w:rPr>
            <w:rStyle w:val="afff8"/>
            <w:noProof/>
          </w:rPr>
          <w:t>系统概述</w:t>
        </w:r>
        <w:r>
          <w:rPr>
            <w:noProof/>
            <w:webHidden/>
          </w:rPr>
          <w:tab/>
        </w:r>
        <w:r>
          <w:rPr>
            <w:noProof/>
            <w:webHidden/>
          </w:rPr>
          <w:fldChar w:fldCharType="begin"/>
        </w:r>
        <w:r>
          <w:rPr>
            <w:noProof/>
            <w:webHidden/>
          </w:rPr>
          <w:instrText xml:space="preserve"> PAGEREF _Toc149639198 \h </w:instrText>
        </w:r>
        <w:r>
          <w:rPr>
            <w:noProof/>
            <w:webHidden/>
          </w:rPr>
        </w:r>
        <w:r>
          <w:rPr>
            <w:noProof/>
            <w:webHidden/>
          </w:rPr>
          <w:fldChar w:fldCharType="separate"/>
        </w:r>
        <w:r>
          <w:rPr>
            <w:noProof/>
            <w:webHidden/>
          </w:rPr>
          <w:t>3</w:t>
        </w:r>
        <w:r>
          <w:rPr>
            <w:noProof/>
            <w:webHidden/>
          </w:rPr>
          <w:fldChar w:fldCharType="end"/>
        </w:r>
      </w:hyperlink>
    </w:p>
    <w:p w14:paraId="53C27759" w14:textId="2EE9AFB0"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199" w:history="1">
        <w:r w:rsidRPr="00984500">
          <w:rPr>
            <w:rStyle w:val="afff8"/>
            <w:noProof/>
          </w:rPr>
          <w:t>1.3</w:t>
        </w:r>
        <w:r w:rsidRPr="00984500">
          <w:rPr>
            <w:rStyle w:val="afff8"/>
            <w:noProof/>
          </w:rPr>
          <w:t>文档概述</w:t>
        </w:r>
        <w:r>
          <w:rPr>
            <w:noProof/>
            <w:webHidden/>
          </w:rPr>
          <w:tab/>
        </w:r>
        <w:r>
          <w:rPr>
            <w:noProof/>
            <w:webHidden/>
          </w:rPr>
          <w:fldChar w:fldCharType="begin"/>
        </w:r>
        <w:r>
          <w:rPr>
            <w:noProof/>
            <w:webHidden/>
          </w:rPr>
          <w:instrText xml:space="preserve"> PAGEREF _Toc149639199 \h </w:instrText>
        </w:r>
        <w:r>
          <w:rPr>
            <w:noProof/>
            <w:webHidden/>
          </w:rPr>
        </w:r>
        <w:r>
          <w:rPr>
            <w:noProof/>
            <w:webHidden/>
          </w:rPr>
          <w:fldChar w:fldCharType="separate"/>
        </w:r>
        <w:r>
          <w:rPr>
            <w:noProof/>
            <w:webHidden/>
          </w:rPr>
          <w:t>4</w:t>
        </w:r>
        <w:r>
          <w:rPr>
            <w:noProof/>
            <w:webHidden/>
          </w:rPr>
          <w:fldChar w:fldCharType="end"/>
        </w:r>
      </w:hyperlink>
    </w:p>
    <w:p w14:paraId="6669761C" w14:textId="52619645"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hyperlink w:anchor="_Toc149639200" w:history="1">
        <w:r w:rsidRPr="00984500">
          <w:rPr>
            <w:rStyle w:val="afff8"/>
            <w:noProof/>
          </w:rPr>
          <w:t>2</w:t>
        </w:r>
        <w:r w:rsidRPr="00984500">
          <w:rPr>
            <w:rStyle w:val="afff8"/>
            <w:noProof/>
          </w:rPr>
          <w:t>引用文档</w:t>
        </w:r>
        <w:r>
          <w:rPr>
            <w:noProof/>
            <w:webHidden/>
          </w:rPr>
          <w:tab/>
        </w:r>
        <w:r>
          <w:rPr>
            <w:noProof/>
            <w:webHidden/>
          </w:rPr>
          <w:fldChar w:fldCharType="begin"/>
        </w:r>
        <w:r>
          <w:rPr>
            <w:noProof/>
            <w:webHidden/>
          </w:rPr>
          <w:instrText xml:space="preserve"> PAGEREF _Toc149639200 \h </w:instrText>
        </w:r>
        <w:r>
          <w:rPr>
            <w:noProof/>
            <w:webHidden/>
          </w:rPr>
        </w:r>
        <w:r>
          <w:rPr>
            <w:noProof/>
            <w:webHidden/>
          </w:rPr>
          <w:fldChar w:fldCharType="separate"/>
        </w:r>
        <w:r>
          <w:rPr>
            <w:noProof/>
            <w:webHidden/>
          </w:rPr>
          <w:t>4</w:t>
        </w:r>
        <w:r>
          <w:rPr>
            <w:noProof/>
            <w:webHidden/>
          </w:rPr>
          <w:fldChar w:fldCharType="end"/>
        </w:r>
      </w:hyperlink>
    </w:p>
    <w:p w14:paraId="76E4F5C6" w14:textId="070F4AC5"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hyperlink w:anchor="_Toc149639201" w:history="1">
        <w:r w:rsidRPr="00984500">
          <w:rPr>
            <w:rStyle w:val="afff8"/>
            <w:noProof/>
          </w:rPr>
          <w:t>3</w:t>
        </w:r>
        <w:r w:rsidRPr="00984500">
          <w:rPr>
            <w:rStyle w:val="afff8"/>
            <w:noProof/>
          </w:rPr>
          <w:t>需求</w:t>
        </w:r>
        <w:r>
          <w:rPr>
            <w:noProof/>
            <w:webHidden/>
          </w:rPr>
          <w:tab/>
        </w:r>
        <w:r>
          <w:rPr>
            <w:noProof/>
            <w:webHidden/>
          </w:rPr>
          <w:fldChar w:fldCharType="begin"/>
        </w:r>
        <w:r>
          <w:rPr>
            <w:noProof/>
            <w:webHidden/>
          </w:rPr>
          <w:instrText xml:space="preserve"> PAGEREF _Toc149639201 \h </w:instrText>
        </w:r>
        <w:r>
          <w:rPr>
            <w:noProof/>
            <w:webHidden/>
          </w:rPr>
        </w:r>
        <w:r>
          <w:rPr>
            <w:noProof/>
            <w:webHidden/>
          </w:rPr>
          <w:fldChar w:fldCharType="separate"/>
        </w:r>
        <w:r>
          <w:rPr>
            <w:noProof/>
            <w:webHidden/>
          </w:rPr>
          <w:t>5</w:t>
        </w:r>
        <w:r>
          <w:rPr>
            <w:noProof/>
            <w:webHidden/>
          </w:rPr>
          <w:fldChar w:fldCharType="end"/>
        </w:r>
      </w:hyperlink>
    </w:p>
    <w:p w14:paraId="48B59275" w14:textId="6A6A7349"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02" w:history="1">
        <w:r w:rsidRPr="00984500">
          <w:rPr>
            <w:rStyle w:val="afff8"/>
            <w:noProof/>
          </w:rPr>
          <w:t>3.1</w:t>
        </w:r>
        <w:r w:rsidRPr="00984500">
          <w:rPr>
            <w:rStyle w:val="afff8"/>
            <w:noProof/>
          </w:rPr>
          <w:t>可执行文件</w:t>
        </w:r>
        <w:r>
          <w:rPr>
            <w:noProof/>
            <w:webHidden/>
          </w:rPr>
          <w:tab/>
        </w:r>
        <w:r>
          <w:rPr>
            <w:noProof/>
            <w:webHidden/>
          </w:rPr>
          <w:fldChar w:fldCharType="begin"/>
        </w:r>
        <w:r>
          <w:rPr>
            <w:noProof/>
            <w:webHidden/>
          </w:rPr>
          <w:instrText xml:space="preserve"> PAGEREF _Toc149639202 \h </w:instrText>
        </w:r>
        <w:r>
          <w:rPr>
            <w:noProof/>
            <w:webHidden/>
          </w:rPr>
        </w:r>
        <w:r>
          <w:rPr>
            <w:noProof/>
            <w:webHidden/>
          </w:rPr>
          <w:fldChar w:fldCharType="separate"/>
        </w:r>
        <w:r>
          <w:rPr>
            <w:noProof/>
            <w:webHidden/>
          </w:rPr>
          <w:t>5</w:t>
        </w:r>
        <w:r>
          <w:rPr>
            <w:noProof/>
            <w:webHidden/>
          </w:rPr>
          <w:fldChar w:fldCharType="end"/>
        </w:r>
      </w:hyperlink>
    </w:p>
    <w:p w14:paraId="78C07123" w14:textId="7B0226D9"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03" w:history="1">
        <w:r w:rsidRPr="00984500">
          <w:rPr>
            <w:rStyle w:val="afff8"/>
            <w:noProof/>
          </w:rPr>
          <w:t>3.2</w:t>
        </w:r>
        <w:r w:rsidRPr="00984500">
          <w:rPr>
            <w:rStyle w:val="afff8"/>
            <w:noProof/>
          </w:rPr>
          <w:t>源文件</w:t>
        </w:r>
        <w:r>
          <w:rPr>
            <w:noProof/>
            <w:webHidden/>
          </w:rPr>
          <w:tab/>
        </w:r>
        <w:r>
          <w:rPr>
            <w:noProof/>
            <w:webHidden/>
          </w:rPr>
          <w:fldChar w:fldCharType="begin"/>
        </w:r>
        <w:r>
          <w:rPr>
            <w:noProof/>
            <w:webHidden/>
          </w:rPr>
          <w:instrText xml:space="preserve"> PAGEREF _Toc149639203 \h </w:instrText>
        </w:r>
        <w:r>
          <w:rPr>
            <w:noProof/>
            <w:webHidden/>
          </w:rPr>
        </w:r>
        <w:r>
          <w:rPr>
            <w:noProof/>
            <w:webHidden/>
          </w:rPr>
          <w:fldChar w:fldCharType="separate"/>
        </w:r>
        <w:r>
          <w:rPr>
            <w:noProof/>
            <w:webHidden/>
          </w:rPr>
          <w:t>5</w:t>
        </w:r>
        <w:r>
          <w:rPr>
            <w:noProof/>
            <w:webHidden/>
          </w:rPr>
          <w:fldChar w:fldCharType="end"/>
        </w:r>
      </w:hyperlink>
    </w:p>
    <w:p w14:paraId="09C1355E" w14:textId="46A4566F"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04" w:history="1">
        <w:r w:rsidRPr="00984500">
          <w:rPr>
            <w:rStyle w:val="afff8"/>
            <w:noProof/>
          </w:rPr>
          <w:t>3.3</w:t>
        </w:r>
        <w:r w:rsidRPr="00984500">
          <w:rPr>
            <w:rStyle w:val="afff8"/>
            <w:noProof/>
          </w:rPr>
          <w:t>包装需求</w:t>
        </w:r>
        <w:r>
          <w:rPr>
            <w:noProof/>
            <w:webHidden/>
          </w:rPr>
          <w:tab/>
        </w:r>
        <w:r>
          <w:rPr>
            <w:noProof/>
            <w:webHidden/>
          </w:rPr>
          <w:fldChar w:fldCharType="begin"/>
        </w:r>
        <w:r>
          <w:rPr>
            <w:noProof/>
            <w:webHidden/>
          </w:rPr>
          <w:instrText xml:space="preserve"> PAGEREF _Toc149639204 \h </w:instrText>
        </w:r>
        <w:r>
          <w:rPr>
            <w:noProof/>
            <w:webHidden/>
          </w:rPr>
        </w:r>
        <w:r>
          <w:rPr>
            <w:noProof/>
            <w:webHidden/>
          </w:rPr>
          <w:fldChar w:fldCharType="separate"/>
        </w:r>
        <w:r>
          <w:rPr>
            <w:noProof/>
            <w:webHidden/>
          </w:rPr>
          <w:t>6</w:t>
        </w:r>
        <w:r>
          <w:rPr>
            <w:noProof/>
            <w:webHidden/>
          </w:rPr>
          <w:fldChar w:fldCharType="end"/>
        </w:r>
      </w:hyperlink>
    </w:p>
    <w:p w14:paraId="54290F1E" w14:textId="667101F3"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hyperlink w:anchor="_Toc149639205" w:history="1">
        <w:r w:rsidRPr="00984500">
          <w:rPr>
            <w:rStyle w:val="afff8"/>
            <w:noProof/>
          </w:rPr>
          <w:t>4</w:t>
        </w:r>
        <w:r w:rsidRPr="00984500">
          <w:rPr>
            <w:rStyle w:val="afff8"/>
            <w:noProof/>
          </w:rPr>
          <w:t>合格性规定</w:t>
        </w:r>
        <w:r>
          <w:rPr>
            <w:noProof/>
            <w:webHidden/>
          </w:rPr>
          <w:tab/>
        </w:r>
        <w:r>
          <w:rPr>
            <w:noProof/>
            <w:webHidden/>
          </w:rPr>
          <w:fldChar w:fldCharType="begin"/>
        </w:r>
        <w:r>
          <w:rPr>
            <w:noProof/>
            <w:webHidden/>
          </w:rPr>
          <w:instrText xml:space="preserve"> PAGEREF _Toc149639205 \h </w:instrText>
        </w:r>
        <w:r>
          <w:rPr>
            <w:noProof/>
            <w:webHidden/>
          </w:rPr>
        </w:r>
        <w:r>
          <w:rPr>
            <w:noProof/>
            <w:webHidden/>
          </w:rPr>
          <w:fldChar w:fldCharType="separate"/>
        </w:r>
        <w:r>
          <w:rPr>
            <w:noProof/>
            <w:webHidden/>
          </w:rPr>
          <w:t>6</w:t>
        </w:r>
        <w:r>
          <w:rPr>
            <w:noProof/>
            <w:webHidden/>
          </w:rPr>
          <w:fldChar w:fldCharType="end"/>
        </w:r>
      </w:hyperlink>
    </w:p>
    <w:p w14:paraId="4635E60A" w14:textId="4002B6DC"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hyperlink w:anchor="_Toc149639206" w:history="1">
        <w:r w:rsidRPr="00984500">
          <w:rPr>
            <w:rStyle w:val="afff8"/>
            <w:noProof/>
          </w:rPr>
          <w:t>5</w:t>
        </w:r>
        <w:r w:rsidRPr="00984500">
          <w:rPr>
            <w:rStyle w:val="afff8"/>
            <w:noProof/>
          </w:rPr>
          <w:t>软件支持信息</w:t>
        </w:r>
        <w:r>
          <w:rPr>
            <w:noProof/>
            <w:webHidden/>
          </w:rPr>
          <w:tab/>
        </w:r>
        <w:r>
          <w:rPr>
            <w:noProof/>
            <w:webHidden/>
          </w:rPr>
          <w:fldChar w:fldCharType="begin"/>
        </w:r>
        <w:r>
          <w:rPr>
            <w:noProof/>
            <w:webHidden/>
          </w:rPr>
          <w:instrText xml:space="preserve"> PAGEREF _Toc149639206 \h </w:instrText>
        </w:r>
        <w:r>
          <w:rPr>
            <w:noProof/>
            <w:webHidden/>
          </w:rPr>
        </w:r>
        <w:r>
          <w:rPr>
            <w:noProof/>
            <w:webHidden/>
          </w:rPr>
          <w:fldChar w:fldCharType="separate"/>
        </w:r>
        <w:r>
          <w:rPr>
            <w:noProof/>
            <w:webHidden/>
          </w:rPr>
          <w:t>6</w:t>
        </w:r>
        <w:r>
          <w:rPr>
            <w:noProof/>
            <w:webHidden/>
          </w:rPr>
          <w:fldChar w:fldCharType="end"/>
        </w:r>
      </w:hyperlink>
    </w:p>
    <w:p w14:paraId="1CC6D5F1" w14:textId="324CA80B"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07" w:history="1">
        <w:r w:rsidRPr="00984500">
          <w:rPr>
            <w:rStyle w:val="afff8"/>
            <w:noProof/>
          </w:rPr>
          <w:t>5.1</w:t>
        </w:r>
        <w:r w:rsidRPr="00984500">
          <w:rPr>
            <w:rStyle w:val="afff8"/>
            <w:noProof/>
          </w:rPr>
          <w:t>已建成软件设计</w:t>
        </w:r>
        <w:r>
          <w:rPr>
            <w:noProof/>
            <w:webHidden/>
          </w:rPr>
          <w:tab/>
        </w:r>
        <w:r>
          <w:rPr>
            <w:noProof/>
            <w:webHidden/>
          </w:rPr>
          <w:fldChar w:fldCharType="begin"/>
        </w:r>
        <w:r>
          <w:rPr>
            <w:noProof/>
            <w:webHidden/>
          </w:rPr>
          <w:instrText xml:space="preserve"> PAGEREF _Toc149639207 \h </w:instrText>
        </w:r>
        <w:r>
          <w:rPr>
            <w:noProof/>
            <w:webHidden/>
          </w:rPr>
        </w:r>
        <w:r>
          <w:rPr>
            <w:noProof/>
            <w:webHidden/>
          </w:rPr>
          <w:fldChar w:fldCharType="separate"/>
        </w:r>
        <w:r>
          <w:rPr>
            <w:noProof/>
            <w:webHidden/>
          </w:rPr>
          <w:t>6</w:t>
        </w:r>
        <w:r>
          <w:rPr>
            <w:noProof/>
            <w:webHidden/>
          </w:rPr>
          <w:fldChar w:fldCharType="end"/>
        </w:r>
      </w:hyperlink>
    </w:p>
    <w:p w14:paraId="130A3CE5" w14:textId="72E18929"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08" w:history="1">
        <w:r w:rsidRPr="00984500">
          <w:rPr>
            <w:rStyle w:val="afff8"/>
            <w:noProof/>
          </w:rPr>
          <w:t>5.2</w:t>
        </w:r>
        <w:r w:rsidRPr="00984500">
          <w:rPr>
            <w:rStyle w:val="afff8"/>
            <w:noProof/>
          </w:rPr>
          <w:t>编译</w:t>
        </w:r>
        <w:r w:rsidRPr="00984500">
          <w:rPr>
            <w:rStyle w:val="afff8"/>
            <w:noProof/>
          </w:rPr>
          <w:t>/</w:t>
        </w:r>
        <w:r w:rsidRPr="00984500">
          <w:rPr>
            <w:rStyle w:val="afff8"/>
            <w:noProof/>
          </w:rPr>
          <w:t>建立规程</w:t>
        </w:r>
        <w:r>
          <w:rPr>
            <w:noProof/>
            <w:webHidden/>
          </w:rPr>
          <w:tab/>
        </w:r>
        <w:r>
          <w:rPr>
            <w:noProof/>
            <w:webHidden/>
          </w:rPr>
          <w:fldChar w:fldCharType="begin"/>
        </w:r>
        <w:r>
          <w:rPr>
            <w:noProof/>
            <w:webHidden/>
          </w:rPr>
          <w:instrText xml:space="preserve"> PAGEREF _Toc149639208 \h </w:instrText>
        </w:r>
        <w:r>
          <w:rPr>
            <w:noProof/>
            <w:webHidden/>
          </w:rPr>
        </w:r>
        <w:r>
          <w:rPr>
            <w:noProof/>
            <w:webHidden/>
          </w:rPr>
          <w:fldChar w:fldCharType="separate"/>
        </w:r>
        <w:r>
          <w:rPr>
            <w:noProof/>
            <w:webHidden/>
          </w:rPr>
          <w:t>7</w:t>
        </w:r>
        <w:r>
          <w:rPr>
            <w:noProof/>
            <w:webHidden/>
          </w:rPr>
          <w:fldChar w:fldCharType="end"/>
        </w:r>
      </w:hyperlink>
    </w:p>
    <w:p w14:paraId="0ACED577" w14:textId="551946A7"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09" w:history="1">
        <w:r w:rsidRPr="00984500">
          <w:rPr>
            <w:rStyle w:val="afff8"/>
            <w:noProof/>
          </w:rPr>
          <w:t>5.3</w:t>
        </w:r>
        <w:r w:rsidRPr="00984500">
          <w:rPr>
            <w:rStyle w:val="afff8"/>
            <w:noProof/>
          </w:rPr>
          <w:t>修改规程</w:t>
        </w:r>
        <w:r>
          <w:rPr>
            <w:noProof/>
            <w:webHidden/>
          </w:rPr>
          <w:tab/>
        </w:r>
        <w:r>
          <w:rPr>
            <w:noProof/>
            <w:webHidden/>
          </w:rPr>
          <w:fldChar w:fldCharType="begin"/>
        </w:r>
        <w:r>
          <w:rPr>
            <w:noProof/>
            <w:webHidden/>
          </w:rPr>
          <w:instrText xml:space="preserve"> PAGEREF _Toc149639209 \h </w:instrText>
        </w:r>
        <w:r>
          <w:rPr>
            <w:noProof/>
            <w:webHidden/>
          </w:rPr>
        </w:r>
        <w:r>
          <w:rPr>
            <w:noProof/>
            <w:webHidden/>
          </w:rPr>
          <w:fldChar w:fldCharType="separate"/>
        </w:r>
        <w:r>
          <w:rPr>
            <w:noProof/>
            <w:webHidden/>
          </w:rPr>
          <w:t>7</w:t>
        </w:r>
        <w:r>
          <w:rPr>
            <w:noProof/>
            <w:webHidden/>
          </w:rPr>
          <w:fldChar w:fldCharType="end"/>
        </w:r>
      </w:hyperlink>
    </w:p>
    <w:p w14:paraId="3BDFF984" w14:textId="3C4D0A53" w:rsidR="00045E59" w:rsidRDefault="00045E59">
      <w:pPr>
        <w:pStyle w:val="TOC2"/>
        <w:tabs>
          <w:tab w:val="right" w:leader="hyphen" w:pos="9060"/>
        </w:tabs>
        <w:rPr>
          <w:rFonts w:asciiTheme="minorHAnsi" w:eastAsiaTheme="minorEastAsia" w:hAnsiTheme="minorHAnsi" w:cstheme="minorBidi"/>
          <w:smallCaps w:val="0"/>
          <w:noProof/>
          <w:kern w:val="2"/>
          <w:sz w:val="21"/>
          <w:szCs w:val="22"/>
          <w14:ligatures w14:val="standardContextual"/>
        </w:rPr>
      </w:pPr>
      <w:hyperlink w:anchor="_Toc149639210" w:history="1">
        <w:r w:rsidRPr="00984500">
          <w:rPr>
            <w:rStyle w:val="afff8"/>
            <w:noProof/>
          </w:rPr>
          <w:t>5.4</w:t>
        </w:r>
        <w:r w:rsidRPr="00984500">
          <w:rPr>
            <w:rStyle w:val="afff8"/>
            <w:noProof/>
          </w:rPr>
          <w:t>计算机硬件资源使用</w:t>
        </w:r>
        <w:r>
          <w:rPr>
            <w:noProof/>
            <w:webHidden/>
          </w:rPr>
          <w:tab/>
        </w:r>
        <w:r>
          <w:rPr>
            <w:noProof/>
            <w:webHidden/>
          </w:rPr>
          <w:fldChar w:fldCharType="begin"/>
        </w:r>
        <w:r>
          <w:rPr>
            <w:noProof/>
            <w:webHidden/>
          </w:rPr>
          <w:instrText xml:space="preserve"> PAGEREF _Toc149639210 \h </w:instrText>
        </w:r>
        <w:r>
          <w:rPr>
            <w:noProof/>
            <w:webHidden/>
          </w:rPr>
        </w:r>
        <w:r>
          <w:rPr>
            <w:noProof/>
            <w:webHidden/>
          </w:rPr>
          <w:fldChar w:fldCharType="separate"/>
        </w:r>
        <w:r>
          <w:rPr>
            <w:noProof/>
            <w:webHidden/>
          </w:rPr>
          <w:t>7</w:t>
        </w:r>
        <w:r>
          <w:rPr>
            <w:noProof/>
            <w:webHidden/>
          </w:rPr>
          <w:fldChar w:fldCharType="end"/>
        </w:r>
      </w:hyperlink>
    </w:p>
    <w:p w14:paraId="1A741B24" w14:textId="1DB7D536"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hyperlink w:anchor="_Toc149639211" w:history="1">
        <w:r w:rsidRPr="00984500">
          <w:rPr>
            <w:rStyle w:val="afff8"/>
            <w:noProof/>
          </w:rPr>
          <w:t>6</w:t>
        </w:r>
        <w:r w:rsidRPr="00984500">
          <w:rPr>
            <w:rStyle w:val="afff8"/>
            <w:noProof/>
          </w:rPr>
          <w:t>需求的可追踪性</w:t>
        </w:r>
        <w:r>
          <w:rPr>
            <w:noProof/>
            <w:webHidden/>
          </w:rPr>
          <w:tab/>
        </w:r>
        <w:r>
          <w:rPr>
            <w:noProof/>
            <w:webHidden/>
          </w:rPr>
          <w:fldChar w:fldCharType="begin"/>
        </w:r>
        <w:r>
          <w:rPr>
            <w:noProof/>
            <w:webHidden/>
          </w:rPr>
          <w:instrText xml:space="preserve"> PAGEREF _Toc149639211 \h </w:instrText>
        </w:r>
        <w:r>
          <w:rPr>
            <w:noProof/>
            <w:webHidden/>
          </w:rPr>
        </w:r>
        <w:r>
          <w:rPr>
            <w:noProof/>
            <w:webHidden/>
          </w:rPr>
          <w:fldChar w:fldCharType="separate"/>
        </w:r>
        <w:r>
          <w:rPr>
            <w:noProof/>
            <w:webHidden/>
          </w:rPr>
          <w:t>8</w:t>
        </w:r>
        <w:r>
          <w:rPr>
            <w:noProof/>
            <w:webHidden/>
          </w:rPr>
          <w:fldChar w:fldCharType="end"/>
        </w:r>
      </w:hyperlink>
    </w:p>
    <w:p w14:paraId="7341F3EA" w14:textId="4CD895A8" w:rsidR="00045E59" w:rsidRDefault="00045E59">
      <w:pPr>
        <w:pStyle w:val="TOC1"/>
        <w:tabs>
          <w:tab w:val="right" w:leader="hyphen" w:pos="9060"/>
        </w:tabs>
        <w:rPr>
          <w:rFonts w:asciiTheme="minorHAnsi" w:eastAsiaTheme="minorEastAsia" w:hAnsiTheme="minorHAnsi" w:cstheme="minorBidi"/>
          <w:bCs w:val="0"/>
          <w:caps w:val="0"/>
          <w:noProof/>
          <w:kern w:val="2"/>
          <w:sz w:val="21"/>
          <w:szCs w:val="22"/>
          <w14:ligatures w14:val="standardContextual"/>
        </w:rPr>
      </w:pPr>
      <w:hyperlink w:anchor="_Toc149639212" w:history="1">
        <w:r w:rsidRPr="00984500">
          <w:rPr>
            <w:rStyle w:val="afff8"/>
            <w:noProof/>
          </w:rPr>
          <w:t>7</w:t>
        </w:r>
        <w:r w:rsidRPr="00984500">
          <w:rPr>
            <w:rStyle w:val="afff8"/>
            <w:noProof/>
          </w:rPr>
          <w:t>注释</w:t>
        </w:r>
        <w:r>
          <w:rPr>
            <w:noProof/>
            <w:webHidden/>
          </w:rPr>
          <w:tab/>
        </w:r>
        <w:r>
          <w:rPr>
            <w:noProof/>
            <w:webHidden/>
          </w:rPr>
          <w:fldChar w:fldCharType="begin"/>
        </w:r>
        <w:r>
          <w:rPr>
            <w:noProof/>
            <w:webHidden/>
          </w:rPr>
          <w:instrText xml:space="preserve"> PAGEREF _Toc149639212 \h </w:instrText>
        </w:r>
        <w:r>
          <w:rPr>
            <w:noProof/>
            <w:webHidden/>
          </w:rPr>
        </w:r>
        <w:r>
          <w:rPr>
            <w:noProof/>
            <w:webHidden/>
          </w:rPr>
          <w:fldChar w:fldCharType="separate"/>
        </w:r>
        <w:r>
          <w:rPr>
            <w:noProof/>
            <w:webHidden/>
          </w:rPr>
          <w:t>8</w:t>
        </w:r>
        <w:r>
          <w:rPr>
            <w:noProof/>
            <w:webHidden/>
          </w:rPr>
          <w:fldChar w:fldCharType="end"/>
        </w:r>
      </w:hyperlink>
    </w:p>
    <w:p w14:paraId="2E130E8D" w14:textId="44374EEB" w:rsidR="009F5AAF" w:rsidRDefault="00045E59">
      <w:pPr>
        <w:widowControl/>
        <w:ind w:firstLine="480"/>
        <w:jc w:val="center"/>
        <w:rPr>
          <w:rFonts w:ascii="宋体" w:hAnsi="宋体"/>
          <w:szCs w:val="24"/>
        </w:rPr>
      </w:pPr>
      <w:r>
        <w:rPr>
          <w:rFonts w:asciiTheme="majorEastAsia" w:eastAsiaTheme="majorEastAsia" w:hAnsiTheme="majorEastAsia"/>
          <w:bCs/>
          <w:caps/>
          <w:szCs w:val="24"/>
        </w:rPr>
        <w:fldChar w:fldCharType="end"/>
      </w:r>
    </w:p>
    <w:p w14:paraId="2C21F5B7" w14:textId="77777777" w:rsidR="009F5AAF" w:rsidRDefault="00C215ED">
      <w:pPr>
        <w:widowControl/>
        <w:ind w:firstLine="480"/>
        <w:jc w:val="left"/>
        <w:rPr>
          <w:rFonts w:ascii="黑体" w:eastAsia="黑体" w:hAnsi="黑体"/>
          <w:szCs w:val="24"/>
        </w:rPr>
      </w:pPr>
      <w:r>
        <w:br w:type="page"/>
      </w:r>
    </w:p>
    <w:p w14:paraId="2DDC33B1" w14:textId="77D00C15" w:rsidR="00B14B15" w:rsidRPr="00E40F81" w:rsidRDefault="00B72A9E" w:rsidP="005F77E0">
      <w:pPr>
        <w:spacing w:beforeLines="50" w:before="120" w:afterLines="150" w:after="360"/>
        <w:ind w:firstLine="560"/>
        <w:jc w:val="center"/>
        <w:rPr>
          <w:rFonts w:ascii="黑体" w:eastAsia="黑体" w:hAnsi="黑体"/>
          <w:sz w:val="28"/>
          <w:szCs w:val="30"/>
        </w:rPr>
      </w:pPr>
      <w:bookmarkStart w:id="1" w:name="_Toc19642"/>
      <w:bookmarkStart w:id="2" w:name="_Toc528263167"/>
      <w:bookmarkStart w:id="3" w:name="_Toc527320355"/>
      <w:bookmarkStart w:id="4" w:name="_Toc445366544"/>
      <w:bookmarkStart w:id="5" w:name="_Toc509217489"/>
      <w:bookmarkStart w:id="6" w:name="_Toc445362591"/>
      <w:bookmarkStart w:id="7" w:name="_Toc444670109"/>
      <w:bookmarkStart w:id="8" w:name="_Toc445366549"/>
      <w:r>
        <w:rPr>
          <w:rFonts w:ascii="黑体" w:eastAsia="黑体" w:hAnsi="黑体" w:hint="eastAsia"/>
          <w:sz w:val="28"/>
          <w:szCs w:val="30"/>
        </w:rPr>
        <w:lastRenderedPageBreak/>
        <w:t>2</w:t>
      </w:r>
      <w:r>
        <w:rPr>
          <w:rFonts w:ascii="黑体" w:eastAsia="黑体" w:hAnsi="黑体"/>
          <w:sz w:val="28"/>
          <w:szCs w:val="30"/>
        </w:rPr>
        <w:t>1</w:t>
      </w:r>
      <w:r>
        <w:rPr>
          <w:rFonts w:ascii="黑体" w:eastAsia="黑体" w:hAnsi="黑体" w:hint="eastAsia"/>
          <w:sz w:val="28"/>
          <w:szCs w:val="30"/>
        </w:rPr>
        <w:t>C</w:t>
      </w:r>
      <w:r>
        <w:rPr>
          <w:rFonts w:ascii="黑体" w:eastAsia="黑体" w:hAnsi="黑体"/>
          <w:sz w:val="28"/>
          <w:szCs w:val="30"/>
        </w:rPr>
        <w:t>852-0</w:t>
      </w:r>
      <w:r w:rsidR="00B14B15" w:rsidRPr="00E40F81">
        <w:rPr>
          <w:rFonts w:ascii="黑体" w:eastAsia="黑体" w:hAnsi="黑体" w:hint="eastAsia"/>
          <w:sz w:val="28"/>
          <w:szCs w:val="30"/>
        </w:rPr>
        <w:t>软件</w:t>
      </w:r>
      <w:bookmarkEnd w:id="1"/>
      <w:bookmarkEnd w:id="2"/>
      <w:bookmarkEnd w:id="3"/>
      <w:r w:rsidR="00B14B15" w:rsidRPr="00E40F81">
        <w:rPr>
          <w:rFonts w:ascii="黑体" w:eastAsia="黑体" w:hAnsi="黑体" w:hint="eastAsia"/>
          <w:sz w:val="28"/>
          <w:szCs w:val="30"/>
        </w:rPr>
        <w:t>产品规格说明</w:t>
      </w:r>
    </w:p>
    <w:p w14:paraId="73B7C857" w14:textId="036C6A9C" w:rsidR="009F5AAF" w:rsidRDefault="00BE4B97" w:rsidP="00D343C2">
      <w:pPr>
        <w:pStyle w:val="1"/>
      </w:pPr>
      <w:bookmarkStart w:id="9" w:name="_Toc149639196"/>
      <w:r>
        <w:rPr>
          <w:rFonts w:hint="eastAsia"/>
        </w:rPr>
        <w:t>1</w:t>
      </w:r>
      <w:r w:rsidR="00C215ED">
        <w:rPr>
          <w:rFonts w:hint="eastAsia"/>
        </w:rPr>
        <w:t>范围</w:t>
      </w:r>
      <w:bookmarkEnd w:id="4"/>
      <w:bookmarkEnd w:id="5"/>
      <w:bookmarkEnd w:id="9"/>
    </w:p>
    <w:p w14:paraId="6C8DB6E7" w14:textId="77777777" w:rsidR="009F5AAF" w:rsidRDefault="00BE4B97" w:rsidP="00D343C2">
      <w:pPr>
        <w:pStyle w:val="20"/>
      </w:pPr>
      <w:bookmarkStart w:id="10" w:name="_Toc427676233"/>
      <w:bookmarkStart w:id="11" w:name="_Toc509217490"/>
      <w:bookmarkStart w:id="12" w:name="_Toc375143369"/>
      <w:bookmarkStart w:id="13" w:name="_Toc445362493"/>
      <w:bookmarkStart w:id="14" w:name="_Toc327540267"/>
      <w:bookmarkStart w:id="15" w:name="_Toc445366545"/>
      <w:bookmarkStart w:id="16" w:name="_Toc445362587"/>
      <w:bookmarkStart w:id="17" w:name="_Toc399249871"/>
      <w:bookmarkStart w:id="18" w:name="_Toc149639197"/>
      <w:r>
        <w:rPr>
          <w:rFonts w:hint="eastAsia"/>
        </w:rPr>
        <w:t>1.1</w:t>
      </w:r>
      <w:r>
        <w:rPr>
          <w:rFonts w:hint="eastAsia"/>
        </w:rPr>
        <w:t>标识</w:t>
      </w:r>
      <w:bookmarkEnd w:id="10"/>
      <w:bookmarkEnd w:id="11"/>
      <w:bookmarkEnd w:id="12"/>
      <w:bookmarkEnd w:id="13"/>
      <w:bookmarkEnd w:id="14"/>
      <w:bookmarkEnd w:id="15"/>
      <w:bookmarkEnd w:id="16"/>
      <w:bookmarkEnd w:id="17"/>
      <w:bookmarkEnd w:id="18"/>
    </w:p>
    <w:p w14:paraId="38070432" w14:textId="7B465B8B" w:rsidR="009F5AAF" w:rsidRPr="00703CD3" w:rsidRDefault="00B72A9E" w:rsidP="006864B0">
      <w:pPr>
        <w:ind w:firstLine="480"/>
        <w:rPr>
          <w:rFonts w:hAnsi="times new roma" w:hint="eastAsia"/>
          <w:color w:val="FF0000"/>
        </w:rPr>
      </w:pPr>
      <w:bookmarkStart w:id="19" w:name="_Toc509217491"/>
      <w:bookmarkStart w:id="20" w:name="_Toc445362588"/>
      <w:bookmarkStart w:id="21" w:name="_Toc445366546"/>
      <w:bookmarkStart w:id="22" w:name="_Toc445362494"/>
      <w:bookmarkStart w:id="23" w:name="_Toc427676234"/>
      <w:bookmarkStart w:id="24" w:name="_Toc375143370"/>
      <w:bookmarkStart w:id="25" w:name="_Toc399249872"/>
      <w:bookmarkStart w:id="26" w:name="_Toc257381151"/>
      <w:bookmarkStart w:id="27" w:name="_Toc327540268"/>
      <w:r>
        <w:t>21</w:t>
      </w:r>
      <w:r>
        <w:rPr>
          <w:rFonts w:hint="eastAsia"/>
        </w:rPr>
        <w:t>C</w:t>
      </w:r>
      <w:r>
        <w:t>852-0</w:t>
      </w:r>
      <w:r>
        <w:rPr>
          <w:rFonts w:hint="eastAsia"/>
        </w:rPr>
        <w:t>电机控制器</w:t>
      </w:r>
      <w:r w:rsidRPr="005E40B7">
        <w:t>软件是针对控制器驱动</w:t>
      </w:r>
      <w:r>
        <w:rPr>
          <w:rFonts w:hint="eastAsia"/>
        </w:rPr>
        <w:t>两路高温蝶阀电机、一路油泵</w:t>
      </w:r>
      <w:r w:rsidRPr="005E40B7">
        <w:t>电机功能开发的软件，对文档标识号、文档标题、术语和缩略语等定义如下</w:t>
      </w:r>
      <w:r w:rsidR="00C215ED" w:rsidRPr="00703CD3">
        <w:rPr>
          <w:rFonts w:hint="eastAsia"/>
          <w:color w:val="FF0000"/>
        </w:rPr>
        <w:t>：</w:t>
      </w:r>
    </w:p>
    <w:p w14:paraId="0038B0E2" w14:textId="5A6240E2" w:rsidR="009F5AAF" w:rsidRPr="00703CD3" w:rsidRDefault="00C215ED" w:rsidP="006864B0">
      <w:pPr>
        <w:pStyle w:val="af7"/>
        <w:numPr>
          <w:ilvl w:val="0"/>
          <w:numId w:val="19"/>
        </w:numPr>
        <w:ind w:firstLineChars="0"/>
      </w:pPr>
      <w:r w:rsidRPr="00703CD3">
        <w:rPr>
          <w:rFonts w:hint="eastAsia"/>
        </w:rPr>
        <w:t>文档标识号：</w:t>
      </w:r>
      <w:r w:rsidR="00B72A9E" w:rsidRPr="006864B0">
        <w:rPr>
          <w:rFonts w:ascii="times new roma" w:hAnsi="times new roma"/>
        </w:rPr>
        <w:t>21</w:t>
      </w:r>
      <w:r w:rsidR="00B72A9E" w:rsidRPr="006864B0">
        <w:rPr>
          <w:rFonts w:ascii="times new roma" w:hAnsi="times new roma" w:hint="eastAsia"/>
        </w:rPr>
        <w:t>C</w:t>
      </w:r>
      <w:r w:rsidR="00B72A9E" w:rsidRPr="006864B0">
        <w:rPr>
          <w:rFonts w:ascii="times new roma" w:hAnsi="times new roma"/>
        </w:rPr>
        <w:t>852-0</w:t>
      </w:r>
      <w:r w:rsidRPr="00703CD3">
        <w:rPr>
          <w:rFonts w:hint="eastAsia"/>
        </w:rPr>
        <w:t>_SJ_CS_V</w:t>
      </w:r>
      <w:r w:rsidR="00B72A9E">
        <w:t>1</w:t>
      </w:r>
      <w:r w:rsidRPr="00703CD3">
        <w:rPr>
          <w:rFonts w:hint="eastAsia"/>
        </w:rPr>
        <w:t>.0</w:t>
      </w:r>
      <w:r w:rsidR="00C301D7" w:rsidRPr="00703CD3">
        <w:rPr>
          <w:rFonts w:hint="eastAsia"/>
        </w:rPr>
        <w:t>0</w:t>
      </w:r>
    </w:p>
    <w:p w14:paraId="19E682DB" w14:textId="2349086C" w:rsidR="009F5AAF" w:rsidRPr="00703CD3" w:rsidRDefault="00C215ED" w:rsidP="006864B0">
      <w:pPr>
        <w:pStyle w:val="af7"/>
        <w:numPr>
          <w:ilvl w:val="0"/>
          <w:numId w:val="19"/>
        </w:numPr>
        <w:ind w:firstLineChars="0"/>
      </w:pPr>
      <w:r w:rsidRPr="00703CD3">
        <w:rPr>
          <w:rFonts w:hint="eastAsia"/>
        </w:rPr>
        <w:t>文档标题：</w:t>
      </w:r>
      <w:r w:rsidR="00B72A9E" w:rsidRPr="006864B0">
        <w:rPr>
          <w:rFonts w:ascii="times new roma" w:hAnsi="times new roma"/>
        </w:rPr>
        <w:t>21</w:t>
      </w:r>
      <w:r w:rsidR="00B72A9E" w:rsidRPr="006864B0">
        <w:rPr>
          <w:rFonts w:ascii="times new roma" w:hAnsi="times new roma" w:hint="eastAsia"/>
        </w:rPr>
        <w:t>C</w:t>
      </w:r>
      <w:r w:rsidR="00B72A9E" w:rsidRPr="006864B0">
        <w:rPr>
          <w:rFonts w:ascii="times new roma" w:hAnsi="times new roma"/>
        </w:rPr>
        <w:t>852-0</w:t>
      </w:r>
      <w:r w:rsidR="00B72A9E" w:rsidRPr="006864B0">
        <w:rPr>
          <w:rFonts w:ascii="times new roma" w:hAnsi="times new roma" w:hint="eastAsia"/>
        </w:rPr>
        <w:t>电机</w:t>
      </w:r>
      <w:r w:rsidR="0090338B" w:rsidRPr="006864B0">
        <w:rPr>
          <w:rFonts w:ascii="times new roma" w:hint="eastAsia"/>
        </w:rPr>
        <w:t>控制器</w:t>
      </w:r>
      <w:r w:rsidRPr="00703CD3">
        <w:rPr>
          <w:rFonts w:hint="eastAsia"/>
        </w:rPr>
        <w:t>软件产品规格说明。</w:t>
      </w:r>
    </w:p>
    <w:p w14:paraId="490FCD13" w14:textId="680237EA" w:rsidR="00B72A9E" w:rsidRPr="006864B0" w:rsidRDefault="00B72A9E" w:rsidP="006864B0">
      <w:pPr>
        <w:pStyle w:val="af7"/>
        <w:numPr>
          <w:ilvl w:val="0"/>
          <w:numId w:val="19"/>
        </w:numPr>
        <w:ind w:firstLineChars="0"/>
      </w:pPr>
      <w:r w:rsidRPr="006864B0">
        <w:t>软件名称：21C852-0电机控制器软件；</w:t>
      </w:r>
    </w:p>
    <w:p w14:paraId="7E3B2299" w14:textId="491E4EC4" w:rsidR="00B72A9E" w:rsidRPr="006864B0" w:rsidRDefault="00B72A9E" w:rsidP="006864B0">
      <w:pPr>
        <w:pStyle w:val="af7"/>
        <w:numPr>
          <w:ilvl w:val="0"/>
          <w:numId w:val="19"/>
        </w:numPr>
        <w:ind w:firstLineChars="0"/>
      </w:pPr>
      <w:r w:rsidRPr="006864B0">
        <w:t>本文档中的术语和缩略语：</w:t>
      </w:r>
    </w:p>
    <w:p w14:paraId="3DAB3979" w14:textId="65D26703" w:rsidR="00B72A9E" w:rsidRPr="006864B0" w:rsidRDefault="00B72A9E" w:rsidP="006864B0">
      <w:pPr>
        <w:pStyle w:val="af7"/>
        <w:numPr>
          <w:ilvl w:val="0"/>
          <w:numId w:val="19"/>
        </w:numPr>
        <w:ind w:firstLineChars="0"/>
      </w:pPr>
      <w:r w:rsidRPr="006864B0">
        <w:t>软件：电机控制器软件；</w:t>
      </w:r>
    </w:p>
    <w:p w14:paraId="6CC8B464" w14:textId="3FC22949" w:rsidR="00B72A9E" w:rsidRPr="006864B0" w:rsidRDefault="00B72A9E" w:rsidP="006864B0">
      <w:pPr>
        <w:pStyle w:val="af7"/>
        <w:numPr>
          <w:ilvl w:val="0"/>
          <w:numId w:val="19"/>
        </w:numPr>
        <w:ind w:firstLineChars="0"/>
      </w:pPr>
      <w:r w:rsidRPr="006864B0">
        <w:t>电机：高温蝶阀电机、油泵电机；</w:t>
      </w:r>
    </w:p>
    <w:p w14:paraId="0847B9C9" w14:textId="7FF360D6" w:rsidR="009F5AAF" w:rsidRPr="00703CD3" w:rsidRDefault="00B72A9E" w:rsidP="006864B0">
      <w:pPr>
        <w:pStyle w:val="af7"/>
        <w:numPr>
          <w:ilvl w:val="0"/>
          <w:numId w:val="19"/>
        </w:numPr>
        <w:ind w:firstLineChars="0"/>
      </w:pPr>
      <w:r w:rsidRPr="006864B0">
        <w:t>适用系统：电机控制器控制系统</w:t>
      </w:r>
      <w:r w:rsidR="0090338B" w:rsidRPr="00703CD3">
        <w:rPr>
          <w:rFonts w:hint="eastAsia"/>
        </w:rPr>
        <w:t>。</w:t>
      </w:r>
    </w:p>
    <w:p w14:paraId="42AF1761" w14:textId="77777777" w:rsidR="009F5AAF" w:rsidRDefault="00BE4B97" w:rsidP="00D343C2">
      <w:pPr>
        <w:pStyle w:val="20"/>
      </w:pPr>
      <w:bookmarkStart w:id="28" w:name="_Toc149639198"/>
      <w:r>
        <w:rPr>
          <w:rFonts w:hint="eastAsia"/>
        </w:rPr>
        <w:t>1.2</w:t>
      </w:r>
      <w:r w:rsidR="00C215ED">
        <w:rPr>
          <w:rFonts w:hint="eastAsia"/>
        </w:rPr>
        <w:t>系统概述</w:t>
      </w:r>
      <w:bookmarkEnd w:id="19"/>
      <w:bookmarkEnd w:id="20"/>
      <w:bookmarkEnd w:id="21"/>
      <w:bookmarkEnd w:id="22"/>
      <w:bookmarkEnd w:id="23"/>
      <w:bookmarkEnd w:id="24"/>
      <w:bookmarkEnd w:id="25"/>
      <w:bookmarkEnd w:id="26"/>
      <w:bookmarkEnd w:id="27"/>
      <w:bookmarkEnd w:id="28"/>
    </w:p>
    <w:p w14:paraId="3E530411" w14:textId="0612F7CC" w:rsidR="0090338B" w:rsidRPr="00703CD3" w:rsidRDefault="00B72A9E" w:rsidP="006864B0">
      <w:pPr>
        <w:ind w:firstLine="480"/>
        <w:rPr>
          <w:rFonts w:ascii="times new roma" w:hAnsi="times new roma" w:hint="eastAsia"/>
          <w:color w:val="FF0000"/>
        </w:rPr>
      </w:pPr>
      <w:bookmarkStart w:id="29" w:name="OLE_LINK6"/>
      <w:bookmarkStart w:id="30" w:name="OLE_LINK5"/>
      <w:bookmarkStart w:id="31" w:name="_Toc384799152"/>
      <w:bookmarkStart w:id="32" w:name="_Toc379792886"/>
      <w:bookmarkStart w:id="33" w:name="_Toc509217492"/>
      <w:bookmarkStart w:id="34" w:name="_Toc445366547"/>
      <w:bookmarkStart w:id="35" w:name="_Toc427676235"/>
      <w:bookmarkStart w:id="36" w:name="_Toc445362495"/>
      <w:bookmarkStart w:id="37" w:name="_Toc375143371"/>
      <w:bookmarkStart w:id="38" w:name="_Toc257381152"/>
      <w:bookmarkStart w:id="39" w:name="_Toc399249873"/>
      <w:bookmarkStart w:id="40" w:name="_Toc327540269"/>
      <w:bookmarkStart w:id="41" w:name="_Toc445362589"/>
      <w:r w:rsidRPr="00A8465D">
        <w:rPr>
          <w:rFonts w:hint="eastAsia"/>
        </w:rPr>
        <w:t>21C852-0</w:t>
      </w:r>
      <w:r w:rsidRPr="00A8465D">
        <w:rPr>
          <w:rFonts w:hint="eastAsia"/>
        </w:rPr>
        <w:t>电机控制器是</w:t>
      </w:r>
      <w:r w:rsidRPr="00A8465D">
        <w:rPr>
          <w:rFonts w:hint="eastAsia"/>
        </w:rPr>
        <w:t>XX</w:t>
      </w:r>
      <w:r w:rsidRPr="00A8465D">
        <w:rPr>
          <w:rFonts w:hint="eastAsia"/>
        </w:rPr>
        <w:t>项目两路高温蝶阀电机、一路油泵电机的驱动部件。</w:t>
      </w:r>
      <w:r w:rsidRPr="00A8465D">
        <w:rPr>
          <w:rFonts w:hint="eastAsia"/>
        </w:rPr>
        <w:t>21C852-0</w:t>
      </w:r>
      <w:r w:rsidRPr="00A8465D">
        <w:rPr>
          <w:rFonts w:hint="eastAsia"/>
        </w:rPr>
        <w:t>电机控制器软件嵌在控制器</w:t>
      </w:r>
      <w:r w:rsidRPr="00A8465D">
        <w:rPr>
          <w:rFonts w:hint="eastAsia"/>
        </w:rPr>
        <w:t>DSP</w:t>
      </w:r>
      <w:r w:rsidRPr="00A8465D">
        <w:rPr>
          <w:rFonts w:hint="eastAsia"/>
        </w:rPr>
        <w:t>中，接收发动机控制器下发的控制器指令，驱动电机按指令运行，并向发动机控制器实时上传控制器和电机的运行参数。系统结构框图见</w:t>
      </w:r>
      <w:r>
        <w:fldChar w:fldCharType="begin"/>
      </w:r>
      <w:r>
        <w:instrText xml:space="preserve"> </w:instrText>
      </w:r>
      <w:r>
        <w:rPr>
          <w:rFonts w:hint="eastAsia"/>
        </w:rPr>
        <w:instrText>REF _Ref147560273 \h</w:instrText>
      </w:r>
      <w:r>
        <w:instrText xml:space="preserve"> </w:instrText>
      </w:r>
      <w:r w:rsidR="006864B0">
        <w:instrText xml:space="preserve"> \* MERGEFORMAT </w:instrText>
      </w:r>
      <w:r>
        <w:fldChar w:fldCharType="separate"/>
      </w:r>
      <w:r w:rsidR="00045E59">
        <w:rPr>
          <w:rFonts w:hint="eastAsia"/>
          <w:b/>
          <w:bCs/>
        </w:rPr>
        <w:t>错误</w:t>
      </w:r>
      <w:r w:rsidR="00045E59">
        <w:rPr>
          <w:rFonts w:hint="eastAsia"/>
          <w:b/>
          <w:bCs/>
        </w:rPr>
        <w:t>!</w:t>
      </w:r>
      <w:r w:rsidR="00045E59">
        <w:rPr>
          <w:rFonts w:hint="eastAsia"/>
          <w:b/>
          <w:bCs/>
        </w:rPr>
        <w:t>未找到引用源。</w:t>
      </w:r>
      <w:r>
        <w:fldChar w:fldCharType="end"/>
      </w:r>
      <w:r w:rsidR="0090338B" w:rsidRPr="006864B0">
        <w:rPr>
          <w:rFonts w:hint="eastAsia"/>
        </w:rPr>
        <w:t>。</w:t>
      </w:r>
    </w:p>
    <w:p w14:paraId="11CFE09D" w14:textId="69255A7C" w:rsidR="0090338B" w:rsidRPr="00703CD3" w:rsidRDefault="00B72A9E" w:rsidP="0090338B">
      <w:pPr>
        <w:spacing w:line="360" w:lineRule="auto"/>
        <w:ind w:firstLine="480"/>
        <w:jc w:val="center"/>
        <w:rPr>
          <w:rFonts w:ascii="times new roma" w:hAnsi="times new roma" w:hint="eastAsia"/>
          <w:color w:val="FF0000"/>
        </w:rPr>
      </w:pPr>
      <w:r w:rsidRPr="00A72CA1">
        <w:object w:dxaOrig="7170" w:dyaOrig="3615" w14:anchorId="4F8CD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81.75pt;height:183.75pt" o:ole="">
            <v:imagedata r:id="rId15" o:title=""/>
          </v:shape>
          <o:OLEObject Type="Embed" ProgID="Visio.Drawing.11" ShapeID="_x0000_i1060" DrawAspect="Content" ObjectID="_1760252152" r:id="rId16"/>
        </w:object>
      </w:r>
    </w:p>
    <w:p w14:paraId="6EE891BE" w14:textId="045DCA63" w:rsidR="0090338B" w:rsidRPr="00E40F81" w:rsidRDefault="0090338B" w:rsidP="006864B0">
      <w:pPr>
        <w:pStyle w:val="aff2"/>
        <w:spacing w:before="72" w:after="120"/>
        <w:ind w:firstLine="480"/>
      </w:pPr>
      <w:r w:rsidRPr="00E40F81">
        <w:rPr>
          <w:rFonts w:hint="eastAsia"/>
        </w:rPr>
        <w:t>图</w:t>
      </w:r>
      <w:r w:rsidRPr="00E40F81">
        <w:rPr>
          <w:rFonts w:hint="eastAsia"/>
        </w:rPr>
        <w:t xml:space="preserve">1 </w:t>
      </w:r>
      <w:r w:rsidR="00B72A9E">
        <w:rPr>
          <w:rFonts w:hint="eastAsia"/>
        </w:rPr>
        <w:t>电机控制器</w:t>
      </w:r>
      <w:r w:rsidRPr="00E40F81">
        <w:rPr>
          <w:rFonts w:hint="eastAsia"/>
        </w:rPr>
        <w:t>系统原理框图</w:t>
      </w:r>
    </w:p>
    <w:p w14:paraId="339FE7B1" w14:textId="77777777" w:rsidR="00B72A9E" w:rsidRPr="00A8465D" w:rsidRDefault="00B72A9E" w:rsidP="006864B0">
      <w:pPr>
        <w:ind w:firstLine="480"/>
      </w:pPr>
      <w:r w:rsidRPr="00A8465D">
        <w:rPr>
          <w:rFonts w:hint="eastAsia"/>
        </w:rPr>
        <w:t>软件属于嵌入式实时系统软件，实现两路高温蝶阀电机、一路油泵电机的控制功能：</w:t>
      </w:r>
      <w:r w:rsidRPr="00A8465D">
        <w:rPr>
          <w:rFonts w:hint="eastAsia"/>
        </w:rPr>
        <w:t>1</w:t>
      </w:r>
      <w:r w:rsidRPr="00A8465D">
        <w:rPr>
          <w:rFonts w:hint="eastAsia"/>
        </w:rPr>
        <w:t>）软件执行上电自检功能，对系统运行的初始状态进行判断；</w:t>
      </w:r>
      <w:r w:rsidRPr="00A8465D">
        <w:rPr>
          <w:rFonts w:hint="eastAsia"/>
        </w:rPr>
        <w:t>2</w:t>
      </w:r>
      <w:r w:rsidRPr="00A8465D">
        <w:rPr>
          <w:rFonts w:hint="eastAsia"/>
        </w:rPr>
        <w:t>）采集各路模拟量，一方面用于闭环调速算法的数据输入，另一方面用于自保护功能的数据输入；</w:t>
      </w:r>
      <w:r w:rsidRPr="00A8465D">
        <w:rPr>
          <w:rFonts w:hint="eastAsia"/>
        </w:rPr>
        <w:t>3</w:t>
      </w:r>
      <w:r w:rsidRPr="00A8465D">
        <w:rPr>
          <w:rFonts w:hint="eastAsia"/>
        </w:rPr>
        <w:t>）具备自</w:t>
      </w:r>
      <w:r w:rsidRPr="00A8465D">
        <w:rPr>
          <w:rFonts w:hint="eastAsia"/>
        </w:rPr>
        <w:lastRenderedPageBreak/>
        <w:t>保护停机功能；</w:t>
      </w:r>
      <w:r w:rsidRPr="00A8465D">
        <w:rPr>
          <w:rFonts w:hint="eastAsia"/>
        </w:rPr>
        <w:t>4</w:t>
      </w:r>
      <w:r w:rsidRPr="00A8465D">
        <w:rPr>
          <w:rFonts w:hint="eastAsia"/>
        </w:rPr>
        <w:t>）接收发动机控制指令，实时上</w:t>
      </w:r>
      <w:proofErr w:type="gramStart"/>
      <w:r w:rsidRPr="00A8465D">
        <w:rPr>
          <w:rFonts w:hint="eastAsia"/>
        </w:rPr>
        <w:t>传电机</w:t>
      </w:r>
      <w:proofErr w:type="gramEnd"/>
      <w:r w:rsidRPr="00A8465D">
        <w:rPr>
          <w:rFonts w:hint="eastAsia"/>
        </w:rPr>
        <w:t>的运行参数及故障检测信息；</w:t>
      </w:r>
      <w:r w:rsidRPr="00A8465D">
        <w:rPr>
          <w:rFonts w:hint="eastAsia"/>
        </w:rPr>
        <w:t>5</w:t>
      </w:r>
      <w:r w:rsidRPr="00A8465D">
        <w:rPr>
          <w:rFonts w:hint="eastAsia"/>
        </w:rPr>
        <w:t>）具备数据存储功能。</w:t>
      </w:r>
    </w:p>
    <w:p w14:paraId="15172F99" w14:textId="65306A49" w:rsidR="0090338B" w:rsidRPr="00703CD3" w:rsidRDefault="00B72A9E" w:rsidP="006864B0">
      <w:pPr>
        <w:ind w:firstLine="480"/>
        <w:rPr>
          <w:rFonts w:ascii="times new roma" w:hAnsi="times new roma" w:hint="eastAsia"/>
          <w:color w:val="FF0000"/>
        </w:rPr>
      </w:pPr>
      <w:r w:rsidRPr="00A8465D">
        <w:rPr>
          <w:rFonts w:hint="eastAsia"/>
        </w:rPr>
        <w:t>电机控制器设备交联图如</w:t>
      </w:r>
      <w:r>
        <w:fldChar w:fldCharType="begin"/>
      </w:r>
      <w:r>
        <w:instrText xml:space="preserve"> </w:instrText>
      </w:r>
      <w:r>
        <w:rPr>
          <w:rFonts w:hint="eastAsia"/>
        </w:rPr>
        <w:instrText>REF _Ref147560302 \h</w:instrText>
      </w:r>
      <w:r>
        <w:instrText xml:space="preserve"> </w:instrText>
      </w:r>
      <w:r w:rsidR="006864B0">
        <w:instrText xml:space="preserve"> \* MERGEFORMAT </w:instrText>
      </w:r>
      <w:r>
        <w:fldChar w:fldCharType="separate"/>
      </w:r>
      <w:r w:rsidR="00045E59" w:rsidRPr="006864B0">
        <w:rPr>
          <w:rFonts w:hint="eastAsia"/>
        </w:rPr>
        <w:t>图</w:t>
      </w:r>
      <w:r w:rsidR="00045E59" w:rsidRPr="006864B0">
        <w:rPr>
          <w:rFonts w:hint="eastAsia"/>
        </w:rPr>
        <w:t xml:space="preserve"> </w:t>
      </w:r>
      <w:r w:rsidR="00045E59">
        <w:rPr>
          <w:noProof/>
        </w:rPr>
        <w:t>1</w:t>
      </w:r>
      <w:r>
        <w:fldChar w:fldCharType="end"/>
      </w:r>
      <w:r w:rsidRPr="00A8465D">
        <w:rPr>
          <w:rFonts w:hint="eastAsia"/>
        </w:rPr>
        <w:t>所示</w:t>
      </w:r>
      <w:r w:rsidR="0090338B" w:rsidRPr="006864B0">
        <w:rPr>
          <w:rFonts w:hint="eastAsia"/>
        </w:rPr>
        <w:t>。</w:t>
      </w:r>
    </w:p>
    <w:p w14:paraId="3589D062" w14:textId="583EF428" w:rsidR="00FE1BA0" w:rsidRDefault="006864B0" w:rsidP="006864B0">
      <w:pPr>
        <w:pStyle w:val="afffffb"/>
        <w:spacing w:before="120" w:after="120"/>
        <w:rPr>
          <w:rFonts w:ascii="黑体" w:eastAsia="黑体"/>
          <w:color w:val="FF0000"/>
        </w:rPr>
      </w:pPr>
      <w:r w:rsidRPr="006864B0">
        <w:object w:dxaOrig="10861" w:dyaOrig="7110" w14:anchorId="264FA378">
          <v:shape id="_x0000_i1081" type="#_x0000_t75" style="width:410.25pt;height:276pt" o:ole="">
            <v:imagedata r:id="rId17" o:title=""/>
          </v:shape>
          <o:OLEObject Type="Embed" ProgID="Visio.Drawing.11" ShapeID="_x0000_i1081" DrawAspect="Content" ObjectID="_1760252153" r:id="rId18"/>
        </w:object>
      </w:r>
    </w:p>
    <w:p w14:paraId="423D00AD" w14:textId="7D68268C" w:rsidR="00B72A9E" w:rsidRPr="006864B0" w:rsidRDefault="00B72A9E" w:rsidP="006864B0">
      <w:pPr>
        <w:pStyle w:val="aff2"/>
        <w:spacing w:before="72" w:after="120"/>
        <w:ind w:firstLine="480"/>
      </w:pPr>
      <w:bookmarkStart w:id="42" w:name="_Ref147560302"/>
      <w:r w:rsidRPr="006864B0">
        <w:rPr>
          <w:rFonts w:hint="eastAsia"/>
        </w:rPr>
        <w:t>图</w:t>
      </w:r>
      <w:r w:rsidRPr="006864B0">
        <w:rPr>
          <w:rFonts w:hint="eastAsia"/>
        </w:rPr>
        <w:t xml:space="preserve"> </w:t>
      </w:r>
      <w:r w:rsidRPr="006864B0">
        <w:fldChar w:fldCharType="begin"/>
      </w:r>
      <w:r w:rsidRPr="006864B0">
        <w:instrText xml:space="preserve"> </w:instrText>
      </w:r>
      <w:r w:rsidRPr="006864B0">
        <w:rPr>
          <w:rFonts w:hint="eastAsia"/>
        </w:rPr>
        <w:instrText xml:space="preserve">SEQ </w:instrText>
      </w:r>
      <w:r w:rsidRPr="006864B0">
        <w:rPr>
          <w:rFonts w:hint="eastAsia"/>
        </w:rPr>
        <w:instrText>图</w:instrText>
      </w:r>
      <w:r w:rsidRPr="006864B0">
        <w:rPr>
          <w:rFonts w:hint="eastAsia"/>
        </w:rPr>
        <w:instrText xml:space="preserve"> \* ARABIC</w:instrText>
      </w:r>
      <w:r w:rsidRPr="006864B0">
        <w:instrText xml:space="preserve"> </w:instrText>
      </w:r>
      <w:r w:rsidRPr="006864B0">
        <w:fldChar w:fldCharType="separate"/>
      </w:r>
      <w:r w:rsidR="00045E59">
        <w:rPr>
          <w:noProof/>
        </w:rPr>
        <w:t>1</w:t>
      </w:r>
      <w:r w:rsidRPr="006864B0">
        <w:fldChar w:fldCharType="end"/>
      </w:r>
      <w:bookmarkEnd w:id="42"/>
      <w:r w:rsidRPr="006864B0">
        <w:t xml:space="preserve"> </w:t>
      </w:r>
      <w:r w:rsidRPr="006864B0">
        <w:rPr>
          <w:rFonts w:hint="eastAsia"/>
        </w:rPr>
        <w:t>电机控制器设备交联图</w:t>
      </w:r>
    </w:p>
    <w:p w14:paraId="394FC73F" w14:textId="77777777" w:rsidR="00B72A9E" w:rsidRPr="00A8465D" w:rsidRDefault="00B72A9E" w:rsidP="006864B0">
      <w:pPr>
        <w:ind w:firstLine="480"/>
      </w:pPr>
      <w:r w:rsidRPr="00A8465D">
        <w:rPr>
          <w:rFonts w:hint="eastAsia"/>
        </w:rPr>
        <w:t>电机控制器软件的需方：中国航天科技集团有限公司第六研究院</w:t>
      </w:r>
      <w:r w:rsidRPr="00A8465D">
        <w:rPr>
          <w:rFonts w:hint="eastAsia"/>
        </w:rPr>
        <w:t>xx</w:t>
      </w:r>
      <w:r w:rsidRPr="00A8465D">
        <w:rPr>
          <w:rFonts w:hint="eastAsia"/>
        </w:rPr>
        <w:t>所；</w:t>
      </w:r>
    </w:p>
    <w:p w14:paraId="449B97AD" w14:textId="77777777" w:rsidR="00B72A9E" w:rsidRPr="00A8465D" w:rsidRDefault="00B72A9E" w:rsidP="006864B0">
      <w:pPr>
        <w:ind w:firstLine="480"/>
      </w:pPr>
      <w:r w:rsidRPr="00A8465D">
        <w:rPr>
          <w:rFonts w:hint="eastAsia"/>
        </w:rPr>
        <w:t>电机控制器软件的开发方：贵州航天林泉电机有限公司；</w:t>
      </w:r>
    </w:p>
    <w:p w14:paraId="78107080" w14:textId="20168EE2" w:rsidR="00FE1BA0" w:rsidRPr="00FE1BA0" w:rsidRDefault="00B72A9E" w:rsidP="006864B0">
      <w:pPr>
        <w:ind w:firstLine="480"/>
        <w:rPr>
          <w:rFonts w:ascii="黑体" w:eastAsia="黑体" w:hAnsi="宋体"/>
          <w:bCs/>
          <w:color w:val="FF0000"/>
        </w:rPr>
      </w:pPr>
      <w:r w:rsidRPr="00A8465D">
        <w:rPr>
          <w:rFonts w:hint="eastAsia"/>
        </w:rPr>
        <w:t>电机控制器软件的保障机构：贵州航天林泉电机有限公司质量管理部</w:t>
      </w:r>
      <w:r>
        <w:rPr>
          <w:rFonts w:hint="eastAsia"/>
        </w:rPr>
        <w:t>。</w:t>
      </w:r>
    </w:p>
    <w:p w14:paraId="29B8CDC5" w14:textId="77777777" w:rsidR="009F5AAF" w:rsidRDefault="00BE4B97" w:rsidP="00D343C2">
      <w:pPr>
        <w:pStyle w:val="20"/>
      </w:pPr>
      <w:bookmarkStart w:id="43" w:name="_Toc149639199"/>
      <w:bookmarkEnd w:id="29"/>
      <w:bookmarkEnd w:id="30"/>
      <w:r>
        <w:rPr>
          <w:rFonts w:hint="eastAsia"/>
        </w:rPr>
        <w:t>1.3</w:t>
      </w:r>
      <w:r>
        <w:rPr>
          <w:rFonts w:hint="eastAsia"/>
        </w:rPr>
        <w:t>文档概述</w:t>
      </w:r>
      <w:bookmarkEnd w:id="31"/>
      <w:bookmarkEnd w:id="32"/>
      <w:bookmarkEnd w:id="33"/>
      <w:bookmarkEnd w:id="34"/>
      <w:bookmarkEnd w:id="35"/>
      <w:bookmarkEnd w:id="36"/>
      <w:bookmarkEnd w:id="37"/>
      <w:bookmarkEnd w:id="38"/>
      <w:bookmarkEnd w:id="39"/>
      <w:bookmarkEnd w:id="40"/>
      <w:bookmarkEnd w:id="41"/>
      <w:bookmarkEnd w:id="43"/>
    </w:p>
    <w:p w14:paraId="1809D12F" w14:textId="77777777" w:rsidR="009F5AAF" w:rsidRPr="00703CD3" w:rsidRDefault="00C215ED" w:rsidP="00D343C2">
      <w:pPr>
        <w:ind w:firstLine="480"/>
      </w:pPr>
      <w:r w:rsidRPr="00703CD3">
        <w:rPr>
          <w:rFonts w:hint="eastAsia"/>
        </w:rPr>
        <w:t>本文档主要对软件产品规格相关的内容进行了说明，并作为软件安装、运行、交付、拷贝等的依据。</w:t>
      </w:r>
    </w:p>
    <w:p w14:paraId="4BAABA76" w14:textId="77777777" w:rsidR="009F5AAF" w:rsidRDefault="00C215ED" w:rsidP="00D343C2">
      <w:pPr>
        <w:ind w:firstLine="480"/>
      </w:pPr>
      <w:r w:rsidRPr="00703CD3">
        <w:rPr>
          <w:rFonts w:hint="eastAsia"/>
        </w:rPr>
        <w:t>本文档的主要内容如下：安装运行所需文件、源文件列表、包装需求、合格性规定、软件支持信息以及需求的可追踪性等。</w:t>
      </w:r>
    </w:p>
    <w:p w14:paraId="6FC01828" w14:textId="77777777" w:rsidR="009F5AAF" w:rsidRDefault="00BE4B97" w:rsidP="00D343C2">
      <w:pPr>
        <w:pStyle w:val="1"/>
      </w:pPr>
      <w:bookmarkStart w:id="44" w:name="_Toc149639200"/>
      <w:r>
        <w:rPr>
          <w:rFonts w:hint="eastAsia"/>
        </w:rPr>
        <w:t>2</w:t>
      </w:r>
      <w:r w:rsidR="00C215ED">
        <w:rPr>
          <w:rFonts w:hint="eastAsia"/>
        </w:rPr>
        <w:t>引用文档</w:t>
      </w:r>
      <w:bookmarkEnd w:id="6"/>
      <w:bookmarkEnd w:id="7"/>
      <w:bookmarkEnd w:id="8"/>
      <w:bookmarkEnd w:id="44"/>
    </w:p>
    <w:p w14:paraId="376BA7D3" w14:textId="55D78DD1" w:rsidR="009F5AAF" w:rsidRPr="0026672E" w:rsidRDefault="00C215ED" w:rsidP="00D343C2">
      <w:pPr>
        <w:ind w:firstLine="480"/>
        <w:rPr>
          <w:color w:val="FF0000"/>
        </w:rPr>
      </w:pPr>
      <w:bookmarkStart w:id="45" w:name="_Toc435894584"/>
      <w:bookmarkStart w:id="46" w:name="_Toc256589007"/>
      <w:bookmarkStart w:id="47" w:name="_Toc435893749"/>
      <w:bookmarkStart w:id="48" w:name="_Toc445362600"/>
      <w:bookmarkStart w:id="49" w:name="_Toc445366558"/>
      <w:bookmarkStart w:id="50" w:name="_Toc444670118"/>
      <w:r w:rsidRPr="00D343C2">
        <w:t>引用文档见</w:t>
      </w:r>
      <w:r w:rsidR="00000000" w:rsidRPr="00D343C2">
        <w:fldChar w:fldCharType="begin"/>
      </w:r>
      <w:r w:rsidR="00000000" w:rsidRPr="00D343C2">
        <w:instrText xml:space="preserve">REF _def_94_2 \h \* MERGEFORMAT </w:instrText>
      </w:r>
      <w:r w:rsidR="00000000" w:rsidRPr="00D343C2">
        <w:fldChar w:fldCharType="separate"/>
      </w:r>
      <w:r w:rsidR="00045E59" w:rsidRPr="00D343C2">
        <w:rPr>
          <w:rFonts w:hint="eastAsia"/>
        </w:rPr>
        <w:t>表</w:t>
      </w:r>
      <w:r w:rsidR="00045E59">
        <w:t>1</w:t>
      </w:r>
      <w:r w:rsidR="00000000" w:rsidRPr="00D343C2">
        <w:fldChar w:fldCharType="end"/>
      </w:r>
      <w:r w:rsidRPr="00D343C2">
        <w:t>所示。</w:t>
      </w:r>
    </w:p>
    <w:p w14:paraId="381215B5" w14:textId="05614A1A" w:rsidR="009F5AAF" w:rsidRPr="00D343C2" w:rsidRDefault="00C215ED" w:rsidP="00D343C2">
      <w:pPr>
        <w:pStyle w:val="aff2"/>
        <w:spacing w:before="72" w:after="120"/>
        <w:ind w:firstLine="480"/>
      </w:pPr>
      <w:bookmarkStart w:id="51" w:name="_def_94_2"/>
      <w:bookmarkStart w:id="52" w:name="_def_94_1"/>
      <w:r w:rsidRPr="00D343C2">
        <w:rPr>
          <w:rFonts w:hint="eastAsia"/>
        </w:rPr>
        <w:t>表</w:t>
      </w:r>
      <w:r w:rsidR="00D94117" w:rsidRPr="00D343C2">
        <w:rPr>
          <w:rFonts w:hint="eastAsia"/>
        </w:rPr>
        <w:fldChar w:fldCharType="begin"/>
      </w:r>
      <w:r w:rsidRPr="00D343C2">
        <w:rPr>
          <w:rFonts w:hint="eastAsia"/>
        </w:rPr>
        <w:instrText xml:space="preserve">SEQ </w:instrText>
      </w:r>
      <w:r w:rsidRPr="00D343C2">
        <w:rPr>
          <w:rFonts w:hint="eastAsia"/>
        </w:rPr>
        <w:instrText>表格</w:instrText>
      </w:r>
      <w:r w:rsidRPr="00D343C2">
        <w:rPr>
          <w:rFonts w:hint="eastAsia"/>
        </w:rPr>
        <w:instrText xml:space="preserve"> \* ARABIC</w:instrText>
      </w:r>
      <w:r w:rsidR="00D94117" w:rsidRPr="00D343C2">
        <w:rPr>
          <w:rFonts w:hint="eastAsia"/>
        </w:rPr>
        <w:fldChar w:fldCharType="separate"/>
      </w:r>
      <w:r w:rsidR="00045E59">
        <w:rPr>
          <w:noProof/>
        </w:rPr>
        <w:t>1</w:t>
      </w:r>
      <w:r w:rsidR="00D94117" w:rsidRPr="00D343C2">
        <w:rPr>
          <w:rFonts w:hint="eastAsia"/>
        </w:rPr>
        <w:fldChar w:fldCharType="end"/>
      </w:r>
      <w:bookmarkStart w:id="53" w:name="_def_94_3"/>
      <w:bookmarkEnd w:id="51"/>
      <w:r w:rsidRPr="00D343C2">
        <w:rPr>
          <w:rFonts w:hint="eastAsia"/>
        </w:rPr>
        <w:t>引用文档</w:t>
      </w:r>
      <w:bookmarkEnd w:id="52"/>
      <w:bookmarkEnd w:id="53"/>
    </w:p>
    <w:tbl>
      <w:tblPr>
        <w:tblStyle w:val="affff3"/>
        <w:tblW w:w="9180" w:type="dxa"/>
        <w:tblLayout w:type="fixed"/>
        <w:tblLook w:val="04A0" w:firstRow="1" w:lastRow="0" w:firstColumn="1" w:lastColumn="0" w:noHBand="0" w:noVBand="1"/>
      </w:tblPr>
      <w:tblGrid>
        <w:gridCol w:w="1683"/>
        <w:gridCol w:w="3299"/>
        <w:gridCol w:w="4198"/>
      </w:tblGrid>
      <w:tr w:rsidR="009F5AAF" w:rsidRPr="0026672E" w14:paraId="6E902EAB"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28D7823E" w14:textId="77777777" w:rsidR="009F5AAF" w:rsidRPr="00E40F81" w:rsidRDefault="00C215ED" w:rsidP="00D343C2">
            <w:pPr>
              <w:pStyle w:val="afffffb"/>
              <w:spacing w:before="120" w:after="120"/>
            </w:pPr>
            <w:r w:rsidRPr="00E40F81">
              <w:t>序号</w:t>
            </w:r>
          </w:p>
        </w:tc>
        <w:tc>
          <w:tcPr>
            <w:tcW w:w="3299" w:type="dxa"/>
          </w:tcPr>
          <w:p w14:paraId="6EAC54EB" w14:textId="77777777" w:rsidR="009F5AAF" w:rsidRPr="00E40F81" w:rsidRDefault="00C215ED" w:rsidP="00D343C2">
            <w:pPr>
              <w:pStyle w:val="afffffb"/>
              <w:spacing w:before="120" w:after="120"/>
            </w:pPr>
            <w:r w:rsidRPr="00E40F81">
              <w:t>文档编号、标识</w:t>
            </w:r>
          </w:p>
        </w:tc>
        <w:tc>
          <w:tcPr>
            <w:tcW w:w="4198" w:type="dxa"/>
          </w:tcPr>
          <w:p w14:paraId="6442B7C0" w14:textId="77777777" w:rsidR="009F5AAF" w:rsidRPr="00E40F81" w:rsidRDefault="00C215ED" w:rsidP="00D343C2">
            <w:pPr>
              <w:pStyle w:val="afffffb"/>
              <w:spacing w:before="120" w:after="120"/>
            </w:pPr>
            <w:r w:rsidRPr="00E40F81">
              <w:t>文档标题</w:t>
            </w:r>
          </w:p>
        </w:tc>
      </w:tr>
      <w:tr w:rsidR="009F5AAF" w:rsidRPr="0026672E" w14:paraId="71FB0FA5"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2C5B41DF" w14:textId="77777777" w:rsidR="009F5AAF" w:rsidRPr="0026672E" w:rsidRDefault="00C215ED" w:rsidP="00D343C2">
            <w:pPr>
              <w:pStyle w:val="afffffb"/>
              <w:spacing w:before="120" w:after="120"/>
            </w:pPr>
            <w:r w:rsidRPr="0026672E">
              <w:t>1</w:t>
            </w:r>
          </w:p>
        </w:tc>
        <w:tc>
          <w:tcPr>
            <w:tcW w:w="3299" w:type="dxa"/>
          </w:tcPr>
          <w:p w14:paraId="43FAC348" w14:textId="77777777" w:rsidR="009F5AAF" w:rsidRPr="0026672E" w:rsidRDefault="00C215ED" w:rsidP="00D343C2">
            <w:pPr>
              <w:pStyle w:val="afffffb"/>
              <w:spacing w:before="120" w:after="120"/>
            </w:pPr>
            <w:proofErr w:type="spellStart"/>
            <w:r w:rsidRPr="0026672E">
              <w:t>QFv.G</w:t>
            </w:r>
            <w:proofErr w:type="spellEnd"/>
            <w:r w:rsidRPr="0026672E">
              <w:t>(33)06</w:t>
            </w:r>
          </w:p>
        </w:tc>
        <w:tc>
          <w:tcPr>
            <w:tcW w:w="4198" w:type="dxa"/>
          </w:tcPr>
          <w:p w14:paraId="06226EA3" w14:textId="77777777" w:rsidR="009F5AAF" w:rsidRPr="0026672E" w:rsidRDefault="00C215ED" w:rsidP="00D343C2">
            <w:pPr>
              <w:pStyle w:val="afffffb"/>
              <w:spacing w:before="120" w:after="120"/>
            </w:pPr>
            <w:r w:rsidRPr="0026672E">
              <w:t>项目管理</w:t>
            </w:r>
            <w:r w:rsidRPr="0026672E">
              <w:rPr>
                <w:rFonts w:hint="eastAsia"/>
              </w:rPr>
              <w:t>程序</w:t>
            </w:r>
          </w:p>
        </w:tc>
      </w:tr>
      <w:tr w:rsidR="009F5AAF" w:rsidRPr="0026672E" w14:paraId="0C03F785"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47942221" w14:textId="77777777" w:rsidR="009F5AAF" w:rsidRPr="0026672E" w:rsidRDefault="00C215ED" w:rsidP="00D343C2">
            <w:pPr>
              <w:pStyle w:val="afffffb"/>
              <w:spacing w:before="120" w:after="120"/>
            </w:pPr>
            <w:r w:rsidRPr="0026672E">
              <w:lastRenderedPageBreak/>
              <w:t>2</w:t>
            </w:r>
          </w:p>
        </w:tc>
        <w:tc>
          <w:tcPr>
            <w:tcW w:w="3299" w:type="dxa"/>
          </w:tcPr>
          <w:p w14:paraId="18EE2920" w14:textId="77777777" w:rsidR="009F5AAF" w:rsidRPr="0026672E" w:rsidRDefault="00C215ED" w:rsidP="00D343C2">
            <w:pPr>
              <w:pStyle w:val="afffffb"/>
              <w:spacing w:before="120" w:after="120"/>
            </w:pPr>
            <w:proofErr w:type="spellStart"/>
            <w:r w:rsidRPr="0026672E">
              <w:t>QFv.G</w:t>
            </w:r>
            <w:proofErr w:type="spellEnd"/>
            <w:r w:rsidRPr="0026672E">
              <w:t>(33)18</w:t>
            </w:r>
          </w:p>
        </w:tc>
        <w:tc>
          <w:tcPr>
            <w:tcW w:w="4198" w:type="dxa"/>
          </w:tcPr>
          <w:p w14:paraId="03AC8200" w14:textId="77777777" w:rsidR="009F5AAF" w:rsidRPr="0026672E" w:rsidRDefault="00C215ED" w:rsidP="00D343C2">
            <w:pPr>
              <w:pStyle w:val="afffffb"/>
              <w:spacing w:before="120" w:after="120"/>
            </w:pPr>
            <w:r w:rsidRPr="0026672E">
              <w:t>不符合项、问题和缺陷处理规程</w:t>
            </w:r>
          </w:p>
        </w:tc>
      </w:tr>
      <w:tr w:rsidR="009F5AAF" w:rsidRPr="0026672E" w14:paraId="588600E5"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0F3B61AA" w14:textId="77777777" w:rsidR="009F5AAF" w:rsidRPr="0026672E" w:rsidRDefault="00C215ED" w:rsidP="00D343C2">
            <w:pPr>
              <w:pStyle w:val="afffffb"/>
              <w:spacing w:before="120" w:after="120"/>
            </w:pPr>
            <w:r w:rsidRPr="0026672E">
              <w:t>3</w:t>
            </w:r>
          </w:p>
        </w:tc>
        <w:tc>
          <w:tcPr>
            <w:tcW w:w="3299" w:type="dxa"/>
          </w:tcPr>
          <w:p w14:paraId="741E8102" w14:textId="77777777" w:rsidR="009F5AAF" w:rsidRPr="0026672E" w:rsidRDefault="00C215ED" w:rsidP="00D343C2">
            <w:pPr>
              <w:pStyle w:val="afffffb"/>
              <w:spacing w:before="120" w:after="120"/>
            </w:pPr>
            <w:proofErr w:type="spellStart"/>
            <w:r w:rsidRPr="0026672E">
              <w:t>QFv.G</w:t>
            </w:r>
            <w:proofErr w:type="spellEnd"/>
            <w:r w:rsidRPr="0026672E">
              <w:t>(33)10</w:t>
            </w:r>
          </w:p>
        </w:tc>
        <w:tc>
          <w:tcPr>
            <w:tcW w:w="4198" w:type="dxa"/>
          </w:tcPr>
          <w:p w14:paraId="51482A27" w14:textId="77777777" w:rsidR="009F5AAF" w:rsidRPr="0026672E" w:rsidRDefault="00C215ED" w:rsidP="00D343C2">
            <w:pPr>
              <w:pStyle w:val="afffffb"/>
              <w:spacing w:before="120" w:after="120"/>
            </w:pPr>
            <w:r w:rsidRPr="0026672E">
              <w:t>WBS</w:t>
            </w:r>
            <w:r w:rsidRPr="0026672E">
              <w:t>分解指南</w:t>
            </w:r>
          </w:p>
        </w:tc>
      </w:tr>
      <w:tr w:rsidR="009F5AAF" w:rsidRPr="0026672E" w14:paraId="702E05CC"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27DD2C28" w14:textId="77777777" w:rsidR="009F5AAF" w:rsidRPr="0026672E" w:rsidRDefault="00C215ED" w:rsidP="00D343C2">
            <w:pPr>
              <w:pStyle w:val="afffffb"/>
              <w:spacing w:before="120" w:after="120"/>
            </w:pPr>
            <w:r w:rsidRPr="0026672E">
              <w:t>4</w:t>
            </w:r>
          </w:p>
        </w:tc>
        <w:tc>
          <w:tcPr>
            <w:tcW w:w="3299" w:type="dxa"/>
          </w:tcPr>
          <w:p w14:paraId="6AF3C1A3" w14:textId="77777777" w:rsidR="009F5AAF" w:rsidRPr="0026672E" w:rsidRDefault="00C215ED" w:rsidP="00D343C2">
            <w:pPr>
              <w:pStyle w:val="afffffb"/>
              <w:spacing w:before="120" w:after="120"/>
            </w:pPr>
            <w:proofErr w:type="spellStart"/>
            <w:r w:rsidRPr="0026672E">
              <w:t>QFv.G</w:t>
            </w:r>
            <w:proofErr w:type="spellEnd"/>
            <w:r w:rsidRPr="0026672E">
              <w:t>(33)08</w:t>
            </w:r>
          </w:p>
        </w:tc>
        <w:tc>
          <w:tcPr>
            <w:tcW w:w="4198" w:type="dxa"/>
          </w:tcPr>
          <w:p w14:paraId="24587284" w14:textId="77777777" w:rsidR="009F5AAF" w:rsidRPr="0026672E" w:rsidRDefault="00C215ED" w:rsidP="00D343C2">
            <w:pPr>
              <w:pStyle w:val="afffffb"/>
              <w:spacing w:before="120" w:after="120"/>
            </w:pPr>
            <w:r w:rsidRPr="0026672E">
              <w:t>风险管理规程</w:t>
            </w:r>
          </w:p>
        </w:tc>
      </w:tr>
      <w:tr w:rsidR="009F5AAF" w:rsidRPr="0026672E" w14:paraId="6DD422B0"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30A146C4" w14:textId="77777777" w:rsidR="009F5AAF" w:rsidRPr="0026672E" w:rsidRDefault="00C215ED" w:rsidP="00D343C2">
            <w:pPr>
              <w:pStyle w:val="afffffb"/>
              <w:spacing w:before="120" w:after="120"/>
            </w:pPr>
            <w:r w:rsidRPr="0026672E">
              <w:t>5</w:t>
            </w:r>
          </w:p>
        </w:tc>
        <w:tc>
          <w:tcPr>
            <w:tcW w:w="3299" w:type="dxa"/>
          </w:tcPr>
          <w:p w14:paraId="36249729" w14:textId="370258B7" w:rsidR="009F5AAF" w:rsidRPr="0026672E" w:rsidRDefault="00B72A9E" w:rsidP="00D343C2">
            <w:pPr>
              <w:pStyle w:val="afffffb"/>
              <w:spacing w:before="120" w:after="120"/>
            </w:pPr>
            <w:r>
              <w:rPr>
                <w:rFonts w:hint="eastAsia"/>
              </w:rPr>
              <w:t>21C852-0</w:t>
            </w:r>
            <w:r w:rsidR="00C215ED" w:rsidRPr="0026672E">
              <w:t>_GL_RW_</w:t>
            </w:r>
            <w:r>
              <w:rPr>
                <w:rFonts w:hint="eastAsia"/>
              </w:rPr>
              <w:t>V1.00</w:t>
            </w:r>
          </w:p>
        </w:tc>
        <w:tc>
          <w:tcPr>
            <w:tcW w:w="4198" w:type="dxa"/>
          </w:tcPr>
          <w:p w14:paraId="34C7BE16" w14:textId="2120EDB5" w:rsidR="009F5AAF" w:rsidRPr="0026672E" w:rsidRDefault="00B72A9E" w:rsidP="00D343C2">
            <w:pPr>
              <w:pStyle w:val="afffffb"/>
              <w:spacing w:before="120" w:after="120"/>
            </w:pPr>
            <w:r>
              <w:rPr>
                <w:rFonts w:hint="eastAsia"/>
              </w:rPr>
              <w:t>21C852-0</w:t>
            </w:r>
            <w:r>
              <w:rPr>
                <w:rFonts w:hint="eastAsia"/>
              </w:rPr>
              <w:t>电机控制器</w:t>
            </w:r>
            <w:r w:rsidR="00C215ED" w:rsidRPr="0026672E">
              <w:t>软件任务书</w:t>
            </w:r>
          </w:p>
        </w:tc>
      </w:tr>
      <w:tr w:rsidR="009F5AAF" w:rsidRPr="0026672E" w14:paraId="5CAB0772" w14:textId="77777777" w:rsidTr="00D343C2">
        <w:trPr>
          <w:cnfStyle w:val="100000000000" w:firstRow="1" w:lastRow="0" w:firstColumn="0" w:lastColumn="0" w:oddVBand="0" w:evenVBand="0" w:oddHBand="0" w:evenHBand="0" w:firstRowFirstColumn="0" w:firstRowLastColumn="0" w:lastRowFirstColumn="0" w:lastRowLastColumn="0"/>
        </w:trPr>
        <w:tc>
          <w:tcPr>
            <w:tcW w:w="1683" w:type="dxa"/>
          </w:tcPr>
          <w:p w14:paraId="7E43ABD3" w14:textId="77777777" w:rsidR="009F5AAF" w:rsidRPr="0026672E" w:rsidRDefault="00C215ED" w:rsidP="00D343C2">
            <w:pPr>
              <w:pStyle w:val="afffffb"/>
              <w:spacing w:before="120" w:after="120"/>
            </w:pPr>
            <w:r w:rsidRPr="0026672E">
              <w:rPr>
                <w:rFonts w:hint="eastAsia"/>
              </w:rPr>
              <w:t>6</w:t>
            </w:r>
          </w:p>
        </w:tc>
        <w:tc>
          <w:tcPr>
            <w:tcW w:w="3299" w:type="dxa"/>
          </w:tcPr>
          <w:p w14:paraId="0523C175" w14:textId="06C56346" w:rsidR="009F5AAF" w:rsidRPr="0026672E" w:rsidRDefault="00B72A9E" w:rsidP="00D343C2">
            <w:pPr>
              <w:pStyle w:val="afffffb"/>
              <w:spacing w:before="120" w:after="120"/>
            </w:pPr>
            <w:r>
              <w:rPr>
                <w:rFonts w:hint="eastAsia"/>
              </w:rPr>
              <w:t>21C852-0</w:t>
            </w:r>
            <w:r w:rsidR="00C215ED" w:rsidRPr="0026672E">
              <w:t>_SJ_SM_</w:t>
            </w:r>
            <w:r>
              <w:rPr>
                <w:rFonts w:hint="eastAsia"/>
              </w:rPr>
              <w:t>V1.00</w:t>
            </w:r>
          </w:p>
        </w:tc>
        <w:tc>
          <w:tcPr>
            <w:tcW w:w="4198" w:type="dxa"/>
          </w:tcPr>
          <w:p w14:paraId="47C14619" w14:textId="0ADFB500" w:rsidR="009F5AAF" w:rsidRPr="0026672E" w:rsidRDefault="00B72A9E" w:rsidP="00D343C2">
            <w:pPr>
              <w:pStyle w:val="afffffb"/>
              <w:spacing w:before="120" w:after="120"/>
            </w:pPr>
            <w:r>
              <w:rPr>
                <w:rFonts w:hint="eastAsia"/>
              </w:rPr>
              <w:t>21C852-0</w:t>
            </w:r>
            <w:r>
              <w:rPr>
                <w:rFonts w:hint="eastAsia"/>
              </w:rPr>
              <w:t>电机控制器</w:t>
            </w:r>
            <w:r w:rsidR="00C215ED" w:rsidRPr="0026672E">
              <w:rPr>
                <w:rFonts w:hint="eastAsia"/>
              </w:rPr>
              <w:t>软件设计说明</w:t>
            </w:r>
          </w:p>
        </w:tc>
      </w:tr>
    </w:tbl>
    <w:p w14:paraId="28497C81" w14:textId="77777777" w:rsidR="009F5AAF" w:rsidRDefault="00BE4B97" w:rsidP="00D343C2">
      <w:pPr>
        <w:pStyle w:val="1"/>
      </w:pPr>
      <w:bookmarkStart w:id="54" w:name="_Toc512536038"/>
      <w:bookmarkStart w:id="55" w:name="_Toc149639201"/>
      <w:bookmarkEnd w:id="45"/>
      <w:bookmarkEnd w:id="46"/>
      <w:bookmarkEnd w:id="47"/>
      <w:r>
        <w:rPr>
          <w:rFonts w:hint="eastAsia"/>
        </w:rPr>
        <w:t>3</w:t>
      </w:r>
      <w:r>
        <w:rPr>
          <w:rFonts w:hint="eastAsia"/>
        </w:rPr>
        <w:t>需求</w:t>
      </w:r>
      <w:bookmarkEnd w:id="54"/>
      <w:bookmarkEnd w:id="55"/>
    </w:p>
    <w:p w14:paraId="263A1D68" w14:textId="77777777" w:rsidR="009F5AAF" w:rsidRDefault="00BE4B97" w:rsidP="00D343C2">
      <w:pPr>
        <w:pStyle w:val="20"/>
      </w:pPr>
      <w:bookmarkStart w:id="56" w:name="_Toc512536039"/>
      <w:bookmarkStart w:id="57" w:name="_Toc149639202"/>
      <w:r>
        <w:rPr>
          <w:rFonts w:hint="eastAsia"/>
        </w:rPr>
        <w:t>3.1</w:t>
      </w:r>
      <w:r>
        <w:rPr>
          <w:rFonts w:hint="eastAsia"/>
        </w:rPr>
        <w:t>可执行文件</w:t>
      </w:r>
      <w:bookmarkEnd w:id="56"/>
      <w:bookmarkEnd w:id="57"/>
    </w:p>
    <w:p w14:paraId="4F4F1F74" w14:textId="364595E7" w:rsidR="00C31284" w:rsidRPr="0026672E" w:rsidRDefault="00C31284" w:rsidP="00D343C2">
      <w:pPr>
        <w:ind w:firstLine="480"/>
      </w:pPr>
      <w:bookmarkStart w:id="58" w:name="_Toc512536040"/>
      <w:r>
        <w:rPr>
          <w:rFonts w:hint="eastAsia"/>
        </w:rPr>
        <w:t>该软件的可执行文件为经过</w:t>
      </w:r>
      <w:r>
        <w:rPr>
          <w:rFonts w:hint="eastAsia"/>
        </w:rPr>
        <w:t>CCS</w:t>
      </w:r>
      <w:r>
        <w:rPr>
          <w:rFonts w:hint="eastAsia"/>
        </w:rPr>
        <w:t>编译得到的</w:t>
      </w:r>
      <w:r>
        <w:rPr>
          <w:rFonts w:hint="eastAsia"/>
        </w:rPr>
        <w:t>.</w:t>
      </w:r>
      <w:r>
        <w:t>out</w:t>
      </w:r>
      <w:r>
        <w:rPr>
          <w:rFonts w:hint="eastAsia"/>
        </w:rPr>
        <w:t>文件，共一个文件。</w:t>
      </w:r>
    </w:p>
    <w:p w14:paraId="3453B660" w14:textId="29768F78" w:rsidR="009F5AAF" w:rsidRDefault="00C31284" w:rsidP="00D343C2">
      <w:pPr>
        <w:pStyle w:val="20"/>
      </w:pPr>
      <w:bookmarkStart w:id="59" w:name="_Toc149639203"/>
      <w:r>
        <w:rPr>
          <w:rFonts w:hint="eastAsia"/>
        </w:rPr>
        <w:t>3.2</w:t>
      </w:r>
      <w:r>
        <w:rPr>
          <w:rFonts w:hint="eastAsia"/>
        </w:rPr>
        <w:t>源文件</w:t>
      </w:r>
      <w:bookmarkEnd w:id="58"/>
      <w:bookmarkEnd w:id="59"/>
    </w:p>
    <w:p w14:paraId="7DE36D3C" w14:textId="77777777" w:rsidR="009F5AAF" w:rsidRPr="00703CD3" w:rsidRDefault="00C215ED">
      <w:pPr>
        <w:spacing w:line="360" w:lineRule="auto"/>
        <w:ind w:firstLine="480"/>
        <w:rPr>
          <w:rFonts w:ascii="宋体"/>
          <w:color w:val="FF0000"/>
        </w:rPr>
      </w:pPr>
      <w:r w:rsidRPr="00D343C2">
        <w:rPr>
          <w:rFonts w:hint="eastAsia"/>
        </w:rPr>
        <w:t>软件源文件组成见表</w:t>
      </w:r>
      <w:r w:rsidRPr="00D343C2">
        <w:rPr>
          <w:rFonts w:hint="eastAsia"/>
        </w:rPr>
        <w:t>2</w:t>
      </w:r>
      <w:r w:rsidRPr="00D343C2">
        <w:rPr>
          <w:rFonts w:hint="eastAsia"/>
        </w:rPr>
        <w:t>。</w:t>
      </w:r>
    </w:p>
    <w:p w14:paraId="18E294AE" w14:textId="77777777" w:rsidR="009F5AAF" w:rsidRPr="00703CD3" w:rsidRDefault="00C215ED" w:rsidP="00D343C2">
      <w:pPr>
        <w:pStyle w:val="aff2"/>
        <w:spacing w:before="72" w:after="120"/>
      </w:pPr>
      <w:r w:rsidRPr="00703CD3">
        <w:rPr>
          <w:rFonts w:hint="eastAsia"/>
        </w:rPr>
        <w:t>表</w:t>
      </w:r>
      <w:r w:rsidRPr="00703CD3">
        <w:rPr>
          <w:rFonts w:hint="eastAsia"/>
        </w:rPr>
        <w:t xml:space="preserve">2  </w:t>
      </w:r>
      <w:r w:rsidRPr="00703CD3">
        <w:rPr>
          <w:rFonts w:hint="eastAsia"/>
        </w:rPr>
        <w:t>源文件列表</w:t>
      </w:r>
    </w:p>
    <w:tbl>
      <w:tblPr>
        <w:tblStyle w:val="affff3"/>
        <w:tblW w:w="8743" w:type="dxa"/>
        <w:tblLayout w:type="fixed"/>
        <w:tblLook w:val="04A0" w:firstRow="1" w:lastRow="0" w:firstColumn="1" w:lastColumn="0" w:noHBand="0" w:noVBand="1"/>
      </w:tblPr>
      <w:tblGrid>
        <w:gridCol w:w="2422"/>
        <w:gridCol w:w="6321"/>
      </w:tblGrid>
      <w:tr w:rsidR="009F5AAF" w:rsidRPr="00703CD3" w14:paraId="67547850"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476E90AE" w14:textId="77777777" w:rsidR="009F5AAF" w:rsidRPr="009B59F3" w:rsidRDefault="00C215ED" w:rsidP="00D343C2">
            <w:pPr>
              <w:pStyle w:val="afffffb"/>
              <w:spacing w:before="120" w:after="120"/>
            </w:pPr>
            <w:r w:rsidRPr="009B59F3">
              <w:rPr>
                <w:rFonts w:hint="eastAsia"/>
              </w:rPr>
              <w:t>文件名称</w:t>
            </w:r>
          </w:p>
        </w:tc>
        <w:tc>
          <w:tcPr>
            <w:tcW w:w="6321" w:type="dxa"/>
          </w:tcPr>
          <w:p w14:paraId="77B14943" w14:textId="77777777" w:rsidR="009F5AAF" w:rsidRPr="009B59F3" w:rsidRDefault="00C215ED" w:rsidP="00D343C2">
            <w:pPr>
              <w:pStyle w:val="afffffb"/>
              <w:spacing w:before="120" w:after="120"/>
            </w:pPr>
            <w:r w:rsidRPr="009B59F3">
              <w:rPr>
                <w:rFonts w:hint="eastAsia"/>
              </w:rPr>
              <w:t>说明</w:t>
            </w:r>
          </w:p>
        </w:tc>
      </w:tr>
      <w:tr w:rsidR="00C31284" w:rsidRPr="00703CD3" w14:paraId="4CE9AA87"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65FEED7E" w14:textId="24763D2C" w:rsidR="00C31284" w:rsidRDefault="00C31284" w:rsidP="00D343C2">
            <w:pPr>
              <w:pStyle w:val="afffffb"/>
              <w:spacing w:before="120" w:after="120"/>
            </w:pPr>
            <w:proofErr w:type="spellStart"/>
            <w:r>
              <w:rPr>
                <w:rFonts w:hint="eastAsia"/>
              </w:rPr>
              <w:t>A</w:t>
            </w:r>
            <w:r>
              <w:t>pp_Main.c</w:t>
            </w:r>
            <w:proofErr w:type="spellEnd"/>
          </w:p>
        </w:tc>
        <w:tc>
          <w:tcPr>
            <w:tcW w:w="6321" w:type="dxa"/>
          </w:tcPr>
          <w:p w14:paraId="7FE9F1AE" w14:textId="40AA9B04" w:rsidR="00C31284" w:rsidRPr="00703CD3" w:rsidRDefault="00C31284" w:rsidP="00D343C2">
            <w:pPr>
              <w:pStyle w:val="afffffb"/>
              <w:spacing w:before="120" w:after="120"/>
              <w:rPr>
                <w:rFonts w:hint="eastAsia"/>
              </w:rPr>
            </w:pPr>
            <w:r>
              <w:rPr>
                <w:rFonts w:hint="eastAsia"/>
              </w:rPr>
              <w:t>软件入口文件</w:t>
            </w:r>
          </w:p>
        </w:tc>
      </w:tr>
      <w:tr w:rsidR="009F5AAF" w:rsidRPr="00703CD3" w14:paraId="2E66EC59"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2E988156" w14:textId="598E44CD" w:rsidR="009F5AAF" w:rsidRPr="00703CD3" w:rsidRDefault="00C31284" w:rsidP="00D343C2">
            <w:pPr>
              <w:pStyle w:val="afffffb"/>
              <w:spacing w:before="120" w:after="120"/>
            </w:pPr>
            <w:proofErr w:type="spellStart"/>
            <w:r>
              <w:t>App_AD_RDC.c</w:t>
            </w:r>
            <w:proofErr w:type="spellEnd"/>
          </w:p>
        </w:tc>
        <w:tc>
          <w:tcPr>
            <w:tcW w:w="6321" w:type="dxa"/>
          </w:tcPr>
          <w:p w14:paraId="2BA685C7" w14:textId="77777777" w:rsidR="009F5AAF" w:rsidRPr="00703CD3" w:rsidRDefault="00C215ED" w:rsidP="00D343C2">
            <w:pPr>
              <w:pStyle w:val="afffffb"/>
              <w:spacing w:before="120" w:after="120"/>
            </w:pPr>
            <w:r w:rsidRPr="00703CD3">
              <w:rPr>
                <w:rFonts w:hint="eastAsia"/>
              </w:rPr>
              <w:t>软件启动文件</w:t>
            </w:r>
          </w:p>
        </w:tc>
      </w:tr>
      <w:tr w:rsidR="009F5AAF" w:rsidRPr="00703CD3" w14:paraId="0C328FD9"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3D85EFFE" w14:textId="29CC00FB" w:rsidR="009F5AAF" w:rsidRPr="00703CD3" w:rsidRDefault="00C31284" w:rsidP="00D343C2">
            <w:pPr>
              <w:pStyle w:val="afffffb"/>
              <w:spacing w:before="120" w:after="120"/>
            </w:pPr>
            <w:proofErr w:type="spellStart"/>
            <w:r>
              <w:t>App_IsrFunction.c</w:t>
            </w:r>
            <w:proofErr w:type="spellEnd"/>
          </w:p>
        </w:tc>
        <w:tc>
          <w:tcPr>
            <w:tcW w:w="6321" w:type="dxa"/>
          </w:tcPr>
          <w:p w14:paraId="5654BF0F" w14:textId="7561AE74" w:rsidR="009F5AAF" w:rsidRPr="00703CD3" w:rsidRDefault="00C215ED" w:rsidP="00D343C2">
            <w:pPr>
              <w:pStyle w:val="afffffb"/>
              <w:spacing w:before="120" w:after="120"/>
            </w:pPr>
            <w:r w:rsidRPr="00703CD3">
              <w:rPr>
                <w:rFonts w:hint="eastAsia"/>
              </w:rPr>
              <w:t>软件</w:t>
            </w:r>
            <w:r w:rsidR="00C31284">
              <w:rPr>
                <w:rFonts w:hint="eastAsia"/>
              </w:rPr>
              <w:t>中断</w:t>
            </w:r>
            <w:r w:rsidRPr="00703CD3">
              <w:rPr>
                <w:rFonts w:hint="eastAsia"/>
              </w:rPr>
              <w:t>文件</w:t>
            </w:r>
          </w:p>
        </w:tc>
      </w:tr>
      <w:tr w:rsidR="009F5AAF" w:rsidRPr="00703CD3" w14:paraId="4A0F3DF8"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0AC532CE" w14:textId="6B65537B" w:rsidR="009F5AAF" w:rsidRPr="00703CD3" w:rsidRDefault="00C31284" w:rsidP="00D343C2">
            <w:pPr>
              <w:pStyle w:val="afffffb"/>
              <w:spacing w:before="120" w:after="120"/>
            </w:pPr>
            <w:proofErr w:type="spellStart"/>
            <w:r>
              <w:rPr>
                <w:rFonts w:hint="eastAsia"/>
              </w:rPr>
              <w:t>App_</w:t>
            </w:r>
            <w:r>
              <w:t>Sci.c</w:t>
            </w:r>
            <w:proofErr w:type="spellEnd"/>
          </w:p>
        </w:tc>
        <w:tc>
          <w:tcPr>
            <w:tcW w:w="6321" w:type="dxa"/>
          </w:tcPr>
          <w:p w14:paraId="4A3ABA70" w14:textId="2DD0C49C" w:rsidR="009F5AAF" w:rsidRPr="00703CD3" w:rsidRDefault="00C215ED" w:rsidP="00D343C2">
            <w:pPr>
              <w:pStyle w:val="afffffb"/>
              <w:spacing w:before="120" w:after="120"/>
            </w:pPr>
            <w:r w:rsidRPr="00703CD3">
              <w:rPr>
                <w:rFonts w:hint="eastAsia"/>
              </w:rPr>
              <w:t>软件</w:t>
            </w:r>
            <w:r w:rsidR="00C31284">
              <w:rPr>
                <w:rFonts w:hint="eastAsia"/>
              </w:rPr>
              <w:t>S</w:t>
            </w:r>
            <w:r w:rsidR="00C31284">
              <w:t>CI</w:t>
            </w:r>
            <w:r w:rsidR="00C31284">
              <w:rPr>
                <w:rFonts w:hint="eastAsia"/>
              </w:rPr>
              <w:t>处理</w:t>
            </w:r>
            <w:r w:rsidRPr="00703CD3">
              <w:rPr>
                <w:rFonts w:hint="eastAsia"/>
              </w:rPr>
              <w:t>文件</w:t>
            </w:r>
          </w:p>
        </w:tc>
      </w:tr>
      <w:tr w:rsidR="00C31284" w:rsidRPr="00703CD3" w14:paraId="65AE998C"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10268CF4" w14:textId="0464548C" w:rsidR="00C31284" w:rsidRDefault="00C31284" w:rsidP="00D343C2">
            <w:pPr>
              <w:pStyle w:val="afffffb"/>
              <w:spacing w:before="120" w:after="120"/>
              <w:rPr>
                <w:rFonts w:hint="eastAsia"/>
              </w:rPr>
            </w:pPr>
            <w:proofErr w:type="spellStart"/>
            <w:r>
              <w:rPr>
                <w:rFonts w:hint="eastAsia"/>
              </w:rPr>
              <w:t>A</w:t>
            </w:r>
            <w:r>
              <w:t>pp_Spi.c</w:t>
            </w:r>
            <w:proofErr w:type="spellEnd"/>
          </w:p>
        </w:tc>
        <w:tc>
          <w:tcPr>
            <w:tcW w:w="6321" w:type="dxa"/>
          </w:tcPr>
          <w:p w14:paraId="31FA2D74" w14:textId="2164F07A" w:rsidR="00C31284" w:rsidRPr="00703CD3" w:rsidRDefault="00C31284" w:rsidP="00D343C2">
            <w:pPr>
              <w:pStyle w:val="afffffb"/>
              <w:spacing w:before="120" w:after="120"/>
              <w:rPr>
                <w:rFonts w:hint="eastAsia"/>
              </w:rPr>
            </w:pPr>
            <w:r>
              <w:rPr>
                <w:rFonts w:hint="eastAsia"/>
              </w:rPr>
              <w:t>软件</w:t>
            </w:r>
            <w:r>
              <w:rPr>
                <w:rFonts w:hint="eastAsia"/>
              </w:rPr>
              <w:t>SPI</w:t>
            </w:r>
            <w:r>
              <w:rPr>
                <w:rFonts w:hint="eastAsia"/>
              </w:rPr>
              <w:t>处理文件</w:t>
            </w:r>
          </w:p>
        </w:tc>
      </w:tr>
      <w:tr w:rsidR="00C31284" w:rsidRPr="00703CD3" w14:paraId="751339FD"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1035D50B" w14:textId="43A6F75F" w:rsidR="00C31284" w:rsidRDefault="00C31284" w:rsidP="00D343C2">
            <w:pPr>
              <w:pStyle w:val="afffffb"/>
              <w:spacing w:before="120" w:after="120"/>
              <w:rPr>
                <w:rFonts w:hint="eastAsia"/>
              </w:rPr>
            </w:pPr>
            <w:proofErr w:type="spellStart"/>
            <w:r>
              <w:rPr>
                <w:rFonts w:hint="eastAsia"/>
              </w:rPr>
              <w:t>A</w:t>
            </w:r>
            <w:r>
              <w:t>pp_eCAN.c</w:t>
            </w:r>
            <w:proofErr w:type="spellEnd"/>
          </w:p>
        </w:tc>
        <w:tc>
          <w:tcPr>
            <w:tcW w:w="6321" w:type="dxa"/>
          </w:tcPr>
          <w:p w14:paraId="7C3AC136" w14:textId="6A083BE3" w:rsidR="00C31284" w:rsidRPr="00703CD3" w:rsidRDefault="00C31284" w:rsidP="00D343C2">
            <w:pPr>
              <w:pStyle w:val="afffffb"/>
              <w:spacing w:before="120" w:after="120"/>
              <w:rPr>
                <w:rFonts w:hint="eastAsia"/>
              </w:rPr>
            </w:pPr>
            <w:r>
              <w:rPr>
                <w:rFonts w:hint="eastAsia"/>
              </w:rPr>
              <w:t>软件</w:t>
            </w:r>
            <w:r>
              <w:rPr>
                <w:rFonts w:hint="eastAsia"/>
              </w:rPr>
              <w:t>ECAN</w:t>
            </w:r>
            <w:r>
              <w:rPr>
                <w:rFonts w:hint="eastAsia"/>
              </w:rPr>
              <w:t>处理模块文件</w:t>
            </w:r>
          </w:p>
        </w:tc>
      </w:tr>
      <w:tr w:rsidR="00C31284" w:rsidRPr="00703CD3" w14:paraId="03300565"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3211D7BF" w14:textId="3C975AC6" w:rsidR="00C31284" w:rsidRDefault="00C31284" w:rsidP="00D343C2">
            <w:pPr>
              <w:pStyle w:val="afffffb"/>
              <w:spacing w:before="120" w:after="120"/>
              <w:rPr>
                <w:rFonts w:hint="eastAsia"/>
              </w:rPr>
            </w:pPr>
            <w:r>
              <w:t>F28335_GloabalVariableDefs.c</w:t>
            </w:r>
          </w:p>
        </w:tc>
        <w:tc>
          <w:tcPr>
            <w:tcW w:w="6321" w:type="dxa"/>
          </w:tcPr>
          <w:p w14:paraId="718E8277" w14:textId="6D0DBBFF" w:rsidR="00C31284" w:rsidRPr="00703CD3" w:rsidRDefault="00C31284" w:rsidP="00D343C2">
            <w:pPr>
              <w:pStyle w:val="afffffb"/>
              <w:spacing w:before="120" w:after="120"/>
              <w:rPr>
                <w:rFonts w:hint="eastAsia"/>
              </w:rPr>
            </w:pPr>
            <w:r>
              <w:rPr>
                <w:rFonts w:hint="eastAsia"/>
              </w:rPr>
              <w:t>软件全局宏定义文件</w:t>
            </w:r>
          </w:p>
        </w:tc>
      </w:tr>
      <w:tr w:rsidR="00C31284" w:rsidRPr="00703CD3" w14:paraId="72B3D215"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4E43FA99" w14:textId="690B280C" w:rsidR="00C31284" w:rsidRDefault="00C31284" w:rsidP="00D343C2">
            <w:pPr>
              <w:pStyle w:val="afffffb"/>
              <w:spacing w:before="120" w:after="120"/>
            </w:pPr>
            <w:r>
              <w:rPr>
                <w:rFonts w:hint="eastAsia"/>
              </w:rPr>
              <w:t>F</w:t>
            </w:r>
            <w:r>
              <w:t>28335_InitECan.c</w:t>
            </w:r>
          </w:p>
        </w:tc>
        <w:tc>
          <w:tcPr>
            <w:tcW w:w="6321" w:type="dxa"/>
          </w:tcPr>
          <w:p w14:paraId="20F1AE2E" w14:textId="074F7301" w:rsidR="00C31284" w:rsidRPr="00703CD3" w:rsidRDefault="00C31284" w:rsidP="00D343C2">
            <w:pPr>
              <w:pStyle w:val="afffffb"/>
              <w:spacing w:before="120" w:after="120"/>
              <w:rPr>
                <w:rFonts w:hint="eastAsia"/>
              </w:rPr>
            </w:pPr>
            <w:r>
              <w:rPr>
                <w:rFonts w:hint="eastAsia"/>
              </w:rPr>
              <w:t>软件</w:t>
            </w:r>
            <w:r>
              <w:rPr>
                <w:rFonts w:hint="eastAsia"/>
              </w:rPr>
              <w:t>2</w:t>
            </w:r>
            <w:r>
              <w:t>8335</w:t>
            </w:r>
            <w:r>
              <w:rPr>
                <w:rFonts w:hint="eastAsia"/>
              </w:rPr>
              <w:t>ECAN</w:t>
            </w:r>
            <w:r>
              <w:rPr>
                <w:rFonts w:hint="eastAsia"/>
              </w:rPr>
              <w:t>初始化文件</w:t>
            </w:r>
          </w:p>
        </w:tc>
      </w:tr>
      <w:tr w:rsidR="00C31284" w:rsidRPr="00703CD3" w14:paraId="3932B55E"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664BD1B9" w14:textId="0A0E9F74" w:rsidR="00C31284" w:rsidRDefault="00C31284" w:rsidP="00D343C2">
            <w:pPr>
              <w:pStyle w:val="afffffb"/>
              <w:spacing w:before="120" w:after="120"/>
              <w:rPr>
                <w:rFonts w:hint="eastAsia"/>
              </w:rPr>
            </w:pPr>
            <w:r>
              <w:rPr>
                <w:rFonts w:hint="eastAsia"/>
              </w:rPr>
              <w:t>F</w:t>
            </w:r>
            <w:r>
              <w:t>28335_InitEPwm.c</w:t>
            </w:r>
          </w:p>
        </w:tc>
        <w:tc>
          <w:tcPr>
            <w:tcW w:w="6321" w:type="dxa"/>
          </w:tcPr>
          <w:p w14:paraId="05B98512" w14:textId="173AB144" w:rsidR="00C31284" w:rsidRPr="00703CD3" w:rsidRDefault="00C31284" w:rsidP="00D343C2">
            <w:pPr>
              <w:pStyle w:val="afffffb"/>
              <w:spacing w:before="120" w:after="120"/>
              <w:rPr>
                <w:rFonts w:hint="eastAsia"/>
              </w:rPr>
            </w:pPr>
            <w:r>
              <w:rPr>
                <w:rFonts w:hint="eastAsia"/>
              </w:rPr>
              <w:t>软件</w:t>
            </w:r>
            <w:r>
              <w:rPr>
                <w:rFonts w:hint="eastAsia"/>
              </w:rPr>
              <w:t>2</w:t>
            </w:r>
            <w:r>
              <w:t>8335</w:t>
            </w:r>
            <w:r>
              <w:rPr>
                <w:rFonts w:hint="eastAsia"/>
              </w:rPr>
              <w:t>EPWM</w:t>
            </w:r>
            <w:r>
              <w:rPr>
                <w:rFonts w:hint="eastAsia"/>
              </w:rPr>
              <w:t>初始化文件</w:t>
            </w:r>
          </w:p>
        </w:tc>
      </w:tr>
      <w:tr w:rsidR="00C31284" w:rsidRPr="00703CD3" w14:paraId="39406431"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213EE786" w14:textId="40F05A89" w:rsidR="00C31284" w:rsidRDefault="00C31284" w:rsidP="00D343C2">
            <w:pPr>
              <w:pStyle w:val="afffffb"/>
              <w:spacing w:before="120" w:after="120"/>
              <w:rPr>
                <w:rFonts w:hint="eastAsia"/>
              </w:rPr>
            </w:pPr>
            <w:r>
              <w:rPr>
                <w:rFonts w:hint="eastAsia"/>
              </w:rPr>
              <w:t>F</w:t>
            </w:r>
            <w:r>
              <w:t>28335_InitGpio.c</w:t>
            </w:r>
          </w:p>
        </w:tc>
        <w:tc>
          <w:tcPr>
            <w:tcW w:w="6321" w:type="dxa"/>
          </w:tcPr>
          <w:p w14:paraId="0544BE2C" w14:textId="26E6549A" w:rsidR="00C31284" w:rsidRPr="00703CD3" w:rsidRDefault="00C31284" w:rsidP="00D343C2">
            <w:pPr>
              <w:pStyle w:val="afffffb"/>
              <w:spacing w:before="120" w:after="120"/>
              <w:rPr>
                <w:rFonts w:hint="eastAsia"/>
              </w:rPr>
            </w:pPr>
            <w:r>
              <w:rPr>
                <w:rFonts w:hint="eastAsia"/>
              </w:rPr>
              <w:t>软件</w:t>
            </w:r>
            <w:r>
              <w:rPr>
                <w:rFonts w:hint="eastAsia"/>
              </w:rPr>
              <w:t>2</w:t>
            </w:r>
            <w:r>
              <w:t>8335</w:t>
            </w:r>
            <w:r>
              <w:rPr>
                <w:rFonts w:hint="eastAsia"/>
              </w:rPr>
              <w:t>GPIO</w:t>
            </w:r>
            <w:r>
              <w:rPr>
                <w:rFonts w:hint="eastAsia"/>
              </w:rPr>
              <w:t>初始化文件</w:t>
            </w:r>
          </w:p>
        </w:tc>
      </w:tr>
      <w:tr w:rsidR="00C31284" w:rsidRPr="00703CD3" w14:paraId="18142090"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35AF9C19" w14:textId="028311D9" w:rsidR="00C31284" w:rsidRDefault="00C31284" w:rsidP="00D343C2">
            <w:pPr>
              <w:pStyle w:val="afffffb"/>
              <w:spacing w:before="120" w:after="120"/>
              <w:rPr>
                <w:rFonts w:hint="eastAsia"/>
              </w:rPr>
            </w:pPr>
            <w:r>
              <w:rPr>
                <w:rFonts w:hint="eastAsia"/>
              </w:rPr>
              <w:t>F</w:t>
            </w:r>
            <w:r>
              <w:t>28335_Initialize.c</w:t>
            </w:r>
          </w:p>
        </w:tc>
        <w:tc>
          <w:tcPr>
            <w:tcW w:w="6321" w:type="dxa"/>
          </w:tcPr>
          <w:p w14:paraId="2D044692" w14:textId="621FE10E" w:rsidR="00C31284" w:rsidRPr="00703CD3" w:rsidRDefault="00C31284" w:rsidP="00D343C2">
            <w:pPr>
              <w:pStyle w:val="afffffb"/>
              <w:spacing w:before="120" w:after="120"/>
              <w:rPr>
                <w:rFonts w:hint="eastAsia"/>
              </w:rPr>
            </w:pPr>
            <w:r>
              <w:rPr>
                <w:rFonts w:hint="eastAsia"/>
              </w:rPr>
              <w:t>软件其他</w:t>
            </w:r>
            <w:r w:rsidR="005C56DB">
              <w:rPr>
                <w:rFonts w:hint="eastAsia"/>
              </w:rPr>
              <w:t>外设初始化文件</w:t>
            </w:r>
          </w:p>
        </w:tc>
      </w:tr>
      <w:tr w:rsidR="00C31284" w:rsidRPr="00703CD3" w14:paraId="74085B74"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2B821CB3" w14:textId="553CDA40" w:rsidR="00C31284" w:rsidRDefault="00C31284" w:rsidP="00D343C2">
            <w:pPr>
              <w:pStyle w:val="afffffb"/>
              <w:spacing w:before="120" w:after="120"/>
              <w:rPr>
                <w:rFonts w:hint="eastAsia"/>
              </w:rPr>
            </w:pPr>
            <w:r>
              <w:rPr>
                <w:rFonts w:hint="eastAsia"/>
              </w:rPr>
              <w:t>F</w:t>
            </w:r>
            <w:r>
              <w:t>28335_InitPie.c</w:t>
            </w:r>
          </w:p>
        </w:tc>
        <w:tc>
          <w:tcPr>
            <w:tcW w:w="6321" w:type="dxa"/>
          </w:tcPr>
          <w:p w14:paraId="3993BEB8" w14:textId="1D809458" w:rsidR="00C31284" w:rsidRPr="00703CD3" w:rsidRDefault="005C56DB" w:rsidP="00D343C2">
            <w:pPr>
              <w:pStyle w:val="afffffb"/>
              <w:spacing w:before="120" w:after="120"/>
              <w:rPr>
                <w:rFonts w:hint="eastAsia"/>
              </w:rPr>
            </w:pPr>
            <w:r>
              <w:rPr>
                <w:rFonts w:hint="eastAsia"/>
              </w:rPr>
              <w:t>软件事件管理器初始化文件</w:t>
            </w:r>
          </w:p>
        </w:tc>
      </w:tr>
      <w:tr w:rsidR="00C31284" w:rsidRPr="00703CD3" w14:paraId="0428EE50"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422" w:type="dxa"/>
          </w:tcPr>
          <w:p w14:paraId="59C0CA76" w14:textId="34F4A380" w:rsidR="00C31284" w:rsidRDefault="00C31284" w:rsidP="00D343C2">
            <w:pPr>
              <w:pStyle w:val="afffffb"/>
              <w:spacing w:before="120" w:after="120"/>
              <w:rPr>
                <w:rFonts w:hint="eastAsia"/>
              </w:rPr>
            </w:pPr>
            <w:proofErr w:type="spellStart"/>
            <w:r>
              <w:rPr>
                <w:rFonts w:hint="eastAsia"/>
              </w:rPr>
              <w:t>M</w:t>
            </w:r>
            <w:r>
              <w:t>k_Crc.c</w:t>
            </w:r>
            <w:proofErr w:type="spellEnd"/>
          </w:p>
        </w:tc>
        <w:tc>
          <w:tcPr>
            <w:tcW w:w="6321" w:type="dxa"/>
          </w:tcPr>
          <w:p w14:paraId="54240036" w14:textId="7CFA42FC" w:rsidR="00C31284" w:rsidRPr="00703CD3" w:rsidRDefault="005C56DB" w:rsidP="00D343C2">
            <w:pPr>
              <w:pStyle w:val="afffffb"/>
              <w:spacing w:before="120" w:after="120"/>
              <w:rPr>
                <w:rFonts w:hint="eastAsia"/>
              </w:rPr>
            </w:pPr>
            <w:r>
              <w:rPr>
                <w:rFonts w:hint="eastAsia"/>
              </w:rPr>
              <w:t>校验和处理文件</w:t>
            </w:r>
          </w:p>
        </w:tc>
      </w:tr>
    </w:tbl>
    <w:p w14:paraId="45C9206B" w14:textId="77777777" w:rsidR="009F5AAF" w:rsidRDefault="009F5AAF">
      <w:pPr>
        <w:ind w:firstLine="480"/>
      </w:pPr>
    </w:p>
    <w:p w14:paraId="4FED9418" w14:textId="77777777" w:rsidR="00BE4B97" w:rsidRDefault="00BE4B97" w:rsidP="00D343C2">
      <w:pPr>
        <w:pStyle w:val="20"/>
      </w:pPr>
      <w:bookmarkStart w:id="60" w:name="_Toc512536041"/>
      <w:bookmarkStart w:id="61" w:name="_Toc509666574"/>
      <w:bookmarkStart w:id="62" w:name="_Toc149639204"/>
      <w:bookmarkEnd w:id="0"/>
      <w:bookmarkEnd w:id="48"/>
      <w:bookmarkEnd w:id="49"/>
      <w:bookmarkEnd w:id="50"/>
      <w:r>
        <w:rPr>
          <w:rFonts w:hint="eastAsia"/>
        </w:rPr>
        <w:lastRenderedPageBreak/>
        <w:t>3.3</w:t>
      </w:r>
      <w:r>
        <w:rPr>
          <w:rFonts w:hint="eastAsia"/>
        </w:rPr>
        <w:t>包装需求</w:t>
      </w:r>
      <w:bookmarkEnd w:id="60"/>
      <w:bookmarkEnd w:id="62"/>
    </w:p>
    <w:p w14:paraId="3519A833" w14:textId="77777777" w:rsidR="00BE4B97" w:rsidRPr="00703CD3" w:rsidRDefault="00BE4B97" w:rsidP="00D343C2">
      <w:pPr>
        <w:ind w:firstLine="480"/>
      </w:pPr>
      <w:r w:rsidRPr="00703CD3">
        <w:rPr>
          <w:rFonts w:hint="eastAsia"/>
        </w:rPr>
        <w:t>软件交付时以光盘的形式提供，在光盘上应标</w:t>
      </w:r>
      <w:proofErr w:type="gramStart"/>
      <w:r w:rsidRPr="00703CD3">
        <w:rPr>
          <w:rFonts w:hint="eastAsia"/>
        </w:rPr>
        <w:t>识软件</w:t>
      </w:r>
      <w:proofErr w:type="gramEnd"/>
      <w:r w:rsidRPr="00703CD3">
        <w:rPr>
          <w:rFonts w:hint="eastAsia"/>
        </w:rPr>
        <w:t>名称、软件版本号，光盘标识，光盘制作人，光盘校对人等信息。</w:t>
      </w:r>
    </w:p>
    <w:p w14:paraId="34566CE4" w14:textId="77777777" w:rsidR="009F5AAF" w:rsidRDefault="00BE4B97" w:rsidP="00D343C2">
      <w:pPr>
        <w:pStyle w:val="1"/>
      </w:pPr>
      <w:bookmarkStart w:id="63" w:name="_Toc512536042"/>
      <w:bookmarkStart w:id="64" w:name="_Toc149639205"/>
      <w:bookmarkEnd w:id="61"/>
      <w:r>
        <w:rPr>
          <w:rFonts w:hint="eastAsia"/>
        </w:rPr>
        <w:t>4</w:t>
      </w:r>
      <w:r>
        <w:rPr>
          <w:rFonts w:hint="eastAsia"/>
        </w:rPr>
        <w:t>合格性规定</w:t>
      </w:r>
      <w:bookmarkEnd w:id="63"/>
      <w:bookmarkEnd w:id="64"/>
    </w:p>
    <w:p w14:paraId="3AF6C692" w14:textId="77777777" w:rsidR="009F5AAF" w:rsidRPr="00703CD3" w:rsidRDefault="00C215ED" w:rsidP="00D343C2">
      <w:pPr>
        <w:ind w:firstLine="480"/>
      </w:pPr>
      <w:r w:rsidRPr="00703CD3">
        <w:rPr>
          <w:rFonts w:hint="eastAsia"/>
        </w:rPr>
        <w:t>工作软件拷贝的可执行文件和源程序文件的合格性规定方法：</w:t>
      </w:r>
    </w:p>
    <w:p w14:paraId="282CA9EE" w14:textId="77777777" w:rsidR="009F5AAF" w:rsidRPr="00703CD3" w:rsidRDefault="00C215ED" w:rsidP="00D343C2">
      <w:pPr>
        <w:ind w:firstLine="480"/>
      </w:pPr>
      <w:r w:rsidRPr="00703CD3">
        <w:t>a</w:t>
      </w:r>
      <w:r w:rsidRPr="00703CD3">
        <w:rPr>
          <w:rFonts w:hint="eastAsia"/>
        </w:rPr>
        <w:t>）将拷贝的文件和原文件比较字节数，字节数应相同，可执行程序编译文件一致；</w:t>
      </w:r>
    </w:p>
    <w:p w14:paraId="547FCF99" w14:textId="77777777" w:rsidR="009F5AAF" w:rsidRPr="00703CD3" w:rsidRDefault="00C215ED" w:rsidP="00D343C2">
      <w:pPr>
        <w:ind w:firstLine="480"/>
      </w:pPr>
      <w:r w:rsidRPr="00703CD3">
        <w:t>b</w:t>
      </w:r>
      <w:r w:rsidRPr="00703CD3">
        <w:rPr>
          <w:rFonts w:hint="eastAsia"/>
        </w:rPr>
        <w:t>）将拷贝的文件和原文件内容通过文件比较工具进行</w:t>
      </w:r>
      <w:proofErr w:type="gramStart"/>
      <w:r w:rsidRPr="00703CD3">
        <w:rPr>
          <w:rFonts w:hint="eastAsia"/>
        </w:rPr>
        <w:t>逐字节</w:t>
      </w:r>
      <w:proofErr w:type="gramEnd"/>
      <w:r w:rsidRPr="00703CD3">
        <w:rPr>
          <w:rFonts w:hint="eastAsia"/>
        </w:rPr>
        <w:t>比较，文件内容完全相同；</w:t>
      </w:r>
    </w:p>
    <w:p w14:paraId="464C0D01" w14:textId="77777777" w:rsidR="009F5AAF" w:rsidRPr="00703CD3" w:rsidRDefault="00C215ED" w:rsidP="00D343C2">
      <w:pPr>
        <w:ind w:firstLine="480"/>
      </w:pPr>
      <w:r w:rsidRPr="00703CD3">
        <w:t>c</w:t>
      </w:r>
      <w:r w:rsidRPr="00703CD3">
        <w:rPr>
          <w:rFonts w:hint="eastAsia"/>
        </w:rPr>
        <w:t>）同时满足</w:t>
      </w:r>
      <w:r w:rsidRPr="00703CD3">
        <w:t>a</w:t>
      </w:r>
      <w:r w:rsidRPr="00703CD3">
        <w:rPr>
          <w:rFonts w:hint="eastAsia"/>
        </w:rPr>
        <w:t>）和</w:t>
      </w:r>
      <w:r w:rsidRPr="00703CD3">
        <w:t>b</w:t>
      </w:r>
      <w:r w:rsidRPr="00703CD3">
        <w:rPr>
          <w:rFonts w:hint="eastAsia"/>
        </w:rPr>
        <w:t>）则认为拷贝有效，否则认为是无效拷贝。</w:t>
      </w:r>
    </w:p>
    <w:p w14:paraId="6E9BB2D5" w14:textId="77777777" w:rsidR="009F5AAF" w:rsidRDefault="00BE4B97" w:rsidP="00D343C2">
      <w:pPr>
        <w:pStyle w:val="1"/>
      </w:pPr>
      <w:bookmarkStart w:id="65" w:name="_Toc512536043"/>
      <w:bookmarkStart w:id="66" w:name="_Toc149639206"/>
      <w:r>
        <w:rPr>
          <w:rFonts w:hint="eastAsia"/>
        </w:rPr>
        <w:t>5</w:t>
      </w:r>
      <w:r w:rsidR="00C215ED">
        <w:rPr>
          <w:rFonts w:hint="eastAsia"/>
        </w:rPr>
        <w:t>软件支持信息</w:t>
      </w:r>
      <w:bookmarkEnd w:id="65"/>
      <w:bookmarkEnd w:id="66"/>
    </w:p>
    <w:p w14:paraId="66287C8E" w14:textId="77777777" w:rsidR="009F5AAF" w:rsidRDefault="00BE4B97" w:rsidP="00D343C2">
      <w:pPr>
        <w:pStyle w:val="20"/>
      </w:pPr>
      <w:bookmarkStart w:id="67" w:name="_Toc512536044"/>
      <w:bookmarkStart w:id="68" w:name="_Toc149639207"/>
      <w:r>
        <w:rPr>
          <w:rFonts w:hint="eastAsia"/>
        </w:rPr>
        <w:t>5.1</w:t>
      </w:r>
      <w:r>
        <w:rPr>
          <w:rFonts w:hint="eastAsia"/>
        </w:rPr>
        <w:t>已建成软件设计</w:t>
      </w:r>
      <w:bookmarkEnd w:id="67"/>
      <w:bookmarkEnd w:id="68"/>
    </w:p>
    <w:p w14:paraId="705955AD" w14:textId="77777777" w:rsidR="009F5AAF" w:rsidRPr="00703CD3" w:rsidRDefault="00C215ED">
      <w:pPr>
        <w:pStyle w:val="230"/>
        <w:ind w:firstLine="480"/>
        <w:rPr>
          <w:rFonts w:ascii="times new roma"/>
          <w:color w:val="FF0000"/>
        </w:rPr>
      </w:pPr>
      <w:r w:rsidRPr="00D343C2">
        <w:rPr>
          <w:rFonts w:hint="eastAsia"/>
        </w:rPr>
        <w:t>工作软件已实现的软件设计信息见表</w:t>
      </w:r>
      <w:r w:rsidRPr="00D343C2">
        <w:rPr>
          <w:rFonts w:hint="eastAsia"/>
        </w:rPr>
        <w:t>3</w:t>
      </w:r>
      <w:r w:rsidRPr="00D343C2">
        <w:rPr>
          <w:rFonts w:hint="eastAsia"/>
        </w:rPr>
        <w:t>。</w:t>
      </w:r>
    </w:p>
    <w:p w14:paraId="2E38B34D" w14:textId="77777777" w:rsidR="009F5AAF" w:rsidRPr="00703CD3" w:rsidRDefault="00C215ED" w:rsidP="00D343C2">
      <w:pPr>
        <w:pStyle w:val="aff2"/>
        <w:spacing w:before="72" w:after="120"/>
      </w:pPr>
      <w:r w:rsidRPr="00703CD3">
        <w:rPr>
          <w:rFonts w:hint="eastAsia"/>
        </w:rPr>
        <w:t>表</w:t>
      </w:r>
      <w:r w:rsidRPr="00703CD3">
        <w:rPr>
          <w:rFonts w:hint="eastAsia"/>
        </w:rPr>
        <w:t xml:space="preserve">3  </w:t>
      </w:r>
      <w:r w:rsidRPr="00703CD3">
        <w:rPr>
          <w:rFonts w:hint="eastAsia"/>
        </w:rPr>
        <w:t>软件设计信息</w:t>
      </w:r>
    </w:p>
    <w:tbl>
      <w:tblPr>
        <w:tblStyle w:val="affff3"/>
        <w:tblW w:w="8080" w:type="dxa"/>
        <w:tblLayout w:type="fixed"/>
        <w:tblLook w:val="04A0" w:firstRow="1" w:lastRow="0" w:firstColumn="1" w:lastColumn="0" w:noHBand="0" w:noVBand="1"/>
      </w:tblPr>
      <w:tblGrid>
        <w:gridCol w:w="2268"/>
        <w:gridCol w:w="5812"/>
      </w:tblGrid>
      <w:tr w:rsidR="009F5AAF" w:rsidRPr="00703CD3" w14:paraId="521B653F"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504368B7" w14:textId="77777777" w:rsidR="009F5AAF" w:rsidRPr="009B59F3" w:rsidRDefault="00C215ED" w:rsidP="00D343C2">
            <w:pPr>
              <w:pStyle w:val="afffffb"/>
              <w:spacing w:before="120" w:after="120"/>
            </w:pPr>
            <w:r w:rsidRPr="009B59F3">
              <w:rPr>
                <w:rFonts w:hint="eastAsia"/>
              </w:rPr>
              <w:t>文件名称</w:t>
            </w:r>
          </w:p>
        </w:tc>
        <w:tc>
          <w:tcPr>
            <w:tcW w:w="5812" w:type="dxa"/>
          </w:tcPr>
          <w:p w14:paraId="451502DB" w14:textId="77777777" w:rsidR="009F5AAF" w:rsidRPr="009B59F3" w:rsidRDefault="00C215ED" w:rsidP="00D343C2">
            <w:pPr>
              <w:pStyle w:val="afffffb"/>
              <w:spacing w:before="120" w:after="120"/>
            </w:pPr>
            <w:r w:rsidRPr="009B59F3">
              <w:rPr>
                <w:rFonts w:hint="eastAsia"/>
              </w:rPr>
              <w:t>说明</w:t>
            </w:r>
          </w:p>
        </w:tc>
      </w:tr>
      <w:tr w:rsidR="009F5AAF" w:rsidRPr="00703CD3" w14:paraId="10FC7FE0"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00080BFD" w14:textId="77777777" w:rsidR="009F5AAF" w:rsidRPr="00703CD3" w:rsidRDefault="00C215ED" w:rsidP="00D343C2">
            <w:pPr>
              <w:pStyle w:val="afffffb"/>
              <w:spacing w:before="120" w:after="120"/>
            </w:pPr>
            <w:r w:rsidRPr="00703CD3">
              <w:rPr>
                <w:rFonts w:hint="eastAsia"/>
              </w:rPr>
              <w:t>上电初始化</w:t>
            </w:r>
          </w:p>
        </w:tc>
        <w:tc>
          <w:tcPr>
            <w:tcW w:w="5812" w:type="dxa"/>
          </w:tcPr>
          <w:p w14:paraId="4FC0A42E" w14:textId="77777777" w:rsidR="009F5AAF" w:rsidRPr="00703CD3" w:rsidRDefault="00C215ED" w:rsidP="00D343C2">
            <w:pPr>
              <w:pStyle w:val="afffffb"/>
              <w:spacing w:before="120" w:after="120"/>
              <w:jc w:val="both"/>
            </w:pPr>
            <w:r w:rsidRPr="00703CD3">
              <w:rPr>
                <w:rFonts w:hint="eastAsia"/>
              </w:rPr>
              <w:t>对</w:t>
            </w:r>
            <w:r w:rsidRPr="00703CD3">
              <w:rPr>
                <w:rFonts w:hint="eastAsia"/>
              </w:rPr>
              <w:t>DSP</w:t>
            </w:r>
            <w:r w:rsidRPr="00703CD3">
              <w:rPr>
                <w:rFonts w:hint="eastAsia"/>
              </w:rPr>
              <w:t>初始化、对控制器寄存器初始化</w:t>
            </w:r>
          </w:p>
          <w:p w14:paraId="2C674631" w14:textId="77777777" w:rsidR="009F5AAF" w:rsidRPr="00703CD3" w:rsidRDefault="00C215ED" w:rsidP="00D343C2">
            <w:pPr>
              <w:pStyle w:val="afffffb"/>
              <w:spacing w:before="120" w:after="120"/>
              <w:jc w:val="both"/>
            </w:pPr>
            <w:r w:rsidRPr="00703CD3">
              <w:rPr>
                <w:rFonts w:hint="eastAsia"/>
              </w:rPr>
              <w:t>对工作软件变量初始化</w:t>
            </w:r>
          </w:p>
        </w:tc>
      </w:tr>
      <w:tr w:rsidR="009F5AAF" w:rsidRPr="00703CD3" w14:paraId="4EE8EB22"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41C25F16" w14:textId="77777777" w:rsidR="009F5AAF" w:rsidRPr="00703CD3" w:rsidRDefault="00C215ED" w:rsidP="00D343C2">
            <w:pPr>
              <w:pStyle w:val="afffffb"/>
              <w:spacing w:before="120" w:after="120"/>
            </w:pPr>
            <w:r w:rsidRPr="00703CD3">
              <w:rPr>
                <w:rFonts w:hint="eastAsia"/>
              </w:rPr>
              <w:t>上电自检</w:t>
            </w:r>
          </w:p>
        </w:tc>
        <w:tc>
          <w:tcPr>
            <w:tcW w:w="5812" w:type="dxa"/>
          </w:tcPr>
          <w:p w14:paraId="58C696FF" w14:textId="77777777" w:rsidR="009F5AAF" w:rsidRPr="00703CD3" w:rsidRDefault="00C215ED" w:rsidP="00D343C2">
            <w:pPr>
              <w:pStyle w:val="afffffb"/>
              <w:spacing w:before="120" w:after="120"/>
              <w:jc w:val="both"/>
            </w:pPr>
            <w:r w:rsidRPr="00703CD3">
              <w:rPr>
                <w:rFonts w:hint="eastAsia"/>
              </w:rPr>
              <w:t>上电自</w:t>
            </w:r>
            <w:proofErr w:type="gramStart"/>
            <w:r w:rsidRPr="00703CD3">
              <w:rPr>
                <w:rFonts w:hint="eastAsia"/>
              </w:rPr>
              <w:t>检主要</w:t>
            </w:r>
            <w:proofErr w:type="gramEnd"/>
            <w:r w:rsidRPr="00703CD3">
              <w:rPr>
                <w:rFonts w:hint="eastAsia"/>
              </w:rPr>
              <w:t>完成</w:t>
            </w:r>
            <w:r w:rsidRPr="00703CD3">
              <w:rPr>
                <w:rFonts w:hint="eastAsia"/>
              </w:rPr>
              <w:t>DSP</w:t>
            </w:r>
            <w:r w:rsidRPr="00703CD3">
              <w:rPr>
                <w:rFonts w:hint="eastAsia"/>
              </w:rPr>
              <w:t>各寄存器初始化以及控制器相关状态的检测，以判断系统是否满足工作要求，</w:t>
            </w:r>
            <w:r w:rsidR="00677ABA" w:rsidRPr="00703CD3">
              <w:rPr>
                <w:rFonts w:hint="eastAsia"/>
              </w:rPr>
              <w:t>软件对</w:t>
            </w:r>
            <w:r w:rsidR="00677ABA" w:rsidRPr="00703CD3">
              <w:t>270V</w:t>
            </w:r>
            <w:r w:rsidR="00677ABA" w:rsidRPr="00703CD3">
              <w:t>电源电流、</w:t>
            </w:r>
            <w:r w:rsidR="00677ABA" w:rsidRPr="00703CD3">
              <w:t>270V</w:t>
            </w:r>
            <w:r w:rsidR="00677ABA" w:rsidRPr="00703CD3">
              <w:t>电源电压，</w:t>
            </w:r>
            <w:r w:rsidR="00677ABA" w:rsidRPr="00703CD3">
              <w:t>AD</w:t>
            </w:r>
            <w:r w:rsidR="00677ABA" w:rsidRPr="00703CD3">
              <w:t>通道、辅助电源、控制器温度、霍尔信号、</w:t>
            </w:r>
            <w:r w:rsidR="00677ABA" w:rsidRPr="00703CD3">
              <w:t>E2PROM</w:t>
            </w:r>
            <w:r w:rsidR="00677ABA" w:rsidRPr="00703CD3">
              <w:t>等进行自检。</w:t>
            </w:r>
          </w:p>
          <w:p w14:paraId="559BA3D4" w14:textId="77777777" w:rsidR="009F5AAF" w:rsidRPr="00703CD3" w:rsidRDefault="009F5AAF" w:rsidP="00D343C2">
            <w:pPr>
              <w:pStyle w:val="afffffb"/>
              <w:spacing w:before="120" w:after="120"/>
              <w:jc w:val="both"/>
            </w:pPr>
          </w:p>
        </w:tc>
      </w:tr>
      <w:tr w:rsidR="009F5AAF" w:rsidRPr="00703CD3" w14:paraId="45C4F049"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58915F80" w14:textId="77777777" w:rsidR="009F5AAF" w:rsidRPr="00703CD3" w:rsidRDefault="00677ABA" w:rsidP="00D343C2">
            <w:pPr>
              <w:pStyle w:val="afffffb"/>
              <w:spacing w:before="120" w:after="120"/>
            </w:pPr>
            <w:r w:rsidRPr="00703CD3">
              <w:t>11</w:t>
            </w:r>
            <w:r w:rsidRPr="00703CD3">
              <w:t>路模拟信号采集</w:t>
            </w:r>
          </w:p>
        </w:tc>
        <w:tc>
          <w:tcPr>
            <w:tcW w:w="5812" w:type="dxa"/>
          </w:tcPr>
          <w:p w14:paraId="5C099DC5" w14:textId="77777777" w:rsidR="009F5AAF" w:rsidRPr="00703CD3" w:rsidRDefault="005A36B1" w:rsidP="00D343C2">
            <w:pPr>
              <w:pStyle w:val="afffffb"/>
              <w:spacing w:before="120" w:after="120"/>
              <w:jc w:val="both"/>
            </w:pPr>
            <w:r w:rsidRPr="00703CD3">
              <w:t>AD</w:t>
            </w:r>
            <w:r w:rsidRPr="00703CD3">
              <w:t>采集功能对</w:t>
            </w:r>
            <w:r w:rsidRPr="00703CD3">
              <w:t>11</w:t>
            </w:r>
            <w:r w:rsidRPr="00703CD3">
              <w:t>路模拟量进行采集，主要是对控制器温度、</w:t>
            </w:r>
            <w:r w:rsidRPr="00703CD3">
              <w:t>270V</w:t>
            </w:r>
            <w:r w:rsidRPr="00703CD3">
              <w:t>电源电压、</w:t>
            </w:r>
            <w:r w:rsidRPr="00703CD3">
              <w:t>270V</w:t>
            </w:r>
            <w:r w:rsidRPr="00703CD3">
              <w:t>电源电流、</w:t>
            </w:r>
            <w:r w:rsidRPr="00703CD3">
              <w:t>28V</w:t>
            </w:r>
            <w:r w:rsidRPr="00703CD3">
              <w:t>电源电压、</w:t>
            </w:r>
            <w:r w:rsidRPr="00703CD3">
              <w:t>DSP</w:t>
            </w:r>
            <w:r w:rsidRPr="00703CD3">
              <w:t>的</w:t>
            </w:r>
            <w:r w:rsidRPr="00703CD3">
              <w:t>+1.8V</w:t>
            </w:r>
            <w:r w:rsidRPr="00703CD3">
              <w:t>和</w:t>
            </w:r>
            <w:r w:rsidRPr="00703CD3">
              <w:t>+3.3V</w:t>
            </w:r>
            <w:r w:rsidRPr="00703CD3">
              <w:t>电源、</w:t>
            </w:r>
            <w:r w:rsidRPr="00703CD3">
              <w:t>5V</w:t>
            </w:r>
            <w:r w:rsidRPr="00703CD3">
              <w:t>电源电压、</w:t>
            </w:r>
            <w:r w:rsidRPr="00703CD3">
              <w:t>+12V</w:t>
            </w:r>
            <w:r w:rsidRPr="00703CD3">
              <w:t>的电源电压、</w:t>
            </w:r>
            <w:r w:rsidRPr="00703CD3">
              <w:t>-12V</w:t>
            </w:r>
            <w:r w:rsidRPr="00703CD3">
              <w:t>的电源电压、</w:t>
            </w:r>
            <w:r w:rsidRPr="00703CD3">
              <w:t>+2V</w:t>
            </w:r>
            <w:r w:rsidRPr="00703CD3">
              <w:t>的基准源电压和</w:t>
            </w:r>
            <w:r w:rsidRPr="00703CD3">
              <w:t>+1V</w:t>
            </w:r>
            <w:r w:rsidRPr="00703CD3">
              <w:t>的基准源电压等进行采集</w:t>
            </w:r>
            <w:r w:rsidR="00C215ED" w:rsidRPr="00703CD3">
              <w:rPr>
                <w:rFonts w:hint="eastAsia"/>
              </w:rPr>
              <w:t>。</w:t>
            </w:r>
          </w:p>
          <w:p w14:paraId="77F67A76" w14:textId="77777777" w:rsidR="009F5AAF" w:rsidRPr="00703CD3" w:rsidRDefault="009F5AAF" w:rsidP="00D343C2">
            <w:pPr>
              <w:pStyle w:val="afffffb"/>
              <w:spacing w:before="120" w:after="120"/>
              <w:jc w:val="both"/>
            </w:pPr>
          </w:p>
        </w:tc>
      </w:tr>
      <w:tr w:rsidR="009F5AAF" w:rsidRPr="00703CD3" w14:paraId="6B6849F0"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2F42FE42" w14:textId="77777777" w:rsidR="009F5AAF" w:rsidRPr="00703CD3" w:rsidRDefault="00C02D6F" w:rsidP="00D343C2">
            <w:pPr>
              <w:pStyle w:val="afffffb"/>
              <w:spacing w:before="120" w:after="120"/>
            </w:pPr>
            <w:r w:rsidRPr="00703CD3">
              <w:rPr>
                <w:rFonts w:hint="eastAsia"/>
              </w:rPr>
              <w:t>闭环调速单元功能</w:t>
            </w:r>
          </w:p>
        </w:tc>
        <w:tc>
          <w:tcPr>
            <w:tcW w:w="5812" w:type="dxa"/>
          </w:tcPr>
          <w:p w14:paraId="3820E65F" w14:textId="77777777" w:rsidR="009F5AAF" w:rsidRPr="00703CD3" w:rsidRDefault="00C02D6F" w:rsidP="00D343C2">
            <w:pPr>
              <w:pStyle w:val="afffffb"/>
              <w:spacing w:before="120" w:after="120"/>
              <w:jc w:val="both"/>
            </w:pPr>
            <w:r w:rsidRPr="00703CD3">
              <w:rPr>
                <w:rFonts w:hint="eastAsia"/>
              </w:rPr>
              <w:t>闭环调速单元是软件的核心控制单元，该单元需运行在上电自检通过后的待机状态，在该状态下，软件在接收到启停控制指令后，通过转速闭环计算得到</w:t>
            </w:r>
            <w:r w:rsidRPr="00703CD3">
              <w:t>PWM</w:t>
            </w:r>
            <w:r w:rsidRPr="00703CD3">
              <w:t>输出信号，驱动电机运转。闭环调节通过</w:t>
            </w:r>
            <w:r w:rsidRPr="00703CD3">
              <w:t>PI</w:t>
            </w:r>
            <w:r w:rsidRPr="00703CD3">
              <w:t>计算实现，设定的转速为</w:t>
            </w:r>
            <w:r w:rsidRPr="00703CD3">
              <w:t>10500r/min</w:t>
            </w:r>
            <w:r w:rsidRPr="00703CD3">
              <w:t>，反馈的转速为霍尔信号采集计算得到的电机实际转速。电机的额定转速：</w:t>
            </w:r>
            <w:r w:rsidRPr="00703CD3">
              <w:t>10500r/min</w:t>
            </w:r>
            <w:r w:rsidRPr="00703CD3">
              <w:t>，稳速精度：</w:t>
            </w:r>
            <w:r w:rsidRPr="00703CD3">
              <w:t>±100r/min</w:t>
            </w:r>
            <w:r w:rsidRPr="00703CD3">
              <w:t>。在具体的实现上为速度换数字</w:t>
            </w:r>
            <w:r w:rsidRPr="00703CD3">
              <w:t>PI</w:t>
            </w:r>
            <w:r w:rsidRPr="00703CD3">
              <w:t>计算即可实现</w:t>
            </w:r>
            <w:r w:rsidR="00C215ED" w:rsidRPr="00703CD3">
              <w:rPr>
                <w:rFonts w:hint="eastAsia"/>
              </w:rPr>
              <w:t>。</w:t>
            </w:r>
          </w:p>
          <w:p w14:paraId="61328D6C" w14:textId="77777777" w:rsidR="009F5AAF" w:rsidRPr="00703CD3" w:rsidRDefault="009F5AAF" w:rsidP="00D343C2">
            <w:pPr>
              <w:pStyle w:val="afffffb"/>
              <w:spacing w:before="120" w:after="120"/>
              <w:jc w:val="both"/>
            </w:pPr>
          </w:p>
        </w:tc>
      </w:tr>
      <w:tr w:rsidR="009F5AAF" w:rsidRPr="00703CD3" w14:paraId="16CE2323"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1AE976FF" w14:textId="77777777" w:rsidR="009F5AAF" w:rsidRPr="00703CD3" w:rsidRDefault="00C02D6F" w:rsidP="00D343C2">
            <w:pPr>
              <w:pStyle w:val="afffffb"/>
              <w:spacing w:before="120" w:after="120"/>
            </w:pPr>
            <w:r w:rsidRPr="00703CD3">
              <w:rPr>
                <w:rFonts w:hint="eastAsia"/>
              </w:rPr>
              <w:lastRenderedPageBreak/>
              <w:t>周期自检单元功能</w:t>
            </w:r>
          </w:p>
        </w:tc>
        <w:tc>
          <w:tcPr>
            <w:tcW w:w="5812" w:type="dxa"/>
          </w:tcPr>
          <w:p w14:paraId="0986E364" w14:textId="77777777" w:rsidR="009F5AAF" w:rsidRPr="00703CD3" w:rsidRDefault="00C02D6F" w:rsidP="00D343C2">
            <w:pPr>
              <w:pStyle w:val="afffffb"/>
              <w:spacing w:before="120" w:after="120"/>
              <w:jc w:val="both"/>
            </w:pPr>
            <w:r w:rsidRPr="00703CD3">
              <w:rPr>
                <w:rFonts w:hint="eastAsia"/>
              </w:rPr>
              <w:t>故障判断及保护功能是实时监测电机运行时的电流、电压、转速等信号，及时判断电机及控制器是否处于过压、欠压、过流以及超速等情况，并进行保护。</w:t>
            </w:r>
          </w:p>
        </w:tc>
      </w:tr>
      <w:tr w:rsidR="009F5AAF" w:rsidRPr="00703CD3" w14:paraId="58B393B0" w14:textId="77777777" w:rsidTr="00D343C2">
        <w:trPr>
          <w:cnfStyle w:val="100000000000" w:firstRow="1" w:lastRow="0" w:firstColumn="0" w:lastColumn="0" w:oddVBand="0" w:evenVBand="0" w:oddHBand="0" w:evenHBand="0" w:firstRowFirstColumn="0" w:firstRowLastColumn="0" w:lastRowFirstColumn="0" w:lastRowLastColumn="0"/>
          <w:trHeight w:val="454"/>
        </w:trPr>
        <w:tc>
          <w:tcPr>
            <w:tcW w:w="2268" w:type="dxa"/>
          </w:tcPr>
          <w:p w14:paraId="7D26A4D7" w14:textId="77777777" w:rsidR="009F5AAF" w:rsidRPr="00703CD3" w:rsidRDefault="00C02D6F" w:rsidP="00D343C2">
            <w:pPr>
              <w:pStyle w:val="afffffb"/>
              <w:spacing w:before="120" w:after="120"/>
            </w:pPr>
            <w:r w:rsidRPr="00703CD3">
              <w:rPr>
                <w:rFonts w:hint="eastAsia"/>
              </w:rPr>
              <w:t>自保护停机单元功能</w:t>
            </w:r>
          </w:p>
        </w:tc>
        <w:tc>
          <w:tcPr>
            <w:tcW w:w="5812" w:type="dxa"/>
          </w:tcPr>
          <w:p w14:paraId="4E8ED5F9" w14:textId="77777777" w:rsidR="009F5AAF" w:rsidRPr="00703CD3" w:rsidRDefault="00C02D6F" w:rsidP="00D343C2">
            <w:pPr>
              <w:pStyle w:val="afffffb"/>
              <w:spacing w:before="120" w:after="120"/>
              <w:jc w:val="both"/>
            </w:pPr>
            <w:r w:rsidRPr="00703CD3">
              <w:rPr>
                <w:rFonts w:hint="eastAsia"/>
              </w:rPr>
              <w:t>软件具备自保护停机功能，软件在周期自检中检测到母线过流故障、</w:t>
            </w:r>
            <w:r w:rsidRPr="00703CD3">
              <w:t>270V</w:t>
            </w:r>
            <w:r w:rsidRPr="00703CD3">
              <w:t>电源电压过压故障、</w:t>
            </w:r>
            <w:r w:rsidRPr="00703CD3">
              <w:t>270V</w:t>
            </w:r>
            <w:r w:rsidRPr="00703CD3">
              <w:t>电源电压欠压故障、控制器过温故障、转速异常故障后，电机开始停机，关断</w:t>
            </w:r>
            <w:r w:rsidRPr="00703CD3">
              <w:t>PWM</w:t>
            </w:r>
            <w:r w:rsidRPr="00703CD3">
              <w:t>信号输出，此时电机处于故障锁定状态，不响应启动指令信号，维持停转状态。</w:t>
            </w:r>
            <w:proofErr w:type="gramStart"/>
            <w:r w:rsidRPr="00703CD3">
              <w:t>若参数恢复</w:t>
            </w:r>
            <w:proofErr w:type="gramEnd"/>
            <w:r w:rsidRPr="00703CD3">
              <w:t>正常</w:t>
            </w:r>
            <w:r w:rsidRPr="00703CD3">
              <w:t>10S±0.1</w:t>
            </w:r>
            <w:r w:rsidRPr="00703CD3">
              <w:t>后，允许电机重新启动。若一直故障，电机一直处于停转状态</w:t>
            </w:r>
            <w:r w:rsidRPr="00703CD3">
              <w:rPr>
                <w:rFonts w:hint="eastAsia"/>
              </w:rPr>
              <w:t>。</w:t>
            </w:r>
          </w:p>
        </w:tc>
      </w:tr>
      <w:tr w:rsidR="009F5AAF" w:rsidRPr="00703CD3" w14:paraId="5DD5B4F1"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7C35A5CB" w14:textId="77777777" w:rsidR="009F5AAF" w:rsidRPr="00703CD3" w:rsidRDefault="00AB78FD" w:rsidP="00D343C2">
            <w:pPr>
              <w:pStyle w:val="afffffb"/>
              <w:spacing w:before="120" w:after="120"/>
            </w:pPr>
            <w:r w:rsidRPr="00703CD3">
              <w:rPr>
                <w:rFonts w:hint="eastAsia"/>
              </w:rPr>
              <w:t>通讯功能</w:t>
            </w:r>
          </w:p>
        </w:tc>
        <w:tc>
          <w:tcPr>
            <w:tcW w:w="5812" w:type="dxa"/>
          </w:tcPr>
          <w:p w14:paraId="31265B4D" w14:textId="1FD434D3" w:rsidR="00AB78FD" w:rsidRPr="00703CD3" w:rsidRDefault="00AB78FD" w:rsidP="00D343C2">
            <w:pPr>
              <w:pStyle w:val="afffffb"/>
              <w:spacing w:before="120" w:after="120"/>
              <w:jc w:val="both"/>
            </w:pPr>
            <w:r w:rsidRPr="00703CD3">
              <w:t>RS422</w:t>
            </w:r>
            <w:r w:rsidRPr="00703CD3">
              <w:t>通讯接口用于软件与机上</w:t>
            </w:r>
            <w:r w:rsidRPr="00703CD3">
              <w:t>RIU</w:t>
            </w:r>
            <w:r w:rsidRPr="00703CD3">
              <w:t>进行通讯，软件通过串口以</w:t>
            </w:r>
            <w:r w:rsidRPr="00703CD3">
              <w:t>500ms</w:t>
            </w:r>
            <w:r w:rsidRPr="00703CD3">
              <w:t>周期上</w:t>
            </w:r>
            <w:proofErr w:type="gramStart"/>
            <w:r w:rsidRPr="00703CD3">
              <w:t>传电机关键</w:t>
            </w:r>
            <w:proofErr w:type="gramEnd"/>
            <w:r w:rsidRPr="00703CD3">
              <w:t>运行参数及</w:t>
            </w:r>
            <w:r w:rsidRPr="00703CD3">
              <w:t>BIT</w:t>
            </w:r>
            <w:r w:rsidRPr="00703CD3">
              <w:t>故障信息等。数据发送以中断的方式进行，通讯和数据传递的格式遵循《</w:t>
            </w:r>
            <w:r w:rsidR="00B72A9E">
              <w:t>21C852-0</w:t>
            </w:r>
            <w:r w:rsidR="00B72A9E">
              <w:t>电机控制器</w:t>
            </w:r>
            <w:r w:rsidRPr="00703CD3">
              <w:t>串口通讯协议》的相关规定。</w:t>
            </w:r>
          </w:p>
          <w:p w14:paraId="27896ADF" w14:textId="77777777" w:rsidR="009F5AAF" w:rsidRPr="00703CD3" w:rsidRDefault="00AB78FD" w:rsidP="00D343C2">
            <w:pPr>
              <w:pStyle w:val="afffffb"/>
              <w:spacing w:before="120" w:after="120"/>
              <w:jc w:val="both"/>
            </w:pPr>
            <w:r w:rsidRPr="00703CD3">
              <w:t>RS422</w:t>
            </w:r>
            <w:r w:rsidRPr="00703CD3">
              <w:t>通讯接收接口用于软件接收地面维护设备的数据，并从接收的数据中解析出维护状态的操作指令，包括故障数据读取</w:t>
            </w:r>
            <w:r w:rsidRPr="00703CD3">
              <w:t>(0x56)</w:t>
            </w:r>
            <w:r w:rsidRPr="00703CD3">
              <w:t>、原位升级（</w:t>
            </w:r>
            <w:r w:rsidRPr="00703CD3">
              <w:t>0x5B</w:t>
            </w:r>
            <w:r w:rsidRPr="00703CD3">
              <w:t>）。该功能为地面维护功能，软件在接收到操作指令后，根据指令执行相应的操作。</w:t>
            </w:r>
          </w:p>
        </w:tc>
      </w:tr>
      <w:tr w:rsidR="009F5AAF" w:rsidRPr="00703CD3" w14:paraId="38238D66" w14:textId="77777777" w:rsidTr="00D343C2">
        <w:trPr>
          <w:cnfStyle w:val="100000000000" w:firstRow="1" w:lastRow="0" w:firstColumn="0" w:lastColumn="0" w:oddVBand="0" w:evenVBand="0" w:oddHBand="0" w:evenHBand="0" w:firstRowFirstColumn="0" w:firstRowLastColumn="0" w:lastRowFirstColumn="0" w:lastRowLastColumn="0"/>
          <w:trHeight w:val="325"/>
        </w:trPr>
        <w:tc>
          <w:tcPr>
            <w:tcW w:w="2268" w:type="dxa"/>
          </w:tcPr>
          <w:p w14:paraId="6A8B69C6" w14:textId="77777777" w:rsidR="009F5AAF" w:rsidRPr="00703CD3" w:rsidRDefault="00AB78FD" w:rsidP="00D343C2">
            <w:pPr>
              <w:pStyle w:val="afffffb"/>
              <w:spacing w:before="120" w:after="120"/>
            </w:pPr>
            <w:r w:rsidRPr="00703CD3">
              <w:rPr>
                <w:rFonts w:hint="eastAsia"/>
              </w:rPr>
              <w:t>故障数据存储单元功能</w:t>
            </w:r>
          </w:p>
        </w:tc>
        <w:tc>
          <w:tcPr>
            <w:tcW w:w="5812" w:type="dxa"/>
          </w:tcPr>
          <w:p w14:paraId="0165C42C" w14:textId="77777777" w:rsidR="009F5AAF" w:rsidRPr="00703CD3" w:rsidRDefault="00AB78FD" w:rsidP="00D343C2">
            <w:pPr>
              <w:pStyle w:val="afffffb"/>
              <w:spacing w:before="120" w:after="120"/>
              <w:jc w:val="both"/>
            </w:pPr>
            <w:r w:rsidRPr="00703CD3">
              <w:rPr>
                <w:rFonts w:hint="eastAsia"/>
              </w:rPr>
              <w:t>控制软件通过</w:t>
            </w:r>
            <w:r w:rsidRPr="00703CD3">
              <w:rPr>
                <w:rFonts w:hint="eastAsia"/>
              </w:rPr>
              <w:t>SPI</w:t>
            </w:r>
            <w:r w:rsidRPr="00703CD3">
              <w:rPr>
                <w:rFonts w:hint="eastAsia"/>
              </w:rPr>
              <w:t>总线将控制器初始基本信息写入</w:t>
            </w:r>
            <w:r w:rsidRPr="00703CD3">
              <w:rPr>
                <w:rFonts w:hint="eastAsia"/>
              </w:rPr>
              <w:t>E2PROM</w:t>
            </w:r>
            <w:r w:rsidRPr="00703CD3">
              <w:rPr>
                <w:rFonts w:hint="eastAsia"/>
              </w:rPr>
              <w:t>中。控制器的型号、编号，出厂日期、厂家信息，软件和硬件版本为初始写入，在软件开发调试阶段直接写入</w:t>
            </w:r>
            <w:r w:rsidRPr="00703CD3">
              <w:rPr>
                <w:rFonts w:hint="eastAsia"/>
              </w:rPr>
              <w:t>E2PROM</w:t>
            </w:r>
            <w:r w:rsidRPr="00703CD3">
              <w:rPr>
                <w:rFonts w:hint="eastAsia"/>
              </w:rPr>
              <w:t>作为固定存储的信息</w:t>
            </w:r>
            <w:r w:rsidR="00C215ED" w:rsidRPr="00703CD3">
              <w:rPr>
                <w:rFonts w:hint="eastAsia"/>
              </w:rPr>
              <w:t>。</w:t>
            </w:r>
          </w:p>
        </w:tc>
      </w:tr>
    </w:tbl>
    <w:p w14:paraId="46F44B7C" w14:textId="77777777" w:rsidR="009F5AAF" w:rsidRDefault="00BE4B97" w:rsidP="00D343C2">
      <w:pPr>
        <w:pStyle w:val="20"/>
      </w:pPr>
      <w:bookmarkStart w:id="69" w:name="_Toc149639208"/>
      <w:r>
        <w:rPr>
          <w:rFonts w:hint="eastAsia"/>
        </w:rPr>
        <w:t>5.2</w:t>
      </w:r>
      <w:r w:rsidR="00C215ED">
        <w:rPr>
          <w:rFonts w:hint="eastAsia"/>
        </w:rPr>
        <w:t>编译</w:t>
      </w:r>
      <w:r w:rsidR="00C215ED">
        <w:rPr>
          <w:rFonts w:hint="eastAsia"/>
        </w:rPr>
        <w:t>/</w:t>
      </w:r>
      <w:r w:rsidR="00C215ED">
        <w:rPr>
          <w:rFonts w:hint="eastAsia"/>
        </w:rPr>
        <w:t>建立规程</w:t>
      </w:r>
      <w:bookmarkEnd w:id="69"/>
    </w:p>
    <w:p w14:paraId="12F028DF" w14:textId="012AE991" w:rsidR="009F5AAF" w:rsidRPr="00703CD3" w:rsidRDefault="00C215ED" w:rsidP="004502AE">
      <w:pPr>
        <w:pStyle w:val="af7"/>
        <w:numPr>
          <w:ilvl w:val="0"/>
          <w:numId w:val="20"/>
        </w:numPr>
        <w:ind w:firstLineChars="0"/>
      </w:pPr>
      <w:r w:rsidRPr="00703CD3">
        <w:rPr>
          <w:rFonts w:hint="eastAsia"/>
        </w:rPr>
        <w:t>工作软件编译程序：</w:t>
      </w:r>
      <w:r w:rsidR="00531322" w:rsidRPr="00703CD3">
        <w:rPr>
          <w:rFonts w:hint="eastAsia"/>
        </w:rPr>
        <w:t>CCS3.3集成开发环</w:t>
      </w:r>
      <w:r w:rsidRPr="00703CD3">
        <w:rPr>
          <w:rFonts w:hint="eastAsia"/>
        </w:rPr>
        <w:t>；</w:t>
      </w:r>
    </w:p>
    <w:p w14:paraId="225CAEF5" w14:textId="335C73FF" w:rsidR="009F5AAF" w:rsidRPr="00703CD3" w:rsidRDefault="00C215ED" w:rsidP="004502AE">
      <w:pPr>
        <w:pStyle w:val="af7"/>
        <w:numPr>
          <w:ilvl w:val="0"/>
          <w:numId w:val="20"/>
        </w:numPr>
        <w:ind w:firstLineChars="0"/>
      </w:pPr>
      <w:r w:rsidRPr="00703CD3">
        <w:rPr>
          <w:rFonts w:hint="eastAsia"/>
        </w:rPr>
        <w:t>处理器与仿真器设置；</w:t>
      </w:r>
    </w:p>
    <w:p w14:paraId="58B0AC78" w14:textId="47CE63C4" w:rsidR="009F5AAF" w:rsidRPr="00703CD3" w:rsidRDefault="00C215ED" w:rsidP="004502AE">
      <w:pPr>
        <w:pStyle w:val="af7"/>
        <w:numPr>
          <w:ilvl w:val="0"/>
          <w:numId w:val="20"/>
        </w:numPr>
        <w:ind w:firstLineChars="0"/>
      </w:pPr>
      <w:r w:rsidRPr="00703CD3">
        <w:t>处理器：</w:t>
      </w:r>
      <w:r w:rsidRPr="00703CD3">
        <w:rPr>
          <w:rFonts w:hint="eastAsia"/>
        </w:rPr>
        <w:t xml:space="preserve">Intel(R) Core(TM)2 Duo CPU </w:t>
      </w:r>
      <w:hyperlink r:id="rId19" w:history="1">
        <w:r w:rsidRPr="00703CD3">
          <w:rPr>
            <w:rFonts w:hint="eastAsia"/>
          </w:rPr>
          <w:t>E7500@2.93GHz</w:t>
        </w:r>
      </w:hyperlink>
      <w:r w:rsidRPr="00703CD3">
        <w:rPr>
          <w:rFonts w:hint="eastAsia"/>
        </w:rPr>
        <w:t>CPU</w:t>
      </w:r>
      <w:r w:rsidRPr="004502AE">
        <w:rPr>
          <w:rFonts w:hint="eastAsia"/>
        </w:rPr>
        <w:t>；</w:t>
      </w:r>
    </w:p>
    <w:p w14:paraId="0CD54BAB" w14:textId="77777777" w:rsidR="009F5AAF" w:rsidRPr="00703CD3" w:rsidRDefault="00C215ED" w:rsidP="004502AE">
      <w:pPr>
        <w:pStyle w:val="af7"/>
        <w:numPr>
          <w:ilvl w:val="0"/>
          <w:numId w:val="20"/>
        </w:numPr>
        <w:ind w:firstLineChars="0"/>
      </w:pPr>
      <w:r w:rsidRPr="00703CD3">
        <w:t>仿真器：</w:t>
      </w:r>
      <w:r w:rsidRPr="00703CD3">
        <w:rPr>
          <w:rFonts w:hint="eastAsia"/>
        </w:rPr>
        <w:t>SEED-XDS510PLUS；</w:t>
      </w:r>
    </w:p>
    <w:p w14:paraId="6DC48AF4" w14:textId="77777777" w:rsidR="009F5AAF" w:rsidRPr="00703CD3" w:rsidRDefault="00C215ED" w:rsidP="004502AE">
      <w:pPr>
        <w:pStyle w:val="af7"/>
        <w:numPr>
          <w:ilvl w:val="0"/>
          <w:numId w:val="20"/>
        </w:numPr>
        <w:ind w:firstLineChars="0"/>
      </w:pPr>
      <w:r w:rsidRPr="00703CD3">
        <w:rPr>
          <w:rFonts w:hint="eastAsia"/>
        </w:rPr>
        <w:t>仿真软件：CCS3.3。</w:t>
      </w:r>
    </w:p>
    <w:p w14:paraId="28139672" w14:textId="08D64C33" w:rsidR="009F5AAF" w:rsidRPr="00703CD3" w:rsidRDefault="00C215ED" w:rsidP="004502AE">
      <w:pPr>
        <w:pStyle w:val="af7"/>
        <w:numPr>
          <w:ilvl w:val="0"/>
          <w:numId w:val="20"/>
        </w:numPr>
        <w:ind w:firstLineChars="0"/>
      </w:pPr>
      <w:r w:rsidRPr="00703CD3">
        <w:rPr>
          <w:rFonts w:hint="eastAsia"/>
        </w:rPr>
        <w:t>加载源程序代码</w:t>
      </w:r>
      <w:r w:rsidR="00531322" w:rsidRPr="00703CD3">
        <w:rPr>
          <w:rFonts w:hint="eastAsia"/>
        </w:rPr>
        <w:t>。</w:t>
      </w:r>
    </w:p>
    <w:p w14:paraId="127F6B28" w14:textId="77777777" w:rsidR="009F5AAF" w:rsidRDefault="00BE4B97" w:rsidP="00D343C2">
      <w:pPr>
        <w:pStyle w:val="20"/>
      </w:pPr>
      <w:bookmarkStart w:id="70" w:name="_Toc29192"/>
      <w:bookmarkStart w:id="71" w:name="_Toc512536052"/>
      <w:bookmarkStart w:id="72" w:name="_Toc149639209"/>
      <w:r>
        <w:rPr>
          <w:rFonts w:hint="eastAsia"/>
        </w:rPr>
        <w:t>5.3</w:t>
      </w:r>
      <w:r w:rsidR="00C215ED">
        <w:rPr>
          <w:rFonts w:hint="eastAsia"/>
        </w:rPr>
        <w:t>修改规程</w:t>
      </w:r>
      <w:bookmarkEnd w:id="70"/>
      <w:bookmarkEnd w:id="71"/>
      <w:bookmarkEnd w:id="72"/>
    </w:p>
    <w:p w14:paraId="7C3F6030" w14:textId="77777777" w:rsidR="009F5AAF" w:rsidRPr="00703CD3" w:rsidRDefault="00C215ED" w:rsidP="004502AE">
      <w:pPr>
        <w:ind w:firstLine="480"/>
      </w:pPr>
      <w:r w:rsidRPr="00703CD3">
        <w:rPr>
          <w:rFonts w:hint="eastAsia"/>
        </w:rPr>
        <w:t>工作软件修改规程：</w:t>
      </w:r>
    </w:p>
    <w:p w14:paraId="265A196F" w14:textId="17BDCD68" w:rsidR="009F5AAF" w:rsidRPr="00703CD3" w:rsidRDefault="00C215ED" w:rsidP="004502AE">
      <w:pPr>
        <w:pStyle w:val="af7"/>
        <w:numPr>
          <w:ilvl w:val="0"/>
          <w:numId w:val="22"/>
        </w:numPr>
        <w:ind w:firstLineChars="0"/>
      </w:pPr>
      <w:r w:rsidRPr="00703CD3">
        <w:rPr>
          <w:rFonts w:hint="eastAsia"/>
        </w:rPr>
        <w:t>工作软件修改应依据《软件问题报告单》、《软件更改单》；</w:t>
      </w:r>
    </w:p>
    <w:p w14:paraId="698E84DF" w14:textId="1A998950" w:rsidR="009F5AAF" w:rsidRPr="00703CD3" w:rsidRDefault="00C215ED" w:rsidP="004502AE">
      <w:pPr>
        <w:pStyle w:val="af7"/>
        <w:numPr>
          <w:ilvl w:val="0"/>
          <w:numId w:val="22"/>
        </w:numPr>
        <w:ind w:firstLineChars="0"/>
      </w:pPr>
      <w:r w:rsidRPr="00703CD3">
        <w:rPr>
          <w:rFonts w:hint="eastAsia"/>
        </w:rPr>
        <w:t>工作软件修改应建立第5.2条所建立的开发环境，并编译、连接通过，生成可执行代码；</w:t>
      </w:r>
    </w:p>
    <w:p w14:paraId="1B8C5F24" w14:textId="04A9FD45" w:rsidR="009F5AAF" w:rsidRPr="00703CD3" w:rsidRDefault="00C215ED" w:rsidP="004502AE">
      <w:pPr>
        <w:pStyle w:val="af7"/>
        <w:numPr>
          <w:ilvl w:val="0"/>
          <w:numId w:val="22"/>
        </w:numPr>
        <w:ind w:firstLineChars="0"/>
      </w:pPr>
      <w:r w:rsidRPr="00703CD3">
        <w:rPr>
          <w:rFonts w:hint="eastAsia"/>
        </w:rPr>
        <w:t>对修改后的代码应进行单元测试，确保修改到位没有引入新的问题；</w:t>
      </w:r>
    </w:p>
    <w:p w14:paraId="732AB2C7" w14:textId="5E657492" w:rsidR="009F5AAF" w:rsidRPr="00703CD3" w:rsidRDefault="00C215ED" w:rsidP="004502AE">
      <w:pPr>
        <w:pStyle w:val="af7"/>
        <w:numPr>
          <w:ilvl w:val="0"/>
          <w:numId w:val="22"/>
        </w:numPr>
        <w:ind w:firstLineChars="0"/>
      </w:pPr>
      <w:r w:rsidRPr="00703CD3">
        <w:rPr>
          <w:rFonts w:hint="eastAsia"/>
        </w:rPr>
        <w:t>按照软件烧录程序要求进行烧录。</w:t>
      </w:r>
    </w:p>
    <w:p w14:paraId="4819802B" w14:textId="77777777" w:rsidR="009F5AAF" w:rsidRDefault="00BE4B97" w:rsidP="00D343C2">
      <w:pPr>
        <w:pStyle w:val="20"/>
      </w:pPr>
      <w:bookmarkStart w:id="73" w:name="_Toc512536053"/>
      <w:bookmarkStart w:id="74" w:name="_Toc771"/>
      <w:bookmarkStart w:id="75" w:name="_Toc149639210"/>
      <w:r>
        <w:rPr>
          <w:rFonts w:hint="eastAsia"/>
        </w:rPr>
        <w:t>5.4</w:t>
      </w:r>
      <w:r w:rsidR="00C215ED">
        <w:rPr>
          <w:rFonts w:hint="eastAsia"/>
        </w:rPr>
        <w:t>计算机硬件资源使用</w:t>
      </w:r>
      <w:bookmarkEnd w:id="73"/>
      <w:bookmarkEnd w:id="74"/>
      <w:bookmarkEnd w:id="75"/>
    </w:p>
    <w:p w14:paraId="5A383C04" w14:textId="5DCC8756" w:rsidR="009F5AAF" w:rsidRPr="00703CD3" w:rsidRDefault="00C215ED" w:rsidP="004502AE">
      <w:pPr>
        <w:pStyle w:val="af7"/>
        <w:numPr>
          <w:ilvl w:val="0"/>
          <w:numId w:val="24"/>
        </w:numPr>
        <w:ind w:firstLineChars="0"/>
      </w:pPr>
      <w:r w:rsidRPr="00703CD3">
        <w:lastRenderedPageBreak/>
        <w:t>处理器：</w:t>
      </w:r>
      <w:r w:rsidRPr="00703CD3">
        <w:rPr>
          <w:rFonts w:hint="eastAsia"/>
        </w:rPr>
        <w:t xml:space="preserve">Intel(R) Core(TM)2 Duo CPU </w:t>
      </w:r>
      <w:hyperlink r:id="rId20" w:history="1">
        <w:r w:rsidRPr="00703CD3">
          <w:rPr>
            <w:rFonts w:hint="eastAsia"/>
          </w:rPr>
          <w:t>E7500@2.93GHz</w:t>
        </w:r>
      </w:hyperlink>
      <w:r w:rsidRPr="00703CD3">
        <w:rPr>
          <w:rFonts w:hint="eastAsia"/>
        </w:rPr>
        <w:t>CPU；</w:t>
      </w:r>
    </w:p>
    <w:p w14:paraId="3A634476" w14:textId="77777777" w:rsidR="009F5AAF" w:rsidRPr="00703CD3" w:rsidRDefault="00C215ED" w:rsidP="004502AE">
      <w:pPr>
        <w:pStyle w:val="af7"/>
        <w:numPr>
          <w:ilvl w:val="0"/>
          <w:numId w:val="24"/>
        </w:numPr>
        <w:ind w:firstLineChars="0"/>
      </w:pPr>
      <w:r w:rsidRPr="00703CD3">
        <w:t>内存：2GB DDR2内存</w:t>
      </w:r>
      <w:r w:rsidRPr="00703CD3">
        <w:rPr>
          <w:rFonts w:hint="eastAsia"/>
        </w:rPr>
        <w:t>；</w:t>
      </w:r>
    </w:p>
    <w:p w14:paraId="0D4648FF" w14:textId="77777777" w:rsidR="009F5AAF" w:rsidRPr="00703CD3" w:rsidRDefault="00C215ED" w:rsidP="004502AE">
      <w:pPr>
        <w:pStyle w:val="af7"/>
        <w:numPr>
          <w:ilvl w:val="0"/>
          <w:numId w:val="24"/>
        </w:numPr>
        <w:ind w:firstLineChars="0"/>
      </w:pPr>
      <w:r w:rsidRPr="00703CD3">
        <w:t>显示功能：VGA</w:t>
      </w:r>
      <w:r w:rsidRPr="00703CD3">
        <w:rPr>
          <w:rFonts w:hint="eastAsia"/>
        </w:rPr>
        <w:t>；</w:t>
      </w:r>
    </w:p>
    <w:p w14:paraId="5C6B2837" w14:textId="77777777" w:rsidR="009F5AAF" w:rsidRPr="00703CD3" w:rsidRDefault="00C215ED" w:rsidP="004502AE">
      <w:pPr>
        <w:pStyle w:val="af7"/>
        <w:numPr>
          <w:ilvl w:val="0"/>
          <w:numId w:val="24"/>
        </w:numPr>
        <w:ind w:firstLineChars="0"/>
      </w:pPr>
      <w:r w:rsidRPr="00703CD3">
        <w:t>串行接口：2×RS-422</w:t>
      </w:r>
      <w:r w:rsidRPr="00703CD3">
        <w:rPr>
          <w:rFonts w:hint="eastAsia"/>
        </w:rPr>
        <w:t>；</w:t>
      </w:r>
    </w:p>
    <w:p w14:paraId="15F2AE0F" w14:textId="77777777" w:rsidR="009F5AAF" w:rsidRPr="00703CD3" w:rsidRDefault="00C215ED" w:rsidP="004502AE">
      <w:pPr>
        <w:pStyle w:val="af7"/>
        <w:numPr>
          <w:ilvl w:val="0"/>
          <w:numId w:val="24"/>
        </w:numPr>
        <w:ind w:firstLineChars="0"/>
      </w:pPr>
      <w:r w:rsidRPr="00703CD3">
        <w:t>USB接口：</w:t>
      </w:r>
      <w:r w:rsidRPr="00703CD3">
        <w:rPr>
          <w:rFonts w:hint="eastAsia"/>
        </w:rPr>
        <w:t>2</w:t>
      </w:r>
      <w:r w:rsidRPr="00703CD3">
        <w:t>×USB2.0</w:t>
      </w:r>
      <w:r w:rsidRPr="00703CD3">
        <w:rPr>
          <w:rFonts w:hint="eastAsia"/>
        </w:rPr>
        <w:t>；</w:t>
      </w:r>
    </w:p>
    <w:p w14:paraId="1A0C3464" w14:textId="77777777" w:rsidR="009F5AAF" w:rsidRPr="00703CD3" w:rsidRDefault="00C215ED" w:rsidP="004502AE">
      <w:pPr>
        <w:pStyle w:val="af7"/>
        <w:numPr>
          <w:ilvl w:val="0"/>
          <w:numId w:val="24"/>
        </w:numPr>
        <w:ind w:firstLineChars="0"/>
      </w:pPr>
      <w:r w:rsidRPr="00703CD3">
        <w:t>仿真器：</w:t>
      </w:r>
      <w:r w:rsidRPr="00703CD3">
        <w:rPr>
          <w:rFonts w:hint="eastAsia"/>
        </w:rPr>
        <w:t>SEED-XDS510PLUS。</w:t>
      </w:r>
    </w:p>
    <w:p w14:paraId="6142A9FB" w14:textId="77777777" w:rsidR="009F5AAF" w:rsidRDefault="00BE4B97" w:rsidP="00D343C2">
      <w:pPr>
        <w:pStyle w:val="1"/>
      </w:pPr>
      <w:bookmarkStart w:id="76" w:name="_Toc19247"/>
      <w:bookmarkStart w:id="77" w:name="_Toc512536054"/>
      <w:bookmarkStart w:id="78" w:name="_Toc149639211"/>
      <w:r>
        <w:rPr>
          <w:rFonts w:hint="eastAsia"/>
        </w:rPr>
        <w:t>6</w:t>
      </w:r>
      <w:r>
        <w:rPr>
          <w:rFonts w:hint="eastAsia"/>
        </w:rPr>
        <w:t>需求的可追踪性</w:t>
      </w:r>
      <w:bookmarkEnd w:id="76"/>
      <w:bookmarkEnd w:id="77"/>
      <w:bookmarkEnd w:id="78"/>
    </w:p>
    <w:p w14:paraId="2BDFE11A" w14:textId="61C5C188" w:rsidR="009F5AAF" w:rsidRPr="00337692" w:rsidRDefault="00C215ED" w:rsidP="004502AE">
      <w:pPr>
        <w:pStyle w:val="aff2"/>
        <w:spacing w:before="72" w:after="120"/>
      </w:pPr>
      <w:r>
        <w:rPr>
          <w:rFonts w:hint="eastAsia"/>
        </w:rPr>
        <w:t>表</w:t>
      </w:r>
      <w:r>
        <w:rPr>
          <w:rFonts w:hint="eastAsia"/>
        </w:rPr>
        <w:t xml:space="preserve">5 </w:t>
      </w:r>
      <w:r w:rsidRPr="00337692">
        <w:rPr>
          <w:rFonts w:hint="eastAsia"/>
        </w:rPr>
        <w:t>软件源文件与软件单元之间追踪表</w:t>
      </w:r>
    </w:p>
    <w:tbl>
      <w:tblPr>
        <w:tblStyle w:val="affff3"/>
        <w:tblW w:w="6973" w:type="dxa"/>
        <w:tblLayout w:type="fixed"/>
        <w:tblLook w:val="04A0" w:firstRow="1" w:lastRow="0" w:firstColumn="1" w:lastColumn="0" w:noHBand="0" w:noVBand="1"/>
      </w:tblPr>
      <w:tblGrid>
        <w:gridCol w:w="1362"/>
        <w:gridCol w:w="1701"/>
        <w:gridCol w:w="1361"/>
        <w:gridCol w:w="2549"/>
      </w:tblGrid>
      <w:tr w:rsidR="009F5AAF" w:rsidRPr="00337692" w14:paraId="3BE13CFC" w14:textId="77777777" w:rsidTr="004502AE">
        <w:trPr>
          <w:cnfStyle w:val="100000000000" w:firstRow="1" w:lastRow="0" w:firstColumn="0" w:lastColumn="0" w:oddVBand="0" w:evenVBand="0" w:oddHBand="0" w:evenHBand="0" w:firstRowFirstColumn="0" w:firstRowLastColumn="0" w:lastRowFirstColumn="0" w:lastRowLastColumn="0"/>
        </w:trPr>
        <w:tc>
          <w:tcPr>
            <w:tcW w:w="1362" w:type="dxa"/>
          </w:tcPr>
          <w:p w14:paraId="46CB6F06" w14:textId="77777777" w:rsidR="009F5AAF" w:rsidRPr="009B59F3" w:rsidRDefault="00C215ED" w:rsidP="004502AE">
            <w:pPr>
              <w:pStyle w:val="afffffb"/>
              <w:spacing w:before="120" w:after="120"/>
            </w:pPr>
            <w:r w:rsidRPr="009B59F3">
              <w:t>CSCI</w:t>
            </w:r>
            <w:r w:rsidRPr="009B59F3">
              <w:t>标识</w:t>
            </w:r>
          </w:p>
        </w:tc>
        <w:tc>
          <w:tcPr>
            <w:tcW w:w="1701" w:type="dxa"/>
          </w:tcPr>
          <w:p w14:paraId="056F0516" w14:textId="77777777" w:rsidR="009F5AAF" w:rsidRPr="009B59F3" w:rsidRDefault="00C215ED" w:rsidP="004502AE">
            <w:pPr>
              <w:pStyle w:val="afffffb"/>
              <w:spacing w:before="120" w:after="120"/>
            </w:pPr>
            <w:r w:rsidRPr="009B59F3">
              <w:t>CSCI</w:t>
            </w:r>
            <w:r w:rsidRPr="009B59F3">
              <w:t>名称</w:t>
            </w:r>
          </w:p>
        </w:tc>
        <w:tc>
          <w:tcPr>
            <w:tcW w:w="1361" w:type="dxa"/>
          </w:tcPr>
          <w:p w14:paraId="0F22D08C" w14:textId="77777777" w:rsidR="009F5AAF" w:rsidRPr="009B59F3" w:rsidRDefault="00C215ED" w:rsidP="004502AE">
            <w:pPr>
              <w:pStyle w:val="afffffb"/>
              <w:spacing w:before="120" w:after="120"/>
            </w:pPr>
            <w:r w:rsidRPr="009B59F3">
              <w:t>CSU</w:t>
            </w:r>
            <w:r w:rsidRPr="009B59F3">
              <w:t>标识</w:t>
            </w:r>
          </w:p>
        </w:tc>
        <w:tc>
          <w:tcPr>
            <w:tcW w:w="2549" w:type="dxa"/>
          </w:tcPr>
          <w:p w14:paraId="45A73D23" w14:textId="77777777" w:rsidR="009F5AAF" w:rsidRPr="009B59F3" w:rsidRDefault="00C215ED" w:rsidP="004502AE">
            <w:pPr>
              <w:pStyle w:val="afffffb"/>
              <w:spacing w:before="120" w:after="120"/>
            </w:pPr>
            <w:r w:rsidRPr="009B59F3">
              <w:t>CSU</w:t>
            </w:r>
            <w:r w:rsidRPr="009B59F3">
              <w:t>名称</w:t>
            </w:r>
          </w:p>
        </w:tc>
      </w:tr>
      <w:tr w:rsidR="009F5AAF" w:rsidRPr="00337692" w14:paraId="152FFC2D"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vMerge w:val="restart"/>
          </w:tcPr>
          <w:p w14:paraId="4AED5E25" w14:textId="77777777" w:rsidR="009F5AAF" w:rsidRPr="00337692" w:rsidRDefault="00C215ED" w:rsidP="004502AE">
            <w:pPr>
              <w:pStyle w:val="afffffb"/>
              <w:spacing w:before="120" w:after="120"/>
            </w:pPr>
            <w:r w:rsidRPr="00337692">
              <w:t>INIT</w:t>
            </w:r>
          </w:p>
        </w:tc>
        <w:tc>
          <w:tcPr>
            <w:tcW w:w="1701" w:type="dxa"/>
            <w:vMerge w:val="restart"/>
          </w:tcPr>
          <w:p w14:paraId="0F41A00A" w14:textId="77777777" w:rsidR="009F5AAF" w:rsidRPr="00337692" w:rsidRDefault="00C215ED" w:rsidP="004502AE">
            <w:pPr>
              <w:pStyle w:val="afffffb"/>
              <w:spacing w:before="120" w:after="120"/>
            </w:pPr>
            <w:r w:rsidRPr="00337692">
              <w:t>上电初始化</w:t>
            </w:r>
          </w:p>
        </w:tc>
        <w:tc>
          <w:tcPr>
            <w:tcW w:w="1361" w:type="dxa"/>
          </w:tcPr>
          <w:p w14:paraId="63A55701" w14:textId="77777777" w:rsidR="009F5AAF" w:rsidRPr="00337692" w:rsidRDefault="00C215ED" w:rsidP="004502AE">
            <w:pPr>
              <w:pStyle w:val="afffffb"/>
              <w:spacing w:before="120" w:after="120"/>
            </w:pPr>
            <w:proofErr w:type="spellStart"/>
            <w:r w:rsidRPr="00337692">
              <w:t>init_SysCtrl</w:t>
            </w:r>
            <w:proofErr w:type="spellEnd"/>
          </w:p>
        </w:tc>
        <w:tc>
          <w:tcPr>
            <w:tcW w:w="2549" w:type="dxa"/>
          </w:tcPr>
          <w:p w14:paraId="5907A41E" w14:textId="77777777" w:rsidR="009F5AAF" w:rsidRPr="00337692" w:rsidRDefault="00C215ED" w:rsidP="004502AE">
            <w:pPr>
              <w:pStyle w:val="afffffb"/>
              <w:spacing w:before="120" w:after="120"/>
            </w:pPr>
            <w:r w:rsidRPr="00337692">
              <w:t>初始化时钟模块</w:t>
            </w:r>
          </w:p>
        </w:tc>
      </w:tr>
      <w:tr w:rsidR="009F5AAF" w:rsidRPr="00337692" w14:paraId="429B2C98"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vMerge/>
          </w:tcPr>
          <w:p w14:paraId="6CEA05B0" w14:textId="77777777" w:rsidR="009F5AAF" w:rsidRPr="00337692" w:rsidRDefault="009F5AAF" w:rsidP="004502AE">
            <w:pPr>
              <w:pStyle w:val="afffffb"/>
              <w:spacing w:before="120" w:after="120"/>
            </w:pPr>
          </w:p>
        </w:tc>
        <w:tc>
          <w:tcPr>
            <w:tcW w:w="1701" w:type="dxa"/>
            <w:vMerge/>
          </w:tcPr>
          <w:p w14:paraId="68E92BBE" w14:textId="77777777" w:rsidR="009F5AAF" w:rsidRPr="00337692" w:rsidRDefault="009F5AAF" w:rsidP="004502AE">
            <w:pPr>
              <w:pStyle w:val="afffffb"/>
              <w:spacing w:before="120" w:after="120"/>
            </w:pPr>
          </w:p>
        </w:tc>
        <w:tc>
          <w:tcPr>
            <w:tcW w:w="1361" w:type="dxa"/>
          </w:tcPr>
          <w:p w14:paraId="54400D23" w14:textId="77777777" w:rsidR="009F5AAF" w:rsidRPr="00337692" w:rsidRDefault="00C215ED" w:rsidP="004502AE">
            <w:pPr>
              <w:pStyle w:val="afffffb"/>
              <w:spacing w:before="120" w:after="120"/>
            </w:pPr>
            <w:proofErr w:type="spellStart"/>
            <w:r w:rsidRPr="00337692">
              <w:t>init_Sci</w:t>
            </w:r>
            <w:proofErr w:type="spellEnd"/>
          </w:p>
        </w:tc>
        <w:tc>
          <w:tcPr>
            <w:tcW w:w="2549" w:type="dxa"/>
          </w:tcPr>
          <w:p w14:paraId="3844CDE2" w14:textId="77777777" w:rsidR="009F5AAF" w:rsidRPr="00337692" w:rsidRDefault="00C215ED" w:rsidP="004502AE">
            <w:pPr>
              <w:pStyle w:val="afffffb"/>
              <w:spacing w:before="120" w:after="120"/>
            </w:pPr>
            <w:r w:rsidRPr="00337692">
              <w:t>初始化</w:t>
            </w:r>
            <w:r w:rsidRPr="00337692">
              <w:t>SCI</w:t>
            </w:r>
            <w:r w:rsidRPr="00337692">
              <w:t>模块</w:t>
            </w:r>
          </w:p>
        </w:tc>
      </w:tr>
      <w:tr w:rsidR="009F5AAF" w:rsidRPr="00337692" w14:paraId="0CA1D74A"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vMerge/>
          </w:tcPr>
          <w:p w14:paraId="560AA6B9" w14:textId="77777777" w:rsidR="009F5AAF" w:rsidRPr="00337692" w:rsidRDefault="009F5AAF" w:rsidP="004502AE">
            <w:pPr>
              <w:pStyle w:val="afffffb"/>
              <w:spacing w:before="120" w:after="120"/>
            </w:pPr>
          </w:p>
        </w:tc>
        <w:tc>
          <w:tcPr>
            <w:tcW w:w="1701" w:type="dxa"/>
            <w:vMerge/>
          </w:tcPr>
          <w:p w14:paraId="71AAE96F" w14:textId="77777777" w:rsidR="009F5AAF" w:rsidRPr="00337692" w:rsidRDefault="009F5AAF" w:rsidP="004502AE">
            <w:pPr>
              <w:pStyle w:val="afffffb"/>
              <w:spacing w:before="120" w:after="120"/>
            </w:pPr>
          </w:p>
        </w:tc>
        <w:tc>
          <w:tcPr>
            <w:tcW w:w="1361" w:type="dxa"/>
          </w:tcPr>
          <w:p w14:paraId="44CA4C8C" w14:textId="77777777" w:rsidR="009F5AAF" w:rsidRPr="00337692" w:rsidRDefault="00C215ED" w:rsidP="004502AE">
            <w:pPr>
              <w:pStyle w:val="afffffb"/>
              <w:spacing w:before="120" w:after="120"/>
            </w:pPr>
            <w:proofErr w:type="spellStart"/>
            <w:r w:rsidRPr="00337692">
              <w:t>init_ADC</w:t>
            </w:r>
            <w:proofErr w:type="spellEnd"/>
          </w:p>
        </w:tc>
        <w:tc>
          <w:tcPr>
            <w:tcW w:w="2549" w:type="dxa"/>
          </w:tcPr>
          <w:p w14:paraId="1FE76F34" w14:textId="77777777" w:rsidR="009F5AAF" w:rsidRPr="00337692" w:rsidRDefault="00C215ED" w:rsidP="004502AE">
            <w:pPr>
              <w:pStyle w:val="afffffb"/>
              <w:spacing w:before="120" w:after="120"/>
            </w:pPr>
            <w:r w:rsidRPr="00337692">
              <w:t>初始化</w:t>
            </w:r>
            <w:r w:rsidRPr="00337692">
              <w:t>ADC</w:t>
            </w:r>
            <w:r w:rsidRPr="00337692">
              <w:t>模块</w:t>
            </w:r>
          </w:p>
        </w:tc>
      </w:tr>
      <w:tr w:rsidR="009F5AAF" w:rsidRPr="00337692" w14:paraId="685E76C9"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vMerge/>
          </w:tcPr>
          <w:p w14:paraId="37CCEA9B" w14:textId="77777777" w:rsidR="009F5AAF" w:rsidRPr="00337692" w:rsidRDefault="009F5AAF" w:rsidP="004502AE">
            <w:pPr>
              <w:pStyle w:val="afffffb"/>
              <w:spacing w:before="120" w:after="120"/>
            </w:pPr>
          </w:p>
        </w:tc>
        <w:tc>
          <w:tcPr>
            <w:tcW w:w="1701" w:type="dxa"/>
            <w:vMerge/>
          </w:tcPr>
          <w:p w14:paraId="4B51030A" w14:textId="77777777" w:rsidR="009F5AAF" w:rsidRPr="00337692" w:rsidRDefault="009F5AAF" w:rsidP="004502AE">
            <w:pPr>
              <w:pStyle w:val="afffffb"/>
              <w:spacing w:before="120" w:after="120"/>
            </w:pPr>
          </w:p>
        </w:tc>
        <w:tc>
          <w:tcPr>
            <w:tcW w:w="1361" w:type="dxa"/>
          </w:tcPr>
          <w:p w14:paraId="7DEE8273" w14:textId="77777777" w:rsidR="009F5AAF" w:rsidRPr="00337692" w:rsidRDefault="00C215ED" w:rsidP="004502AE">
            <w:pPr>
              <w:pStyle w:val="afffffb"/>
              <w:spacing w:before="120" w:after="120"/>
            </w:pPr>
            <w:proofErr w:type="spellStart"/>
            <w:r w:rsidRPr="00337692">
              <w:t>init_Eva</w:t>
            </w:r>
            <w:proofErr w:type="spellEnd"/>
          </w:p>
        </w:tc>
        <w:tc>
          <w:tcPr>
            <w:tcW w:w="2549" w:type="dxa"/>
          </w:tcPr>
          <w:p w14:paraId="420F8497" w14:textId="77777777" w:rsidR="009F5AAF" w:rsidRPr="00337692" w:rsidRDefault="00C215ED" w:rsidP="004502AE">
            <w:pPr>
              <w:pStyle w:val="afffffb"/>
              <w:spacing w:before="120" w:after="120"/>
            </w:pPr>
            <w:r w:rsidRPr="00337692">
              <w:t>初始化</w:t>
            </w:r>
            <w:r w:rsidRPr="00337692">
              <w:t>EVA</w:t>
            </w:r>
            <w:r w:rsidRPr="00337692">
              <w:t>模块</w:t>
            </w:r>
          </w:p>
        </w:tc>
      </w:tr>
      <w:tr w:rsidR="009F5AAF" w:rsidRPr="00337692" w14:paraId="503361B0"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vMerge/>
          </w:tcPr>
          <w:p w14:paraId="0AFFE65F" w14:textId="77777777" w:rsidR="009F5AAF" w:rsidRPr="00337692" w:rsidRDefault="009F5AAF" w:rsidP="004502AE">
            <w:pPr>
              <w:pStyle w:val="afffffb"/>
              <w:spacing w:before="120" w:after="120"/>
            </w:pPr>
          </w:p>
        </w:tc>
        <w:tc>
          <w:tcPr>
            <w:tcW w:w="1701" w:type="dxa"/>
            <w:vMerge/>
          </w:tcPr>
          <w:p w14:paraId="16358CD3" w14:textId="77777777" w:rsidR="009F5AAF" w:rsidRPr="00337692" w:rsidRDefault="009F5AAF" w:rsidP="004502AE">
            <w:pPr>
              <w:pStyle w:val="afffffb"/>
              <w:spacing w:before="120" w:after="120"/>
            </w:pPr>
          </w:p>
        </w:tc>
        <w:tc>
          <w:tcPr>
            <w:tcW w:w="1361" w:type="dxa"/>
          </w:tcPr>
          <w:p w14:paraId="1F684AFA" w14:textId="77777777" w:rsidR="009F5AAF" w:rsidRPr="00337692" w:rsidRDefault="00C215ED" w:rsidP="004502AE">
            <w:pPr>
              <w:pStyle w:val="afffffb"/>
              <w:spacing w:before="120" w:after="120"/>
            </w:pPr>
            <w:proofErr w:type="spellStart"/>
            <w:r w:rsidRPr="00337692">
              <w:t>init_PIE</w:t>
            </w:r>
            <w:proofErr w:type="spellEnd"/>
          </w:p>
        </w:tc>
        <w:tc>
          <w:tcPr>
            <w:tcW w:w="2549" w:type="dxa"/>
          </w:tcPr>
          <w:p w14:paraId="7F1127DE" w14:textId="77777777" w:rsidR="009F5AAF" w:rsidRPr="00337692" w:rsidRDefault="00C215ED" w:rsidP="004502AE">
            <w:pPr>
              <w:pStyle w:val="afffffb"/>
              <w:spacing w:before="120" w:after="120"/>
            </w:pPr>
            <w:r w:rsidRPr="00337692">
              <w:t>初始化中断模块</w:t>
            </w:r>
          </w:p>
        </w:tc>
      </w:tr>
      <w:tr w:rsidR="009F5AAF" w:rsidRPr="00337692" w14:paraId="5D0CE33F"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vMerge/>
          </w:tcPr>
          <w:p w14:paraId="5E378875" w14:textId="77777777" w:rsidR="009F5AAF" w:rsidRPr="00337692" w:rsidRDefault="009F5AAF" w:rsidP="004502AE">
            <w:pPr>
              <w:pStyle w:val="afffffb"/>
              <w:spacing w:before="120" w:after="120"/>
            </w:pPr>
          </w:p>
        </w:tc>
        <w:tc>
          <w:tcPr>
            <w:tcW w:w="1701" w:type="dxa"/>
            <w:vMerge/>
          </w:tcPr>
          <w:p w14:paraId="137AE372" w14:textId="77777777" w:rsidR="009F5AAF" w:rsidRPr="00337692" w:rsidRDefault="009F5AAF" w:rsidP="004502AE">
            <w:pPr>
              <w:pStyle w:val="afffffb"/>
              <w:spacing w:before="120" w:after="120"/>
            </w:pPr>
          </w:p>
        </w:tc>
        <w:tc>
          <w:tcPr>
            <w:tcW w:w="1361" w:type="dxa"/>
          </w:tcPr>
          <w:p w14:paraId="6C745850" w14:textId="77777777" w:rsidR="009F5AAF" w:rsidRPr="00337692" w:rsidRDefault="00C215ED" w:rsidP="004502AE">
            <w:pPr>
              <w:pStyle w:val="afffffb"/>
              <w:spacing w:before="120" w:after="120"/>
            </w:pPr>
            <w:proofErr w:type="spellStart"/>
            <w:r w:rsidRPr="00337692">
              <w:t>init_PI</w:t>
            </w:r>
            <w:proofErr w:type="spellEnd"/>
          </w:p>
        </w:tc>
        <w:tc>
          <w:tcPr>
            <w:tcW w:w="2549" w:type="dxa"/>
          </w:tcPr>
          <w:p w14:paraId="466CF557" w14:textId="77777777" w:rsidR="009F5AAF" w:rsidRPr="00337692" w:rsidRDefault="00C215ED" w:rsidP="004502AE">
            <w:pPr>
              <w:pStyle w:val="afffffb"/>
              <w:spacing w:before="120" w:after="120"/>
            </w:pPr>
            <w:r w:rsidRPr="00337692">
              <w:t>初始化</w:t>
            </w:r>
            <w:r w:rsidRPr="00337692">
              <w:t>PI</w:t>
            </w:r>
            <w:r w:rsidRPr="00337692">
              <w:t>参数</w:t>
            </w:r>
          </w:p>
        </w:tc>
      </w:tr>
      <w:tr w:rsidR="009F5AAF" w:rsidRPr="00337692" w14:paraId="2B26FC0B"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5276BD28" w14:textId="77777777" w:rsidR="009F5AAF" w:rsidRPr="00337692" w:rsidRDefault="00C215ED" w:rsidP="004502AE">
            <w:pPr>
              <w:pStyle w:val="afffffb"/>
              <w:spacing w:before="120" w:after="120"/>
            </w:pPr>
            <w:proofErr w:type="spellStart"/>
            <w:r w:rsidRPr="00337692">
              <w:t>Power_Init</w:t>
            </w:r>
            <w:proofErr w:type="spellEnd"/>
          </w:p>
        </w:tc>
        <w:tc>
          <w:tcPr>
            <w:tcW w:w="1701" w:type="dxa"/>
          </w:tcPr>
          <w:p w14:paraId="30437622" w14:textId="77777777" w:rsidR="009F5AAF" w:rsidRPr="00337692" w:rsidRDefault="00C215ED" w:rsidP="004502AE">
            <w:pPr>
              <w:pStyle w:val="afffffb"/>
              <w:spacing w:before="120" w:after="120"/>
            </w:pPr>
            <w:r w:rsidRPr="00337692">
              <w:rPr>
                <w:rFonts w:hint="eastAsia"/>
              </w:rPr>
              <w:t>上电自检功能</w:t>
            </w:r>
          </w:p>
        </w:tc>
        <w:tc>
          <w:tcPr>
            <w:tcW w:w="1361" w:type="dxa"/>
          </w:tcPr>
          <w:p w14:paraId="2717BE96" w14:textId="77777777" w:rsidR="009F5AAF" w:rsidRPr="00337692" w:rsidRDefault="00C215ED" w:rsidP="004502AE">
            <w:pPr>
              <w:pStyle w:val="afffffb"/>
              <w:spacing w:before="120" w:after="120"/>
            </w:pPr>
            <w:proofErr w:type="spellStart"/>
            <w:r w:rsidRPr="00337692">
              <w:t>Power_Init</w:t>
            </w:r>
            <w:proofErr w:type="spellEnd"/>
          </w:p>
        </w:tc>
        <w:tc>
          <w:tcPr>
            <w:tcW w:w="2549" w:type="dxa"/>
          </w:tcPr>
          <w:p w14:paraId="54F737DD" w14:textId="77777777" w:rsidR="009F5AAF" w:rsidRPr="00337692" w:rsidRDefault="00C215ED" w:rsidP="004502AE">
            <w:pPr>
              <w:pStyle w:val="afffffb"/>
              <w:spacing w:before="120" w:after="120"/>
            </w:pPr>
            <w:r w:rsidRPr="00337692">
              <w:t>上电自检</w:t>
            </w:r>
          </w:p>
        </w:tc>
      </w:tr>
      <w:tr w:rsidR="009F5AAF" w:rsidRPr="00337692" w14:paraId="723FA37E"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119FF4E9" w14:textId="77777777" w:rsidR="009F5AAF" w:rsidRPr="00337692" w:rsidRDefault="00C215ED" w:rsidP="004502AE">
            <w:pPr>
              <w:pStyle w:val="afffffb"/>
              <w:spacing w:before="120" w:after="120"/>
            </w:pPr>
            <w:proofErr w:type="spellStart"/>
            <w:r w:rsidRPr="00337692">
              <w:t>Read_ADC</w:t>
            </w:r>
            <w:proofErr w:type="spellEnd"/>
          </w:p>
        </w:tc>
        <w:tc>
          <w:tcPr>
            <w:tcW w:w="1701" w:type="dxa"/>
          </w:tcPr>
          <w:p w14:paraId="408349FD" w14:textId="77777777" w:rsidR="009F5AAF" w:rsidRPr="00337692" w:rsidRDefault="00C215ED" w:rsidP="004502AE">
            <w:pPr>
              <w:pStyle w:val="afffffb"/>
              <w:spacing w:before="120" w:after="120"/>
            </w:pPr>
            <w:r w:rsidRPr="00337692">
              <w:t>12</w:t>
            </w:r>
            <w:r w:rsidRPr="00337692">
              <w:t>路模拟量采集</w:t>
            </w:r>
          </w:p>
        </w:tc>
        <w:tc>
          <w:tcPr>
            <w:tcW w:w="1361" w:type="dxa"/>
          </w:tcPr>
          <w:p w14:paraId="07BA435C" w14:textId="77777777" w:rsidR="009F5AAF" w:rsidRPr="00337692" w:rsidRDefault="00C215ED" w:rsidP="004502AE">
            <w:pPr>
              <w:pStyle w:val="afffffb"/>
              <w:spacing w:before="120" w:after="120"/>
            </w:pPr>
            <w:proofErr w:type="spellStart"/>
            <w:r w:rsidRPr="00337692">
              <w:t>Read_ADC</w:t>
            </w:r>
            <w:proofErr w:type="spellEnd"/>
          </w:p>
        </w:tc>
        <w:tc>
          <w:tcPr>
            <w:tcW w:w="2549" w:type="dxa"/>
          </w:tcPr>
          <w:p w14:paraId="0FB6C8BD" w14:textId="77777777" w:rsidR="009F5AAF" w:rsidRPr="00337692" w:rsidRDefault="00C215ED" w:rsidP="004502AE">
            <w:pPr>
              <w:pStyle w:val="afffffb"/>
              <w:spacing w:before="120" w:after="120"/>
            </w:pPr>
            <w:r w:rsidRPr="00337692">
              <w:t>1</w:t>
            </w:r>
            <w:r w:rsidR="009D2411" w:rsidRPr="00337692">
              <w:rPr>
                <w:rFonts w:hint="eastAsia"/>
              </w:rPr>
              <w:t>1</w:t>
            </w:r>
            <w:r w:rsidRPr="00337692">
              <w:t>路模拟量采集</w:t>
            </w:r>
          </w:p>
        </w:tc>
      </w:tr>
      <w:tr w:rsidR="009F5AAF" w:rsidRPr="00337692" w14:paraId="7C48826E"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0E7018C1" w14:textId="77777777" w:rsidR="009F5AAF" w:rsidRPr="00337692" w:rsidRDefault="00C215ED" w:rsidP="004502AE">
            <w:pPr>
              <w:pStyle w:val="afffffb"/>
              <w:spacing w:before="120" w:after="120"/>
            </w:pPr>
            <w:proofErr w:type="spellStart"/>
            <w:r w:rsidRPr="00337692">
              <w:t>Run_Control</w:t>
            </w:r>
            <w:proofErr w:type="spellEnd"/>
          </w:p>
        </w:tc>
        <w:tc>
          <w:tcPr>
            <w:tcW w:w="1701" w:type="dxa"/>
          </w:tcPr>
          <w:p w14:paraId="7D7260E0" w14:textId="77777777" w:rsidR="009F5AAF" w:rsidRPr="00337692" w:rsidRDefault="00C215ED" w:rsidP="004502AE">
            <w:pPr>
              <w:pStyle w:val="afffffb"/>
              <w:spacing w:before="120" w:after="120"/>
            </w:pPr>
            <w:r w:rsidRPr="00337692">
              <w:t>SVPWM</w:t>
            </w:r>
            <w:r w:rsidRPr="00337692">
              <w:t>闭环调速</w:t>
            </w:r>
          </w:p>
        </w:tc>
        <w:tc>
          <w:tcPr>
            <w:tcW w:w="1361" w:type="dxa"/>
          </w:tcPr>
          <w:p w14:paraId="27FB7D7E" w14:textId="77777777" w:rsidR="009F5AAF" w:rsidRPr="00337692" w:rsidRDefault="00C215ED" w:rsidP="004502AE">
            <w:pPr>
              <w:pStyle w:val="afffffb"/>
              <w:spacing w:before="120" w:after="120"/>
            </w:pPr>
            <w:proofErr w:type="spellStart"/>
            <w:r w:rsidRPr="00337692">
              <w:t>Run_Control</w:t>
            </w:r>
            <w:proofErr w:type="spellEnd"/>
          </w:p>
        </w:tc>
        <w:tc>
          <w:tcPr>
            <w:tcW w:w="2549" w:type="dxa"/>
          </w:tcPr>
          <w:p w14:paraId="760A1806" w14:textId="77777777" w:rsidR="009F5AAF" w:rsidRPr="00337692" w:rsidRDefault="00C215ED" w:rsidP="004502AE">
            <w:pPr>
              <w:pStyle w:val="afffffb"/>
              <w:spacing w:before="120" w:after="120"/>
            </w:pPr>
            <w:r w:rsidRPr="00337692">
              <w:t>SVPWM</w:t>
            </w:r>
            <w:r w:rsidRPr="00337692">
              <w:t>闭环调速</w:t>
            </w:r>
          </w:p>
        </w:tc>
      </w:tr>
      <w:tr w:rsidR="009F5AAF" w:rsidRPr="00337692" w14:paraId="5D16D04F"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04C0B7AA" w14:textId="77777777" w:rsidR="009F5AAF" w:rsidRPr="00337692" w:rsidRDefault="00C215ED" w:rsidP="004502AE">
            <w:pPr>
              <w:pStyle w:val="afffffb"/>
              <w:spacing w:before="120" w:after="120"/>
            </w:pPr>
            <w:proofErr w:type="spellStart"/>
            <w:r w:rsidRPr="00337692">
              <w:t>Run_Alarm</w:t>
            </w:r>
            <w:proofErr w:type="spellEnd"/>
          </w:p>
        </w:tc>
        <w:tc>
          <w:tcPr>
            <w:tcW w:w="1701" w:type="dxa"/>
          </w:tcPr>
          <w:p w14:paraId="7052B86A" w14:textId="77777777" w:rsidR="009F5AAF" w:rsidRPr="00337692" w:rsidRDefault="00C215ED" w:rsidP="004502AE">
            <w:pPr>
              <w:pStyle w:val="afffffb"/>
              <w:spacing w:before="120" w:after="120"/>
            </w:pPr>
            <w:r w:rsidRPr="00337692">
              <w:t>运行报警</w:t>
            </w:r>
          </w:p>
        </w:tc>
        <w:tc>
          <w:tcPr>
            <w:tcW w:w="1361" w:type="dxa"/>
          </w:tcPr>
          <w:p w14:paraId="3079BB89" w14:textId="77777777" w:rsidR="009F5AAF" w:rsidRPr="00337692" w:rsidRDefault="00C215ED" w:rsidP="004502AE">
            <w:pPr>
              <w:pStyle w:val="afffffb"/>
              <w:spacing w:before="120" w:after="120"/>
            </w:pPr>
            <w:proofErr w:type="spellStart"/>
            <w:r w:rsidRPr="00337692">
              <w:t>Run_Alarm</w:t>
            </w:r>
            <w:proofErr w:type="spellEnd"/>
          </w:p>
        </w:tc>
        <w:tc>
          <w:tcPr>
            <w:tcW w:w="2549" w:type="dxa"/>
          </w:tcPr>
          <w:p w14:paraId="491C4884" w14:textId="77777777" w:rsidR="009F5AAF" w:rsidRPr="00337692" w:rsidRDefault="00C215ED" w:rsidP="004502AE">
            <w:pPr>
              <w:pStyle w:val="afffffb"/>
              <w:spacing w:before="120" w:after="120"/>
            </w:pPr>
            <w:r w:rsidRPr="00337692">
              <w:t>运行报警</w:t>
            </w:r>
          </w:p>
        </w:tc>
      </w:tr>
      <w:tr w:rsidR="009F5AAF" w:rsidRPr="00337692" w14:paraId="156096CD"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4F42572A" w14:textId="77777777" w:rsidR="009F5AAF" w:rsidRPr="00337692" w:rsidRDefault="00C215ED" w:rsidP="004502AE">
            <w:pPr>
              <w:pStyle w:val="afffffb"/>
              <w:spacing w:before="120" w:after="120"/>
            </w:pPr>
            <w:proofErr w:type="spellStart"/>
            <w:r w:rsidRPr="00337692">
              <w:t>Self_Stop</w:t>
            </w:r>
            <w:proofErr w:type="spellEnd"/>
          </w:p>
        </w:tc>
        <w:tc>
          <w:tcPr>
            <w:tcW w:w="1701" w:type="dxa"/>
          </w:tcPr>
          <w:p w14:paraId="3F16D8C0" w14:textId="77777777" w:rsidR="009F5AAF" w:rsidRPr="00337692" w:rsidRDefault="00C215ED" w:rsidP="004502AE">
            <w:pPr>
              <w:pStyle w:val="afffffb"/>
              <w:spacing w:before="120" w:after="120"/>
            </w:pPr>
            <w:r w:rsidRPr="00337692">
              <w:t>自保护停机</w:t>
            </w:r>
          </w:p>
        </w:tc>
        <w:tc>
          <w:tcPr>
            <w:tcW w:w="1361" w:type="dxa"/>
          </w:tcPr>
          <w:p w14:paraId="6A860634" w14:textId="77777777" w:rsidR="009F5AAF" w:rsidRPr="00337692" w:rsidRDefault="00C215ED" w:rsidP="004502AE">
            <w:pPr>
              <w:pStyle w:val="afffffb"/>
              <w:spacing w:before="120" w:after="120"/>
            </w:pPr>
            <w:proofErr w:type="spellStart"/>
            <w:r w:rsidRPr="00337692">
              <w:t>Self_Stop</w:t>
            </w:r>
            <w:proofErr w:type="spellEnd"/>
          </w:p>
        </w:tc>
        <w:tc>
          <w:tcPr>
            <w:tcW w:w="2549" w:type="dxa"/>
          </w:tcPr>
          <w:p w14:paraId="32A8EB88" w14:textId="77777777" w:rsidR="009F5AAF" w:rsidRPr="00337692" w:rsidRDefault="00C215ED" w:rsidP="004502AE">
            <w:pPr>
              <w:pStyle w:val="afffffb"/>
              <w:spacing w:before="120" w:after="120"/>
            </w:pPr>
            <w:r w:rsidRPr="00337692">
              <w:t>自保护停机</w:t>
            </w:r>
          </w:p>
        </w:tc>
      </w:tr>
      <w:tr w:rsidR="009F5AAF" w:rsidRPr="00337692" w14:paraId="2ABDD398"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3585FA82" w14:textId="77777777" w:rsidR="009F5AAF" w:rsidRPr="00337692" w:rsidRDefault="00955B04" w:rsidP="004502AE">
            <w:pPr>
              <w:pStyle w:val="afffffb"/>
              <w:spacing w:before="120" w:after="120"/>
            </w:pPr>
            <w:r w:rsidRPr="00337692">
              <w:t>write_e2prom</w:t>
            </w:r>
          </w:p>
          <w:p w14:paraId="6FE8245E" w14:textId="77777777" w:rsidR="00955B04" w:rsidRPr="00337692" w:rsidRDefault="00955B04" w:rsidP="004502AE">
            <w:pPr>
              <w:pStyle w:val="afffffb"/>
              <w:spacing w:before="120" w:after="120"/>
            </w:pPr>
            <w:r w:rsidRPr="00337692">
              <w:t>read_e2prom</w:t>
            </w:r>
          </w:p>
        </w:tc>
        <w:tc>
          <w:tcPr>
            <w:tcW w:w="1701" w:type="dxa"/>
          </w:tcPr>
          <w:p w14:paraId="37C80D81" w14:textId="77777777" w:rsidR="009F5AAF" w:rsidRPr="00337692" w:rsidRDefault="00C215ED" w:rsidP="004502AE">
            <w:pPr>
              <w:pStyle w:val="afffffb"/>
              <w:spacing w:before="120" w:after="120"/>
            </w:pPr>
            <w:r w:rsidRPr="00337692">
              <w:t>数据存储</w:t>
            </w:r>
          </w:p>
        </w:tc>
        <w:tc>
          <w:tcPr>
            <w:tcW w:w="1361" w:type="dxa"/>
          </w:tcPr>
          <w:p w14:paraId="10BAE250" w14:textId="77777777" w:rsidR="00955B04" w:rsidRPr="00337692" w:rsidRDefault="00955B04" w:rsidP="004502AE">
            <w:pPr>
              <w:pStyle w:val="afffffb"/>
              <w:spacing w:before="120" w:after="120"/>
            </w:pPr>
            <w:r w:rsidRPr="00337692">
              <w:t>write_e2prom</w:t>
            </w:r>
          </w:p>
          <w:p w14:paraId="6C88BF5F" w14:textId="77777777" w:rsidR="009F5AAF" w:rsidRPr="00337692" w:rsidRDefault="00955B04" w:rsidP="004502AE">
            <w:pPr>
              <w:pStyle w:val="afffffb"/>
              <w:spacing w:before="120" w:after="120"/>
            </w:pPr>
            <w:r w:rsidRPr="00337692">
              <w:t>read_e2prom</w:t>
            </w:r>
          </w:p>
        </w:tc>
        <w:tc>
          <w:tcPr>
            <w:tcW w:w="2549" w:type="dxa"/>
          </w:tcPr>
          <w:p w14:paraId="55229513" w14:textId="77777777" w:rsidR="009F5AAF" w:rsidRPr="00337692" w:rsidRDefault="00C215ED" w:rsidP="004502AE">
            <w:pPr>
              <w:pStyle w:val="afffffb"/>
              <w:spacing w:before="120" w:after="120"/>
            </w:pPr>
            <w:r w:rsidRPr="00337692">
              <w:t>数据存储</w:t>
            </w:r>
          </w:p>
        </w:tc>
      </w:tr>
      <w:tr w:rsidR="009F5AAF" w:rsidRPr="00337692" w14:paraId="6EEFFE16" w14:textId="77777777" w:rsidTr="004502AE">
        <w:trPr>
          <w:cnfStyle w:val="100000000000" w:firstRow="1" w:lastRow="0" w:firstColumn="0" w:lastColumn="0" w:oddVBand="0" w:evenVBand="0" w:oddHBand="0" w:evenHBand="0" w:firstRowFirstColumn="0" w:firstRowLastColumn="0" w:lastRowFirstColumn="0" w:lastRowLastColumn="0"/>
          <w:trHeight w:val="115"/>
        </w:trPr>
        <w:tc>
          <w:tcPr>
            <w:tcW w:w="1362" w:type="dxa"/>
          </w:tcPr>
          <w:p w14:paraId="4F6B31F4" w14:textId="77777777" w:rsidR="009F5AAF" w:rsidRPr="00337692" w:rsidRDefault="00C215ED" w:rsidP="004502AE">
            <w:pPr>
              <w:pStyle w:val="afffffb"/>
              <w:spacing w:before="120" w:after="120"/>
            </w:pPr>
            <w:r w:rsidRPr="00337692">
              <w:t>SCI</w:t>
            </w:r>
          </w:p>
        </w:tc>
        <w:tc>
          <w:tcPr>
            <w:tcW w:w="1701" w:type="dxa"/>
          </w:tcPr>
          <w:p w14:paraId="5E683F45" w14:textId="77777777" w:rsidR="009F5AAF" w:rsidRPr="00337692" w:rsidRDefault="00C215ED" w:rsidP="004502AE">
            <w:pPr>
              <w:pStyle w:val="afffffb"/>
              <w:spacing w:before="120" w:after="120"/>
            </w:pPr>
            <w:r w:rsidRPr="00337692">
              <w:t>RS422</w:t>
            </w:r>
            <w:r w:rsidRPr="00337692">
              <w:t>通讯</w:t>
            </w:r>
          </w:p>
        </w:tc>
        <w:tc>
          <w:tcPr>
            <w:tcW w:w="1361" w:type="dxa"/>
          </w:tcPr>
          <w:p w14:paraId="60502DE7" w14:textId="77777777" w:rsidR="009F5AAF" w:rsidRPr="00337692" w:rsidRDefault="00C215ED" w:rsidP="004502AE">
            <w:pPr>
              <w:pStyle w:val="afffffb"/>
              <w:spacing w:before="120" w:after="120"/>
            </w:pPr>
            <w:r w:rsidRPr="00337692">
              <w:t>SCI</w:t>
            </w:r>
          </w:p>
        </w:tc>
        <w:tc>
          <w:tcPr>
            <w:tcW w:w="2549" w:type="dxa"/>
          </w:tcPr>
          <w:p w14:paraId="7EFDF013" w14:textId="77777777" w:rsidR="009F5AAF" w:rsidRPr="00337692" w:rsidRDefault="00C215ED" w:rsidP="004502AE">
            <w:pPr>
              <w:pStyle w:val="afffffb"/>
              <w:spacing w:before="120" w:after="120"/>
            </w:pPr>
            <w:r w:rsidRPr="00337692">
              <w:t>RS422</w:t>
            </w:r>
            <w:r w:rsidRPr="00337692">
              <w:t>通讯</w:t>
            </w:r>
          </w:p>
        </w:tc>
      </w:tr>
    </w:tbl>
    <w:p w14:paraId="07F3957F" w14:textId="77777777" w:rsidR="009F5AAF" w:rsidRPr="00337692" w:rsidRDefault="009F5AAF">
      <w:pPr>
        <w:adjustRightInd w:val="0"/>
        <w:snapToGrid w:val="0"/>
        <w:ind w:firstLine="360"/>
        <w:jc w:val="center"/>
        <w:rPr>
          <w:rFonts w:ascii="宋体" w:hAnsi="宋体" w:cstheme="minorBidi"/>
          <w:snapToGrid w:val="0"/>
          <w:color w:val="FF0000"/>
          <w:sz w:val="18"/>
          <w:szCs w:val="18"/>
        </w:rPr>
      </w:pPr>
    </w:p>
    <w:p w14:paraId="26BAD439" w14:textId="77777777" w:rsidR="009F5AAF" w:rsidRDefault="00BE4B97" w:rsidP="00D343C2">
      <w:pPr>
        <w:pStyle w:val="1"/>
      </w:pPr>
      <w:bookmarkStart w:id="79" w:name="_Toc472671388"/>
      <w:bookmarkStart w:id="80" w:name="_Toc32052"/>
      <w:bookmarkStart w:id="81" w:name="_Toc27013"/>
      <w:bookmarkStart w:id="82" w:name="_Toc512536055"/>
      <w:bookmarkStart w:id="83" w:name="_Toc149639212"/>
      <w:r>
        <w:rPr>
          <w:rFonts w:hint="eastAsia"/>
        </w:rPr>
        <w:t>7</w:t>
      </w:r>
      <w:r w:rsidR="00C215ED">
        <w:rPr>
          <w:rFonts w:hint="eastAsia"/>
        </w:rPr>
        <w:t>注释</w:t>
      </w:r>
      <w:bookmarkEnd w:id="79"/>
      <w:bookmarkEnd w:id="80"/>
      <w:bookmarkEnd w:id="81"/>
      <w:bookmarkEnd w:id="82"/>
      <w:bookmarkEnd w:id="83"/>
    </w:p>
    <w:p w14:paraId="1B4D04FA" w14:textId="16B6FAD5" w:rsidR="00D17276" w:rsidRPr="005C56DB" w:rsidRDefault="005C56DB" w:rsidP="004502AE">
      <w:pPr>
        <w:ind w:firstLine="480"/>
        <w:rPr>
          <w:rFonts w:ascii="Arial Unicode MS" w:hint="eastAsia"/>
        </w:rPr>
      </w:pPr>
      <w:r w:rsidRPr="00471988">
        <w:t xml:space="preserve">CSCI   </w:t>
      </w:r>
      <w:r w:rsidRPr="00471988">
        <w:t>计算机软件配置项</w:t>
      </w:r>
      <w:r>
        <w:rPr>
          <w:rFonts w:hint="eastAsia"/>
        </w:rPr>
        <w:t>。</w:t>
      </w:r>
    </w:p>
    <w:sectPr w:rsidR="00D17276" w:rsidRPr="005C56DB" w:rsidSect="009F5AAF">
      <w:footerReference w:type="default" r:id="rId21"/>
      <w:footerReference w:type="first" r:id="rId22"/>
      <w:pgSz w:w="11906" w:h="16838"/>
      <w:pgMar w:top="1418" w:right="1418" w:bottom="1418" w:left="1418" w:header="851" w:footer="992" w:gutter="0"/>
      <w:cols w:space="425"/>
      <w:titlePg/>
      <w:docGrid w:linePitch="508" w:charSpace="2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6D00" w14:textId="77777777" w:rsidR="00267567" w:rsidRDefault="00267567" w:rsidP="009F5AAF">
      <w:pPr>
        <w:ind w:firstLine="480"/>
      </w:pPr>
      <w:r>
        <w:separator/>
      </w:r>
    </w:p>
  </w:endnote>
  <w:endnote w:type="continuationSeparator" w:id="0">
    <w:p w14:paraId="74CD2B4C" w14:textId="77777777" w:rsidR="00267567" w:rsidRDefault="00267567" w:rsidP="009F5A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EFF" w:usb1="F9DFFFFF" w:usb2="0000007F" w:usb3="00000000" w:csb0="003F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imes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0FB" w14:textId="77777777" w:rsidR="00057597" w:rsidRDefault="00057597">
    <w:pPr>
      <w:pStyle w:val="aff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DFE" w14:textId="77777777" w:rsidR="00057597" w:rsidRDefault="00057597">
    <w:pPr>
      <w:pStyle w:val="aff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49E6" w14:textId="77777777" w:rsidR="00057597" w:rsidRDefault="00057597">
    <w:pPr>
      <w:pStyle w:val="aff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FD0B" w14:textId="77777777" w:rsidR="009F5AAF" w:rsidRDefault="00C215ED">
    <w:pPr>
      <w:pStyle w:val="afff0"/>
      <w:ind w:firstLine="420"/>
      <w:jc w:val="right"/>
      <w:rPr>
        <w:sz w:val="21"/>
      </w:rPr>
    </w:pPr>
    <w:r>
      <w:rPr>
        <w:rFonts w:hint="eastAsia"/>
        <w:sz w:val="21"/>
      </w:rPr>
      <w:t>第</w:t>
    </w:r>
    <w:r w:rsidR="00D94117">
      <w:rPr>
        <w:sz w:val="21"/>
      </w:rPr>
      <w:fldChar w:fldCharType="begin"/>
    </w:r>
    <w:r>
      <w:rPr>
        <w:sz w:val="21"/>
      </w:rPr>
      <w:instrText xml:space="preserve"> PAGE </w:instrText>
    </w:r>
    <w:r w:rsidR="00D94117">
      <w:rPr>
        <w:sz w:val="21"/>
      </w:rPr>
      <w:fldChar w:fldCharType="separate"/>
    </w:r>
    <w:r w:rsidR="005F77E0">
      <w:rPr>
        <w:noProof/>
        <w:sz w:val="21"/>
      </w:rPr>
      <w:t>2</w:t>
    </w:r>
    <w:r w:rsidR="00D94117">
      <w:rPr>
        <w:sz w:val="21"/>
      </w:rPr>
      <w:fldChar w:fldCharType="end"/>
    </w:r>
    <w:proofErr w:type="gramStart"/>
    <w:r>
      <w:rPr>
        <w:rFonts w:hint="eastAsia"/>
        <w:sz w:val="21"/>
      </w:rPr>
      <w:t>页共</w:t>
    </w:r>
    <w:proofErr w:type="gramEnd"/>
    <w:r w:rsidR="00D94117">
      <w:rPr>
        <w:sz w:val="21"/>
      </w:rPr>
      <w:fldChar w:fldCharType="begin"/>
    </w:r>
    <w:r>
      <w:rPr>
        <w:sz w:val="21"/>
      </w:rPr>
      <w:instrText xml:space="preserve"> NUMPAGES </w:instrText>
    </w:r>
    <w:r w:rsidR="00D94117">
      <w:rPr>
        <w:sz w:val="21"/>
      </w:rPr>
      <w:fldChar w:fldCharType="separate"/>
    </w:r>
    <w:r w:rsidR="005F77E0">
      <w:rPr>
        <w:noProof/>
        <w:sz w:val="21"/>
      </w:rPr>
      <w:t>8</w:t>
    </w:r>
    <w:r w:rsidR="00D94117">
      <w:rPr>
        <w:sz w:val="21"/>
      </w:rPr>
      <w:fldChar w:fldCharType="end"/>
    </w:r>
    <w:r>
      <w:rPr>
        <w:rFonts w:hint="eastAsia"/>
        <w:sz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79A3" w14:textId="77777777" w:rsidR="009F5AAF" w:rsidRDefault="00C215ED">
    <w:pPr>
      <w:pStyle w:val="afff0"/>
      <w:ind w:firstLine="420"/>
      <w:jc w:val="right"/>
    </w:pPr>
    <w:r>
      <w:rPr>
        <w:rFonts w:hint="eastAsia"/>
        <w:sz w:val="21"/>
      </w:rPr>
      <w:t>第</w:t>
    </w:r>
    <w:r w:rsidR="00D94117">
      <w:rPr>
        <w:sz w:val="21"/>
      </w:rPr>
      <w:fldChar w:fldCharType="begin"/>
    </w:r>
    <w:r>
      <w:rPr>
        <w:sz w:val="21"/>
      </w:rPr>
      <w:instrText xml:space="preserve"> PAGE </w:instrText>
    </w:r>
    <w:r w:rsidR="00D94117">
      <w:rPr>
        <w:sz w:val="21"/>
      </w:rPr>
      <w:fldChar w:fldCharType="separate"/>
    </w:r>
    <w:r w:rsidR="005F77E0">
      <w:rPr>
        <w:noProof/>
        <w:sz w:val="21"/>
      </w:rPr>
      <w:t>1</w:t>
    </w:r>
    <w:r w:rsidR="00D94117">
      <w:rPr>
        <w:sz w:val="21"/>
      </w:rPr>
      <w:fldChar w:fldCharType="end"/>
    </w:r>
    <w:proofErr w:type="gramStart"/>
    <w:r>
      <w:rPr>
        <w:rFonts w:hint="eastAsia"/>
        <w:sz w:val="21"/>
      </w:rPr>
      <w:t>页共</w:t>
    </w:r>
    <w:proofErr w:type="gramEnd"/>
    <w:r w:rsidR="00D94117">
      <w:rPr>
        <w:sz w:val="21"/>
      </w:rPr>
      <w:fldChar w:fldCharType="begin"/>
    </w:r>
    <w:r>
      <w:rPr>
        <w:sz w:val="21"/>
      </w:rPr>
      <w:instrText xml:space="preserve"> NUMPAGES </w:instrText>
    </w:r>
    <w:r w:rsidR="00D94117">
      <w:rPr>
        <w:sz w:val="21"/>
      </w:rPr>
      <w:fldChar w:fldCharType="separate"/>
    </w:r>
    <w:r w:rsidR="005F77E0">
      <w:rPr>
        <w:noProof/>
        <w:sz w:val="21"/>
      </w:rPr>
      <w:t>8</w:t>
    </w:r>
    <w:r w:rsidR="00D94117">
      <w:rPr>
        <w:sz w:val="21"/>
      </w:rPr>
      <w:fldChar w:fldCharType="end"/>
    </w:r>
    <w:r>
      <w:rPr>
        <w:rFonts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CB9A" w14:textId="77777777" w:rsidR="00267567" w:rsidRDefault="00267567" w:rsidP="009F5AAF">
      <w:pPr>
        <w:ind w:firstLine="480"/>
      </w:pPr>
      <w:r>
        <w:separator/>
      </w:r>
    </w:p>
  </w:footnote>
  <w:footnote w:type="continuationSeparator" w:id="0">
    <w:p w14:paraId="0313667D" w14:textId="77777777" w:rsidR="00267567" w:rsidRDefault="00267567" w:rsidP="009F5AA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334F" w14:textId="77777777" w:rsidR="00057597" w:rsidRDefault="00057597">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27FC" w14:textId="77777777" w:rsidR="00057597" w:rsidRDefault="00057597">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C882" w14:textId="77777777" w:rsidR="00057597" w:rsidRDefault="00057597">
    <w:pPr>
      <w:pStyle w:val="aff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DCD"/>
    <w:multiLevelType w:val="hybridMultilevel"/>
    <w:tmpl w:val="33A805B6"/>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1C74393"/>
    <w:multiLevelType w:val="hybridMultilevel"/>
    <w:tmpl w:val="34249D1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4610D3B"/>
    <w:multiLevelType w:val="multilevel"/>
    <w:tmpl w:val="14610D3B"/>
    <w:lvl w:ilvl="0">
      <w:start w:val="1"/>
      <w:numFmt w:val="lowerLetter"/>
      <w:pStyle w:val="a"/>
      <w:lvlText w:val="%1)"/>
      <w:lvlJc w:val="left"/>
      <w:pPr>
        <w:ind w:left="100" w:firstLine="300"/>
      </w:pPr>
      <w:rPr>
        <w:rFonts w:hint="eastAsia"/>
      </w:rPr>
    </w:lvl>
    <w:lvl w:ilvl="1">
      <w:start w:val="1"/>
      <w:numFmt w:val="decimal"/>
      <w:lvlText w:val="%2)"/>
      <w:lvlJc w:val="left"/>
      <w:pPr>
        <w:ind w:left="250" w:firstLine="300"/>
      </w:pPr>
      <w:rPr>
        <w:rFonts w:hint="eastAsia"/>
      </w:rPr>
    </w:lvl>
    <w:lvl w:ilvl="2">
      <w:start w:val="1"/>
      <w:numFmt w:val="decimal"/>
      <w:lvlText w:val="%3"/>
      <w:lvlJc w:val="left"/>
      <w:pPr>
        <w:ind w:left="400" w:firstLine="300"/>
      </w:pPr>
      <w:rPr>
        <w:rFonts w:hint="eastAsia"/>
      </w:rPr>
    </w:lvl>
    <w:lvl w:ilvl="3">
      <w:start w:val="1"/>
      <w:numFmt w:val="lowerLetter"/>
      <w:lvlText w:val="%4"/>
      <w:lvlJc w:val="left"/>
      <w:pPr>
        <w:ind w:left="550" w:firstLine="300"/>
      </w:pPr>
      <w:rPr>
        <w:rFonts w:hint="eastAsia"/>
      </w:rPr>
    </w:lvl>
    <w:lvl w:ilvl="4">
      <w:start w:val="1"/>
      <w:numFmt w:val="lowerRoman"/>
      <w:lvlText w:val="%5"/>
      <w:lvlJc w:val="left"/>
      <w:pPr>
        <w:ind w:left="700" w:firstLine="300"/>
      </w:pPr>
      <w:rPr>
        <w:rFonts w:hint="eastAsia"/>
      </w:rPr>
    </w:lvl>
    <w:lvl w:ilvl="5">
      <w:start w:val="1"/>
      <w:numFmt w:val="decimal"/>
      <w:lvlText w:val="%1.%2.%3.%4.%5.%6"/>
      <w:lvlJc w:val="left"/>
      <w:pPr>
        <w:ind w:left="850" w:firstLine="300"/>
      </w:pPr>
      <w:rPr>
        <w:rFonts w:hint="eastAsia"/>
      </w:rPr>
    </w:lvl>
    <w:lvl w:ilvl="6">
      <w:start w:val="1"/>
      <w:numFmt w:val="decimal"/>
      <w:lvlText w:val="%1.%2.%3.%4.%5.%6.%7"/>
      <w:lvlJc w:val="left"/>
      <w:pPr>
        <w:ind w:left="1000" w:firstLine="300"/>
      </w:pPr>
      <w:rPr>
        <w:rFonts w:hint="eastAsia"/>
      </w:rPr>
    </w:lvl>
    <w:lvl w:ilvl="7">
      <w:start w:val="1"/>
      <w:numFmt w:val="decimal"/>
      <w:lvlText w:val="%1.%2.%3.%4.%5.%6.%7.%8"/>
      <w:lvlJc w:val="left"/>
      <w:pPr>
        <w:ind w:left="1150" w:firstLine="300"/>
      </w:pPr>
      <w:rPr>
        <w:rFonts w:hint="eastAsia"/>
      </w:rPr>
    </w:lvl>
    <w:lvl w:ilvl="8">
      <w:start w:val="1"/>
      <w:numFmt w:val="decimal"/>
      <w:lvlText w:val="%1.%2.%3.%4.%5.%6.%7.%8.%9"/>
      <w:lvlJc w:val="left"/>
      <w:pPr>
        <w:ind w:left="1300" w:firstLine="300"/>
      </w:pPr>
      <w:rPr>
        <w:rFonts w:hint="eastAsia"/>
      </w:rPr>
    </w:lvl>
  </w:abstractNum>
  <w:abstractNum w:abstractNumId="3" w15:restartNumberingAfterBreak="0">
    <w:nsid w:val="1B6A587E"/>
    <w:multiLevelType w:val="multilevel"/>
    <w:tmpl w:val="1B6A587E"/>
    <w:lvl w:ilvl="0">
      <w:start w:val="1"/>
      <w:numFmt w:val="none"/>
      <w:pStyle w:val="a0"/>
      <w:lvlText w:val="%1（规范性附录）"/>
      <w:lvlJc w:val="left"/>
      <w:pPr>
        <w:tabs>
          <w:tab w:val="left" w:pos="2027"/>
        </w:tabs>
        <w:ind w:left="0" w:firstLine="227"/>
      </w:pPr>
      <w:rPr>
        <w:rFonts w:ascii="Times New Roman" w:eastAsia="黑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1561151"/>
    <w:multiLevelType w:val="hybridMultilevel"/>
    <w:tmpl w:val="ACDE434C"/>
    <w:lvl w:ilvl="0" w:tplc="6770B67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9072DD5"/>
    <w:multiLevelType w:val="multilevel"/>
    <w:tmpl w:val="29072DD5"/>
    <w:lvl w:ilvl="0">
      <w:start w:val="1"/>
      <w:numFmt w:val="decimal"/>
      <w:pStyle w:val="a1"/>
      <w:lvlText w:val="图%1"/>
      <w:lvlJc w:val="center"/>
      <w:pPr>
        <w:tabs>
          <w:tab w:val="left" w:pos="360"/>
        </w:tabs>
        <w:ind w:left="0" w:firstLine="0"/>
      </w:pPr>
      <w:rPr>
        <w:rFonts w:eastAsia="宋体" w:hint="eastAsia"/>
        <w:b/>
        <w:i w:val="0"/>
        <w:snapToGrid w:val="0"/>
        <w:color w:val="auto"/>
        <w:kern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EE37AE5"/>
    <w:multiLevelType w:val="multilevel"/>
    <w:tmpl w:val="2EE37AE5"/>
    <w:lvl w:ilvl="0">
      <w:start w:val="1"/>
      <w:numFmt w:val="lowerLetter"/>
      <w:lvlText w:val="%1)"/>
      <w:lvlJc w:val="left"/>
      <w:pPr>
        <w:tabs>
          <w:tab w:val="left" w:pos="840"/>
        </w:tabs>
        <w:ind w:left="840" w:hanging="360"/>
      </w:pPr>
      <w:rPr>
        <w:rFonts w:ascii="Times New Roman" w:hAnsi="Times New Roman" w:cs="Times New Roman" w:hint="default"/>
        <w:sz w:val="24"/>
        <w:szCs w:val="24"/>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37D35834"/>
    <w:multiLevelType w:val="hybridMultilevel"/>
    <w:tmpl w:val="94F4D770"/>
    <w:lvl w:ilvl="0" w:tplc="0330BA3E">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3B5D1654"/>
    <w:multiLevelType w:val="multilevel"/>
    <w:tmpl w:val="3B5D1654"/>
    <w:lvl w:ilvl="0">
      <w:start w:val="1"/>
      <w:numFmt w:val="decimal"/>
      <w:pStyle w:val="a2"/>
      <w:lvlText w:val="图%1"/>
      <w:lvlJc w:val="center"/>
      <w:pPr>
        <w:tabs>
          <w:tab w:val="left" w:pos="420"/>
        </w:tabs>
        <w:ind w:left="0" w:firstLine="0"/>
      </w:pPr>
      <w:rPr>
        <w:rFonts w:ascii="Arial" w:eastAsia="黑体" w:hAnsi="Arial" w:hint="default"/>
        <w:b w:val="0"/>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460331C8"/>
    <w:multiLevelType w:val="multilevel"/>
    <w:tmpl w:val="460331C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pStyle w:val="7"/>
      <w:lvlText w:val="%1.%2.%3.%4.%5.%6.%7."/>
      <w:lvlJc w:val="left"/>
      <w:pPr>
        <w:ind w:left="1276" w:hanging="1276"/>
      </w:pPr>
    </w:lvl>
    <w:lvl w:ilvl="7">
      <w:start w:val="1"/>
      <w:numFmt w:val="decimal"/>
      <w:pStyle w:val="8"/>
      <w:lvlText w:val="%1.%2.%3.%4.%5.%6.%7.%8."/>
      <w:lvlJc w:val="left"/>
      <w:pPr>
        <w:ind w:left="1418" w:hanging="1418"/>
      </w:pPr>
    </w:lvl>
    <w:lvl w:ilvl="8">
      <w:start w:val="1"/>
      <w:numFmt w:val="decimal"/>
      <w:pStyle w:val="9"/>
      <w:lvlText w:val="%1.%2.%3.%4.%5.%6.%7.%8.%9."/>
      <w:lvlJc w:val="left"/>
      <w:pPr>
        <w:ind w:left="1559" w:hanging="1559"/>
      </w:pPr>
    </w:lvl>
  </w:abstractNum>
  <w:abstractNum w:abstractNumId="10" w15:restartNumberingAfterBreak="0">
    <w:nsid w:val="46CE15BF"/>
    <w:multiLevelType w:val="multilevel"/>
    <w:tmpl w:val="46CE15B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96E4D7B"/>
    <w:multiLevelType w:val="multilevel"/>
    <w:tmpl w:val="496E4D7B"/>
    <w:lvl w:ilvl="0">
      <w:start w:val="1"/>
      <w:numFmt w:val="none"/>
      <w:pStyle w:val="a3"/>
      <w:lvlText w:val="%1注"/>
      <w:lvlJc w:val="left"/>
      <w:pPr>
        <w:tabs>
          <w:tab w:val="left" w:pos="1021"/>
        </w:tabs>
        <w:ind w:left="1021" w:hanging="601"/>
      </w:pPr>
      <w:rPr>
        <w:rFonts w:ascii="宋体" w:eastAsia="宋体" w:hAnsi="Times New Roman" w:hint="eastAsia"/>
        <w:b w:val="0"/>
        <w:i w:val="0"/>
        <w:sz w:val="21"/>
      </w:rPr>
    </w:lvl>
    <w:lvl w:ilvl="1">
      <w:start w:val="1"/>
      <w:numFmt w:val="lowerLetter"/>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4C8716C2"/>
    <w:multiLevelType w:val="hybridMultilevel"/>
    <w:tmpl w:val="97506C28"/>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57C2AF5"/>
    <w:multiLevelType w:val="multilevel"/>
    <w:tmpl w:val="557C2AF5"/>
    <w:lvl w:ilvl="0">
      <w:start w:val="1"/>
      <w:numFmt w:val="decimal"/>
      <w:pStyle w:val="a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D9C66AD"/>
    <w:multiLevelType w:val="multilevel"/>
    <w:tmpl w:val="5D9C66AD"/>
    <w:lvl w:ilvl="0">
      <w:start w:val="1"/>
      <w:numFmt w:val="none"/>
      <w:pStyle w:val="a5"/>
      <w:lvlText w:val="（资料性附录）"/>
      <w:lvlJc w:val="left"/>
      <w:pPr>
        <w:tabs>
          <w:tab w:val="left" w:pos="2027"/>
        </w:tabs>
        <w:ind w:left="0" w:firstLine="227"/>
      </w:pPr>
      <w:rPr>
        <w:rFonts w:ascii="Times New Roman" w:eastAsia="黑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608467B0"/>
    <w:multiLevelType w:val="multilevel"/>
    <w:tmpl w:val="608467B0"/>
    <w:lvl w:ilvl="0">
      <w:start w:val="1"/>
      <w:numFmt w:val="decimal"/>
      <w:lvlText w:val="%1"/>
      <w:lvlJc w:val="left"/>
      <w:pPr>
        <w:ind w:left="425" w:hanging="425"/>
      </w:pPr>
      <w:rPr>
        <w:rFonts w:ascii="黑体" w:eastAsia="黑体" w:hAnsi="黑体" w:cs="黑体"/>
        <w:sz w:val="24"/>
        <w:szCs w:val="24"/>
      </w:r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13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2204191"/>
    <w:multiLevelType w:val="hybridMultilevel"/>
    <w:tmpl w:val="1454630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626A555D"/>
    <w:multiLevelType w:val="multilevel"/>
    <w:tmpl w:val="626A555D"/>
    <w:lvl w:ilvl="0">
      <w:start w:val="1"/>
      <w:numFmt w:val="none"/>
      <w:pStyle w:val="a6"/>
      <w:lvlText w:val="%1目        次"/>
      <w:lvlJc w:val="left"/>
      <w:pPr>
        <w:tabs>
          <w:tab w:val="left" w:pos="1667"/>
        </w:tabs>
        <w:ind w:left="0" w:firstLine="227"/>
      </w:pPr>
      <w:rPr>
        <w:rFonts w:ascii="Times New Roman" w:eastAsia="黑体" w:hAnsi="Times New Roman" w:hint="default"/>
        <w:b w:val="0"/>
        <w:i w:val="0"/>
        <w:sz w:val="32"/>
      </w:rPr>
    </w:lvl>
    <w:lvl w:ilvl="1">
      <w:start w:val="1"/>
      <w:numFmt w:val="lowerLetter"/>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46260FA"/>
    <w:multiLevelType w:val="multilevel"/>
    <w:tmpl w:val="646260FA"/>
    <w:lvl w:ilvl="0">
      <w:start w:val="1"/>
      <w:numFmt w:val="decimal"/>
      <w:pStyle w:val="a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9"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z w:val="24"/>
      </w:rPr>
    </w:lvl>
    <w:lvl w:ilvl="1">
      <w:start w:val="1"/>
      <w:numFmt w:val="decimal"/>
      <w:pStyle w:val="a9"/>
      <w:suff w:val="nothing"/>
      <w:lvlText w:val="%1.%2　"/>
      <w:lvlJc w:val="left"/>
      <w:pPr>
        <w:ind w:left="0" w:firstLine="0"/>
      </w:pPr>
      <w:rPr>
        <w:rFonts w:ascii="Times New Roman" w:eastAsia="黑体" w:hAnsi="Times New Roman" w:hint="default"/>
        <w:b w:val="0"/>
        <w:i w:val="0"/>
        <w:snapToGrid/>
        <w:spacing w:val="0"/>
        <w:w w:val="100"/>
        <w:kern w:val="21"/>
        <w:sz w:val="24"/>
      </w:rPr>
    </w:lvl>
    <w:lvl w:ilvl="2">
      <w:start w:val="1"/>
      <w:numFmt w:val="decimal"/>
      <w:pStyle w:val="aa"/>
      <w:suff w:val="nothing"/>
      <w:lvlText w:val="%1.%2.%3　"/>
      <w:lvlJc w:val="left"/>
      <w:pPr>
        <w:ind w:left="0" w:firstLine="0"/>
      </w:pPr>
      <w:rPr>
        <w:rFonts w:ascii="Times New Roman" w:eastAsia="黑体" w:hAnsi="Times New Roman" w:hint="default"/>
        <w:b w:val="0"/>
        <w:i w:val="0"/>
        <w:sz w:val="24"/>
      </w:rPr>
    </w:lvl>
    <w:lvl w:ilvl="3">
      <w:start w:val="1"/>
      <w:numFmt w:val="decimal"/>
      <w:pStyle w:val="ab"/>
      <w:suff w:val="nothing"/>
      <w:lvlText w:val="%1.%2.%3.%4　"/>
      <w:lvlJc w:val="left"/>
      <w:pPr>
        <w:ind w:left="0" w:firstLine="0"/>
      </w:pPr>
      <w:rPr>
        <w:rFonts w:ascii="Times New Roman" w:eastAsia="黑体" w:hAnsi="Times New Roman" w:hint="default"/>
        <w:b w:val="0"/>
        <w:i w:val="0"/>
        <w:sz w:val="24"/>
      </w:rPr>
    </w:lvl>
    <w:lvl w:ilvl="4">
      <w:start w:val="1"/>
      <w:numFmt w:val="decimal"/>
      <w:pStyle w:val="ac"/>
      <w:suff w:val="nothing"/>
      <w:lvlText w:val="%1.%2.%3.%4.%5　"/>
      <w:lvlJc w:val="left"/>
      <w:pPr>
        <w:ind w:left="0" w:firstLine="0"/>
      </w:pPr>
      <w:rPr>
        <w:rFonts w:ascii="Times New Roman" w:eastAsia="黑体" w:hAnsi="Times New Roman" w:hint="default"/>
        <w:b w:val="0"/>
        <w:i w:val="0"/>
        <w:sz w:val="24"/>
      </w:rPr>
    </w:lvl>
    <w:lvl w:ilvl="5">
      <w:start w:val="1"/>
      <w:numFmt w:val="decimal"/>
      <w:pStyle w:val="ad"/>
      <w:suff w:val="nothing"/>
      <w:lvlText w:val="%1.%2.%3.%4.%5.%6　"/>
      <w:lvlJc w:val="left"/>
      <w:pPr>
        <w:ind w:left="0" w:firstLine="0"/>
      </w:pPr>
      <w:rPr>
        <w:rFonts w:ascii="Times New Roman" w:eastAsia="黑体" w:hAnsi="Times New Roman" w:hint="default"/>
        <w:b w:val="0"/>
        <w:i w:val="0"/>
        <w:sz w:val="24"/>
      </w:rPr>
    </w:lvl>
    <w:lvl w:ilvl="6">
      <w:start w:val="1"/>
      <w:numFmt w:val="decimal"/>
      <w:pStyle w:val="ae"/>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Times New Roman" w:eastAsia="黑体" w:hAnsi="Times New Roman" w:hint="default"/>
        <w:b w:val="0"/>
        <w:i w:val="0"/>
        <w:sz w:val="24"/>
      </w:rPr>
    </w:lvl>
    <w:lvl w:ilvl="2">
      <w:start w:val="1"/>
      <w:numFmt w:val="decimal"/>
      <w:pStyle w:val="af0"/>
      <w:suff w:val="nothing"/>
      <w:lvlText w:val="%1%2.%3　"/>
      <w:lvlJc w:val="left"/>
      <w:pPr>
        <w:ind w:left="0" w:firstLine="0"/>
      </w:pPr>
      <w:rPr>
        <w:rFonts w:ascii="Times New Roman" w:eastAsia="黑体" w:hAnsi="Times New Roman" w:hint="default"/>
        <w:b w:val="0"/>
        <w:i w:val="0"/>
        <w:sz w:val="24"/>
      </w:rPr>
    </w:lvl>
    <w:lvl w:ilvl="3">
      <w:start w:val="1"/>
      <w:numFmt w:val="decimal"/>
      <w:pStyle w:val="af1"/>
      <w:suff w:val="nothing"/>
      <w:lvlText w:val="%1%2.%3.%4　"/>
      <w:lvlJc w:val="left"/>
      <w:pPr>
        <w:ind w:left="0" w:firstLine="0"/>
      </w:pPr>
      <w:rPr>
        <w:rFonts w:ascii="Times New Roman" w:eastAsia="黑体" w:hAnsi="Times New Roman" w:hint="default"/>
        <w:b w:val="0"/>
        <w:i w:val="0"/>
        <w:sz w:val="24"/>
      </w:rPr>
    </w:lvl>
    <w:lvl w:ilvl="4">
      <w:start w:val="1"/>
      <w:numFmt w:val="decimal"/>
      <w:pStyle w:val="af2"/>
      <w:suff w:val="nothing"/>
      <w:lvlText w:val="%1%2.%3.%4.%5　"/>
      <w:lvlJc w:val="left"/>
      <w:pPr>
        <w:ind w:left="0" w:firstLine="0"/>
      </w:pPr>
      <w:rPr>
        <w:rFonts w:ascii="Times New Roman" w:eastAsia="黑体" w:hAnsi="Times New Roman" w:hint="default"/>
        <w:b w:val="0"/>
        <w:i w:val="0"/>
        <w:sz w:val="24"/>
      </w:rPr>
    </w:lvl>
    <w:lvl w:ilvl="5">
      <w:start w:val="1"/>
      <w:numFmt w:val="decimal"/>
      <w:pStyle w:val="af3"/>
      <w:suff w:val="nothing"/>
      <w:lvlText w:val="%1%2.%3.%4.%5.%6　"/>
      <w:lvlJc w:val="left"/>
      <w:pPr>
        <w:ind w:left="0" w:firstLine="0"/>
      </w:pPr>
      <w:rPr>
        <w:rFonts w:ascii="Times New Roman" w:eastAsia="黑体" w:hAnsi="Times New Roman" w:hint="default"/>
        <w:b w:val="0"/>
        <w:i w:val="0"/>
        <w:sz w:val="24"/>
      </w:rPr>
    </w:lvl>
    <w:lvl w:ilvl="6">
      <w:start w:val="1"/>
      <w:numFmt w:val="decimal"/>
      <w:pStyle w:val="af4"/>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1" w15:restartNumberingAfterBreak="0">
    <w:nsid w:val="6DBF04F4"/>
    <w:multiLevelType w:val="multilevel"/>
    <w:tmpl w:val="6DBF04F4"/>
    <w:lvl w:ilvl="0">
      <w:start w:val="1"/>
      <w:numFmt w:val="none"/>
      <w:pStyle w:val="af5"/>
      <w:lvlText w:val="%1注："/>
      <w:lvlJc w:val="left"/>
      <w:pPr>
        <w:tabs>
          <w:tab w:val="left" w:pos="1140"/>
        </w:tabs>
        <w:ind w:left="840" w:hanging="420"/>
      </w:pPr>
      <w:rPr>
        <w:rFonts w:ascii="宋体" w:eastAsia="宋体" w:hAnsi="Times New Roman" w:hint="eastAsia"/>
        <w:b w:val="0"/>
        <w:i w:val="0"/>
        <w:sz w:val="21"/>
      </w:rPr>
    </w:lvl>
    <w:lvl w:ilvl="1">
      <w:start w:val="1"/>
      <w:numFmt w:val="lowerLetter"/>
      <w:lvlText w:val="%2)"/>
      <w:lvlJc w:val="left"/>
      <w:pPr>
        <w:tabs>
          <w:tab w:val="left" w:pos="900"/>
        </w:tabs>
        <w:ind w:left="900" w:hanging="480"/>
      </w:pPr>
      <w:rPr>
        <w:rFonts w:hint="eastAsia"/>
      </w:rPr>
    </w:lvl>
    <w:lvl w:ilvl="2">
      <w:start w:val="1"/>
      <w:numFmt w:val="decimal"/>
      <w:lvlText w:val="%3)"/>
      <w:lvlJc w:val="left"/>
      <w:pPr>
        <w:tabs>
          <w:tab w:val="left" w:pos="1200"/>
        </w:tabs>
        <w:ind w:left="1200" w:hanging="360"/>
      </w:pPr>
      <w:rPr>
        <w:rFonts w:hAnsi="Times New Roman"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761731D0"/>
    <w:multiLevelType w:val="multilevel"/>
    <w:tmpl w:val="761731D0"/>
    <w:lvl w:ilvl="0">
      <w:start w:val="1"/>
      <w:numFmt w:val="bullet"/>
      <w:pStyle w:val="2"/>
      <w:lvlText w:val=""/>
      <w:lvlJc w:val="left"/>
      <w:pPr>
        <w:ind w:left="100" w:firstLine="300"/>
      </w:pPr>
      <w:rPr>
        <w:rFonts w:ascii="Wingdings" w:hAnsi="Wingdings" w:hint="default"/>
      </w:rPr>
    </w:lvl>
    <w:lvl w:ilvl="1">
      <w:start w:val="1"/>
      <w:numFmt w:val="bullet"/>
      <w:lvlText w:val=""/>
      <w:lvlJc w:val="left"/>
      <w:pPr>
        <w:ind w:left="250" w:firstLine="300"/>
      </w:pPr>
      <w:rPr>
        <w:rFonts w:ascii="Wingdings" w:hAnsi="Wingdings" w:hint="default"/>
      </w:rPr>
    </w:lvl>
    <w:lvl w:ilvl="2">
      <w:start w:val="1"/>
      <w:numFmt w:val="bullet"/>
      <w:lvlText w:val=""/>
      <w:lvlJc w:val="left"/>
      <w:pPr>
        <w:ind w:left="400" w:firstLine="300"/>
      </w:pPr>
      <w:rPr>
        <w:rFonts w:ascii="Symbol" w:hAnsi="Symbol" w:hint="default"/>
        <w:color w:val="auto"/>
      </w:rPr>
    </w:lvl>
    <w:lvl w:ilvl="3">
      <w:start w:val="1"/>
      <w:numFmt w:val="bullet"/>
      <w:lvlText w:val=""/>
      <w:lvlJc w:val="left"/>
      <w:pPr>
        <w:ind w:left="550" w:firstLine="300"/>
      </w:pPr>
      <w:rPr>
        <w:rFonts w:ascii="Wingdings" w:hAnsi="Wingdings" w:hint="default"/>
      </w:rPr>
    </w:lvl>
    <w:lvl w:ilvl="4">
      <w:start w:val="1"/>
      <w:numFmt w:val="bullet"/>
      <w:lvlText w:val=""/>
      <w:lvlJc w:val="left"/>
      <w:pPr>
        <w:ind w:left="700" w:firstLine="300"/>
      </w:pPr>
      <w:rPr>
        <w:rFonts w:ascii="Wingdings" w:hAnsi="Wingdings" w:hint="default"/>
      </w:rPr>
    </w:lvl>
    <w:lvl w:ilvl="5">
      <w:start w:val="1"/>
      <w:numFmt w:val="decimal"/>
      <w:lvlText w:val="%1.%2.%3.%4.%5.%6"/>
      <w:lvlJc w:val="left"/>
      <w:pPr>
        <w:ind w:left="850" w:firstLine="300"/>
      </w:pPr>
      <w:rPr>
        <w:rFonts w:hint="eastAsia"/>
      </w:rPr>
    </w:lvl>
    <w:lvl w:ilvl="6">
      <w:start w:val="1"/>
      <w:numFmt w:val="decimal"/>
      <w:lvlText w:val="%1.%2.%3.%4.%5.%6.%7"/>
      <w:lvlJc w:val="left"/>
      <w:pPr>
        <w:ind w:left="1000" w:firstLine="300"/>
      </w:pPr>
      <w:rPr>
        <w:rFonts w:hint="eastAsia"/>
      </w:rPr>
    </w:lvl>
    <w:lvl w:ilvl="7">
      <w:start w:val="1"/>
      <w:numFmt w:val="decimal"/>
      <w:lvlText w:val="%1.%2.%3.%4.%5.%6.%7.%8"/>
      <w:lvlJc w:val="left"/>
      <w:pPr>
        <w:ind w:left="1150" w:firstLine="300"/>
      </w:pPr>
      <w:rPr>
        <w:rFonts w:hint="eastAsia"/>
      </w:rPr>
    </w:lvl>
    <w:lvl w:ilvl="8">
      <w:start w:val="1"/>
      <w:numFmt w:val="decimal"/>
      <w:lvlText w:val="%1.%2.%3.%4.%5.%6.%7.%8.%9"/>
      <w:lvlJc w:val="left"/>
      <w:pPr>
        <w:ind w:left="1300" w:firstLine="300"/>
      </w:pPr>
      <w:rPr>
        <w:rFonts w:hint="eastAsia"/>
      </w:rPr>
    </w:lvl>
  </w:abstractNum>
  <w:abstractNum w:abstractNumId="23" w15:restartNumberingAfterBreak="0">
    <w:nsid w:val="7BF54206"/>
    <w:multiLevelType w:val="multilevel"/>
    <w:tmpl w:val="7BF542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22378687">
    <w:abstractNumId w:val="15"/>
    <w:lvlOverride w:ilvl="0">
      <w:lvl w:ilvl="0" w:tentative="1">
        <w:start w:val="1"/>
        <w:numFmt w:val="decimal"/>
        <w:lvlText w:val="%1"/>
        <w:lvlJc w:val="left"/>
        <w:pPr>
          <w:ind w:left="0" w:firstLine="0"/>
        </w:pPr>
        <w:rPr>
          <w:rFonts w:hint="eastAsia"/>
        </w:rPr>
      </w:lvl>
    </w:lvlOverride>
    <w:lvlOverride w:ilvl="1">
      <w:lvl w:ilvl="1" w:tentative="1">
        <w:start w:val="1"/>
        <w:numFmt w:val="decimal"/>
        <w:lvlText w:val="%1.%2"/>
        <w:lvlJc w:val="left"/>
        <w:pPr>
          <w:ind w:left="567" w:hanging="567"/>
        </w:pPr>
        <w:rPr>
          <w:rFonts w:hint="eastAsia"/>
        </w:rPr>
      </w:lvl>
    </w:lvlOverride>
    <w:lvlOverride w:ilvl="2">
      <w:lvl w:ilvl="2" w:tentative="1">
        <w:start w:val="1"/>
        <w:numFmt w:val="decimal"/>
        <w:lvlText w:val="%1.%2.%3"/>
        <w:lvlJc w:val="left"/>
        <w:pPr>
          <w:ind w:left="851" w:hanging="567"/>
        </w:pPr>
        <w:rPr>
          <w:rFonts w:hint="eastAsia"/>
        </w:rPr>
      </w:lvl>
    </w:lvlOverride>
    <w:lvlOverride w:ilvl="3">
      <w:lvl w:ilvl="3" w:tentative="1">
        <w:start w:val="1"/>
        <w:numFmt w:val="decimal"/>
        <w:lvlText w:val="%1.%2.%3.%4"/>
        <w:lvlJc w:val="left"/>
        <w:pPr>
          <w:ind w:left="113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2" w16cid:durableId="994264851">
    <w:abstractNumId w:val="9"/>
  </w:num>
  <w:num w:numId="3" w16cid:durableId="1776753899">
    <w:abstractNumId w:val="22"/>
  </w:num>
  <w:num w:numId="4" w16cid:durableId="1750272337">
    <w:abstractNumId w:val="2"/>
  </w:num>
  <w:num w:numId="5" w16cid:durableId="558328263">
    <w:abstractNumId w:val="3"/>
  </w:num>
  <w:num w:numId="6" w16cid:durableId="961227396">
    <w:abstractNumId w:val="14"/>
  </w:num>
  <w:num w:numId="7" w16cid:durableId="1884973594">
    <w:abstractNumId w:val="19"/>
  </w:num>
  <w:num w:numId="8" w16cid:durableId="1712681143">
    <w:abstractNumId w:val="20"/>
  </w:num>
  <w:num w:numId="9" w16cid:durableId="1366102299">
    <w:abstractNumId w:val="17"/>
  </w:num>
  <w:num w:numId="10" w16cid:durableId="1287269793">
    <w:abstractNumId w:val="18"/>
  </w:num>
  <w:num w:numId="11" w16cid:durableId="1376781461">
    <w:abstractNumId w:val="13"/>
  </w:num>
  <w:num w:numId="12" w16cid:durableId="783303204">
    <w:abstractNumId w:val="21"/>
  </w:num>
  <w:num w:numId="13" w16cid:durableId="444615093">
    <w:abstractNumId w:val="11"/>
  </w:num>
  <w:num w:numId="14" w16cid:durableId="1075394282">
    <w:abstractNumId w:val="8"/>
  </w:num>
  <w:num w:numId="15" w16cid:durableId="411051532">
    <w:abstractNumId w:val="5"/>
  </w:num>
  <w:num w:numId="16" w16cid:durableId="121534513">
    <w:abstractNumId w:val="6"/>
  </w:num>
  <w:num w:numId="17" w16cid:durableId="1974948312">
    <w:abstractNumId w:val="10"/>
  </w:num>
  <w:num w:numId="18" w16cid:durableId="2002268748">
    <w:abstractNumId w:val="23"/>
  </w:num>
  <w:num w:numId="19" w16cid:durableId="291373175">
    <w:abstractNumId w:val="0"/>
  </w:num>
  <w:num w:numId="20" w16cid:durableId="1077559922">
    <w:abstractNumId w:val="16"/>
  </w:num>
  <w:num w:numId="21" w16cid:durableId="801191899">
    <w:abstractNumId w:val="7"/>
  </w:num>
  <w:num w:numId="22" w16cid:durableId="667555716">
    <w:abstractNumId w:val="12"/>
  </w:num>
  <w:num w:numId="23" w16cid:durableId="678240592">
    <w:abstractNumId w:val="4"/>
  </w:num>
  <w:num w:numId="24" w16cid:durableId="63714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v:stroke weight="5.5pt" linestyle="thickThin"/>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0542B0"/>
    <w:rsid w:val="00007276"/>
    <w:rsid w:val="000106EC"/>
    <w:rsid w:val="0001171D"/>
    <w:rsid w:val="00013447"/>
    <w:rsid w:val="00014642"/>
    <w:rsid w:val="000245CC"/>
    <w:rsid w:val="000308B7"/>
    <w:rsid w:val="00032B1D"/>
    <w:rsid w:val="000340CE"/>
    <w:rsid w:val="00037B50"/>
    <w:rsid w:val="00043ACF"/>
    <w:rsid w:val="00045E59"/>
    <w:rsid w:val="00050456"/>
    <w:rsid w:val="000509D3"/>
    <w:rsid w:val="0005345B"/>
    <w:rsid w:val="000541DB"/>
    <w:rsid w:val="000542B0"/>
    <w:rsid w:val="00055A89"/>
    <w:rsid w:val="0005662B"/>
    <w:rsid w:val="00057597"/>
    <w:rsid w:val="000674F2"/>
    <w:rsid w:val="00072E46"/>
    <w:rsid w:val="00075C7E"/>
    <w:rsid w:val="000923B0"/>
    <w:rsid w:val="000927C5"/>
    <w:rsid w:val="00092927"/>
    <w:rsid w:val="00095A9C"/>
    <w:rsid w:val="0009625B"/>
    <w:rsid w:val="00097D84"/>
    <w:rsid w:val="000A27FF"/>
    <w:rsid w:val="000A38D4"/>
    <w:rsid w:val="000B3E96"/>
    <w:rsid w:val="000B5070"/>
    <w:rsid w:val="000B6A7D"/>
    <w:rsid w:val="000B7E94"/>
    <w:rsid w:val="000C5177"/>
    <w:rsid w:val="000D03EF"/>
    <w:rsid w:val="000D214F"/>
    <w:rsid w:val="000D2538"/>
    <w:rsid w:val="000D7651"/>
    <w:rsid w:val="000E74A2"/>
    <w:rsid w:val="000F1001"/>
    <w:rsid w:val="000F145F"/>
    <w:rsid w:val="00101ECF"/>
    <w:rsid w:val="00102480"/>
    <w:rsid w:val="00104E28"/>
    <w:rsid w:val="00106DD0"/>
    <w:rsid w:val="00107F5C"/>
    <w:rsid w:val="0011784D"/>
    <w:rsid w:val="00122ACF"/>
    <w:rsid w:val="00124545"/>
    <w:rsid w:val="0012461C"/>
    <w:rsid w:val="001313B3"/>
    <w:rsid w:val="001337FA"/>
    <w:rsid w:val="00133C13"/>
    <w:rsid w:val="00133E25"/>
    <w:rsid w:val="001425E2"/>
    <w:rsid w:val="00150999"/>
    <w:rsid w:val="00152A7E"/>
    <w:rsid w:val="00152B4D"/>
    <w:rsid w:val="00153F0C"/>
    <w:rsid w:val="00154858"/>
    <w:rsid w:val="0015714A"/>
    <w:rsid w:val="001615E7"/>
    <w:rsid w:val="00162CFB"/>
    <w:rsid w:val="001652E5"/>
    <w:rsid w:val="00165CBA"/>
    <w:rsid w:val="00171025"/>
    <w:rsid w:val="001803DA"/>
    <w:rsid w:val="00182C49"/>
    <w:rsid w:val="00185D42"/>
    <w:rsid w:val="001871C9"/>
    <w:rsid w:val="00191344"/>
    <w:rsid w:val="00194F7C"/>
    <w:rsid w:val="001A2EF3"/>
    <w:rsid w:val="001A54B4"/>
    <w:rsid w:val="001B079D"/>
    <w:rsid w:val="001B0BAA"/>
    <w:rsid w:val="001B26DC"/>
    <w:rsid w:val="001B5E13"/>
    <w:rsid w:val="001B6AB0"/>
    <w:rsid w:val="001C0AB2"/>
    <w:rsid w:val="001C30E4"/>
    <w:rsid w:val="001D4A5D"/>
    <w:rsid w:val="001E0B81"/>
    <w:rsid w:val="001E6799"/>
    <w:rsid w:val="001F1267"/>
    <w:rsid w:val="001F6EE6"/>
    <w:rsid w:val="001F721B"/>
    <w:rsid w:val="00200B9C"/>
    <w:rsid w:val="00200BD5"/>
    <w:rsid w:val="00203BDE"/>
    <w:rsid w:val="0020553C"/>
    <w:rsid w:val="00205ED1"/>
    <w:rsid w:val="002062B5"/>
    <w:rsid w:val="0021090E"/>
    <w:rsid w:val="00210ABF"/>
    <w:rsid w:val="00212583"/>
    <w:rsid w:val="00217247"/>
    <w:rsid w:val="00233C1B"/>
    <w:rsid w:val="00233C37"/>
    <w:rsid w:val="00235855"/>
    <w:rsid w:val="002417BA"/>
    <w:rsid w:val="0026672E"/>
    <w:rsid w:val="00267567"/>
    <w:rsid w:val="00271352"/>
    <w:rsid w:val="002739F9"/>
    <w:rsid w:val="00285235"/>
    <w:rsid w:val="00285635"/>
    <w:rsid w:val="00286E50"/>
    <w:rsid w:val="002873A8"/>
    <w:rsid w:val="002A09B6"/>
    <w:rsid w:val="002A42A3"/>
    <w:rsid w:val="002A55F8"/>
    <w:rsid w:val="002A5F64"/>
    <w:rsid w:val="002A6582"/>
    <w:rsid w:val="002A6D62"/>
    <w:rsid w:val="002B1885"/>
    <w:rsid w:val="002B1D79"/>
    <w:rsid w:val="002B2C1A"/>
    <w:rsid w:val="002B759D"/>
    <w:rsid w:val="002C09EC"/>
    <w:rsid w:val="002C25C2"/>
    <w:rsid w:val="002C3AB1"/>
    <w:rsid w:val="002C6171"/>
    <w:rsid w:val="002C7541"/>
    <w:rsid w:val="002C7862"/>
    <w:rsid w:val="002D5933"/>
    <w:rsid w:val="002E19FB"/>
    <w:rsid w:val="002E3D5B"/>
    <w:rsid w:val="002F31AC"/>
    <w:rsid w:val="002F78A7"/>
    <w:rsid w:val="0030073D"/>
    <w:rsid w:val="00307E37"/>
    <w:rsid w:val="00310A21"/>
    <w:rsid w:val="0031306F"/>
    <w:rsid w:val="003136F7"/>
    <w:rsid w:val="00317D75"/>
    <w:rsid w:val="00321255"/>
    <w:rsid w:val="0032161C"/>
    <w:rsid w:val="00322CE1"/>
    <w:rsid w:val="00323C78"/>
    <w:rsid w:val="00336541"/>
    <w:rsid w:val="00337635"/>
    <w:rsid w:val="00337692"/>
    <w:rsid w:val="00343D00"/>
    <w:rsid w:val="00345204"/>
    <w:rsid w:val="00345834"/>
    <w:rsid w:val="00345DEC"/>
    <w:rsid w:val="00350E94"/>
    <w:rsid w:val="00354CAA"/>
    <w:rsid w:val="003564F3"/>
    <w:rsid w:val="00360A4B"/>
    <w:rsid w:val="00361273"/>
    <w:rsid w:val="0036794A"/>
    <w:rsid w:val="0037184A"/>
    <w:rsid w:val="00372294"/>
    <w:rsid w:val="00373881"/>
    <w:rsid w:val="00376AA4"/>
    <w:rsid w:val="003845A0"/>
    <w:rsid w:val="00394F28"/>
    <w:rsid w:val="0039693C"/>
    <w:rsid w:val="003A0AF9"/>
    <w:rsid w:val="003A0B79"/>
    <w:rsid w:val="003A2F79"/>
    <w:rsid w:val="003A416D"/>
    <w:rsid w:val="003A780F"/>
    <w:rsid w:val="003B5CA2"/>
    <w:rsid w:val="003C2590"/>
    <w:rsid w:val="003C2CA0"/>
    <w:rsid w:val="003C4B38"/>
    <w:rsid w:val="003D03C8"/>
    <w:rsid w:val="003D66F5"/>
    <w:rsid w:val="003D6990"/>
    <w:rsid w:val="003D772D"/>
    <w:rsid w:val="003D77AF"/>
    <w:rsid w:val="003E6064"/>
    <w:rsid w:val="003F716D"/>
    <w:rsid w:val="003F77C9"/>
    <w:rsid w:val="004031CD"/>
    <w:rsid w:val="00405472"/>
    <w:rsid w:val="00406E7B"/>
    <w:rsid w:val="00411CA3"/>
    <w:rsid w:val="004156F0"/>
    <w:rsid w:val="0041604C"/>
    <w:rsid w:val="004167D4"/>
    <w:rsid w:val="00421C2C"/>
    <w:rsid w:val="00426A2F"/>
    <w:rsid w:val="00433F87"/>
    <w:rsid w:val="004342E3"/>
    <w:rsid w:val="0043475B"/>
    <w:rsid w:val="004375FE"/>
    <w:rsid w:val="00442172"/>
    <w:rsid w:val="0044230B"/>
    <w:rsid w:val="0044740C"/>
    <w:rsid w:val="004502AE"/>
    <w:rsid w:val="00450A19"/>
    <w:rsid w:val="00450E63"/>
    <w:rsid w:val="00451451"/>
    <w:rsid w:val="00452EE0"/>
    <w:rsid w:val="00454A69"/>
    <w:rsid w:val="00456335"/>
    <w:rsid w:val="00456A3E"/>
    <w:rsid w:val="00457D7B"/>
    <w:rsid w:val="0046170B"/>
    <w:rsid w:val="00461853"/>
    <w:rsid w:val="004636DC"/>
    <w:rsid w:val="004666B5"/>
    <w:rsid w:val="0047220B"/>
    <w:rsid w:val="00473057"/>
    <w:rsid w:val="00476CDB"/>
    <w:rsid w:val="00480BF8"/>
    <w:rsid w:val="004836E0"/>
    <w:rsid w:val="004902DA"/>
    <w:rsid w:val="0049471B"/>
    <w:rsid w:val="004951EA"/>
    <w:rsid w:val="004975ED"/>
    <w:rsid w:val="004A0ECF"/>
    <w:rsid w:val="004A125A"/>
    <w:rsid w:val="004A2610"/>
    <w:rsid w:val="004A3184"/>
    <w:rsid w:val="004A4316"/>
    <w:rsid w:val="004B151A"/>
    <w:rsid w:val="004B1605"/>
    <w:rsid w:val="004B4609"/>
    <w:rsid w:val="004B7B64"/>
    <w:rsid w:val="004C1691"/>
    <w:rsid w:val="004C1B43"/>
    <w:rsid w:val="004C4054"/>
    <w:rsid w:val="004C516A"/>
    <w:rsid w:val="004C7C06"/>
    <w:rsid w:val="004D591C"/>
    <w:rsid w:val="004D5F80"/>
    <w:rsid w:val="004D721C"/>
    <w:rsid w:val="004E15B7"/>
    <w:rsid w:val="004E2B0B"/>
    <w:rsid w:val="004F1743"/>
    <w:rsid w:val="004F5B77"/>
    <w:rsid w:val="004F5F96"/>
    <w:rsid w:val="00503EBD"/>
    <w:rsid w:val="00506147"/>
    <w:rsid w:val="005121D5"/>
    <w:rsid w:val="00513600"/>
    <w:rsid w:val="00517085"/>
    <w:rsid w:val="00523A6D"/>
    <w:rsid w:val="005243CC"/>
    <w:rsid w:val="00531322"/>
    <w:rsid w:val="00532468"/>
    <w:rsid w:val="005359A0"/>
    <w:rsid w:val="00535B94"/>
    <w:rsid w:val="0054146F"/>
    <w:rsid w:val="0054672D"/>
    <w:rsid w:val="00547256"/>
    <w:rsid w:val="00547873"/>
    <w:rsid w:val="005508F3"/>
    <w:rsid w:val="00555C13"/>
    <w:rsid w:val="0056001B"/>
    <w:rsid w:val="00561C5F"/>
    <w:rsid w:val="005626C3"/>
    <w:rsid w:val="00562863"/>
    <w:rsid w:val="00564C87"/>
    <w:rsid w:val="005655A6"/>
    <w:rsid w:val="00572BD4"/>
    <w:rsid w:val="00582462"/>
    <w:rsid w:val="00584582"/>
    <w:rsid w:val="005A36B1"/>
    <w:rsid w:val="005A52EF"/>
    <w:rsid w:val="005B3C83"/>
    <w:rsid w:val="005B7801"/>
    <w:rsid w:val="005C56DB"/>
    <w:rsid w:val="005D31DB"/>
    <w:rsid w:val="005D44DB"/>
    <w:rsid w:val="005D771B"/>
    <w:rsid w:val="005D7DEF"/>
    <w:rsid w:val="005E1B3C"/>
    <w:rsid w:val="005E5EFA"/>
    <w:rsid w:val="005E5F23"/>
    <w:rsid w:val="005F16CC"/>
    <w:rsid w:val="005F1DFA"/>
    <w:rsid w:val="005F77E0"/>
    <w:rsid w:val="006055C5"/>
    <w:rsid w:val="00605DB7"/>
    <w:rsid w:val="00607352"/>
    <w:rsid w:val="00607526"/>
    <w:rsid w:val="00615382"/>
    <w:rsid w:val="00616C0B"/>
    <w:rsid w:val="00622826"/>
    <w:rsid w:val="006245B0"/>
    <w:rsid w:val="006251D8"/>
    <w:rsid w:val="0062665C"/>
    <w:rsid w:val="0063109E"/>
    <w:rsid w:val="00633DDE"/>
    <w:rsid w:val="00633FC4"/>
    <w:rsid w:val="00637D7F"/>
    <w:rsid w:val="0064720E"/>
    <w:rsid w:val="00647D14"/>
    <w:rsid w:val="00651C9C"/>
    <w:rsid w:val="00654996"/>
    <w:rsid w:val="00656FD7"/>
    <w:rsid w:val="00666A69"/>
    <w:rsid w:val="00666E88"/>
    <w:rsid w:val="00667976"/>
    <w:rsid w:val="00672FF6"/>
    <w:rsid w:val="006740A6"/>
    <w:rsid w:val="006749CC"/>
    <w:rsid w:val="00674FF8"/>
    <w:rsid w:val="00677ABA"/>
    <w:rsid w:val="006860CD"/>
    <w:rsid w:val="006864B0"/>
    <w:rsid w:val="00694D9F"/>
    <w:rsid w:val="00695133"/>
    <w:rsid w:val="006A15D0"/>
    <w:rsid w:val="006A2A01"/>
    <w:rsid w:val="006A2F31"/>
    <w:rsid w:val="006A5439"/>
    <w:rsid w:val="006A7EF2"/>
    <w:rsid w:val="006B3A42"/>
    <w:rsid w:val="006B7AB9"/>
    <w:rsid w:val="006C052A"/>
    <w:rsid w:val="006C1A9E"/>
    <w:rsid w:val="006C3E3C"/>
    <w:rsid w:val="006C7A37"/>
    <w:rsid w:val="006D0AC1"/>
    <w:rsid w:val="006E1808"/>
    <w:rsid w:val="006E5FDE"/>
    <w:rsid w:val="006E6751"/>
    <w:rsid w:val="006F0F41"/>
    <w:rsid w:val="006F31FE"/>
    <w:rsid w:val="00703CD3"/>
    <w:rsid w:val="0070479C"/>
    <w:rsid w:val="00704C1C"/>
    <w:rsid w:val="00711777"/>
    <w:rsid w:val="0071448C"/>
    <w:rsid w:val="00720658"/>
    <w:rsid w:val="007211AB"/>
    <w:rsid w:val="00736978"/>
    <w:rsid w:val="00745746"/>
    <w:rsid w:val="00747A1F"/>
    <w:rsid w:val="007534D3"/>
    <w:rsid w:val="007552B9"/>
    <w:rsid w:val="007569CE"/>
    <w:rsid w:val="0076004B"/>
    <w:rsid w:val="00766104"/>
    <w:rsid w:val="00772924"/>
    <w:rsid w:val="0077693D"/>
    <w:rsid w:val="0078020E"/>
    <w:rsid w:val="0078024E"/>
    <w:rsid w:val="00780EE8"/>
    <w:rsid w:val="007853B4"/>
    <w:rsid w:val="00793CB0"/>
    <w:rsid w:val="00794D72"/>
    <w:rsid w:val="00796B28"/>
    <w:rsid w:val="00797B9A"/>
    <w:rsid w:val="007A2E75"/>
    <w:rsid w:val="007A7803"/>
    <w:rsid w:val="007B667D"/>
    <w:rsid w:val="007B6C41"/>
    <w:rsid w:val="007C27DC"/>
    <w:rsid w:val="007C3B36"/>
    <w:rsid w:val="007C3FF6"/>
    <w:rsid w:val="007C6266"/>
    <w:rsid w:val="007C631F"/>
    <w:rsid w:val="007D3313"/>
    <w:rsid w:val="007D3A2A"/>
    <w:rsid w:val="007D3DF1"/>
    <w:rsid w:val="007E0D7C"/>
    <w:rsid w:val="007E15E7"/>
    <w:rsid w:val="007E2C4A"/>
    <w:rsid w:val="007E48B6"/>
    <w:rsid w:val="007E5FB8"/>
    <w:rsid w:val="007E6F5A"/>
    <w:rsid w:val="007F261F"/>
    <w:rsid w:val="007F2647"/>
    <w:rsid w:val="007F676F"/>
    <w:rsid w:val="007F7E2B"/>
    <w:rsid w:val="008036E1"/>
    <w:rsid w:val="008054DC"/>
    <w:rsid w:val="00807CDE"/>
    <w:rsid w:val="00810CFD"/>
    <w:rsid w:val="00814A2A"/>
    <w:rsid w:val="00814CF9"/>
    <w:rsid w:val="008176F4"/>
    <w:rsid w:val="008225DB"/>
    <w:rsid w:val="008225EC"/>
    <w:rsid w:val="00824CE1"/>
    <w:rsid w:val="008361BE"/>
    <w:rsid w:val="008423C9"/>
    <w:rsid w:val="00842B21"/>
    <w:rsid w:val="00845B37"/>
    <w:rsid w:val="00847F47"/>
    <w:rsid w:val="0085254D"/>
    <w:rsid w:val="00852DDB"/>
    <w:rsid w:val="0086062C"/>
    <w:rsid w:val="00871307"/>
    <w:rsid w:val="00871CD4"/>
    <w:rsid w:val="008724AF"/>
    <w:rsid w:val="00872FC9"/>
    <w:rsid w:val="008750F4"/>
    <w:rsid w:val="00875429"/>
    <w:rsid w:val="00877CD6"/>
    <w:rsid w:val="00882D17"/>
    <w:rsid w:val="008850F6"/>
    <w:rsid w:val="00895067"/>
    <w:rsid w:val="008A6943"/>
    <w:rsid w:val="008A6C27"/>
    <w:rsid w:val="008B6D7F"/>
    <w:rsid w:val="008B73AD"/>
    <w:rsid w:val="008C3EDB"/>
    <w:rsid w:val="008C412F"/>
    <w:rsid w:val="008C5E93"/>
    <w:rsid w:val="008D365A"/>
    <w:rsid w:val="008D3AA0"/>
    <w:rsid w:val="008D594C"/>
    <w:rsid w:val="008E05A9"/>
    <w:rsid w:val="008E09BC"/>
    <w:rsid w:val="008E259F"/>
    <w:rsid w:val="008E2CD8"/>
    <w:rsid w:val="008E7DC1"/>
    <w:rsid w:val="008F0A19"/>
    <w:rsid w:val="0090338B"/>
    <w:rsid w:val="0090503A"/>
    <w:rsid w:val="0090716F"/>
    <w:rsid w:val="00911E58"/>
    <w:rsid w:val="00913F42"/>
    <w:rsid w:val="0091434B"/>
    <w:rsid w:val="00915CEB"/>
    <w:rsid w:val="009162F7"/>
    <w:rsid w:val="00917DA3"/>
    <w:rsid w:val="00920800"/>
    <w:rsid w:val="00926ADF"/>
    <w:rsid w:val="0092707B"/>
    <w:rsid w:val="009272AE"/>
    <w:rsid w:val="00942AE5"/>
    <w:rsid w:val="00946083"/>
    <w:rsid w:val="00950B69"/>
    <w:rsid w:val="00955183"/>
    <w:rsid w:val="00955B04"/>
    <w:rsid w:val="00956547"/>
    <w:rsid w:val="00957C23"/>
    <w:rsid w:val="009626D4"/>
    <w:rsid w:val="00964B5F"/>
    <w:rsid w:val="00965515"/>
    <w:rsid w:val="00967007"/>
    <w:rsid w:val="009776B5"/>
    <w:rsid w:val="00984BDF"/>
    <w:rsid w:val="00987C06"/>
    <w:rsid w:val="00987F75"/>
    <w:rsid w:val="00994355"/>
    <w:rsid w:val="009A0476"/>
    <w:rsid w:val="009A38B9"/>
    <w:rsid w:val="009A62A7"/>
    <w:rsid w:val="009B17AE"/>
    <w:rsid w:val="009B1F34"/>
    <w:rsid w:val="009B2AAF"/>
    <w:rsid w:val="009B59F3"/>
    <w:rsid w:val="009B5C20"/>
    <w:rsid w:val="009B68F2"/>
    <w:rsid w:val="009B7837"/>
    <w:rsid w:val="009B7888"/>
    <w:rsid w:val="009C0599"/>
    <w:rsid w:val="009C551D"/>
    <w:rsid w:val="009C5C9A"/>
    <w:rsid w:val="009D2411"/>
    <w:rsid w:val="009D2D18"/>
    <w:rsid w:val="009D606E"/>
    <w:rsid w:val="009D6AAC"/>
    <w:rsid w:val="009E21D6"/>
    <w:rsid w:val="009E2BB5"/>
    <w:rsid w:val="009E3B6E"/>
    <w:rsid w:val="009E59D6"/>
    <w:rsid w:val="009E7AA6"/>
    <w:rsid w:val="009F0625"/>
    <w:rsid w:val="009F1AEF"/>
    <w:rsid w:val="009F5AAF"/>
    <w:rsid w:val="00A036CE"/>
    <w:rsid w:val="00A0701D"/>
    <w:rsid w:val="00A100E9"/>
    <w:rsid w:val="00A1047B"/>
    <w:rsid w:val="00A11EA0"/>
    <w:rsid w:val="00A15145"/>
    <w:rsid w:val="00A15FBB"/>
    <w:rsid w:val="00A1712C"/>
    <w:rsid w:val="00A26CD4"/>
    <w:rsid w:val="00A308E6"/>
    <w:rsid w:val="00A3227D"/>
    <w:rsid w:val="00A3280E"/>
    <w:rsid w:val="00A41487"/>
    <w:rsid w:val="00A57C89"/>
    <w:rsid w:val="00A608CD"/>
    <w:rsid w:val="00A643BF"/>
    <w:rsid w:val="00A66F88"/>
    <w:rsid w:val="00A67E1F"/>
    <w:rsid w:val="00A70996"/>
    <w:rsid w:val="00A712C8"/>
    <w:rsid w:val="00A765AF"/>
    <w:rsid w:val="00A76FDC"/>
    <w:rsid w:val="00A80BDB"/>
    <w:rsid w:val="00A81E35"/>
    <w:rsid w:val="00A860C6"/>
    <w:rsid w:val="00A91211"/>
    <w:rsid w:val="00A932A2"/>
    <w:rsid w:val="00A93F7A"/>
    <w:rsid w:val="00A94B45"/>
    <w:rsid w:val="00A96644"/>
    <w:rsid w:val="00A96ADC"/>
    <w:rsid w:val="00AA33C9"/>
    <w:rsid w:val="00AA4452"/>
    <w:rsid w:val="00AA753B"/>
    <w:rsid w:val="00AA7F9E"/>
    <w:rsid w:val="00AB1211"/>
    <w:rsid w:val="00AB4C39"/>
    <w:rsid w:val="00AB6FAC"/>
    <w:rsid w:val="00AB78FD"/>
    <w:rsid w:val="00AC113E"/>
    <w:rsid w:val="00AC11AA"/>
    <w:rsid w:val="00AC67C9"/>
    <w:rsid w:val="00AC6D93"/>
    <w:rsid w:val="00AC715A"/>
    <w:rsid w:val="00AC7574"/>
    <w:rsid w:val="00AD0590"/>
    <w:rsid w:val="00AD250F"/>
    <w:rsid w:val="00AD4661"/>
    <w:rsid w:val="00AD4F5E"/>
    <w:rsid w:val="00AD5588"/>
    <w:rsid w:val="00AD7875"/>
    <w:rsid w:val="00AF02A9"/>
    <w:rsid w:val="00AF48CC"/>
    <w:rsid w:val="00AF5246"/>
    <w:rsid w:val="00B01E61"/>
    <w:rsid w:val="00B02BF0"/>
    <w:rsid w:val="00B1360A"/>
    <w:rsid w:val="00B14B15"/>
    <w:rsid w:val="00B1719D"/>
    <w:rsid w:val="00B20C9E"/>
    <w:rsid w:val="00B2721D"/>
    <w:rsid w:val="00B30B84"/>
    <w:rsid w:val="00B3304D"/>
    <w:rsid w:val="00B37B60"/>
    <w:rsid w:val="00B42E39"/>
    <w:rsid w:val="00B43768"/>
    <w:rsid w:val="00B50D74"/>
    <w:rsid w:val="00B512CB"/>
    <w:rsid w:val="00B52CB9"/>
    <w:rsid w:val="00B5613D"/>
    <w:rsid w:val="00B57F8C"/>
    <w:rsid w:val="00B607EE"/>
    <w:rsid w:val="00B60B49"/>
    <w:rsid w:val="00B6278E"/>
    <w:rsid w:val="00B6287D"/>
    <w:rsid w:val="00B66A5E"/>
    <w:rsid w:val="00B709DD"/>
    <w:rsid w:val="00B71A2B"/>
    <w:rsid w:val="00B723BF"/>
    <w:rsid w:val="00B72453"/>
    <w:rsid w:val="00B72A9E"/>
    <w:rsid w:val="00B72ED9"/>
    <w:rsid w:val="00B75532"/>
    <w:rsid w:val="00B76C71"/>
    <w:rsid w:val="00B80A4C"/>
    <w:rsid w:val="00B81A98"/>
    <w:rsid w:val="00B862B6"/>
    <w:rsid w:val="00B87514"/>
    <w:rsid w:val="00B9268D"/>
    <w:rsid w:val="00B93C89"/>
    <w:rsid w:val="00B9493B"/>
    <w:rsid w:val="00B95E42"/>
    <w:rsid w:val="00BA0BA3"/>
    <w:rsid w:val="00BA10B9"/>
    <w:rsid w:val="00BA1311"/>
    <w:rsid w:val="00BA35DF"/>
    <w:rsid w:val="00BA65C1"/>
    <w:rsid w:val="00BA72FA"/>
    <w:rsid w:val="00BA7EF2"/>
    <w:rsid w:val="00BB3D17"/>
    <w:rsid w:val="00BB4802"/>
    <w:rsid w:val="00BB5A4A"/>
    <w:rsid w:val="00BB61FB"/>
    <w:rsid w:val="00BC4E2F"/>
    <w:rsid w:val="00BC4E98"/>
    <w:rsid w:val="00BC5BF0"/>
    <w:rsid w:val="00BC63EB"/>
    <w:rsid w:val="00BD091C"/>
    <w:rsid w:val="00BD165F"/>
    <w:rsid w:val="00BD1E23"/>
    <w:rsid w:val="00BD455E"/>
    <w:rsid w:val="00BD4F26"/>
    <w:rsid w:val="00BD5132"/>
    <w:rsid w:val="00BD6C81"/>
    <w:rsid w:val="00BD7C46"/>
    <w:rsid w:val="00BE0D73"/>
    <w:rsid w:val="00BE109C"/>
    <w:rsid w:val="00BE316C"/>
    <w:rsid w:val="00BE4B97"/>
    <w:rsid w:val="00BF293B"/>
    <w:rsid w:val="00BF5485"/>
    <w:rsid w:val="00BF59F1"/>
    <w:rsid w:val="00BF6155"/>
    <w:rsid w:val="00C0264A"/>
    <w:rsid w:val="00C02D6F"/>
    <w:rsid w:val="00C0602C"/>
    <w:rsid w:val="00C06FC8"/>
    <w:rsid w:val="00C1280A"/>
    <w:rsid w:val="00C128CD"/>
    <w:rsid w:val="00C12DE5"/>
    <w:rsid w:val="00C1585C"/>
    <w:rsid w:val="00C166DF"/>
    <w:rsid w:val="00C16768"/>
    <w:rsid w:val="00C215ED"/>
    <w:rsid w:val="00C259B3"/>
    <w:rsid w:val="00C25C23"/>
    <w:rsid w:val="00C301D7"/>
    <w:rsid w:val="00C31284"/>
    <w:rsid w:val="00C31A5C"/>
    <w:rsid w:val="00C362CF"/>
    <w:rsid w:val="00C379C7"/>
    <w:rsid w:val="00C45E7E"/>
    <w:rsid w:val="00C477D4"/>
    <w:rsid w:val="00C51EAF"/>
    <w:rsid w:val="00C53502"/>
    <w:rsid w:val="00C53C95"/>
    <w:rsid w:val="00C556B8"/>
    <w:rsid w:val="00C56778"/>
    <w:rsid w:val="00C62215"/>
    <w:rsid w:val="00C744BC"/>
    <w:rsid w:val="00C753FA"/>
    <w:rsid w:val="00C84E67"/>
    <w:rsid w:val="00C90012"/>
    <w:rsid w:val="00C903C2"/>
    <w:rsid w:val="00C90D43"/>
    <w:rsid w:val="00C940A3"/>
    <w:rsid w:val="00C947B1"/>
    <w:rsid w:val="00C95B8B"/>
    <w:rsid w:val="00CA286F"/>
    <w:rsid w:val="00CB3420"/>
    <w:rsid w:val="00CB4D8F"/>
    <w:rsid w:val="00CC70D4"/>
    <w:rsid w:val="00CD13C3"/>
    <w:rsid w:val="00CD3880"/>
    <w:rsid w:val="00CD58A5"/>
    <w:rsid w:val="00CD5FC3"/>
    <w:rsid w:val="00CD73EE"/>
    <w:rsid w:val="00CE16FA"/>
    <w:rsid w:val="00CE1873"/>
    <w:rsid w:val="00CE79E3"/>
    <w:rsid w:val="00CE7D1E"/>
    <w:rsid w:val="00CF3A95"/>
    <w:rsid w:val="00CF4C2F"/>
    <w:rsid w:val="00D07B9D"/>
    <w:rsid w:val="00D12E22"/>
    <w:rsid w:val="00D14947"/>
    <w:rsid w:val="00D14CF3"/>
    <w:rsid w:val="00D17276"/>
    <w:rsid w:val="00D17E0E"/>
    <w:rsid w:val="00D206A7"/>
    <w:rsid w:val="00D230D1"/>
    <w:rsid w:val="00D30658"/>
    <w:rsid w:val="00D30672"/>
    <w:rsid w:val="00D31E6D"/>
    <w:rsid w:val="00D32F2D"/>
    <w:rsid w:val="00D343C2"/>
    <w:rsid w:val="00D42365"/>
    <w:rsid w:val="00D4307F"/>
    <w:rsid w:val="00D43420"/>
    <w:rsid w:val="00D463BC"/>
    <w:rsid w:val="00D50072"/>
    <w:rsid w:val="00D55867"/>
    <w:rsid w:val="00D66C81"/>
    <w:rsid w:val="00D6798B"/>
    <w:rsid w:val="00D748C4"/>
    <w:rsid w:val="00D74F86"/>
    <w:rsid w:val="00D83B4A"/>
    <w:rsid w:val="00D90317"/>
    <w:rsid w:val="00D9246F"/>
    <w:rsid w:val="00D94117"/>
    <w:rsid w:val="00D966EF"/>
    <w:rsid w:val="00D976D6"/>
    <w:rsid w:val="00DA16DC"/>
    <w:rsid w:val="00DA2290"/>
    <w:rsid w:val="00DA6464"/>
    <w:rsid w:val="00DB2AD6"/>
    <w:rsid w:val="00DB3D97"/>
    <w:rsid w:val="00DB457C"/>
    <w:rsid w:val="00DB4D14"/>
    <w:rsid w:val="00DB5DF0"/>
    <w:rsid w:val="00DC175C"/>
    <w:rsid w:val="00DC3073"/>
    <w:rsid w:val="00DD161A"/>
    <w:rsid w:val="00DD1E6A"/>
    <w:rsid w:val="00DD391E"/>
    <w:rsid w:val="00DD4E74"/>
    <w:rsid w:val="00DE04D6"/>
    <w:rsid w:val="00DE2992"/>
    <w:rsid w:val="00DE537F"/>
    <w:rsid w:val="00DF7B48"/>
    <w:rsid w:val="00E02447"/>
    <w:rsid w:val="00E025F9"/>
    <w:rsid w:val="00E02EA5"/>
    <w:rsid w:val="00E046BD"/>
    <w:rsid w:val="00E10E26"/>
    <w:rsid w:val="00E16BAF"/>
    <w:rsid w:val="00E16C1C"/>
    <w:rsid w:val="00E16F39"/>
    <w:rsid w:val="00E216B0"/>
    <w:rsid w:val="00E21998"/>
    <w:rsid w:val="00E24AB3"/>
    <w:rsid w:val="00E33CE6"/>
    <w:rsid w:val="00E34E77"/>
    <w:rsid w:val="00E40C9A"/>
    <w:rsid w:val="00E40F81"/>
    <w:rsid w:val="00E422AC"/>
    <w:rsid w:val="00E524E3"/>
    <w:rsid w:val="00E52540"/>
    <w:rsid w:val="00E52913"/>
    <w:rsid w:val="00E56854"/>
    <w:rsid w:val="00E6487F"/>
    <w:rsid w:val="00E738A4"/>
    <w:rsid w:val="00E74B68"/>
    <w:rsid w:val="00E74CCF"/>
    <w:rsid w:val="00E75149"/>
    <w:rsid w:val="00E767AC"/>
    <w:rsid w:val="00E80FE1"/>
    <w:rsid w:val="00E844D0"/>
    <w:rsid w:val="00E8665A"/>
    <w:rsid w:val="00E879FC"/>
    <w:rsid w:val="00E9135B"/>
    <w:rsid w:val="00E93538"/>
    <w:rsid w:val="00E97B9C"/>
    <w:rsid w:val="00EA4D13"/>
    <w:rsid w:val="00EA6A7A"/>
    <w:rsid w:val="00EB48D8"/>
    <w:rsid w:val="00EB554A"/>
    <w:rsid w:val="00EC0AFD"/>
    <w:rsid w:val="00EC125E"/>
    <w:rsid w:val="00EC4745"/>
    <w:rsid w:val="00ED5FCC"/>
    <w:rsid w:val="00ED6A49"/>
    <w:rsid w:val="00EE05FE"/>
    <w:rsid w:val="00EE18FE"/>
    <w:rsid w:val="00EE4EE0"/>
    <w:rsid w:val="00EF10E7"/>
    <w:rsid w:val="00EF22F2"/>
    <w:rsid w:val="00EF2C8E"/>
    <w:rsid w:val="00EF649E"/>
    <w:rsid w:val="00EF76C6"/>
    <w:rsid w:val="00F04F4D"/>
    <w:rsid w:val="00F061E7"/>
    <w:rsid w:val="00F12A90"/>
    <w:rsid w:val="00F13617"/>
    <w:rsid w:val="00F136E8"/>
    <w:rsid w:val="00F14B88"/>
    <w:rsid w:val="00F22E60"/>
    <w:rsid w:val="00F24665"/>
    <w:rsid w:val="00F24F30"/>
    <w:rsid w:val="00F339E9"/>
    <w:rsid w:val="00F3433E"/>
    <w:rsid w:val="00F36A68"/>
    <w:rsid w:val="00F40586"/>
    <w:rsid w:val="00F4245E"/>
    <w:rsid w:val="00F47D76"/>
    <w:rsid w:val="00F50986"/>
    <w:rsid w:val="00F51A47"/>
    <w:rsid w:val="00F54A48"/>
    <w:rsid w:val="00F64292"/>
    <w:rsid w:val="00F65C05"/>
    <w:rsid w:val="00F66574"/>
    <w:rsid w:val="00F677BF"/>
    <w:rsid w:val="00F72894"/>
    <w:rsid w:val="00F73F20"/>
    <w:rsid w:val="00F75CE5"/>
    <w:rsid w:val="00F77B17"/>
    <w:rsid w:val="00F77D67"/>
    <w:rsid w:val="00F77F35"/>
    <w:rsid w:val="00F81C69"/>
    <w:rsid w:val="00F836B9"/>
    <w:rsid w:val="00F85E3B"/>
    <w:rsid w:val="00F86DDF"/>
    <w:rsid w:val="00F91F5E"/>
    <w:rsid w:val="00F928F0"/>
    <w:rsid w:val="00F9662C"/>
    <w:rsid w:val="00F967B1"/>
    <w:rsid w:val="00F96C31"/>
    <w:rsid w:val="00FA3818"/>
    <w:rsid w:val="00FA4F19"/>
    <w:rsid w:val="00FA60AD"/>
    <w:rsid w:val="00FB00AD"/>
    <w:rsid w:val="00FB2C3E"/>
    <w:rsid w:val="00FB635B"/>
    <w:rsid w:val="00FC52D5"/>
    <w:rsid w:val="00FC7EE7"/>
    <w:rsid w:val="00FD0A91"/>
    <w:rsid w:val="00FD1A3A"/>
    <w:rsid w:val="00FD1A93"/>
    <w:rsid w:val="00FD41DA"/>
    <w:rsid w:val="00FD7559"/>
    <w:rsid w:val="00FE1BA0"/>
    <w:rsid w:val="00FE5C2E"/>
    <w:rsid w:val="00FF0369"/>
    <w:rsid w:val="00FF0CC7"/>
    <w:rsid w:val="00FF24DA"/>
    <w:rsid w:val="00FF3038"/>
    <w:rsid w:val="00FF3CCF"/>
    <w:rsid w:val="095B62F1"/>
    <w:rsid w:val="0BF6603A"/>
    <w:rsid w:val="48FB306B"/>
    <w:rsid w:val="57C522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stroke weight="5.5pt" linestyle="thickThin"/>
    </o:shapedefaults>
    <o:shapelayout v:ext="edit">
      <o:idmap v:ext="edit" data="2"/>
    </o:shapelayout>
  </w:shapeDefaults>
  <w:decimalSymbol w:val="."/>
  <w:listSeparator w:val=","/>
  <w14:docId w14:val="73B4B396"/>
  <w15:docId w15:val="{5853C65C-D55F-4E58-8378-B46D664E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微软雅黑" w:hAnsi="Arial Unicode MS" w:cs="宋体"/>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6864B0"/>
    <w:pPr>
      <w:widowControl w:val="0"/>
      <w:spacing w:line="420" w:lineRule="exact"/>
      <w:ind w:firstLineChars="200" w:firstLine="200"/>
      <w:jc w:val="both"/>
    </w:pPr>
    <w:rPr>
      <w:rFonts w:ascii="Times New Roman" w:eastAsia="宋体" w:hAnsi="Times New Roman"/>
      <w:sz w:val="24"/>
      <w:szCs w:val="21"/>
    </w:rPr>
  </w:style>
  <w:style w:type="paragraph" w:styleId="1">
    <w:name w:val="heading 1"/>
    <w:next w:val="af6"/>
    <w:link w:val="10"/>
    <w:uiPriority w:val="9"/>
    <w:qFormat/>
    <w:rsid w:val="00D343C2"/>
    <w:pPr>
      <w:spacing w:beforeLines="50" w:before="120" w:afterLines="50" w:after="120" w:line="420" w:lineRule="exact"/>
      <w:outlineLvl w:val="0"/>
    </w:pPr>
    <w:rPr>
      <w:rFonts w:ascii="Times New Roman" w:eastAsia="黑体" w:hAnsi="Times New Roman"/>
      <w:sz w:val="28"/>
      <w:szCs w:val="21"/>
    </w:rPr>
  </w:style>
  <w:style w:type="paragraph" w:styleId="20">
    <w:name w:val="heading 2"/>
    <w:next w:val="af6"/>
    <w:link w:val="21"/>
    <w:uiPriority w:val="9"/>
    <w:unhideWhenUsed/>
    <w:qFormat/>
    <w:rsid w:val="00D343C2"/>
    <w:pPr>
      <w:tabs>
        <w:tab w:val="left" w:pos="709"/>
      </w:tabs>
      <w:spacing w:beforeLines="50" w:before="120" w:afterLines="50" w:after="120" w:line="420" w:lineRule="exact"/>
      <w:outlineLvl w:val="1"/>
    </w:pPr>
    <w:rPr>
      <w:rFonts w:ascii="Times New Roman" w:eastAsia="黑体" w:hAnsi="Times New Roman"/>
      <w:sz w:val="28"/>
      <w:szCs w:val="28"/>
    </w:rPr>
  </w:style>
  <w:style w:type="paragraph" w:styleId="3">
    <w:name w:val="heading 3"/>
    <w:basedOn w:val="af7"/>
    <w:next w:val="af6"/>
    <w:link w:val="30"/>
    <w:uiPriority w:val="9"/>
    <w:unhideWhenUsed/>
    <w:qFormat/>
    <w:rsid w:val="009F5AAF"/>
    <w:pPr>
      <w:tabs>
        <w:tab w:val="left" w:pos="851"/>
      </w:tabs>
      <w:ind w:firstLineChars="0" w:firstLine="0"/>
      <w:jc w:val="left"/>
      <w:outlineLvl w:val="2"/>
    </w:pPr>
    <w:rPr>
      <w:rFonts w:ascii="黑体" w:eastAsia="黑体" w:hAnsi="黑体"/>
    </w:rPr>
  </w:style>
  <w:style w:type="paragraph" w:styleId="4">
    <w:name w:val="heading 4"/>
    <w:basedOn w:val="af7"/>
    <w:next w:val="af6"/>
    <w:link w:val="40"/>
    <w:uiPriority w:val="9"/>
    <w:unhideWhenUsed/>
    <w:qFormat/>
    <w:rsid w:val="009F5AAF"/>
    <w:pPr>
      <w:tabs>
        <w:tab w:val="left" w:pos="993"/>
      </w:tabs>
      <w:ind w:left="1134" w:firstLineChars="0" w:firstLine="0"/>
      <w:jc w:val="left"/>
      <w:outlineLvl w:val="3"/>
    </w:pPr>
    <w:rPr>
      <w:rFonts w:ascii="黑体" w:eastAsia="黑体" w:hAnsi="黑体"/>
    </w:rPr>
  </w:style>
  <w:style w:type="paragraph" w:styleId="5">
    <w:name w:val="heading 5"/>
    <w:basedOn w:val="af7"/>
    <w:next w:val="af6"/>
    <w:link w:val="50"/>
    <w:uiPriority w:val="9"/>
    <w:unhideWhenUsed/>
    <w:qFormat/>
    <w:rsid w:val="009F5AAF"/>
    <w:pPr>
      <w:tabs>
        <w:tab w:val="left" w:pos="1134"/>
      </w:tabs>
      <w:ind w:firstLineChars="0" w:firstLine="0"/>
      <w:outlineLvl w:val="4"/>
    </w:pPr>
    <w:rPr>
      <w:rFonts w:ascii="黑体" w:eastAsia="黑体" w:hAnsi="黑体"/>
    </w:rPr>
  </w:style>
  <w:style w:type="paragraph" w:styleId="6">
    <w:name w:val="heading 6"/>
    <w:basedOn w:val="af7"/>
    <w:next w:val="af6"/>
    <w:link w:val="60"/>
    <w:uiPriority w:val="9"/>
    <w:unhideWhenUsed/>
    <w:rsid w:val="009F5AAF"/>
    <w:pPr>
      <w:tabs>
        <w:tab w:val="left" w:pos="1418"/>
      </w:tabs>
      <w:ind w:firstLineChars="0" w:firstLine="0"/>
      <w:outlineLvl w:val="5"/>
    </w:pPr>
    <w:rPr>
      <w:rFonts w:ascii="黑体" w:eastAsia="黑体" w:hAnsi="黑体"/>
    </w:rPr>
  </w:style>
  <w:style w:type="paragraph" w:styleId="7">
    <w:name w:val="heading 7"/>
    <w:basedOn w:val="af6"/>
    <w:next w:val="af6"/>
    <w:link w:val="70"/>
    <w:uiPriority w:val="9"/>
    <w:unhideWhenUsed/>
    <w:rsid w:val="009F5AAF"/>
    <w:pPr>
      <w:keepNext/>
      <w:keepLines/>
      <w:numPr>
        <w:ilvl w:val="6"/>
        <w:numId w:val="2"/>
      </w:numPr>
      <w:spacing w:before="240" w:after="64" w:line="320" w:lineRule="auto"/>
      <w:outlineLvl w:val="6"/>
    </w:pPr>
    <w:rPr>
      <w:rFonts w:asciiTheme="majorHAnsi" w:eastAsiaTheme="majorEastAsia" w:hAnsiTheme="majorHAnsi"/>
      <w:b/>
      <w:bCs/>
      <w:szCs w:val="24"/>
    </w:rPr>
  </w:style>
  <w:style w:type="paragraph" w:styleId="8">
    <w:name w:val="heading 8"/>
    <w:basedOn w:val="af6"/>
    <w:next w:val="af6"/>
    <w:link w:val="80"/>
    <w:uiPriority w:val="9"/>
    <w:unhideWhenUsed/>
    <w:rsid w:val="009F5AAF"/>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f6"/>
    <w:next w:val="af6"/>
    <w:link w:val="90"/>
    <w:uiPriority w:val="9"/>
    <w:unhideWhenUsed/>
    <w:rsid w:val="009F5AA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f8">
    <w:name w:val="Default Paragraph Font"/>
    <w:uiPriority w:val="1"/>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styleId="af7">
    <w:name w:val="List Paragraph"/>
    <w:basedOn w:val="af6"/>
    <w:uiPriority w:val="34"/>
    <w:rsid w:val="009F5AAF"/>
    <w:pPr>
      <w:spacing w:after="12"/>
    </w:pPr>
    <w:rPr>
      <w:rFonts w:ascii="宋体" w:hAnsi="宋体"/>
      <w:szCs w:val="24"/>
    </w:rPr>
  </w:style>
  <w:style w:type="paragraph" w:styleId="afb">
    <w:name w:val="annotation subject"/>
    <w:basedOn w:val="afc"/>
    <w:next w:val="afc"/>
    <w:link w:val="afd"/>
    <w:semiHidden/>
    <w:qFormat/>
    <w:rsid w:val="009F5AAF"/>
    <w:rPr>
      <w:b/>
      <w:bCs/>
    </w:rPr>
  </w:style>
  <w:style w:type="paragraph" w:styleId="afc">
    <w:name w:val="annotation text"/>
    <w:basedOn w:val="af6"/>
    <w:link w:val="afe"/>
    <w:semiHidden/>
    <w:qFormat/>
    <w:rsid w:val="009F5AAF"/>
    <w:pPr>
      <w:jc w:val="left"/>
    </w:pPr>
  </w:style>
  <w:style w:type="paragraph" w:styleId="TOC7">
    <w:name w:val="toc 7"/>
    <w:basedOn w:val="af6"/>
    <w:next w:val="af6"/>
    <w:uiPriority w:val="39"/>
    <w:rsid w:val="009F5AAF"/>
    <w:pPr>
      <w:ind w:left="1260"/>
      <w:jc w:val="left"/>
    </w:pPr>
    <w:rPr>
      <w:rFonts w:asciiTheme="minorHAnsi" w:hAnsiTheme="minorHAnsi"/>
      <w:sz w:val="18"/>
      <w:szCs w:val="18"/>
    </w:rPr>
  </w:style>
  <w:style w:type="paragraph" w:styleId="aff">
    <w:name w:val="List Number"/>
    <w:basedOn w:val="af6"/>
    <w:unhideWhenUsed/>
    <w:rsid w:val="009F5AAF"/>
    <w:pPr>
      <w:tabs>
        <w:tab w:val="left" w:pos="360"/>
        <w:tab w:val="left" w:pos="840"/>
      </w:tabs>
      <w:adjustRightInd w:val="0"/>
      <w:snapToGrid w:val="0"/>
      <w:ind w:left="840" w:hanging="420"/>
      <w:contextualSpacing/>
    </w:pPr>
    <w:rPr>
      <w:rFonts w:ascii="宋体" w:cs="Times New Roman"/>
      <w:kern w:val="24"/>
      <w:szCs w:val="20"/>
    </w:rPr>
  </w:style>
  <w:style w:type="paragraph" w:styleId="aff0">
    <w:name w:val="Normal Indent"/>
    <w:aliases w:val="正文（首行缩进两字） Char,正文（首行缩进两字） Char Char Char,正文（首行缩进两字） Char Char,ALT+Z,表正文,正文非缩进,正文题目,正文（首行缩进两字） Char Char Char Char,正文（首行缩进两字） Char Char Char Char Char Char,正文（首行缩进两字） Char Char Char Char Char,正文（首行缩进两字）,(正文使用),正文1（首行缩进两字）, Char Char Char Char Char"/>
    <w:basedOn w:val="af6"/>
    <w:link w:val="aff1"/>
    <w:rsid w:val="009F5AAF"/>
    <w:pPr>
      <w:spacing w:line="360" w:lineRule="auto"/>
    </w:pPr>
  </w:style>
  <w:style w:type="paragraph" w:styleId="aff2">
    <w:name w:val="caption"/>
    <w:next w:val="af6"/>
    <w:link w:val="aff3"/>
    <w:unhideWhenUsed/>
    <w:qFormat/>
    <w:rsid w:val="00D343C2"/>
    <w:pPr>
      <w:spacing w:beforeLines="30" w:before="30" w:afterLines="50" w:after="50" w:line="420" w:lineRule="exact"/>
      <w:jc w:val="center"/>
    </w:pPr>
    <w:rPr>
      <w:rFonts w:ascii="Times New Roman" w:eastAsia="黑体" w:hAnsi="Times New Roman" w:cstheme="majorBidi"/>
      <w:color w:val="4F81BD" w:themeColor="accent1"/>
      <w:sz w:val="21"/>
      <w:szCs w:val="24"/>
    </w:rPr>
  </w:style>
  <w:style w:type="paragraph" w:styleId="aff4">
    <w:name w:val="Document Map"/>
    <w:basedOn w:val="af6"/>
    <w:link w:val="aff5"/>
    <w:semiHidden/>
    <w:unhideWhenUsed/>
    <w:qFormat/>
    <w:rsid w:val="009F5AAF"/>
    <w:rPr>
      <w:rFonts w:ascii="宋体"/>
      <w:sz w:val="18"/>
      <w:szCs w:val="18"/>
    </w:rPr>
  </w:style>
  <w:style w:type="paragraph" w:styleId="aff6">
    <w:name w:val="Body Text"/>
    <w:basedOn w:val="af6"/>
    <w:link w:val="aff7"/>
    <w:rsid w:val="009F5AAF"/>
    <w:pPr>
      <w:spacing w:line="360" w:lineRule="auto"/>
    </w:pPr>
    <w:rPr>
      <w:snapToGrid w:val="0"/>
    </w:rPr>
  </w:style>
  <w:style w:type="paragraph" w:styleId="aff8">
    <w:name w:val="Body Text Indent"/>
    <w:basedOn w:val="af6"/>
    <w:link w:val="aff9"/>
    <w:rsid w:val="009F5AAF"/>
    <w:pPr>
      <w:snapToGrid w:val="0"/>
      <w:spacing w:line="300" w:lineRule="auto"/>
      <w:ind w:firstLine="420"/>
    </w:pPr>
    <w:rPr>
      <w:rFonts w:cs="Times New Roman"/>
      <w:kern w:val="2"/>
      <w:sz w:val="28"/>
      <w:szCs w:val="20"/>
    </w:rPr>
  </w:style>
  <w:style w:type="paragraph" w:styleId="2">
    <w:name w:val="List 2"/>
    <w:uiPriority w:val="99"/>
    <w:unhideWhenUsed/>
    <w:rsid w:val="009F5AAF"/>
    <w:pPr>
      <w:numPr>
        <w:numId w:val="3"/>
      </w:numPr>
      <w:tabs>
        <w:tab w:val="left" w:pos="426"/>
      </w:tabs>
      <w:ind w:left="102" w:firstLine="301"/>
    </w:pPr>
    <w:rPr>
      <w:rFonts w:ascii="宋体" w:eastAsia="宋体" w:hAnsi="宋体"/>
      <w:sz w:val="24"/>
      <w:szCs w:val="24"/>
    </w:rPr>
  </w:style>
  <w:style w:type="paragraph" w:styleId="TOC5">
    <w:name w:val="toc 5"/>
    <w:basedOn w:val="af6"/>
    <w:next w:val="af6"/>
    <w:uiPriority w:val="39"/>
    <w:rsid w:val="009F5AAF"/>
    <w:pPr>
      <w:ind w:left="840"/>
      <w:jc w:val="left"/>
    </w:pPr>
    <w:rPr>
      <w:rFonts w:asciiTheme="minorHAnsi" w:hAnsiTheme="minorHAnsi"/>
      <w:sz w:val="18"/>
      <w:szCs w:val="18"/>
    </w:rPr>
  </w:style>
  <w:style w:type="paragraph" w:styleId="TOC3">
    <w:name w:val="toc 3"/>
    <w:next w:val="af6"/>
    <w:uiPriority w:val="39"/>
    <w:rsid w:val="00045E59"/>
    <w:pPr>
      <w:spacing w:line="420" w:lineRule="exact"/>
    </w:pPr>
    <w:rPr>
      <w:rFonts w:ascii="Times New Roman" w:eastAsia="宋体" w:hAnsi="Times New Roman"/>
      <w:iCs/>
      <w:sz w:val="24"/>
    </w:rPr>
  </w:style>
  <w:style w:type="paragraph" w:styleId="affa">
    <w:name w:val="Plain Text"/>
    <w:aliases w:val="普通文字 Char,普通文字 Char Char Char Char Char Char Char Char Char Char Char Char Char Char Char Char Char Char Char Char Char Char,普通文字 Char Char Char Char"/>
    <w:basedOn w:val="af6"/>
    <w:link w:val="affb"/>
    <w:rsid w:val="009F5AAF"/>
    <w:rPr>
      <w:rFonts w:ascii="宋体" w:hAnsi="Courier New" w:cs="Times New Roman"/>
      <w:kern w:val="2"/>
      <w:szCs w:val="20"/>
    </w:rPr>
  </w:style>
  <w:style w:type="paragraph" w:styleId="TOC8">
    <w:name w:val="toc 8"/>
    <w:basedOn w:val="af6"/>
    <w:next w:val="af6"/>
    <w:uiPriority w:val="39"/>
    <w:rsid w:val="009F5AAF"/>
    <w:pPr>
      <w:ind w:left="1470"/>
      <w:jc w:val="left"/>
    </w:pPr>
    <w:rPr>
      <w:rFonts w:asciiTheme="minorHAnsi" w:hAnsiTheme="minorHAnsi"/>
      <w:sz w:val="18"/>
      <w:szCs w:val="18"/>
    </w:rPr>
  </w:style>
  <w:style w:type="paragraph" w:styleId="affc">
    <w:name w:val="Date"/>
    <w:basedOn w:val="af6"/>
    <w:next w:val="af6"/>
    <w:link w:val="affd"/>
    <w:rsid w:val="009F5AAF"/>
    <w:pPr>
      <w:adjustRightInd w:val="0"/>
      <w:spacing w:line="360" w:lineRule="atLeast"/>
      <w:textAlignment w:val="baseline"/>
    </w:pPr>
    <w:rPr>
      <w:rFonts w:cs="Times New Roman"/>
      <w:sz w:val="28"/>
      <w:szCs w:val="20"/>
    </w:rPr>
  </w:style>
  <w:style w:type="paragraph" w:styleId="22">
    <w:name w:val="Body Text Indent 2"/>
    <w:basedOn w:val="af6"/>
    <w:link w:val="23"/>
    <w:rsid w:val="009F5AAF"/>
    <w:pPr>
      <w:spacing w:after="120" w:line="480" w:lineRule="auto"/>
      <w:ind w:leftChars="200" w:left="420"/>
    </w:pPr>
  </w:style>
  <w:style w:type="paragraph" w:styleId="affe">
    <w:name w:val="Balloon Text"/>
    <w:basedOn w:val="af6"/>
    <w:link w:val="afff"/>
    <w:uiPriority w:val="99"/>
    <w:unhideWhenUsed/>
    <w:rsid w:val="009F5AAF"/>
    <w:rPr>
      <w:sz w:val="18"/>
      <w:szCs w:val="18"/>
    </w:rPr>
  </w:style>
  <w:style w:type="paragraph" w:styleId="afff0">
    <w:name w:val="footer"/>
    <w:basedOn w:val="af6"/>
    <w:link w:val="afff1"/>
    <w:uiPriority w:val="99"/>
    <w:unhideWhenUsed/>
    <w:rsid w:val="009F5AAF"/>
    <w:pPr>
      <w:tabs>
        <w:tab w:val="center" w:pos="4153"/>
        <w:tab w:val="right" w:pos="8306"/>
      </w:tabs>
      <w:snapToGrid w:val="0"/>
      <w:jc w:val="left"/>
    </w:pPr>
    <w:rPr>
      <w:sz w:val="18"/>
      <w:szCs w:val="18"/>
    </w:rPr>
  </w:style>
  <w:style w:type="paragraph" w:styleId="afff2">
    <w:name w:val="header"/>
    <w:basedOn w:val="af6"/>
    <w:link w:val="afff3"/>
    <w:uiPriority w:val="99"/>
    <w:unhideWhenUsed/>
    <w:rsid w:val="009F5AAF"/>
    <w:pPr>
      <w:pBdr>
        <w:bottom w:val="single" w:sz="6" w:space="1" w:color="auto"/>
      </w:pBdr>
      <w:tabs>
        <w:tab w:val="center" w:pos="4153"/>
        <w:tab w:val="right" w:pos="8306"/>
      </w:tabs>
      <w:snapToGrid w:val="0"/>
      <w:jc w:val="center"/>
    </w:pPr>
    <w:rPr>
      <w:sz w:val="18"/>
      <w:szCs w:val="18"/>
    </w:rPr>
  </w:style>
  <w:style w:type="paragraph" w:styleId="TOC1">
    <w:name w:val="toc 1"/>
    <w:next w:val="af6"/>
    <w:uiPriority w:val="39"/>
    <w:rsid w:val="00045E59"/>
    <w:pPr>
      <w:spacing w:line="420" w:lineRule="exact"/>
    </w:pPr>
    <w:rPr>
      <w:rFonts w:ascii="Times New Roman" w:eastAsia="宋体" w:hAnsi="Times New Roman"/>
      <w:bCs/>
      <w:caps/>
      <w:sz w:val="24"/>
      <w:szCs w:val="24"/>
    </w:rPr>
  </w:style>
  <w:style w:type="paragraph" w:styleId="TOC4">
    <w:name w:val="toc 4"/>
    <w:basedOn w:val="af6"/>
    <w:next w:val="af6"/>
    <w:uiPriority w:val="39"/>
    <w:rsid w:val="009F5AAF"/>
    <w:pPr>
      <w:jc w:val="left"/>
    </w:pPr>
    <w:rPr>
      <w:rFonts w:asciiTheme="minorHAnsi" w:hAnsiTheme="minorHAnsi"/>
      <w:szCs w:val="18"/>
    </w:rPr>
  </w:style>
  <w:style w:type="paragraph" w:styleId="a">
    <w:name w:val="List"/>
    <w:uiPriority w:val="99"/>
    <w:unhideWhenUsed/>
    <w:rsid w:val="009F5AAF"/>
    <w:pPr>
      <w:numPr>
        <w:numId w:val="4"/>
      </w:numPr>
      <w:spacing w:line="360" w:lineRule="auto"/>
      <w:contextualSpacing/>
    </w:pPr>
    <w:rPr>
      <w:rFonts w:eastAsia="宋体"/>
      <w:sz w:val="24"/>
      <w:szCs w:val="21"/>
    </w:rPr>
  </w:style>
  <w:style w:type="paragraph" w:styleId="afff4">
    <w:name w:val="footnote text"/>
    <w:basedOn w:val="af6"/>
    <w:link w:val="afff5"/>
    <w:semiHidden/>
    <w:qFormat/>
    <w:rsid w:val="009F5AAF"/>
    <w:pPr>
      <w:snapToGrid w:val="0"/>
      <w:jc w:val="left"/>
    </w:pPr>
    <w:rPr>
      <w:sz w:val="18"/>
      <w:szCs w:val="18"/>
    </w:rPr>
  </w:style>
  <w:style w:type="paragraph" w:styleId="TOC6">
    <w:name w:val="toc 6"/>
    <w:basedOn w:val="af6"/>
    <w:next w:val="af6"/>
    <w:uiPriority w:val="39"/>
    <w:rsid w:val="009F5AAF"/>
    <w:pPr>
      <w:ind w:left="1050"/>
      <w:jc w:val="left"/>
    </w:pPr>
    <w:rPr>
      <w:rFonts w:asciiTheme="minorHAnsi" w:hAnsiTheme="minorHAnsi"/>
      <w:sz w:val="18"/>
      <w:szCs w:val="18"/>
    </w:rPr>
  </w:style>
  <w:style w:type="paragraph" w:styleId="31">
    <w:name w:val="Body Text Indent 3"/>
    <w:basedOn w:val="af6"/>
    <w:link w:val="32"/>
    <w:rsid w:val="009F5AAF"/>
    <w:pPr>
      <w:ind w:firstLine="432"/>
    </w:pPr>
    <w:rPr>
      <w:rFonts w:ascii="宋体" w:cs="Times New Roman"/>
      <w:kern w:val="2"/>
      <w:sz w:val="28"/>
      <w:szCs w:val="24"/>
    </w:rPr>
  </w:style>
  <w:style w:type="paragraph" w:styleId="TOC2">
    <w:name w:val="toc 2"/>
    <w:next w:val="af6"/>
    <w:uiPriority w:val="39"/>
    <w:rsid w:val="00045E59"/>
    <w:pPr>
      <w:spacing w:line="420" w:lineRule="exact"/>
    </w:pPr>
    <w:rPr>
      <w:rFonts w:ascii="Times New Roman" w:eastAsia="宋体" w:hAnsi="Times New Roman"/>
      <w:smallCaps/>
      <w:sz w:val="24"/>
    </w:rPr>
  </w:style>
  <w:style w:type="paragraph" w:styleId="TOC9">
    <w:name w:val="toc 9"/>
    <w:basedOn w:val="af6"/>
    <w:next w:val="af6"/>
    <w:uiPriority w:val="39"/>
    <w:rsid w:val="009F5AAF"/>
    <w:pPr>
      <w:ind w:left="1680"/>
      <w:jc w:val="left"/>
    </w:pPr>
    <w:rPr>
      <w:rFonts w:asciiTheme="minorHAnsi" w:hAnsiTheme="minorHAnsi"/>
      <w:sz w:val="18"/>
      <w:szCs w:val="18"/>
    </w:rPr>
  </w:style>
  <w:style w:type="character" w:styleId="afff6">
    <w:name w:val="Strong"/>
    <w:basedOn w:val="af8"/>
    <w:rsid w:val="009F5AAF"/>
    <w:rPr>
      <w:b/>
      <w:bCs/>
    </w:rPr>
  </w:style>
  <w:style w:type="character" w:styleId="afff7">
    <w:name w:val="page number"/>
    <w:basedOn w:val="af8"/>
    <w:rsid w:val="009F5AAF"/>
  </w:style>
  <w:style w:type="character" w:styleId="afff8">
    <w:name w:val="Hyperlink"/>
    <w:basedOn w:val="af8"/>
    <w:uiPriority w:val="99"/>
    <w:unhideWhenUsed/>
    <w:rsid w:val="009F5AAF"/>
    <w:rPr>
      <w:color w:val="0000FF" w:themeColor="hyperlink"/>
      <w:u w:val="single"/>
    </w:rPr>
  </w:style>
  <w:style w:type="character" w:styleId="afff9">
    <w:name w:val="annotation reference"/>
    <w:basedOn w:val="af8"/>
    <w:semiHidden/>
    <w:qFormat/>
    <w:rsid w:val="009F5AAF"/>
    <w:rPr>
      <w:sz w:val="21"/>
      <w:szCs w:val="21"/>
    </w:rPr>
  </w:style>
  <w:style w:type="character" w:styleId="afffa">
    <w:name w:val="footnote reference"/>
    <w:basedOn w:val="af8"/>
    <w:semiHidden/>
    <w:qFormat/>
    <w:rsid w:val="009F5AAF"/>
    <w:rPr>
      <w:vertAlign w:val="superscript"/>
    </w:rPr>
  </w:style>
  <w:style w:type="table" w:styleId="afffb">
    <w:name w:val="Table Grid"/>
    <w:basedOn w:val="af9"/>
    <w:uiPriority w:val="39"/>
    <w:qFormat/>
    <w:rsid w:val="009F5A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0">
    <w:name w:val="（规范性附录）"/>
    <w:next w:val="afffc"/>
    <w:rsid w:val="009F5AAF"/>
    <w:pPr>
      <w:numPr>
        <w:numId w:val="5"/>
      </w:numPr>
      <w:spacing w:line="360" w:lineRule="auto"/>
      <w:jc w:val="center"/>
      <w:outlineLvl w:val="0"/>
    </w:pPr>
    <w:rPr>
      <w:rFonts w:eastAsia="黑体"/>
      <w:sz w:val="24"/>
      <w:szCs w:val="21"/>
    </w:rPr>
  </w:style>
  <w:style w:type="paragraph" w:customStyle="1" w:styleId="afffc">
    <w:name w:val="附录标题"/>
    <w:next w:val="aff0"/>
    <w:rsid w:val="009F5AAF"/>
    <w:pPr>
      <w:spacing w:line="360" w:lineRule="auto"/>
      <w:jc w:val="center"/>
    </w:pPr>
    <w:rPr>
      <w:rFonts w:eastAsia="黑体"/>
      <w:sz w:val="24"/>
      <w:szCs w:val="21"/>
    </w:rPr>
  </w:style>
  <w:style w:type="paragraph" w:customStyle="1" w:styleId="a5">
    <w:name w:val="（资料性附录）"/>
    <w:next w:val="afffc"/>
    <w:rsid w:val="009F5AAF"/>
    <w:pPr>
      <w:numPr>
        <w:numId w:val="6"/>
      </w:numPr>
      <w:spacing w:line="360" w:lineRule="auto"/>
      <w:jc w:val="center"/>
      <w:outlineLvl w:val="0"/>
    </w:pPr>
    <w:rPr>
      <w:rFonts w:eastAsia="黑体"/>
      <w:sz w:val="24"/>
      <w:szCs w:val="21"/>
    </w:rPr>
  </w:style>
  <w:style w:type="paragraph" w:customStyle="1" w:styleId="a8">
    <w:name w:val="附录标识"/>
    <w:next w:val="afffc"/>
    <w:rsid w:val="009F5AAF"/>
    <w:pPr>
      <w:numPr>
        <w:numId w:val="7"/>
      </w:numPr>
      <w:shd w:val="clear" w:color="FFFFFF" w:fill="FFFFFF"/>
      <w:tabs>
        <w:tab w:val="left" w:pos="6405"/>
      </w:tabs>
      <w:spacing w:line="360" w:lineRule="auto"/>
      <w:jc w:val="center"/>
      <w:outlineLvl w:val="0"/>
    </w:pPr>
    <w:rPr>
      <w:rFonts w:eastAsia="黑体"/>
      <w:sz w:val="24"/>
      <w:szCs w:val="21"/>
    </w:rPr>
  </w:style>
  <w:style w:type="paragraph" w:customStyle="1" w:styleId="afffd">
    <w:name w:val="附录表标题"/>
    <w:next w:val="aff0"/>
    <w:rsid w:val="009F5AAF"/>
    <w:pPr>
      <w:spacing w:line="360" w:lineRule="auto"/>
      <w:jc w:val="center"/>
      <w:textAlignment w:val="baseline"/>
    </w:pPr>
    <w:rPr>
      <w:rFonts w:eastAsia="黑体"/>
      <w:kern w:val="21"/>
      <w:sz w:val="21"/>
      <w:szCs w:val="21"/>
    </w:rPr>
  </w:style>
  <w:style w:type="paragraph" w:customStyle="1" w:styleId="a9">
    <w:name w:val="附录章标题"/>
    <w:next w:val="aff0"/>
    <w:rsid w:val="009F5AAF"/>
    <w:pPr>
      <w:numPr>
        <w:ilvl w:val="1"/>
        <w:numId w:val="7"/>
      </w:numPr>
      <w:wordWrap w:val="0"/>
      <w:overflowPunct w:val="0"/>
      <w:autoSpaceDE w:val="0"/>
      <w:spacing w:beforeLines="150" w:line="360" w:lineRule="auto"/>
      <w:jc w:val="both"/>
      <w:textAlignment w:val="baseline"/>
      <w:outlineLvl w:val="1"/>
    </w:pPr>
    <w:rPr>
      <w:rFonts w:eastAsia="黑体"/>
      <w:kern w:val="21"/>
      <w:sz w:val="24"/>
      <w:szCs w:val="21"/>
    </w:rPr>
  </w:style>
  <w:style w:type="paragraph" w:customStyle="1" w:styleId="aa">
    <w:name w:val="附录一级条标题"/>
    <w:basedOn w:val="a9"/>
    <w:next w:val="aff0"/>
    <w:rsid w:val="009F5AAF"/>
    <w:pPr>
      <w:numPr>
        <w:ilvl w:val="2"/>
      </w:numPr>
      <w:autoSpaceDN w:val="0"/>
      <w:spacing w:beforeLines="0"/>
      <w:outlineLvl w:val="2"/>
    </w:pPr>
  </w:style>
  <w:style w:type="paragraph" w:customStyle="1" w:styleId="ab">
    <w:name w:val="附录二级条标题"/>
    <w:basedOn w:val="aa"/>
    <w:next w:val="aff0"/>
    <w:rsid w:val="009F5AAF"/>
    <w:pPr>
      <w:numPr>
        <w:ilvl w:val="3"/>
      </w:numPr>
      <w:outlineLvl w:val="3"/>
    </w:pPr>
  </w:style>
  <w:style w:type="paragraph" w:customStyle="1" w:styleId="ac">
    <w:name w:val="附录三级条标题"/>
    <w:basedOn w:val="ab"/>
    <w:next w:val="aff0"/>
    <w:rsid w:val="009F5AAF"/>
    <w:pPr>
      <w:numPr>
        <w:ilvl w:val="4"/>
      </w:numPr>
      <w:outlineLvl w:val="4"/>
    </w:pPr>
  </w:style>
  <w:style w:type="paragraph" w:customStyle="1" w:styleId="ad">
    <w:name w:val="附录四级条标题"/>
    <w:basedOn w:val="ac"/>
    <w:next w:val="aff0"/>
    <w:rsid w:val="009F5AAF"/>
    <w:pPr>
      <w:numPr>
        <w:ilvl w:val="5"/>
      </w:numPr>
      <w:outlineLvl w:val="5"/>
    </w:pPr>
  </w:style>
  <w:style w:type="paragraph" w:customStyle="1" w:styleId="afffe">
    <w:name w:val="附录图标题"/>
    <w:next w:val="aff0"/>
    <w:rsid w:val="009F5AAF"/>
    <w:pPr>
      <w:spacing w:line="360" w:lineRule="auto"/>
      <w:jc w:val="center"/>
    </w:pPr>
    <w:rPr>
      <w:rFonts w:eastAsia="黑体"/>
      <w:sz w:val="21"/>
      <w:szCs w:val="21"/>
    </w:rPr>
  </w:style>
  <w:style w:type="paragraph" w:customStyle="1" w:styleId="ae">
    <w:name w:val="附录五级条标题"/>
    <w:basedOn w:val="ad"/>
    <w:next w:val="aff0"/>
    <w:rsid w:val="009F5AAF"/>
    <w:pPr>
      <w:numPr>
        <w:ilvl w:val="6"/>
      </w:numPr>
      <w:outlineLvl w:val="6"/>
    </w:pPr>
  </w:style>
  <w:style w:type="paragraph" w:customStyle="1" w:styleId="affff">
    <w:name w:val="图、表标题"/>
    <w:next w:val="aff0"/>
    <w:rsid w:val="009F5AAF"/>
    <w:pPr>
      <w:spacing w:line="360" w:lineRule="auto"/>
      <w:jc w:val="center"/>
    </w:pPr>
    <w:rPr>
      <w:rFonts w:eastAsia="黑体"/>
      <w:sz w:val="21"/>
      <w:szCs w:val="21"/>
    </w:rPr>
  </w:style>
  <w:style w:type="paragraph" w:customStyle="1" w:styleId="af">
    <w:name w:val="章标题"/>
    <w:basedOn w:val="af6"/>
    <w:next w:val="aff0"/>
    <w:rsid w:val="009F5AAF"/>
    <w:pPr>
      <w:numPr>
        <w:ilvl w:val="1"/>
        <w:numId w:val="8"/>
      </w:numPr>
      <w:spacing w:beforeLines="150" w:line="360" w:lineRule="auto"/>
      <w:outlineLvl w:val="1"/>
    </w:pPr>
    <w:rPr>
      <w:rFonts w:eastAsia="黑体"/>
    </w:rPr>
  </w:style>
  <w:style w:type="paragraph" w:customStyle="1" w:styleId="af0">
    <w:name w:val="一级条标题"/>
    <w:basedOn w:val="af"/>
    <w:next w:val="aff0"/>
    <w:rsid w:val="009F5AAF"/>
    <w:pPr>
      <w:numPr>
        <w:ilvl w:val="2"/>
      </w:numPr>
      <w:spacing w:beforeLines="0"/>
      <w:outlineLvl w:val="2"/>
    </w:pPr>
  </w:style>
  <w:style w:type="paragraph" w:customStyle="1" w:styleId="af1">
    <w:name w:val="二级条标题"/>
    <w:basedOn w:val="af0"/>
    <w:next w:val="aff0"/>
    <w:rsid w:val="009F5AAF"/>
    <w:pPr>
      <w:numPr>
        <w:ilvl w:val="3"/>
      </w:numPr>
      <w:outlineLvl w:val="3"/>
    </w:pPr>
  </w:style>
  <w:style w:type="paragraph" w:customStyle="1" w:styleId="a6">
    <w:name w:val="目次"/>
    <w:next w:val="aff6"/>
    <w:rsid w:val="009F5AAF"/>
    <w:pPr>
      <w:numPr>
        <w:numId w:val="9"/>
      </w:numPr>
      <w:spacing w:afterLines="150" w:line="360" w:lineRule="auto"/>
      <w:jc w:val="center"/>
    </w:pPr>
    <w:rPr>
      <w:rFonts w:eastAsia="黑体"/>
      <w:sz w:val="32"/>
      <w:szCs w:val="21"/>
    </w:rPr>
  </w:style>
  <w:style w:type="paragraph" w:customStyle="1" w:styleId="af2">
    <w:name w:val="三级条标题"/>
    <w:basedOn w:val="af1"/>
    <w:next w:val="aff0"/>
    <w:rsid w:val="009F5AAF"/>
    <w:pPr>
      <w:numPr>
        <w:ilvl w:val="4"/>
      </w:numPr>
      <w:outlineLvl w:val="4"/>
    </w:pPr>
  </w:style>
  <w:style w:type="paragraph" w:customStyle="1" w:styleId="affff0">
    <w:name w:val="数字编号列项（二级）"/>
    <w:rsid w:val="009F5AAF"/>
    <w:pPr>
      <w:spacing w:line="360" w:lineRule="auto"/>
      <w:ind w:leftChars="400" w:left="1600" w:hangingChars="200" w:hanging="480"/>
      <w:jc w:val="both"/>
    </w:pPr>
    <w:rPr>
      <w:rFonts w:ascii="宋体"/>
      <w:sz w:val="24"/>
      <w:szCs w:val="21"/>
    </w:rPr>
  </w:style>
  <w:style w:type="paragraph" w:customStyle="1" w:styleId="af3">
    <w:name w:val="四级条标题"/>
    <w:basedOn w:val="af2"/>
    <w:next w:val="aff0"/>
    <w:rsid w:val="009F5AAF"/>
    <w:pPr>
      <w:numPr>
        <w:ilvl w:val="5"/>
      </w:numPr>
      <w:outlineLvl w:val="5"/>
    </w:pPr>
  </w:style>
  <w:style w:type="paragraph" w:customStyle="1" w:styleId="af4">
    <w:name w:val="五级条标题"/>
    <w:basedOn w:val="af3"/>
    <w:next w:val="aff0"/>
    <w:rsid w:val="009F5AAF"/>
    <w:pPr>
      <w:numPr>
        <w:ilvl w:val="6"/>
      </w:numPr>
      <w:outlineLvl w:val="6"/>
    </w:pPr>
  </w:style>
  <w:style w:type="paragraph" w:customStyle="1" w:styleId="affff1">
    <w:name w:val="正文标题"/>
    <w:next w:val="aff0"/>
    <w:rsid w:val="009F5AAF"/>
    <w:pPr>
      <w:spacing w:line="360" w:lineRule="auto"/>
      <w:jc w:val="center"/>
    </w:pPr>
    <w:rPr>
      <w:rFonts w:eastAsia="黑体"/>
      <w:sz w:val="24"/>
      <w:szCs w:val="21"/>
    </w:rPr>
  </w:style>
  <w:style w:type="paragraph" w:customStyle="1" w:styleId="a7">
    <w:name w:val="正文表标题"/>
    <w:next w:val="aff0"/>
    <w:rsid w:val="009F5AAF"/>
    <w:pPr>
      <w:numPr>
        <w:numId w:val="10"/>
      </w:numPr>
      <w:spacing w:line="360" w:lineRule="auto"/>
      <w:jc w:val="center"/>
    </w:pPr>
    <w:rPr>
      <w:rFonts w:eastAsia="黑体"/>
      <w:sz w:val="21"/>
      <w:szCs w:val="21"/>
    </w:rPr>
  </w:style>
  <w:style w:type="paragraph" w:customStyle="1" w:styleId="a4">
    <w:name w:val="正文图标题"/>
    <w:next w:val="aff0"/>
    <w:rsid w:val="009F5AAF"/>
    <w:pPr>
      <w:numPr>
        <w:numId w:val="11"/>
      </w:numPr>
      <w:spacing w:line="360" w:lineRule="auto"/>
      <w:jc w:val="center"/>
    </w:pPr>
    <w:rPr>
      <w:rFonts w:eastAsia="黑体"/>
      <w:sz w:val="21"/>
      <w:szCs w:val="21"/>
    </w:rPr>
  </w:style>
  <w:style w:type="paragraph" w:customStyle="1" w:styleId="af5">
    <w:name w:val="注："/>
    <w:next w:val="aff0"/>
    <w:rsid w:val="009F5AAF"/>
    <w:pPr>
      <w:widowControl w:val="0"/>
      <w:numPr>
        <w:numId w:val="12"/>
      </w:numPr>
      <w:tabs>
        <w:tab w:val="clear" w:pos="1140"/>
        <w:tab w:val="left" w:pos="1008"/>
        <w:tab w:val="left" w:pos="1230"/>
      </w:tabs>
      <w:autoSpaceDE w:val="0"/>
      <w:autoSpaceDN w:val="0"/>
      <w:spacing w:line="360" w:lineRule="auto"/>
      <w:ind w:left="1020" w:hanging="510"/>
      <w:jc w:val="both"/>
    </w:pPr>
    <w:rPr>
      <w:rFonts w:ascii="宋体"/>
      <w:sz w:val="21"/>
      <w:szCs w:val="21"/>
    </w:rPr>
  </w:style>
  <w:style w:type="paragraph" w:customStyle="1" w:styleId="a3">
    <w:name w:val="注×："/>
    <w:rsid w:val="009F5AAF"/>
    <w:pPr>
      <w:widowControl w:val="0"/>
      <w:numPr>
        <w:numId w:val="13"/>
      </w:numPr>
      <w:tabs>
        <w:tab w:val="clear" w:pos="1021"/>
        <w:tab w:val="left" w:pos="120"/>
      </w:tabs>
      <w:autoSpaceDE w:val="0"/>
      <w:autoSpaceDN w:val="0"/>
      <w:spacing w:line="360" w:lineRule="auto"/>
      <w:ind w:left="1190" w:hanging="680"/>
      <w:jc w:val="both"/>
    </w:pPr>
    <w:rPr>
      <w:rFonts w:ascii="宋体"/>
      <w:sz w:val="21"/>
      <w:szCs w:val="21"/>
    </w:rPr>
  </w:style>
  <w:style w:type="paragraph" w:customStyle="1" w:styleId="affff2">
    <w:name w:val="字母编号列项（一级）"/>
    <w:basedOn w:val="aff0"/>
    <w:rsid w:val="009F5AAF"/>
    <w:pPr>
      <w:ind w:leftChars="200" w:left="400" w:hangingChars="200" w:hanging="200"/>
    </w:pPr>
  </w:style>
  <w:style w:type="character" w:customStyle="1" w:styleId="aff5">
    <w:name w:val="文档结构图 字符"/>
    <w:basedOn w:val="af8"/>
    <w:link w:val="aff4"/>
    <w:uiPriority w:val="99"/>
    <w:semiHidden/>
    <w:qFormat/>
    <w:rsid w:val="009F5AAF"/>
    <w:rPr>
      <w:rFonts w:ascii="宋体" w:eastAsia="宋体"/>
      <w:sz w:val="18"/>
      <w:szCs w:val="18"/>
    </w:rPr>
  </w:style>
  <w:style w:type="character" w:customStyle="1" w:styleId="10">
    <w:name w:val="标题 1 字符"/>
    <w:basedOn w:val="af8"/>
    <w:link w:val="1"/>
    <w:uiPriority w:val="9"/>
    <w:qFormat/>
    <w:rsid w:val="00D343C2"/>
    <w:rPr>
      <w:rFonts w:ascii="Times New Roman" w:eastAsia="黑体" w:hAnsi="Times New Roman"/>
      <w:sz w:val="28"/>
      <w:szCs w:val="21"/>
    </w:rPr>
  </w:style>
  <w:style w:type="character" w:customStyle="1" w:styleId="21">
    <w:name w:val="标题 2 字符"/>
    <w:basedOn w:val="af8"/>
    <w:link w:val="20"/>
    <w:uiPriority w:val="9"/>
    <w:qFormat/>
    <w:rsid w:val="00D343C2"/>
    <w:rPr>
      <w:rFonts w:ascii="Times New Roman" w:eastAsia="黑体" w:hAnsi="Times New Roman"/>
      <w:sz w:val="28"/>
      <w:szCs w:val="28"/>
    </w:rPr>
  </w:style>
  <w:style w:type="character" w:customStyle="1" w:styleId="30">
    <w:name w:val="标题 3 字符"/>
    <w:basedOn w:val="af8"/>
    <w:link w:val="3"/>
    <w:uiPriority w:val="9"/>
    <w:qFormat/>
    <w:rsid w:val="009F5AAF"/>
    <w:rPr>
      <w:rFonts w:ascii="黑体" w:eastAsia="黑体" w:hAnsi="黑体"/>
      <w:sz w:val="24"/>
      <w:szCs w:val="24"/>
    </w:rPr>
  </w:style>
  <w:style w:type="character" w:customStyle="1" w:styleId="40">
    <w:name w:val="标题 4 字符"/>
    <w:basedOn w:val="af8"/>
    <w:link w:val="4"/>
    <w:uiPriority w:val="9"/>
    <w:qFormat/>
    <w:rsid w:val="009F5AAF"/>
    <w:rPr>
      <w:rFonts w:ascii="黑体" w:eastAsia="黑体" w:hAnsi="黑体"/>
      <w:sz w:val="24"/>
      <w:szCs w:val="24"/>
    </w:rPr>
  </w:style>
  <w:style w:type="character" w:customStyle="1" w:styleId="50">
    <w:name w:val="标题 5 字符"/>
    <w:basedOn w:val="af8"/>
    <w:link w:val="5"/>
    <w:uiPriority w:val="9"/>
    <w:qFormat/>
    <w:rsid w:val="009F5AAF"/>
    <w:rPr>
      <w:rFonts w:ascii="黑体" w:eastAsia="黑体" w:hAnsi="黑体"/>
      <w:sz w:val="24"/>
      <w:szCs w:val="24"/>
    </w:rPr>
  </w:style>
  <w:style w:type="character" w:customStyle="1" w:styleId="60">
    <w:name w:val="标题 6 字符"/>
    <w:basedOn w:val="af8"/>
    <w:link w:val="6"/>
    <w:uiPriority w:val="9"/>
    <w:qFormat/>
    <w:rsid w:val="009F5AAF"/>
    <w:rPr>
      <w:rFonts w:ascii="黑体" w:eastAsia="黑体" w:hAnsi="黑体"/>
      <w:sz w:val="24"/>
      <w:szCs w:val="24"/>
    </w:rPr>
  </w:style>
  <w:style w:type="character" w:customStyle="1" w:styleId="70">
    <w:name w:val="标题 7 字符"/>
    <w:basedOn w:val="af8"/>
    <w:link w:val="7"/>
    <w:uiPriority w:val="9"/>
    <w:qFormat/>
    <w:rsid w:val="009F5AAF"/>
    <w:rPr>
      <w:rFonts w:asciiTheme="majorHAnsi" w:eastAsiaTheme="majorEastAsia" w:hAnsiTheme="majorHAnsi"/>
      <w:b/>
      <w:bCs/>
      <w:sz w:val="24"/>
      <w:szCs w:val="24"/>
    </w:rPr>
  </w:style>
  <w:style w:type="character" w:customStyle="1" w:styleId="80">
    <w:name w:val="标题 8 字符"/>
    <w:basedOn w:val="af8"/>
    <w:link w:val="8"/>
    <w:uiPriority w:val="9"/>
    <w:qFormat/>
    <w:rsid w:val="009F5AAF"/>
    <w:rPr>
      <w:rFonts w:asciiTheme="majorHAnsi" w:eastAsiaTheme="majorEastAsia" w:hAnsiTheme="majorHAnsi" w:cstheme="majorBidi"/>
      <w:sz w:val="24"/>
      <w:szCs w:val="24"/>
    </w:rPr>
  </w:style>
  <w:style w:type="character" w:customStyle="1" w:styleId="90">
    <w:name w:val="标题 9 字符"/>
    <w:basedOn w:val="af8"/>
    <w:link w:val="9"/>
    <w:uiPriority w:val="9"/>
    <w:qFormat/>
    <w:rsid w:val="009F5AAF"/>
    <w:rPr>
      <w:rFonts w:asciiTheme="majorHAnsi" w:eastAsiaTheme="majorEastAsia" w:hAnsiTheme="majorHAnsi" w:cstheme="majorBidi"/>
    </w:rPr>
  </w:style>
  <w:style w:type="character" w:customStyle="1" w:styleId="afff3">
    <w:name w:val="页眉 字符"/>
    <w:basedOn w:val="af8"/>
    <w:link w:val="afff2"/>
    <w:uiPriority w:val="99"/>
    <w:qFormat/>
    <w:rsid w:val="009F5AAF"/>
    <w:rPr>
      <w:sz w:val="18"/>
      <w:szCs w:val="18"/>
    </w:rPr>
  </w:style>
  <w:style w:type="character" w:customStyle="1" w:styleId="afff1">
    <w:name w:val="页脚 字符"/>
    <w:basedOn w:val="af8"/>
    <w:link w:val="afff0"/>
    <w:uiPriority w:val="99"/>
    <w:qFormat/>
    <w:rsid w:val="009F5AAF"/>
    <w:rPr>
      <w:sz w:val="18"/>
      <w:szCs w:val="18"/>
    </w:rPr>
  </w:style>
  <w:style w:type="table" w:customStyle="1" w:styleId="affff3">
    <w:name w:val="表格样式"/>
    <w:basedOn w:val="af9"/>
    <w:uiPriority w:val="99"/>
    <w:qFormat/>
    <w:rsid w:val="00D343C2"/>
    <w:pPr>
      <w:adjustRightInd w:val="0"/>
      <w:snapToGrid w:val="0"/>
      <w:jc w:val="center"/>
    </w:pPr>
    <w:rPr>
      <w:rFonts w:ascii="Arial" w:eastAsia="宋体" w:hAnsi="Arial" w:cstheme="minorBidi"/>
      <w:snapToGrid w:val="0"/>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vAlign w:val="center"/>
    </w:tcPr>
    <w:tblStylePr w:type="firstRow">
      <w:pPr>
        <w:wordWrap/>
        <w:adjustRightInd w:val="0"/>
        <w:snapToGrid w:val="0"/>
        <w:spacing w:line="240" w:lineRule="auto"/>
        <w:ind w:leftChars="0" w:left="0" w:rightChars="0" w:right="0" w:firstLineChars="0" w:firstLine="0"/>
        <w:contextualSpacing w:val="0"/>
        <w:jc w:val="center"/>
        <w:outlineLvl w:val="9"/>
      </w:pPr>
      <w:rPr>
        <w:rFonts w:ascii="Arial" w:eastAsia="宋体" w:hAnsi="Arial"/>
        <w:b w:val="0"/>
        <w:i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afff">
    <w:name w:val="批注框文本 字符"/>
    <w:basedOn w:val="af8"/>
    <w:link w:val="affe"/>
    <w:uiPriority w:val="99"/>
    <w:qFormat/>
    <w:rsid w:val="009F5AAF"/>
    <w:rPr>
      <w:sz w:val="18"/>
      <w:szCs w:val="18"/>
    </w:rPr>
  </w:style>
  <w:style w:type="paragraph" w:customStyle="1" w:styleId="TOC10">
    <w:name w:val="TOC 标题1"/>
    <w:basedOn w:val="1"/>
    <w:next w:val="af6"/>
    <w:uiPriority w:val="39"/>
    <w:unhideWhenUsed/>
    <w:rsid w:val="009F5AAF"/>
    <w:pPr>
      <w:spacing w:before="480" w:line="276" w:lineRule="auto"/>
      <w:outlineLvl w:val="9"/>
    </w:pPr>
    <w:rPr>
      <w:rFonts w:eastAsiaTheme="majorEastAsia" w:cstheme="majorBidi"/>
      <w:b/>
      <w:color w:val="365F91" w:themeColor="accent1" w:themeShade="BF"/>
      <w:szCs w:val="28"/>
    </w:rPr>
  </w:style>
  <w:style w:type="paragraph" w:customStyle="1" w:styleId="-">
    <w:name w:val="表头-内容"/>
    <w:basedOn w:val="af6"/>
    <w:rsid w:val="009F5AAF"/>
    <w:pPr>
      <w:adjustRightInd w:val="0"/>
      <w:snapToGrid w:val="0"/>
      <w:jc w:val="center"/>
    </w:pPr>
    <w:rPr>
      <w:rFonts w:ascii="宋体" w:hAnsi="宋体" w:cstheme="minorBidi"/>
      <w:snapToGrid w:val="0"/>
      <w:szCs w:val="24"/>
    </w:rPr>
  </w:style>
  <w:style w:type="paragraph" w:customStyle="1" w:styleId="-0">
    <w:name w:val="表格-内容"/>
    <w:basedOn w:val="af6"/>
    <w:next w:val="af6"/>
    <w:link w:val="-Char"/>
    <w:rsid w:val="009F5AAF"/>
    <w:pPr>
      <w:adjustRightInd w:val="0"/>
      <w:snapToGrid w:val="0"/>
      <w:jc w:val="center"/>
    </w:pPr>
    <w:rPr>
      <w:rFonts w:ascii="宋体" w:hAnsi="宋体" w:cstheme="minorBidi"/>
      <w:snapToGrid w:val="0"/>
      <w:szCs w:val="24"/>
    </w:rPr>
  </w:style>
  <w:style w:type="table" w:customStyle="1" w:styleId="24">
    <w:name w:val="样式2"/>
    <w:basedOn w:val="af9"/>
    <w:uiPriority w:val="99"/>
    <w:qFormat/>
    <w:rsid w:val="009F5AAF"/>
    <w:pPr>
      <w:jc w:val="both"/>
    </w:pPr>
    <w:rPr>
      <w:rFonts w:eastAsia="宋体"/>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33">
    <w:name w:val="样式3"/>
    <w:next w:val="af7"/>
    <w:rsid w:val="009F5AAF"/>
    <w:rPr>
      <w:rFonts w:ascii="宋体" w:eastAsia="宋体" w:hAnsi="宋体"/>
      <w:sz w:val="24"/>
      <w:szCs w:val="24"/>
    </w:rPr>
  </w:style>
  <w:style w:type="paragraph" w:customStyle="1" w:styleId="SSTC-">
    <w:name w:val="SSTC-正文"/>
    <w:basedOn w:val="af6"/>
    <w:link w:val="SSTC-Char"/>
    <w:rsid w:val="009F5AAF"/>
    <w:pPr>
      <w:adjustRightInd w:val="0"/>
      <w:snapToGrid w:val="0"/>
      <w:ind w:firstLine="420"/>
    </w:pPr>
    <w:rPr>
      <w:rFonts w:hAnsi="宋体" w:cs="Times New Roman"/>
      <w:kern w:val="2"/>
    </w:rPr>
  </w:style>
  <w:style w:type="character" w:customStyle="1" w:styleId="SSTC-Char">
    <w:name w:val="SSTC-正文 Char"/>
    <w:basedOn w:val="af8"/>
    <w:link w:val="SSTC-"/>
    <w:qFormat/>
    <w:rsid w:val="009F5AAF"/>
    <w:rPr>
      <w:rFonts w:ascii="Times New Roman" w:eastAsia="宋体" w:hAnsi="宋体" w:cs="Times New Roman"/>
      <w:kern w:val="2"/>
    </w:rPr>
  </w:style>
  <w:style w:type="paragraph" w:customStyle="1" w:styleId="affff4">
    <w:name w:val="标准文件_段"/>
    <w:rsid w:val="009F5AAF"/>
    <w:pPr>
      <w:autoSpaceDE w:val="0"/>
      <w:autoSpaceDN w:val="0"/>
      <w:adjustRightInd w:val="0"/>
      <w:snapToGrid w:val="0"/>
      <w:spacing w:line="276" w:lineRule="auto"/>
      <w:ind w:leftChars="-50" w:left="-105" w:rightChars="-50" w:right="-105" w:firstLineChars="50" w:firstLine="107"/>
    </w:pPr>
    <w:rPr>
      <w:rFonts w:ascii="宋体" w:eastAsia="宋体" w:hAnsi="Times New Roman" w:cs="Times New Roman"/>
      <w:color w:val="000000" w:themeColor="text1"/>
      <w:spacing w:val="2"/>
      <w:sz w:val="21"/>
    </w:rPr>
  </w:style>
  <w:style w:type="paragraph" w:customStyle="1" w:styleId="affff5">
    <w:name w:val="标准正文"/>
    <w:basedOn w:val="af6"/>
    <w:rsid w:val="009F5AAF"/>
    <w:pPr>
      <w:adjustRightInd w:val="0"/>
      <w:spacing w:line="312" w:lineRule="atLeast"/>
      <w:ind w:firstLine="425"/>
      <w:textAlignment w:val="baseline"/>
    </w:pPr>
    <w:rPr>
      <w:rFonts w:cs="Times New Roman"/>
      <w:spacing w:val="-4"/>
      <w:kern w:val="21"/>
      <w:szCs w:val="20"/>
    </w:rPr>
  </w:style>
  <w:style w:type="character" w:customStyle="1" w:styleId="affff6">
    <w:name w:val="活动属性描述文字"/>
    <w:basedOn w:val="af8"/>
    <w:rsid w:val="009F5AAF"/>
    <w:rPr>
      <w:color w:val="auto"/>
    </w:rPr>
  </w:style>
  <w:style w:type="paragraph" w:customStyle="1" w:styleId="Default">
    <w:name w:val="Default"/>
    <w:rsid w:val="009F5AAF"/>
    <w:pPr>
      <w:widowControl w:val="0"/>
      <w:autoSpaceDE w:val="0"/>
      <w:autoSpaceDN w:val="0"/>
      <w:adjustRightInd w:val="0"/>
    </w:pPr>
    <w:rPr>
      <w:rFonts w:ascii="宋体" w:eastAsia="宋体" w:hAnsi="Times New Roman" w:cs="Times New Roman"/>
      <w:color w:val="000000"/>
      <w:sz w:val="24"/>
      <w:szCs w:val="24"/>
    </w:rPr>
  </w:style>
  <w:style w:type="paragraph" w:customStyle="1" w:styleId="affff7">
    <w:name w:val="标准文件_一级条标题"/>
    <w:basedOn w:val="af6"/>
    <w:next w:val="affff4"/>
    <w:rsid w:val="009F5AAF"/>
    <w:pPr>
      <w:widowControl/>
      <w:ind w:rightChars="-50" w:right="-50"/>
      <w:outlineLvl w:val="2"/>
    </w:pPr>
    <w:rPr>
      <w:rFonts w:ascii="黑体" w:eastAsia="黑体" w:cs="Times New Roman"/>
      <w:spacing w:val="2"/>
      <w:szCs w:val="20"/>
    </w:rPr>
  </w:style>
  <w:style w:type="paragraph" w:customStyle="1" w:styleId="affff8">
    <w:name w:val="标准文件_二级条标题"/>
    <w:basedOn w:val="affff7"/>
    <w:next w:val="affff4"/>
    <w:rsid w:val="009F5AAF"/>
    <w:pPr>
      <w:outlineLvl w:val="3"/>
    </w:pPr>
  </w:style>
  <w:style w:type="paragraph" w:customStyle="1" w:styleId="affff9">
    <w:name w:val="前言标题"/>
    <w:next w:val="af6"/>
    <w:rsid w:val="009F5AAF"/>
    <w:pPr>
      <w:shd w:val="clear" w:color="FFFFFF" w:fill="FFFFFF"/>
      <w:spacing w:before="540" w:after="600"/>
      <w:jc w:val="center"/>
      <w:outlineLvl w:val="0"/>
    </w:pPr>
    <w:rPr>
      <w:rFonts w:ascii="黑体" w:eastAsia="黑体" w:hAnsi="Times New Roman" w:cs="Times New Roman"/>
      <w:sz w:val="32"/>
    </w:rPr>
  </w:style>
  <w:style w:type="paragraph" w:customStyle="1" w:styleId="affffa">
    <w:name w:val="标准文件_三级条标题"/>
    <w:basedOn w:val="affff8"/>
    <w:next w:val="affff4"/>
    <w:rsid w:val="009F5AAF"/>
    <w:pPr>
      <w:ind w:left="-50"/>
      <w:outlineLvl w:val="4"/>
    </w:pPr>
  </w:style>
  <w:style w:type="paragraph" w:customStyle="1" w:styleId="affffb">
    <w:name w:val="标准文件_四级条标题"/>
    <w:basedOn w:val="affffa"/>
    <w:next w:val="affff4"/>
    <w:rsid w:val="009F5AAF"/>
    <w:pPr>
      <w:ind w:left="0"/>
      <w:outlineLvl w:val="5"/>
    </w:pPr>
  </w:style>
  <w:style w:type="paragraph" w:customStyle="1" w:styleId="affffc">
    <w:name w:val="标准文件_五级条标题"/>
    <w:basedOn w:val="affffb"/>
    <w:next w:val="affff4"/>
    <w:rsid w:val="009F5AAF"/>
    <w:pPr>
      <w:outlineLvl w:val="6"/>
    </w:pPr>
  </w:style>
  <w:style w:type="character" w:customStyle="1" w:styleId="-1">
    <w:name w:val="表格文字-示例"/>
    <w:basedOn w:val="af8"/>
    <w:rsid w:val="009F5AAF"/>
    <w:rPr>
      <w:color w:val="0000FF"/>
    </w:rPr>
  </w:style>
  <w:style w:type="paragraph" w:customStyle="1" w:styleId="affffd">
    <w:name w:val="标准文件_章标题"/>
    <w:next w:val="affff4"/>
    <w:rsid w:val="009F5AAF"/>
    <w:pPr>
      <w:spacing w:beforeLines="50" w:afterLines="50"/>
      <w:ind w:leftChars="-50" w:left="-50" w:rightChars="-50" w:right="-50"/>
      <w:jc w:val="both"/>
      <w:outlineLvl w:val="1"/>
    </w:pPr>
    <w:rPr>
      <w:rFonts w:ascii="黑体" w:eastAsia="黑体" w:hAnsi="Times New Roman" w:cs="Times New Roman"/>
      <w:spacing w:val="2"/>
      <w:sz w:val="21"/>
    </w:rPr>
  </w:style>
  <w:style w:type="character" w:customStyle="1" w:styleId="23">
    <w:name w:val="正文文本缩进 2 字符"/>
    <w:basedOn w:val="af8"/>
    <w:link w:val="22"/>
    <w:qFormat/>
    <w:rsid w:val="009F5AAF"/>
    <w:rPr>
      <w:rFonts w:eastAsia="宋体"/>
    </w:rPr>
  </w:style>
  <w:style w:type="paragraph" w:customStyle="1" w:styleId="077-">
    <w:name w:val="077-正文格式"/>
    <w:basedOn w:val="af6"/>
    <w:link w:val="077-Char1"/>
    <w:uiPriority w:val="99"/>
    <w:rsid w:val="009F5AAF"/>
    <w:pPr>
      <w:adjustRightInd w:val="0"/>
      <w:snapToGrid w:val="0"/>
      <w:spacing w:line="360" w:lineRule="auto"/>
      <w:ind w:firstLine="480"/>
      <w:jc w:val="left"/>
    </w:pPr>
    <w:rPr>
      <w:rFonts w:ascii="宋体"/>
      <w:kern w:val="44"/>
      <w:szCs w:val="20"/>
    </w:rPr>
  </w:style>
  <w:style w:type="character" w:customStyle="1" w:styleId="077-Char1">
    <w:name w:val="077-正文格式 Char1"/>
    <w:link w:val="077-"/>
    <w:uiPriority w:val="99"/>
    <w:qFormat/>
    <w:locked/>
    <w:rsid w:val="009F5AAF"/>
    <w:rPr>
      <w:rFonts w:ascii="宋体" w:eastAsia="宋体" w:hAnsi="Times New Roman"/>
      <w:kern w:val="44"/>
      <w:sz w:val="24"/>
      <w:szCs w:val="20"/>
    </w:rPr>
  </w:style>
  <w:style w:type="character" w:customStyle="1" w:styleId="077-Char">
    <w:name w:val="077-图表名 Char"/>
    <w:uiPriority w:val="99"/>
    <w:rsid w:val="009F5AAF"/>
    <w:rPr>
      <w:rFonts w:ascii="黑体" w:eastAsia="黑体" w:cs="Times New Roman"/>
      <w:kern w:val="2"/>
      <w:sz w:val="24"/>
      <w:szCs w:val="24"/>
      <w:lang w:val="en-US" w:eastAsia="zh-CN" w:bidi="ar-SA"/>
    </w:rPr>
  </w:style>
  <w:style w:type="paragraph" w:customStyle="1" w:styleId="077-0">
    <w:name w:val="077-图表名"/>
    <w:basedOn w:val="af6"/>
    <w:uiPriority w:val="99"/>
    <w:rsid w:val="009F5AAF"/>
    <w:pPr>
      <w:adjustRightInd w:val="0"/>
      <w:snapToGrid w:val="0"/>
      <w:spacing w:line="360" w:lineRule="auto"/>
      <w:ind w:firstLine="420"/>
      <w:jc w:val="center"/>
    </w:pPr>
    <w:rPr>
      <w:rFonts w:ascii="黑体" w:eastAsia="黑体" w:cs="Times New Roman"/>
      <w:kern w:val="2"/>
      <w:szCs w:val="24"/>
    </w:rPr>
  </w:style>
  <w:style w:type="paragraph" w:customStyle="1" w:styleId="077-1">
    <w:name w:val="077-表格文字"/>
    <w:basedOn w:val="af6"/>
    <w:link w:val="077-Char0"/>
    <w:rsid w:val="009F5AAF"/>
    <w:pPr>
      <w:adjustRightInd w:val="0"/>
      <w:snapToGrid w:val="0"/>
      <w:ind w:firstLine="420"/>
    </w:pPr>
    <w:rPr>
      <w:rFonts w:ascii="宋体" w:cs="Times New Roman"/>
      <w:kern w:val="2"/>
    </w:rPr>
  </w:style>
  <w:style w:type="character" w:customStyle="1" w:styleId="077-Char0">
    <w:name w:val="077-表格文字 Char"/>
    <w:link w:val="077-1"/>
    <w:qFormat/>
    <w:locked/>
    <w:rsid w:val="009F5AAF"/>
    <w:rPr>
      <w:rFonts w:ascii="宋体" w:eastAsia="宋体" w:hAnsi="Times New Roman" w:cs="Times New Roman"/>
      <w:kern w:val="2"/>
    </w:rPr>
  </w:style>
  <w:style w:type="paragraph" w:customStyle="1" w:styleId="affffe">
    <w:name w:val="正文字体"/>
    <w:link w:val="Char"/>
    <w:rsid w:val="009F5AAF"/>
    <w:pPr>
      <w:tabs>
        <w:tab w:val="left" w:pos="840"/>
      </w:tabs>
      <w:adjustRightInd w:val="0"/>
      <w:snapToGrid w:val="0"/>
      <w:spacing w:line="300" w:lineRule="auto"/>
      <w:ind w:left="432"/>
      <w:jc w:val="center"/>
    </w:pPr>
    <w:rPr>
      <w:rFonts w:ascii="Times New Roman" w:eastAsia="宋体" w:hAnsi="Times New Roman" w:cs="Times New Roman"/>
      <w:color w:val="000000"/>
      <w:sz w:val="24"/>
      <w:szCs w:val="24"/>
    </w:rPr>
  </w:style>
  <w:style w:type="character" w:customStyle="1" w:styleId="Char">
    <w:name w:val="正文字体 Char"/>
    <w:link w:val="affffe"/>
    <w:qFormat/>
    <w:locked/>
    <w:rsid w:val="009F5AAF"/>
    <w:rPr>
      <w:rFonts w:ascii="Times New Roman" w:eastAsia="宋体" w:hAnsi="Times New Roman" w:cs="Times New Roman"/>
      <w:color w:val="000000"/>
      <w:sz w:val="24"/>
      <w:szCs w:val="24"/>
    </w:rPr>
  </w:style>
  <w:style w:type="character" w:customStyle="1" w:styleId="Char0">
    <w:name w:val="表格字体居中 Char"/>
    <w:link w:val="afffff"/>
    <w:qFormat/>
    <w:locked/>
    <w:rsid w:val="009F5AAF"/>
    <w:rPr>
      <w:rFonts w:ascii="宋体" w:hAnsi="宋体"/>
      <w:caps/>
      <w:sz w:val="24"/>
      <w:szCs w:val="24"/>
    </w:rPr>
  </w:style>
  <w:style w:type="paragraph" w:customStyle="1" w:styleId="afffff">
    <w:name w:val="表格字体居中"/>
    <w:link w:val="Char0"/>
    <w:rsid w:val="009F5AAF"/>
    <w:pPr>
      <w:widowControl w:val="0"/>
      <w:adjustRightInd w:val="0"/>
      <w:snapToGrid w:val="0"/>
      <w:spacing w:line="340" w:lineRule="exact"/>
      <w:jc w:val="both"/>
    </w:pPr>
    <w:rPr>
      <w:rFonts w:ascii="宋体" w:hAnsi="宋体"/>
      <w:caps/>
      <w:sz w:val="24"/>
      <w:szCs w:val="24"/>
    </w:rPr>
  </w:style>
  <w:style w:type="paragraph" w:customStyle="1" w:styleId="afffff0">
    <w:name w:val="表格字体左齐"/>
    <w:link w:val="Char1"/>
    <w:rsid w:val="009F5AAF"/>
    <w:pPr>
      <w:widowControl w:val="0"/>
    </w:pPr>
    <w:rPr>
      <w:rFonts w:eastAsia="宋体"/>
      <w:color w:val="000000"/>
      <w:sz w:val="21"/>
      <w:szCs w:val="21"/>
    </w:rPr>
  </w:style>
  <w:style w:type="character" w:customStyle="1" w:styleId="Char1">
    <w:name w:val="表格字体左齐 Char"/>
    <w:link w:val="afffff0"/>
    <w:qFormat/>
    <w:locked/>
    <w:rsid w:val="009F5AAF"/>
    <w:rPr>
      <w:rFonts w:eastAsia="宋体"/>
      <w:color w:val="000000"/>
    </w:rPr>
  </w:style>
  <w:style w:type="character" w:customStyle="1" w:styleId="afffff1">
    <w:name w:val="样式 宋体 五"/>
    <w:basedOn w:val="af8"/>
    <w:rsid w:val="009F5AAF"/>
    <w:rPr>
      <w:rFonts w:eastAsia="黑体"/>
    </w:rPr>
  </w:style>
  <w:style w:type="paragraph" w:customStyle="1" w:styleId="-2">
    <w:name w:val="表格-表头"/>
    <w:basedOn w:val="af6"/>
    <w:rsid w:val="009F5AAF"/>
    <w:pPr>
      <w:jc w:val="center"/>
    </w:pPr>
    <w:rPr>
      <w:rFonts w:ascii="Calibri" w:hAnsi="Calibri" w:cs="Times New Roman"/>
      <w:b/>
      <w:kern w:val="2"/>
    </w:rPr>
  </w:style>
  <w:style w:type="character" w:customStyle="1" w:styleId="-Char">
    <w:name w:val="表格-内容 Char"/>
    <w:basedOn w:val="af8"/>
    <w:link w:val="-0"/>
    <w:qFormat/>
    <w:locked/>
    <w:rsid w:val="009F5AAF"/>
    <w:rPr>
      <w:rFonts w:ascii="宋体" w:eastAsia="宋体" w:hAnsi="宋体" w:cstheme="minorBidi"/>
      <w:snapToGrid w:val="0"/>
      <w:sz w:val="24"/>
      <w:szCs w:val="24"/>
    </w:rPr>
  </w:style>
  <w:style w:type="character" w:customStyle="1" w:styleId="aff3">
    <w:name w:val="题注 字符"/>
    <w:link w:val="aff2"/>
    <w:qFormat/>
    <w:locked/>
    <w:rsid w:val="00D343C2"/>
    <w:rPr>
      <w:rFonts w:ascii="Times New Roman" w:eastAsia="黑体" w:hAnsi="Times New Roman" w:cstheme="majorBidi"/>
      <w:color w:val="4F81BD" w:themeColor="accent1"/>
      <w:sz w:val="21"/>
      <w:szCs w:val="24"/>
    </w:rPr>
  </w:style>
  <w:style w:type="paragraph" w:customStyle="1" w:styleId="25">
    <w:name w:val="样式 列出段落 + 首行缩进:  2 字符"/>
    <w:basedOn w:val="af7"/>
    <w:rsid w:val="009F5AAF"/>
    <w:pPr>
      <w:ind w:firstLine="480"/>
    </w:pPr>
    <w:rPr>
      <w:rFonts w:asciiTheme="minorHAnsi" w:hAnsiTheme="minorHAnsi"/>
      <w:kern w:val="2"/>
      <w:szCs w:val="20"/>
    </w:rPr>
  </w:style>
  <w:style w:type="paragraph" w:customStyle="1" w:styleId="afffff2">
    <w:name w:val="表头"/>
    <w:basedOn w:val="af6"/>
    <w:rsid w:val="009F5AAF"/>
    <w:pPr>
      <w:jc w:val="center"/>
    </w:pPr>
    <w:rPr>
      <w:rFonts w:eastAsia="仿宋_GB2312" w:cs="Times New Roman"/>
      <w:kern w:val="2"/>
      <w:szCs w:val="20"/>
    </w:rPr>
  </w:style>
  <w:style w:type="character" w:customStyle="1" w:styleId="aff7">
    <w:name w:val="正文文本 字符"/>
    <w:basedOn w:val="af8"/>
    <w:link w:val="aff6"/>
    <w:qFormat/>
    <w:rsid w:val="009F5AAF"/>
    <w:rPr>
      <w:rFonts w:eastAsia="宋体"/>
      <w:snapToGrid w:val="0"/>
    </w:rPr>
  </w:style>
  <w:style w:type="character" w:customStyle="1" w:styleId="afe">
    <w:name w:val="批注文字 字符"/>
    <w:basedOn w:val="af8"/>
    <w:link w:val="afc"/>
    <w:semiHidden/>
    <w:qFormat/>
    <w:rsid w:val="009F5AAF"/>
    <w:rPr>
      <w:rFonts w:eastAsia="宋体"/>
    </w:rPr>
  </w:style>
  <w:style w:type="character" w:customStyle="1" w:styleId="afd">
    <w:name w:val="批注主题 字符"/>
    <w:basedOn w:val="afe"/>
    <w:link w:val="afb"/>
    <w:semiHidden/>
    <w:qFormat/>
    <w:rsid w:val="009F5AAF"/>
    <w:rPr>
      <w:rFonts w:eastAsia="宋体"/>
      <w:b/>
      <w:bCs/>
    </w:rPr>
  </w:style>
  <w:style w:type="character" w:customStyle="1" w:styleId="afff5">
    <w:name w:val="脚注文本 字符"/>
    <w:basedOn w:val="af8"/>
    <w:link w:val="afff4"/>
    <w:semiHidden/>
    <w:qFormat/>
    <w:rsid w:val="009F5AAF"/>
    <w:rPr>
      <w:rFonts w:eastAsia="宋体"/>
      <w:sz w:val="18"/>
      <w:szCs w:val="18"/>
    </w:rPr>
  </w:style>
  <w:style w:type="paragraph" w:customStyle="1" w:styleId="230">
    <w:name w:val="样式 行距: 固定值 23 磅"/>
    <w:basedOn w:val="af6"/>
    <w:rsid w:val="009F5AAF"/>
    <w:pPr>
      <w:spacing w:line="360" w:lineRule="auto"/>
    </w:pPr>
    <w:rPr>
      <w:color w:val="000000"/>
      <w:kern w:val="2"/>
      <w:szCs w:val="24"/>
    </w:rPr>
  </w:style>
  <w:style w:type="paragraph" w:customStyle="1" w:styleId="afffff3">
    <w:name w:val="一级序号"/>
    <w:basedOn w:val="af6"/>
    <w:rsid w:val="009F5AAF"/>
    <w:pPr>
      <w:widowControl/>
      <w:spacing w:after="160" w:line="240" w:lineRule="exact"/>
      <w:jc w:val="left"/>
    </w:pPr>
    <w:rPr>
      <w:rFonts w:ascii="Arial" w:hAnsi="Arial" w:cs="Verdana"/>
      <w:sz w:val="28"/>
      <w:szCs w:val="24"/>
      <w:lang w:eastAsia="en-US"/>
    </w:rPr>
  </w:style>
  <w:style w:type="character" w:customStyle="1" w:styleId="aff1">
    <w:name w:val="正文缩进 字符"/>
    <w:aliases w:val="正文（首行缩进两字） Char 字符,正文（首行缩进两字） Char Char Char 字符,正文（首行缩进两字） Char Char 字符,ALT+Z 字符,表正文 字符,正文非缩进 字符,正文题目 字符,正文（首行缩进两字） Char Char Char Char 字符,正文（首行缩进两字） Char Char Char Char Char Char 字符,正文（首行缩进两字） Char Char Char Char Char 字符,正文（首行缩进两字） 字符,(正文使用) 字符"/>
    <w:basedOn w:val="af8"/>
    <w:link w:val="aff0"/>
    <w:qFormat/>
    <w:rsid w:val="009F5AAF"/>
    <w:rPr>
      <w:rFonts w:eastAsia="宋体"/>
      <w:sz w:val="24"/>
    </w:rPr>
  </w:style>
  <w:style w:type="character" w:customStyle="1" w:styleId="affd">
    <w:name w:val="日期 字符"/>
    <w:basedOn w:val="af8"/>
    <w:link w:val="affc"/>
    <w:qFormat/>
    <w:rsid w:val="009F5AAF"/>
    <w:rPr>
      <w:rFonts w:ascii="Times New Roman" w:eastAsia="宋体" w:hAnsi="Times New Roman" w:cs="Times New Roman"/>
      <w:sz w:val="28"/>
      <w:szCs w:val="20"/>
    </w:rPr>
  </w:style>
  <w:style w:type="character" w:customStyle="1" w:styleId="aff9">
    <w:name w:val="正文文本缩进 字符"/>
    <w:basedOn w:val="af8"/>
    <w:link w:val="aff8"/>
    <w:qFormat/>
    <w:rsid w:val="009F5AAF"/>
    <w:rPr>
      <w:rFonts w:ascii="Times New Roman" w:eastAsia="宋体" w:hAnsi="Times New Roman" w:cs="Times New Roman"/>
      <w:kern w:val="2"/>
      <w:sz w:val="28"/>
      <w:szCs w:val="20"/>
    </w:rPr>
  </w:style>
  <w:style w:type="character" w:customStyle="1" w:styleId="32">
    <w:name w:val="正文文本缩进 3 字符"/>
    <w:basedOn w:val="af8"/>
    <w:link w:val="31"/>
    <w:qFormat/>
    <w:rsid w:val="009F5AAF"/>
    <w:rPr>
      <w:rFonts w:ascii="宋体" w:eastAsia="宋体" w:hAnsi="Times New Roman" w:cs="Times New Roman"/>
      <w:kern w:val="2"/>
      <w:sz w:val="28"/>
      <w:szCs w:val="24"/>
    </w:rPr>
  </w:style>
  <w:style w:type="paragraph" w:customStyle="1" w:styleId="afffff4">
    <w:name w:val="表格内容"/>
    <w:rsid w:val="009F5AAF"/>
    <w:pPr>
      <w:spacing w:line="276" w:lineRule="auto"/>
      <w:jc w:val="center"/>
    </w:pPr>
    <w:rPr>
      <w:rFonts w:ascii="Times New Roman" w:eastAsia="宋体" w:hAnsi="Times New Roman" w:cs="Times New Roman"/>
      <w:kern w:val="2"/>
      <w:sz w:val="21"/>
      <w:szCs w:val="21"/>
    </w:rPr>
  </w:style>
  <w:style w:type="paragraph" w:customStyle="1" w:styleId="a2">
    <w:name w:val="图片"/>
    <w:link w:val="Char2"/>
    <w:rsid w:val="009F5AAF"/>
    <w:pPr>
      <w:numPr>
        <w:numId w:val="14"/>
      </w:numPr>
      <w:tabs>
        <w:tab w:val="clear" w:pos="420"/>
      </w:tabs>
      <w:jc w:val="center"/>
    </w:pPr>
    <w:rPr>
      <w:rFonts w:ascii="Times New Roman" w:eastAsia="宋体" w:hAnsi="Times New Roman" w:cs="Times New Roman"/>
      <w:color w:val="FF0000"/>
      <w:sz w:val="21"/>
    </w:rPr>
  </w:style>
  <w:style w:type="character" w:customStyle="1" w:styleId="Char2">
    <w:name w:val="图片 Char"/>
    <w:link w:val="a2"/>
    <w:qFormat/>
    <w:rsid w:val="009F5AAF"/>
    <w:rPr>
      <w:rFonts w:ascii="Times New Roman" w:eastAsia="宋体" w:hAnsi="Times New Roman" w:cs="Times New Roman"/>
      <w:color w:val="FF0000"/>
      <w:szCs w:val="20"/>
    </w:rPr>
  </w:style>
  <w:style w:type="paragraph" w:customStyle="1" w:styleId="51">
    <w:name w:val="正文图题5#"/>
    <w:next w:val="af6"/>
    <w:rsid w:val="009F5AAF"/>
    <w:pPr>
      <w:spacing w:line="360" w:lineRule="exact"/>
      <w:jc w:val="center"/>
    </w:pPr>
    <w:rPr>
      <w:rFonts w:ascii="Arial" w:eastAsia="黑体" w:hAnsi="Arial" w:cs="Times New Roman"/>
      <w:kern w:val="2"/>
      <w:sz w:val="24"/>
      <w:szCs w:val="21"/>
    </w:rPr>
  </w:style>
  <w:style w:type="paragraph" w:customStyle="1" w:styleId="CharCharChar1CharCharCharChar">
    <w:name w:val="Char Char Char1 Char Char Char Char"/>
    <w:basedOn w:val="af6"/>
    <w:rsid w:val="009F5AAF"/>
    <w:pPr>
      <w:widowControl/>
      <w:spacing w:after="160" w:line="240" w:lineRule="exact"/>
      <w:jc w:val="left"/>
    </w:pPr>
    <w:rPr>
      <w:rFonts w:ascii="Arial" w:eastAsia="Times New Roman" w:hAnsi="Arial" w:cs="Verdana"/>
      <w:b/>
      <w:szCs w:val="24"/>
      <w:lang w:eastAsia="en-US"/>
    </w:rPr>
  </w:style>
  <w:style w:type="paragraph" w:customStyle="1" w:styleId="afffff5">
    <w:name w:val="表"/>
    <w:basedOn w:val="af6"/>
    <w:next w:val="af6"/>
    <w:rsid w:val="009F5AAF"/>
    <w:pPr>
      <w:tabs>
        <w:tab w:val="left" w:pos="621"/>
      </w:tabs>
      <w:adjustRightInd w:val="0"/>
      <w:snapToGrid w:val="0"/>
      <w:jc w:val="center"/>
    </w:pPr>
    <w:rPr>
      <w:rFonts w:ascii="宋体" w:cs="Times New Roman"/>
      <w:b/>
      <w:snapToGrid w:val="0"/>
      <w:szCs w:val="20"/>
    </w:rPr>
  </w:style>
  <w:style w:type="paragraph" w:customStyle="1" w:styleId="afffff6">
    <w:name w:val="表中文字"/>
    <w:basedOn w:val="af6"/>
    <w:rsid w:val="009F5AAF"/>
    <w:pPr>
      <w:adjustRightInd w:val="0"/>
      <w:snapToGrid w:val="0"/>
    </w:pPr>
    <w:rPr>
      <w:rFonts w:ascii="宋体" w:cs="Times New Roman"/>
      <w:kern w:val="24"/>
      <w:szCs w:val="20"/>
    </w:rPr>
  </w:style>
  <w:style w:type="character" w:customStyle="1" w:styleId="affb">
    <w:name w:val="纯文本 字符"/>
    <w:aliases w:val="普通文字 Char 字符,普通文字 Char Char Char Char Char Char Char Char Char Char Char Char Char Char Char Char Char Char Char Char Char Char 字符,普通文字 Char Char Char Char 字符"/>
    <w:basedOn w:val="af8"/>
    <w:link w:val="affa"/>
    <w:qFormat/>
    <w:rsid w:val="009F5AAF"/>
    <w:rPr>
      <w:rFonts w:ascii="宋体" w:eastAsia="宋体" w:hAnsi="Courier New" w:cs="Times New Roman"/>
      <w:kern w:val="2"/>
      <w:szCs w:val="20"/>
    </w:rPr>
  </w:style>
  <w:style w:type="paragraph" w:customStyle="1" w:styleId="afffff7">
    <w:name w:val="图"/>
    <w:basedOn w:val="af6"/>
    <w:next w:val="af6"/>
    <w:rsid w:val="009F5AAF"/>
    <w:pPr>
      <w:tabs>
        <w:tab w:val="left" w:pos="360"/>
      </w:tabs>
      <w:adjustRightInd w:val="0"/>
      <w:snapToGrid w:val="0"/>
      <w:jc w:val="center"/>
    </w:pPr>
    <w:rPr>
      <w:rFonts w:ascii="宋体" w:cs="Times New Roman"/>
      <w:b/>
      <w:kern w:val="24"/>
      <w:szCs w:val="20"/>
    </w:rPr>
  </w:style>
  <w:style w:type="paragraph" w:customStyle="1" w:styleId="afffff8">
    <w:name w:val="附录"/>
    <w:basedOn w:val="af6"/>
    <w:next w:val="a9"/>
    <w:rsid w:val="009F5AAF"/>
    <w:pPr>
      <w:keepNext/>
      <w:pageBreakBefore/>
      <w:tabs>
        <w:tab w:val="left" w:pos="996"/>
      </w:tabs>
      <w:adjustRightInd w:val="0"/>
      <w:snapToGrid w:val="0"/>
      <w:spacing w:beforeLines="50" w:afterLines="50"/>
      <w:jc w:val="center"/>
      <w:outlineLvl w:val="0"/>
    </w:pPr>
    <w:rPr>
      <w:rFonts w:ascii="宋体" w:cs="Times New Roman"/>
      <w:b/>
      <w:snapToGrid w:val="0"/>
      <w:szCs w:val="20"/>
    </w:rPr>
  </w:style>
  <w:style w:type="paragraph" w:customStyle="1" w:styleId="a1">
    <w:name w:val="字母列项"/>
    <w:rsid w:val="009F5AAF"/>
    <w:pPr>
      <w:numPr>
        <w:numId w:val="15"/>
      </w:numPr>
      <w:tabs>
        <w:tab w:val="left" w:pos="588"/>
      </w:tabs>
      <w:adjustRightInd w:val="0"/>
    </w:pPr>
    <w:rPr>
      <w:rFonts w:ascii="宋体" w:eastAsia="宋体" w:hAnsi="Times New Roman" w:cs="Times New Roman"/>
      <w:sz w:val="24"/>
    </w:rPr>
  </w:style>
  <w:style w:type="paragraph" w:customStyle="1" w:styleId="afffff9">
    <w:name w:val="附录表"/>
    <w:basedOn w:val="afffff5"/>
    <w:next w:val="af6"/>
    <w:rsid w:val="009F5AAF"/>
  </w:style>
  <w:style w:type="paragraph" w:customStyle="1" w:styleId="105050505">
    <w:name w:val="样式 样式 标题 1 + 段前: 0.5 行 段后: 0.5 行 + 段前: 0.5 行 段后: 0.5 行"/>
    <w:basedOn w:val="10505"/>
    <w:rsid w:val="009F5AAF"/>
  </w:style>
  <w:style w:type="paragraph" w:customStyle="1" w:styleId="10505">
    <w:name w:val="样式 标题 1 + 段前: 0.5 行 段后: 0.5 行"/>
    <w:basedOn w:val="1"/>
    <w:rsid w:val="009F5AAF"/>
    <w:pPr>
      <w:keepNext/>
      <w:keepLines/>
      <w:tabs>
        <w:tab w:val="left" w:pos="504"/>
      </w:tabs>
      <w:adjustRightInd w:val="0"/>
      <w:jc w:val="both"/>
    </w:pPr>
    <w:rPr>
      <w:rFonts w:ascii="宋体" w:eastAsia="宋体"/>
      <w:b/>
      <w:bCs/>
    </w:rPr>
  </w:style>
  <w:style w:type="paragraph" w:customStyle="1" w:styleId="GF">
    <w:name w:val="GF报告表文"/>
    <w:link w:val="GFChar"/>
    <w:rsid w:val="009F5AAF"/>
    <w:pPr>
      <w:snapToGrid w:val="0"/>
      <w:jc w:val="center"/>
      <w:textAlignment w:val="baseline"/>
    </w:pPr>
    <w:rPr>
      <w:rFonts w:ascii="宋体" w:eastAsia="宋体" w:hAnsi="宋体" w:cs="Times New Roman"/>
      <w:kern w:val="2"/>
      <w:sz w:val="21"/>
      <w:szCs w:val="21"/>
    </w:rPr>
  </w:style>
  <w:style w:type="character" w:customStyle="1" w:styleId="GFChar">
    <w:name w:val="GF报告表文 Char"/>
    <w:basedOn w:val="af8"/>
    <w:link w:val="GF"/>
    <w:qFormat/>
    <w:rsid w:val="009F5AAF"/>
    <w:rPr>
      <w:rFonts w:ascii="宋体" w:eastAsia="宋体" w:hAnsi="宋体" w:cs="Times New Roman"/>
      <w:kern w:val="2"/>
    </w:rPr>
  </w:style>
  <w:style w:type="paragraph" w:customStyle="1" w:styleId="afffffa">
    <w:name w:val="列项"/>
    <w:basedOn w:val="aff"/>
    <w:link w:val="Char3"/>
    <w:rsid w:val="009F5AAF"/>
    <w:pPr>
      <w:tabs>
        <w:tab w:val="clear" w:pos="360"/>
        <w:tab w:val="left" w:pos="794"/>
      </w:tabs>
      <w:adjustRightInd/>
      <w:snapToGrid/>
      <w:spacing w:line="360" w:lineRule="auto"/>
      <w:ind w:left="1247" w:hanging="453"/>
      <w:contextualSpacing w:val="0"/>
    </w:pPr>
    <w:rPr>
      <w:rFonts w:ascii="Times New Roman"/>
      <w:kern w:val="2"/>
      <w:sz w:val="21"/>
      <w:szCs w:val="24"/>
    </w:rPr>
  </w:style>
  <w:style w:type="character" w:customStyle="1" w:styleId="Char3">
    <w:name w:val="列项 Char"/>
    <w:link w:val="afffffa"/>
    <w:qFormat/>
    <w:locked/>
    <w:rsid w:val="009F5AAF"/>
    <w:rPr>
      <w:rFonts w:ascii="Times New Roman" w:eastAsia="宋体" w:hAnsi="Times New Roman" w:cs="Times New Roman"/>
      <w:kern w:val="2"/>
      <w:szCs w:val="24"/>
    </w:rPr>
  </w:style>
  <w:style w:type="paragraph" w:customStyle="1" w:styleId="26">
    <w:name w:val="正文首行缩进2格"/>
    <w:basedOn w:val="af6"/>
    <w:link w:val="2Char"/>
    <w:rsid w:val="009F5AAF"/>
    <w:pPr>
      <w:tabs>
        <w:tab w:val="left" w:pos="1680"/>
      </w:tabs>
      <w:spacing w:line="360" w:lineRule="auto"/>
      <w:ind w:left="1680"/>
    </w:pPr>
    <w:rPr>
      <w:rFonts w:cs="Times New Roman"/>
      <w:kern w:val="2"/>
      <w:szCs w:val="36"/>
    </w:rPr>
  </w:style>
  <w:style w:type="character" w:customStyle="1" w:styleId="2Char">
    <w:name w:val="正文首行缩进2格 Char"/>
    <w:basedOn w:val="af8"/>
    <w:link w:val="26"/>
    <w:qFormat/>
    <w:rsid w:val="009F5AAF"/>
    <w:rPr>
      <w:rFonts w:ascii="Times New Roman" w:eastAsia="宋体" w:hAnsi="Times New Roman" w:cs="Times New Roman"/>
      <w:kern w:val="2"/>
      <w:szCs w:val="36"/>
    </w:rPr>
  </w:style>
  <w:style w:type="paragraph" w:styleId="afffffb">
    <w:name w:val="No Spacing"/>
    <w:link w:val="afffffc"/>
    <w:qFormat/>
    <w:rsid w:val="006864B0"/>
    <w:pPr>
      <w:tabs>
        <w:tab w:val="left" w:pos="2100"/>
      </w:tabs>
      <w:spacing w:beforeLines="50" w:before="50" w:afterLines="50" w:after="50"/>
      <w:jc w:val="center"/>
    </w:pPr>
    <w:rPr>
      <w:rFonts w:ascii="Times New Roman" w:eastAsia="宋体" w:hAnsi="Times New Roman" w:cs="Times New Roman"/>
      <w:sz w:val="21"/>
      <w:szCs w:val="22"/>
    </w:rPr>
  </w:style>
  <w:style w:type="character" w:customStyle="1" w:styleId="afffffc">
    <w:name w:val="无间隔 字符"/>
    <w:basedOn w:val="af8"/>
    <w:link w:val="afffffb"/>
    <w:qFormat/>
    <w:rsid w:val="006864B0"/>
    <w:rPr>
      <w:rFonts w:ascii="Times New Roman" w:eastAsia="宋体" w:hAnsi="Times New Roman" w:cs="Times New Roman"/>
      <w:sz w:val="21"/>
      <w:szCs w:val="22"/>
    </w:rPr>
  </w:style>
  <w:style w:type="paragraph" w:customStyle="1" w:styleId="afffffd">
    <w:name w:val="二级序号"/>
    <w:basedOn w:val="20"/>
    <w:link w:val="Char4"/>
    <w:rsid w:val="009F5AAF"/>
    <w:pPr>
      <w:keepNext/>
      <w:keepLines/>
      <w:tabs>
        <w:tab w:val="clear" w:pos="709"/>
      </w:tabs>
      <w:spacing w:before="260" w:after="260" w:line="416" w:lineRule="auto"/>
      <w:jc w:val="both"/>
    </w:pPr>
    <w:rPr>
      <w:rFonts w:ascii="Arial" w:hAnsi="Arial" w:cs="Times New Roman"/>
      <w:b/>
      <w:bCs/>
      <w:kern w:val="2"/>
      <w:sz w:val="32"/>
      <w:szCs w:val="32"/>
    </w:rPr>
  </w:style>
  <w:style w:type="character" w:customStyle="1" w:styleId="Char4">
    <w:name w:val="二级序号 Char"/>
    <w:basedOn w:val="21"/>
    <w:link w:val="afffffd"/>
    <w:qFormat/>
    <w:rsid w:val="009F5AAF"/>
    <w:rPr>
      <w:rFonts w:ascii="Arial" w:eastAsia="黑体" w:hAnsi="Arial" w:cs="Times New Roman"/>
      <w:b/>
      <w:bCs/>
      <w:kern w:val="2"/>
      <w:sz w:val="32"/>
      <w:szCs w:val="32"/>
    </w:rPr>
  </w:style>
  <w:style w:type="character" w:customStyle="1" w:styleId="CharChar">
    <w:name w:val="文件正文 Char Char"/>
    <w:basedOn w:val="af8"/>
    <w:link w:val="afffffe"/>
    <w:qFormat/>
    <w:rsid w:val="009F5AAF"/>
    <w:rPr>
      <w:rFonts w:eastAsia="宋体"/>
      <w:sz w:val="24"/>
    </w:rPr>
  </w:style>
  <w:style w:type="paragraph" w:customStyle="1" w:styleId="afffffe">
    <w:name w:val="文件正文"/>
    <w:link w:val="CharChar"/>
    <w:rsid w:val="009F5AAF"/>
    <w:pPr>
      <w:spacing w:line="360" w:lineRule="auto"/>
      <w:jc w:val="both"/>
    </w:pPr>
    <w:rPr>
      <w:rFonts w:eastAsia="宋体"/>
      <w:sz w:val="24"/>
      <w:szCs w:val="21"/>
    </w:rPr>
  </w:style>
  <w:style w:type="paragraph" w:customStyle="1" w:styleId="affffff">
    <w:name w:val="前注"/>
    <w:basedOn w:val="af6"/>
    <w:uiPriority w:val="99"/>
    <w:unhideWhenUsed/>
    <w:rsid w:val="009F5AAF"/>
    <w:pPr>
      <w:spacing w:line="440" w:lineRule="exact"/>
    </w:pPr>
    <w:rPr>
      <w:rFonts w:cs="Times New Roman" w:hint="eastAsia"/>
      <w:kern w:val="2"/>
      <w:sz w:val="18"/>
      <w:szCs w:val="24"/>
    </w:rPr>
  </w:style>
  <w:style w:type="paragraph" w:customStyle="1" w:styleId="affffff0">
    <w:name w:val="三级"/>
    <w:basedOn w:val="af6"/>
    <w:uiPriority w:val="99"/>
    <w:unhideWhenUsed/>
    <w:rsid w:val="009F5AAF"/>
    <w:pPr>
      <w:spacing w:line="440" w:lineRule="exact"/>
    </w:pPr>
    <w:rPr>
      <w:rFonts w:cs="Times New Roman" w:hint="eastAsia"/>
      <w:kern w:val="2"/>
      <w:szCs w:val="24"/>
    </w:rPr>
  </w:style>
  <w:style w:type="character" w:customStyle="1" w:styleId="affffff1">
    <w:name w:val="标题 字符"/>
    <w:basedOn w:val="af8"/>
    <w:link w:val="affffff2"/>
    <w:rsid w:val="00045E59"/>
    <w:rPr>
      <w:rFonts w:ascii="Times New Roman" w:eastAsia="黑体" w:hAnsi="Times New Roman"/>
      <w:kern w:val="2"/>
      <w:sz w:val="28"/>
      <w:szCs w:val="24"/>
    </w:rPr>
  </w:style>
  <w:style w:type="paragraph" w:styleId="affffff2">
    <w:name w:val="Title"/>
    <w:link w:val="affffff1"/>
    <w:qFormat/>
    <w:rsid w:val="00045E59"/>
    <w:pPr>
      <w:spacing w:beforeLines="100" w:before="100" w:afterLines="100" w:after="100" w:line="420" w:lineRule="exact"/>
      <w:jc w:val="center"/>
    </w:pPr>
    <w:rPr>
      <w:rFonts w:ascii="Times New Roman" w:eastAsia="黑体" w:hAnsi="Times New Roman"/>
      <w:kern w:val="2"/>
      <w:sz w:val="28"/>
      <w:szCs w:val="24"/>
    </w:rPr>
  </w:style>
  <w:style w:type="character" w:customStyle="1" w:styleId="Char10">
    <w:name w:val="标题 Char1"/>
    <w:basedOn w:val="af8"/>
    <w:rsid w:val="00D17276"/>
    <w:rPr>
      <w:rFonts w:asciiTheme="majorHAnsi" w:eastAsia="宋体" w:hAnsiTheme="majorHAnsi" w:cstheme="majorBidi"/>
      <w:b/>
      <w:bCs/>
      <w:sz w:val="32"/>
      <w:szCs w:val="32"/>
    </w:rPr>
  </w:style>
  <w:style w:type="paragraph" w:customStyle="1" w:styleId="affffff3">
    <w:name w:val="封面"/>
    <w:link w:val="affffff4"/>
    <w:qFormat/>
    <w:rsid w:val="006864B0"/>
    <w:pPr>
      <w:spacing w:line="420" w:lineRule="exact"/>
      <w:jc w:val="center"/>
    </w:pPr>
    <w:rPr>
      <w:rFonts w:ascii="Times New Roman" w:eastAsia="宋体" w:hAnsi="Times New Roman" w:cstheme="minorBidi"/>
      <w:kern w:val="2"/>
      <w:sz w:val="21"/>
      <w:szCs w:val="22"/>
    </w:rPr>
  </w:style>
  <w:style w:type="character" w:customStyle="1" w:styleId="affffff4">
    <w:name w:val="封面 字符"/>
    <w:basedOn w:val="af8"/>
    <w:link w:val="affffff3"/>
    <w:rsid w:val="006864B0"/>
    <w:rPr>
      <w:rFonts w:ascii="Times New Roman" w:eastAsia="宋体" w:hAnsi="Times New Roman"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3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Microsoft_Visio_2003-2010_Drawing1.vsd"/><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hyperlink" Target="mailto:E7500@2.93GH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7500@2.93GHz"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LW\&#27169;&#26495;\&#27169;&#26495;\PDM&#27169;&#26495;20140504\&#30740;&#35797;&#25991;&#20214;&#36890;&#2999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D162E-22AD-4A4A-88FA-B1C572CE21C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研试文件通用1.dot</Template>
  <TotalTime>87</TotalTime>
  <Pages>9</Pages>
  <Words>832</Words>
  <Characters>4744</Characters>
  <Application>Microsoft Office Word</Application>
  <DocSecurity>0</DocSecurity>
  <Lines>39</Lines>
  <Paragraphs>11</Paragraphs>
  <ScaleCrop>false</ScaleCrop>
  <Company>Microsoft</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     号</dc:title>
  <dc:creator>产品管理员</dc:creator>
  <cp:lastModifiedBy>lisheng</cp:lastModifiedBy>
  <cp:revision>22</cp:revision>
  <cp:lastPrinted>2001-08-17T07:07:00Z</cp:lastPrinted>
  <dcterms:created xsi:type="dcterms:W3CDTF">2023-03-19T05:36:00Z</dcterms:created>
  <dcterms:modified xsi:type="dcterms:W3CDTF">2023-10-31T02:08:00Z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