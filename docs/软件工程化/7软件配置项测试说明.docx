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24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069"/>
        <w:gridCol w:w="2173"/>
      </w:tblGrid>
      <w:tr w:rsidR="002B759D" w:rsidRPr="0073749C" w14:paraId="7429FE81" w14:textId="77777777">
        <w:trPr>
          <w:trHeight w:hRule="exact" w:val="567"/>
        </w:trPr>
        <w:tc>
          <w:tcPr>
            <w:tcW w:w="1069" w:type="dxa"/>
            <w:vAlign w:val="bottom"/>
          </w:tcPr>
          <w:p w14:paraId="4609337C" w14:textId="77777777" w:rsidR="002B759D" w:rsidRPr="0073749C" w:rsidRDefault="002B759D" w:rsidP="007D3313">
            <w:pPr>
              <w:framePr w:w="2948" w:h="1758" w:hRule="exact" w:hSpace="181" w:wrap="notBeside" w:vAnchor="page" w:hAnchor="page" w:x="7454" w:y="1695"/>
              <w:rPr>
                <w:rFonts w:ascii="Times New Roman" w:hAnsi="Times New Roman" w:cs="Times New Roman"/>
              </w:rPr>
            </w:pPr>
            <w:bookmarkStart w:id="0" w:name="RaacCvMk文件编号01" w:colFirst="1" w:colLast="1"/>
            <w:r w:rsidRPr="0073749C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2173" w:type="dxa"/>
            <w:tcBorders>
              <w:bottom w:val="single" w:sz="4" w:space="0" w:color="auto"/>
            </w:tcBorders>
            <w:vAlign w:val="bottom"/>
          </w:tcPr>
          <w:p w14:paraId="6A08F19D" w14:textId="1764839A" w:rsidR="002B759D" w:rsidRPr="0073749C" w:rsidRDefault="00107DEB" w:rsidP="001B0BAA">
            <w:pPr>
              <w:framePr w:w="2948" w:h="1758" w:hRule="exact" w:hSpace="181" w:wrap="notBeside" w:vAnchor="page" w:hAnchor="page" w:x="7454" w:y="1695"/>
              <w:jc w:val="center"/>
              <w:rPr>
                <w:rFonts w:ascii="Times New Roman" w:hAnsi="Times New Roman" w:cs="Times New Roman"/>
                <w:sz w:val="16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QKZQ-</w:t>
            </w:r>
            <w:r w:rsidR="00BE18E6" w:rsidRPr="0073749C">
              <w:rPr>
                <w:rFonts w:ascii="Times New Roman" w:hAnsi="Times New Roman" w:cs="Times New Roman"/>
                <w:sz w:val="18"/>
                <w:szCs w:val="18"/>
              </w:rPr>
              <w:t>436A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_CS_DC_V</w:t>
            </w:r>
            <w:r w:rsidR="000E146C" w:rsidRPr="0073749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.00</w:t>
            </w:r>
          </w:p>
        </w:tc>
      </w:tr>
      <w:tr w:rsidR="007D3313" w:rsidRPr="0073749C" w14:paraId="48A36DFD" w14:textId="77777777" w:rsidTr="002F78A7">
        <w:trPr>
          <w:trHeight w:hRule="exact" w:val="567"/>
        </w:trPr>
        <w:tc>
          <w:tcPr>
            <w:tcW w:w="1069" w:type="dxa"/>
            <w:vAlign w:val="bottom"/>
          </w:tcPr>
          <w:p w14:paraId="0A159F57" w14:textId="77777777" w:rsidR="007D3313" w:rsidRPr="0073749C" w:rsidRDefault="007D3313" w:rsidP="007D3313">
            <w:pPr>
              <w:framePr w:w="2948" w:h="1758" w:hRule="exact" w:hSpace="181" w:wrap="notBeside" w:vAnchor="page" w:hAnchor="page" w:x="7454" w:y="1695"/>
              <w:rPr>
                <w:rFonts w:ascii="Times New Roman" w:hAnsi="Times New Roman" w:cs="Times New Roman"/>
              </w:rPr>
            </w:pPr>
            <w:bookmarkStart w:id="1" w:name="RaacCvMk密级01" w:colFirst="1" w:colLast="1"/>
            <w:bookmarkEnd w:id="0"/>
            <w:r w:rsidRPr="0073749C">
              <w:rPr>
                <w:rFonts w:ascii="Times New Roman" w:hAnsi="Times New Roman" w:cs="Times New Roman"/>
              </w:rPr>
              <w:t>密级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8E8579" w14:textId="77777777" w:rsidR="007D3313" w:rsidRPr="0073749C" w:rsidRDefault="001425E2" w:rsidP="001425E2">
            <w:pPr>
              <w:framePr w:w="2948" w:h="1758" w:hRule="exact" w:hSpace="181" w:wrap="notBeside" w:vAnchor="page" w:hAnchor="page" w:x="7454" w:y="1695"/>
              <w:ind w:firstLineChars="250" w:firstLine="525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非密</w:t>
            </w:r>
          </w:p>
        </w:tc>
      </w:tr>
      <w:tr w:rsidR="002B759D" w:rsidRPr="0073749C" w14:paraId="431CB931" w14:textId="77777777">
        <w:trPr>
          <w:trHeight w:hRule="exact" w:val="567"/>
        </w:trPr>
        <w:tc>
          <w:tcPr>
            <w:tcW w:w="1069" w:type="dxa"/>
            <w:vAlign w:val="bottom"/>
          </w:tcPr>
          <w:p w14:paraId="40BF66A4" w14:textId="77777777" w:rsidR="002B759D" w:rsidRPr="0073749C" w:rsidRDefault="002B759D" w:rsidP="001B0BAA">
            <w:pPr>
              <w:framePr w:w="2948" w:h="1758" w:hRule="exact" w:hSpace="181" w:wrap="notBeside" w:vAnchor="page" w:hAnchor="page" w:x="7454" w:y="1695"/>
              <w:rPr>
                <w:rFonts w:ascii="Times New Roman" w:hAnsi="Times New Roman" w:cs="Times New Roman"/>
              </w:rPr>
            </w:pPr>
            <w:bookmarkStart w:id="2" w:name="RaacCvMk阶段代号01" w:colFirst="1" w:colLast="1"/>
            <w:bookmarkEnd w:id="1"/>
            <w:r w:rsidRPr="0073749C">
              <w:rPr>
                <w:rFonts w:ascii="Times New Roman" w:hAnsi="Times New Roman" w:cs="Times New Roman"/>
              </w:rPr>
              <w:t>阶段标记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1725B" w14:textId="77777777" w:rsidR="002B759D" w:rsidRPr="0073749C" w:rsidRDefault="00360A4B" w:rsidP="001425E2">
            <w:pPr>
              <w:framePr w:w="2948" w:h="1758" w:hRule="exact" w:hSpace="181" w:wrap="notBeside" w:vAnchor="page" w:hAnchor="page" w:x="7454" w:y="1695"/>
              <w:ind w:firstLineChars="350" w:firstLine="735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S</w:t>
            </w:r>
          </w:p>
        </w:tc>
      </w:tr>
    </w:tbl>
    <w:tbl>
      <w:tblPr>
        <w:tblW w:w="326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069"/>
        <w:gridCol w:w="2192"/>
      </w:tblGrid>
      <w:tr w:rsidR="002B759D" w:rsidRPr="0073749C" w14:paraId="75DC5267" w14:textId="77777777">
        <w:trPr>
          <w:trHeight w:hRule="exact" w:val="567"/>
        </w:trPr>
        <w:tc>
          <w:tcPr>
            <w:tcW w:w="1069" w:type="dxa"/>
            <w:vAlign w:val="bottom"/>
          </w:tcPr>
          <w:bookmarkEnd w:id="2"/>
          <w:p w14:paraId="3FF9661E" w14:textId="77777777" w:rsidR="002B759D" w:rsidRPr="0073749C" w:rsidRDefault="002B759D" w:rsidP="007D3313">
            <w:pPr>
              <w:framePr w:w="2948" w:h="1247" w:hRule="exact" w:hSpace="181" w:wrap="notBeside" w:vAnchor="page" w:hAnchor="page" w:x="2444" w:y="1755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档号</w:t>
            </w:r>
          </w:p>
        </w:tc>
        <w:tc>
          <w:tcPr>
            <w:tcW w:w="2192" w:type="dxa"/>
            <w:tcBorders>
              <w:bottom w:val="single" w:sz="4" w:space="0" w:color="000000"/>
            </w:tcBorders>
            <w:vAlign w:val="bottom"/>
          </w:tcPr>
          <w:p w14:paraId="5DCF5427" w14:textId="77777777" w:rsidR="002B759D" w:rsidRPr="0073749C" w:rsidRDefault="002B759D" w:rsidP="001B0BAA">
            <w:pPr>
              <w:framePr w:w="2948" w:h="1247" w:hRule="exact" w:hSpace="181" w:wrap="notBeside" w:vAnchor="page" w:hAnchor="page" w:x="2444" w:y="175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759D" w:rsidRPr="0073749C" w14:paraId="2B4F765C" w14:textId="77777777">
        <w:trPr>
          <w:trHeight w:hRule="exact" w:val="567"/>
        </w:trPr>
        <w:tc>
          <w:tcPr>
            <w:tcW w:w="1069" w:type="dxa"/>
            <w:vAlign w:val="bottom"/>
          </w:tcPr>
          <w:p w14:paraId="20522B63" w14:textId="77777777" w:rsidR="002B759D" w:rsidRPr="0073749C" w:rsidRDefault="002B759D" w:rsidP="001B0BAA">
            <w:pPr>
              <w:framePr w:w="2948" w:h="1247" w:hRule="exact" w:hSpace="181" w:wrap="notBeside" w:vAnchor="page" w:hAnchor="page" w:x="2444" w:y="1755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保管期限</w:t>
            </w:r>
          </w:p>
        </w:tc>
        <w:tc>
          <w:tcPr>
            <w:tcW w:w="21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B573315" w14:textId="77777777" w:rsidR="002B759D" w:rsidRPr="0073749C" w:rsidRDefault="002B759D" w:rsidP="001B0BAA">
            <w:pPr>
              <w:framePr w:w="2948" w:h="1247" w:hRule="exact" w:hSpace="181" w:wrap="notBeside" w:vAnchor="page" w:hAnchor="page" w:x="2444" w:y="1755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7C7713" w14:textId="77777777" w:rsidR="002B759D" w:rsidRPr="0073749C" w:rsidRDefault="00000000" w:rsidP="002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3E69B14D">
          <v:rect id="Rectangle 7" o:spid="_x0000_s2050" style="position:absolute;left:0;text-align:left;margin-left:16.25pt;margin-top:-.6pt;width:460.8pt;height:688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" filled="f" strokeweight="5.5pt">
            <v:stroke linestyle="thickThin"/>
          </v:rect>
        </w:pict>
      </w:r>
    </w:p>
    <w:p w14:paraId="1BF0CA9A" w14:textId="77777777" w:rsidR="002B759D" w:rsidRPr="0073749C" w:rsidRDefault="002B759D" w:rsidP="002B759D">
      <w:pPr>
        <w:rPr>
          <w:rFonts w:ascii="Times New Roman" w:hAnsi="Times New Roman" w:cs="Times New Roman"/>
        </w:rPr>
      </w:pPr>
    </w:p>
    <w:p w14:paraId="7F994058" w14:textId="77777777" w:rsidR="002B759D" w:rsidRPr="0073749C" w:rsidRDefault="002B759D" w:rsidP="002B759D">
      <w:pPr>
        <w:rPr>
          <w:rFonts w:ascii="Times New Roman" w:hAnsi="Times New Roman" w:cs="Times New Roman"/>
        </w:rPr>
      </w:pPr>
    </w:p>
    <w:p w14:paraId="35467E55" w14:textId="77777777" w:rsidR="002B759D" w:rsidRPr="0073749C" w:rsidRDefault="002B759D" w:rsidP="002B759D">
      <w:pPr>
        <w:rPr>
          <w:rFonts w:ascii="Times New Roman" w:hAnsi="Times New Roman" w:cs="Times New Roman"/>
        </w:rPr>
      </w:pPr>
    </w:p>
    <w:tbl>
      <w:tblPr>
        <w:tblW w:w="7188" w:type="dxa"/>
        <w:tblLayout w:type="fixed"/>
        <w:tblLook w:val="0000" w:firstRow="0" w:lastRow="0" w:firstColumn="0" w:lastColumn="0" w:noHBand="0" w:noVBand="0"/>
      </w:tblPr>
      <w:tblGrid>
        <w:gridCol w:w="1601"/>
        <w:gridCol w:w="5587"/>
      </w:tblGrid>
      <w:tr w:rsidR="00F77F35" w:rsidRPr="0073749C" w14:paraId="5BCB02EE" w14:textId="77777777" w:rsidTr="00F77F35">
        <w:trPr>
          <w:trHeight w:hRule="exact" w:val="854"/>
        </w:trPr>
        <w:tc>
          <w:tcPr>
            <w:tcW w:w="1601" w:type="dxa"/>
            <w:vAlign w:val="bottom"/>
          </w:tcPr>
          <w:p w14:paraId="6C696136" w14:textId="77777777" w:rsidR="00F77F35" w:rsidRPr="0073749C" w:rsidRDefault="00F77F35" w:rsidP="007C3FF6">
            <w:pPr>
              <w:framePr w:w="7088" w:h="1985" w:hRule="exact" w:hSpace="181" w:wrap="notBeside" w:vAnchor="page" w:hAnchor="page" w:x="2955" w:y="4696"/>
              <w:rPr>
                <w:rFonts w:ascii="Times New Roman" w:hAnsi="Times New Roman" w:cs="Times New Roman"/>
                <w:b/>
                <w:sz w:val="44"/>
              </w:rPr>
            </w:pPr>
            <w:bookmarkStart w:id="3" w:name="RaacCvMk产品代号01" w:colFirst="1" w:colLast="1"/>
            <w:bookmarkStart w:id="4" w:name="RaacCvMk产品名称01" w:colFirst="2" w:colLast="2"/>
            <w:r w:rsidRPr="0073749C">
              <w:rPr>
                <w:rFonts w:ascii="Times New Roman" w:hAnsi="Times New Roman" w:cs="Times New Roman"/>
                <w:b/>
                <w:sz w:val="44"/>
              </w:rPr>
              <w:t>名称</w:t>
            </w:r>
          </w:p>
        </w:tc>
        <w:tc>
          <w:tcPr>
            <w:tcW w:w="5587" w:type="dxa"/>
            <w:tcBorders>
              <w:bottom w:val="single" w:sz="4" w:space="0" w:color="auto"/>
            </w:tcBorders>
            <w:tcMar>
              <w:left w:w="0" w:type="dxa"/>
              <w:right w:w="108" w:type="dxa"/>
            </w:tcMar>
            <w:vAlign w:val="bottom"/>
          </w:tcPr>
          <w:p w14:paraId="21C348C2" w14:textId="3FEA6D39" w:rsidR="00F77F35" w:rsidRPr="0073749C" w:rsidRDefault="00BE18E6" w:rsidP="00360A4B">
            <w:pPr>
              <w:framePr w:w="7088" w:h="1985" w:hRule="exact" w:hSpace="181" w:wrap="notBeside" w:vAnchor="page" w:hAnchor="page" w:x="2955" w:y="4696"/>
              <w:jc w:val="center"/>
              <w:rPr>
                <w:rFonts w:ascii="Times New Roman" w:eastAsia="黑体" w:hAnsi="Times New Roman" w:cs="Times New Roman"/>
                <w:sz w:val="36"/>
                <w:szCs w:val="36"/>
              </w:rPr>
            </w:pPr>
            <w:r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>Q/KZQ-436A</w:t>
            </w:r>
            <w:r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>供输油泵控制器</w:t>
            </w:r>
          </w:p>
        </w:tc>
      </w:tr>
      <w:tr w:rsidR="002B759D" w:rsidRPr="0073749C" w14:paraId="569E3A24" w14:textId="77777777">
        <w:trPr>
          <w:cantSplit/>
          <w:trHeight w:hRule="exact" w:val="854"/>
        </w:trPr>
        <w:tc>
          <w:tcPr>
            <w:tcW w:w="1601" w:type="dxa"/>
            <w:vAlign w:val="bottom"/>
          </w:tcPr>
          <w:p w14:paraId="163C571B" w14:textId="77777777" w:rsidR="002B759D" w:rsidRPr="0073749C" w:rsidRDefault="002B759D" w:rsidP="007C3FF6">
            <w:pPr>
              <w:framePr w:w="7088" w:h="1985" w:hRule="exact" w:hSpace="181" w:wrap="notBeside" w:vAnchor="page" w:hAnchor="page" w:x="2955" w:y="4696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bookmarkStart w:id="5" w:name="RaacCvMk文件名称01" w:colFirst="1" w:colLast="1"/>
            <w:bookmarkEnd w:id="3"/>
            <w:bookmarkEnd w:id="4"/>
          </w:p>
        </w:tc>
        <w:tc>
          <w:tcPr>
            <w:tcW w:w="558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3E656D7" w14:textId="397A5422" w:rsidR="002B759D" w:rsidRPr="0073749C" w:rsidRDefault="007D229A" w:rsidP="000173E1">
            <w:pPr>
              <w:framePr w:w="7088" w:h="1985" w:hRule="exact" w:hSpace="181" w:wrap="notBeside" w:vAnchor="page" w:hAnchor="page" w:x="2955" w:y="4696"/>
              <w:jc w:val="center"/>
              <w:rPr>
                <w:rFonts w:ascii="Times New Roman" w:eastAsia="黑体" w:hAnsi="Times New Roman" w:cs="Times New Roman"/>
                <w:sz w:val="44"/>
                <w:szCs w:val="44"/>
              </w:rPr>
            </w:pPr>
            <w:r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 xml:space="preserve">   </w:t>
            </w:r>
            <w:r w:rsidR="003D2487"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 xml:space="preserve"> </w:t>
            </w:r>
            <w:r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 xml:space="preserve"> </w:t>
            </w:r>
            <w:r w:rsidR="00310A21"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>软件</w:t>
            </w:r>
            <w:r w:rsidR="003D2487"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>配置项</w:t>
            </w:r>
            <w:r w:rsidR="00994355"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>测试</w:t>
            </w:r>
            <w:r w:rsidR="007E6F5A" w:rsidRPr="0073749C">
              <w:rPr>
                <w:rFonts w:ascii="Times New Roman" w:eastAsia="黑体" w:hAnsi="Times New Roman" w:cs="Times New Roman"/>
                <w:sz w:val="36"/>
                <w:szCs w:val="36"/>
              </w:rPr>
              <w:t>说明</w:t>
            </w:r>
          </w:p>
        </w:tc>
      </w:tr>
      <w:bookmarkEnd w:id="5"/>
    </w:tbl>
    <w:p w14:paraId="0F294E39" w14:textId="77777777" w:rsidR="002B759D" w:rsidRPr="0073749C" w:rsidRDefault="002B759D" w:rsidP="002B759D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4146" w:tblpY="8138"/>
        <w:tblW w:w="4361" w:type="dxa"/>
        <w:tblLayout w:type="fixed"/>
        <w:tblLook w:val="0000" w:firstRow="0" w:lastRow="0" w:firstColumn="0" w:lastColumn="0" w:noHBand="0" w:noVBand="0"/>
      </w:tblPr>
      <w:tblGrid>
        <w:gridCol w:w="993"/>
        <w:gridCol w:w="11"/>
        <w:gridCol w:w="3357"/>
      </w:tblGrid>
      <w:tr w:rsidR="00344F82" w:rsidRPr="0073749C" w14:paraId="282920E4" w14:textId="77777777" w:rsidTr="00344F82">
        <w:trPr>
          <w:trHeight w:hRule="exact" w:val="640"/>
        </w:trPr>
        <w:tc>
          <w:tcPr>
            <w:tcW w:w="993" w:type="dxa"/>
            <w:vAlign w:val="bottom"/>
          </w:tcPr>
          <w:p w14:paraId="3EAA9DB3" w14:textId="77777777" w:rsidR="00344F82" w:rsidRPr="0073749C" w:rsidRDefault="00344F82" w:rsidP="00344F82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单位</w:t>
            </w:r>
          </w:p>
        </w:tc>
        <w:tc>
          <w:tcPr>
            <w:tcW w:w="3368" w:type="dxa"/>
            <w:gridSpan w:val="2"/>
            <w:tcBorders>
              <w:bottom w:val="single" w:sz="4" w:space="0" w:color="000000"/>
            </w:tcBorders>
            <w:vAlign w:val="bottom"/>
          </w:tcPr>
          <w:p w14:paraId="3270B053" w14:textId="77777777" w:rsidR="00344F82" w:rsidRPr="0073749C" w:rsidRDefault="00344F82" w:rsidP="00B7294E">
            <w:pPr>
              <w:ind w:firstLineChars="300" w:firstLine="840"/>
              <w:rPr>
                <w:rFonts w:ascii="Times New Roman" w:hAnsi="Times New Roman" w:cs="Times New Roman"/>
                <w:sz w:val="28"/>
              </w:rPr>
            </w:pPr>
            <w:r w:rsidRPr="0073749C">
              <w:rPr>
                <w:rFonts w:ascii="Times New Roman" w:hAnsi="Times New Roman" w:cs="Times New Roman"/>
                <w:sz w:val="28"/>
              </w:rPr>
              <w:t>控制工程部</w:t>
            </w:r>
          </w:p>
        </w:tc>
      </w:tr>
      <w:tr w:rsidR="00344F82" w:rsidRPr="0073749C" w14:paraId="37C6D9A3" w14:textId="77777777" w:rsidTr="00344F82">
        <w:trPr>
          <w:trHeight w:hRule="exact" w:val="640"/>
        </w:trPr>
        <w:tc>
          <w:tcPr>
            <w:tcW w:w="1004" w:type="dxa"/>
            <w:gridSpan w:val="2"/>
            <w:vAlign w:val="bottom"/>
          </w:tcPr>
          <w:p w14:paraId="4CDFA245" w14:textId="77777777" w:rsidR="00344F82" w:rsidRPr="0073749C" w:rsidRDefault="00344F82" w:rsidP="00344F82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编写</w:t>
            </w:r>
          </w:p>
        </w:tc>
        <w:tc>
          <w:tcPr>
            <w:tcW w:w="3357" w:type="dxa"/>
            <w:tcBorders>
              <w:top w:val="single" w:sz="4" w:space="0" w:color="FF0000"/>
              <w:bottom w:val="single" w:sz="4" w:space="0" w:color="000000"/>
            </w:tcBorders>
            <w:vAlign w:val="bottom"/>
          </w:tcPr>
          <w:p w14:paraId="3A6109EF" w14:textId="2080294A" w:rsidR="00344F82" w:rsidRPr="004E50E3" w:rsidRDefault="007D34D6" w:rsidP="00344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E50E3">
              <w:rPr>
                <w:rFonts w:ascii="Times New Roman" w:hAnsi="Times New Roman" w:cs="Times New Roman"/>
                <w:sz w:val="24"/>
                <w:szCs w:val="24"/>
              </w:rPr>
              <w:t>杨朝江</w:t>
            </w:r>
            <w:proofErr w:type="gramEnd"/>
            <w:r w:rsidR="004E50E3" w:rsidRPr="004E50E3">
              <w:rPr>
                <w:sz w:val="24"/>
                <w:szCs w:val="24"/>
              </w:rPr>
              <w:t xml:space="preserve">20230428                    </w:t>
            </w:r>
          </w:p>
        </w:tc>
      </w:tr>
      <w:tr w:rsidR="00344F82" w:rsidRPr="0073749C" w14:paraId="0FC69E4F" w14:textId="77777777" w:rsidTr="00344F82">
        <w:trPr>
          <w:trHeight w:hRule="exact" w:val="640"/>
        </w:trPr>
        <w:tc>
          <w:tcPr>
            <w:tcW w:w="1004" w:type="dxa"/>
            <w:gridSpan w:val="2"/>
            <w:vAlign w:val="bottom"/>
          </w:tcPr>
          <w:p w14:paraId="62980473" w14:textId="77777777" w:rsidR="00344F82" w:rsidRPr="0073749C" w:rsidRDefault="00344F82" w:rsidP="00344F82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校对</w:t>
            </w:r>
          </w:p>
        </w:tc>
        <w:tc>
          <w:tcPr>
            <w:tcW w:w="335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CEF9F7E" w14:textId="57B87F7F" w:rsidR="00344F82" w:rsidRPr="004E50E3" w:rsidRDefault="007D34D6" w:rsidP="00344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0E3">
              <w:rPr>
                <w:rFonts w:ascii="Times New Roman" w:hAnsi="Times New Roman" w:cs="Times New Roman"/>
                <w:sz w:val="24"/>
                <w:szCs w:val="24"/>
              </w:rPr>
              <w:t>唐春茂</w:t>
            </w:r>
            <w:r w:rsidR="004E50E3" w:rsidRPr="004E50E3">
              <w:rPr>
                <w:sz w:val="24"/>
                <w:szCs w:val="24"/>
              </w:rPr>
              <w:t xml:space="preserve">20230428                    </w:t>
            </w:r>
          </w:p>
        </w:tc>
      </w:tr>
      <w:tr w:rsidR="00344F82" w:rsidRPr="0073749C" w14:paraId="3F04B638" w14:textId="77777777" w:rsidTr="00344F82">
        <w:trPr>
          <w:trHeight w:hRule="exact" w:val="640"/>
        </w:trPr>
        <w:tc>
          <w:tcPr>
            <w:tcW w:w="1004" w:type="dxa"/>
            <w:gridSpan w:val="2"/>
            <w:vAlign w:val="bottom"/>
          </w:tcPr>
          <w:p w14:paraId="51B40827" w14:textId="77777777" w:rsidR="00344F82" w:rsidRPr="0073749C" w:rsidRDefault="00344F82" w:rsidP="00344F82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审核</w:t>
            </w:r>
          </w:p>
        </w:tc>
        <w:tc>
          <w:tcPr>
            <w:tcW w:w="335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2A996A4" w14:textId="527B19A5" w:rsidR="00344F82" w:rsidRPr="004E50E3" w:rsidRDefault="007D34D6" w:rsidP="00344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0E3">
              <w:rPr>
                <w:rFonts w:ascii="Times New Roman" w:hAnsi="Times New Roman" w:cs="Times New Roman"/>
                <w:sz w:val="24"/>
                <w:szCs w:val="24"/>
              </w:rPr>
              <w:t>刘政华</w:t>
            </w:r>
            <w:r w:rsidR="004E50E3" w:rsidRPr="004E50E3">
              <w:rPr>
                <w:sz w:val="24"/>
                <w:szCs w:val="24"/>
              </w:rPr>
              <w:t xml:space="preserve">20230428                    </w:t>
            </w:r>
          </w:p>
        </w:tc>
      </w:tr>
      <w:tr w:rsidR="00344F82" w:rsidRPr="0073749C" w14:paraId="542E7506" w14:textId="77777777" w:rsidTr="00344F82">
        <w:trPr>
          <w:trHeight w:hRule="exact" w:val="640"/>
        </w:trPr>
        <w:tc>
          <w:tcPr>
            <w:tcW w:w="1004" w:type="dxa"/>
            <w:gridSpan w:val="2"/>
            <w:vAlign w:val="bottom"/>
          </w:tcPr>
          <w:p w14:paraId="32CF555E" w14:textId="77777777" w:rsidR="00344F82" w:rsidRPr="0073749C" w:rsidRDefault="00344F82" w:rsidP="00344F82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批准</w:t>
            </w:r>
          </w:p>
        </w:tc>
        <w:tc>
          <w:tcPr>
            <w:tcW w:w="3357" w:type="dxa"/>
            <w:tcBorders>
              <w:top w:val="single" w:sz="4" w:space="0" w:color="000000"/>
              <w:bottom w:val="single" w:sz="4" w:space="0" w:color="993300"/>
            </w:tcBorders>
            <w:vAlign w:val="bottom"/>
          </w:tcPr>
          <w:p w14:paraId="570ACB84" w14:textId="334C5B49" w:rsidR="00344F82" w:rsidRPr="004E50E3" w:rsidRDefault="007D34D6" w:rsidP="00344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0E3">
              <w:rPr>
                <w:rFonts w:ascii="Times New Roman" w:hAnsi="Times New Roman" w:cs="Times New Roman"/>
                <w:sz w:val="24"/>
                <w:szCs w:val="24"/>
              </w:rPr>
              <w:t>郑自伟</w:t>
            </w:r>
            <w:r w:rsidR="004E50E3" w:rsidRPr="004E50E3">
              <w:rPr>
                <w:sz w:val="24"/>
                <w:szCs w:val="24"/>
              </w:rPr>
              <w:t xml:space="preserve">20230428                    </w:t>
            </w:r>
          </w:p>
        </w:tc>
      </w:tr>
    </w:tbl>
    <w:tbl>
      <w:tblPr>
        <w:tblpPr w:leftFromText="181" w:rightFromText="181" w:vertAnchor="text" w:horzAnchor="page" w:tblpX="1" w:tblpY="4345"/>
        <w:tblW w:w="1814" w:type="dxa"/>
        <w:tblLook w:val="0000" w:firstRow="0" w:lastRow="0" w:firstColumn="0" w:lastColumn="0" w:noHBand="0" w:noVBand="0"/>
      </w:tblPr>
      <w:tblGrid>
        <w:gridCol w:w="1822"/>
      </w:tblGrid>
      <w:tr w:rsidR="00436A6E" w:rsidRPr="0073749C" w14:paraId="4B8173A9" w14:textId="77777777" w:rsidTr="00436A6E">
        <w:trPr>
          <w:trHeight w:hRule="exact" w:val="454"/>
        </w:trPr>
        <w:tc>
          <w:tcPr>
            <w:tcW w:w="1814" w:type="dxa"/>
            <w:tcBorders>
              <w:bottom w:val="single" w:sz="12" w:space="0" w:color="auto"/>
            </w:tcBorders>
            <w:vAlign w:val="center"/>
          </w:tcPr>
          <w:p w14:paraId="1D54710B" w14:textId="77777777" w:rsidR="00436A6E" w:rsidRPr="0073749C" w:rsidRDefault="00436A6E" w:rsidP="00BA38D5">
            <w:pPr>
              <w:ind w:right="29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49C">
              <w:rPr>
                <w:rFonts w:ascii="Times New Roman" w:hAnsi="Times New Roman" w:cs="Times New Roman"/>
                <w:sz w:val="28"/>
                <w:szCs w:val="28"/>
              </w:rPr>
              <w:t>会签</w:t>
            </w:r>
          </w:p>
        </w:tc>
      </w:tr>
      <w:tr w:rsidR="00436A6E" w:rsidRPr="0073749C" w14:paraId="48C523A2" w14:textId="77777777" w:rsidTr="00436A6E">
        <w:trPr>
          <w:trHeight w:hRule="exact" w:val="454"/>
        </w:trPr>
        <w:tc>
          <w:tcPr>
            <w:tcW w:w="1814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right w:w="0" w:type="dxa"/>
            </w:tcMar>
            <w:vAlign w:val="center"/>
          </w:tcPr>
          <w:p w14:paraId="403EEADE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6" w:name="RaacCvMk会签单位0101" w:colFirst="0" w:colLast="0"/>
          </w:p>
        </w:tc>
      </w:tr>
      <w:tr w:rsidR="00436A6E" w:rsidRPr="0073749C" w14:paraId="4767B76D" w14:textId="77777777" w:rsidTr="00436A6E">
        <w:trPr>
          <w:trHeight w:hRule="exact" w:val="454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noWrap/>
            <w:tcMar>
              <w:right w:w="0" w:type="dxa"/>
            </w:tcMar>
            <w:vAlign w:val="center"/>
          </w:tcPr>
          <w:p w14:paraId="4DF4E7A6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7" w:name="RaacCvMk会签签署0101" w:colFirst="0" w:colLast="0"/>
            <w:bookmarkEnd w:id="6"/>
          </w:p>
        </w:tc>
      </w:tr>
      <w:tr w:rsidR="00436A6E" w:rsidRPr="0073749C" w14:paraId="75D9753E" w14:textId="77777777" w:rsidTr="00436A6E">
        <w:trPr>
          <w:trHeight w:hRule="exact" w:val="454"/>
        </w:trPr>
        <w:tc>
          <w:tcPr>
            <w:tcW w:w="1814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right w:w="0" w:type="dxa"/>
            </w:tcMar>
            <w:vAlign w:val="center"/>
          </w:tcPr>
          <w:p w14:paraId="70F4AE8E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8" w:name="RaacCvMk会签单位0201" w:colFirst="0" w:colLast="0"/>
            <w:bookmarkEnd w:id="7"/>
          </w:p>
        </w:tc>
      </w:tr>
      <w:tr w:rsidR="00436A6E" w:rsidRPr="0073749C" w14:paraId="1FD42AE3" w14:textId="77777777" w:rsidTr="00436A6E">
        <w:trPr>
          <w:trHeight w:hRule="exact" w:val="454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noWrap/>
            <w:tcMar>
              <w:right w:w="0" w:type="dxa"/>
            </w:tcMar>
            <w:vAlign w:val="center"/>
          </w:tcPr>
          <w:p w14:paraId="3273CEE0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9" w:name="RaacCvMk会签签署0201" w:colFirst="0" w:colLast="0"/>
            <w:bookmarkEnd w:id="8"/>
          </w:p>
        </w:tc>
      </w:tr>
      <w:tr w:rsidR="00436A6E" w:rsidRPr="0073749C" w14:paraId="64B318A3" w14:textId="77777777" w:rsidTr="00436A6E">
        <w:trPr>
          <w:trHeight w:hRule="exact" w:val="454"/>
        </w:trPr>
        <w:tc>
          <w:tcPr>
            <w:tcW w:w="1814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right w:w="0" w:type="dxa"/>
            </w:tcMar>
            <w:vAlign w:val="center"/>
          </w:tcPr>
          <w:p w14:paraId="297E1331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10" w:name="RaacCvMk会签单位0301" w:colFirst="0" w:colLast="0"/>
            <w:bookmarkEnd w:id="9"/>
          </w:p>
        </w:tc>
      </w:tr>
      <w:tr w:rsidR="00436A6E" w:rsidRPr="0073749C" w14:paraId="35FFF9A4" w14:textId="77777777" w:rsidTr="00436A6E">
        <w:trPr>
          <w:trHeight w:hRule="exact" w:val="454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noWrap/>
            <w:tcMar>
              <w:right w:w="0" w:type="dxa"/>
            </w:tcMar>
            <w:vAlign w:val="center"/>
          </w:tcPr>
          <w:p w14:paraId="45C51D40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11" w:name="RaacCvMk会签签署0301" w:colFirst="0" w:colLast="0"/>
            <w:bookmarkEnd w:id="10"/>
          </w:p>
        </w:tc>
      </w:tr>
      <w:tr w:rsidR="00436A6E" w:rsidRPr="0073749C" w14:paraId="2BF56897" w14:textId="77777777" w:rsidTr="00436A6E">
        <w:trPr>
          <w:trHeight w:hRule="exact" w:val="454"/>
        </w:trPr>
        <w:tc>
          <w:tcPr>
            <w:tcW w:w="1814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right w:w="0" w:type="dxa"/>
            </w:tcMar>
            <w:vAlign w:val="center"/>
          </w:tcPr>
          <w:p w14:paraId="3818D6CE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12" w:name="RaacCvMk会签单位0401" w:colFirst="0" w:colLast="0"/>
            <w:bookmarkEnd w:id="11"/>
          </w:p>
        </w:tc>
      </w:tr>
      <w:tr w:rsidR="00436A6E" w:rsidRPr="0073749C" w14:paraId="0289B044" w14:textId="77777777" w:rsidTr="00436A6E">
        <w:trPr>
          <w:trHeight w:hRule="exact" w:val="454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noWrap/>
            <w:tcMar>
              <w:right w:w="0" w:type="dxa"/>
            </w:tcMar>
            <w:vAlign w:val="center"/>
          </w:tcPr>
          <w:p w14:paraId="00BA34D6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13" w:name="RaacCvMk会签签署0401" w:colFirst="0" w:colLast="0"/>
            <w:bookmarkEnd w:id="12"/>
          </w:p>
        </w:tc>
      </w:tr>
      <w:tr w:rsidR="00436A6E" w:rsidRPr="0073749C" w14:paraId="4C7BAF10" w14:textId="77777777" w:rsidTr="00436A6E">
        <w:trPr>
          <w:trHeight w:hRule="exact" w:val="454"/>
        </w:trPr>
        <w:tc>
          <w:tcPr>
            <w:tcW w:w="1814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right w:w="0" w:type="dxa"/>
            </w:tcMar>
            <w:vAlign w:val="center"/>
          </w:tcPr>
          <w:p w14:paraId="773BCEDB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14" w:name="RaacCvMk会签单位0501" w:colFirst="0" w:colLast="0"/>
            <w:bookmarkEnd w:id="13"/>
          </w:p>
        </w:tc>
      </w:tr>
      <w:tr w:rsidR="00436A6E" w:rsidRPr="0073749C" w14:paraId="23A387F6" w14:textId="77777777" w:rsidTr="00436A6E">
        <w:trPr>
          <w:trHeight w:hRule="exact" w:val="454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noWrap/>
            <w:tcMar>
              <w:right w:w="0" w:type="dxa"/>
            </w:tcMar>
            <w:vAlign w:val="center"/>
          </w:tcPr>
          <w:p w14:paraId="3FF7E1F0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  <w:bookmarkStart w:id="15" w:name="RaacCvMk会签签署0501" w:colFirst="0" w:colLast="0"/>
            <w:bookmarkEnd w:id="14"/>
          </w:p>
        </w:tc>
      </w:tr>
      <w:bookmarkEnd w:id="15"/>
      <w:tr w:rsidR="00436A6E" w:rsidRPr="0073749C" w14:paraId="470BBA3A" w14:textId="77777777" w:rsidTr="00436A6E">
        <w:trPr>
          <w:trHeight w:hRule="exact" w:val="454"/>
        </w:trPr>
        <w:tc>
          <w:tcPr>
            <w:tcW w:w="1814" w:type="dxa"/>
            <w:tcBorders>
              <w:top w:val="single" w:sz="12" w:space="0" w:color="auto"/>
            </w:tcBorders>
            <w:noWrap/>
            <w:tcMar>
              <w:right w:w="0" w:type="dxa"/>
            </w:tcMar>
            <w:vAlign w:val="center"/>
          </w:tcPr>
          <w:p w14:paraId="53A39EB0" w14:textId="77777777" w:rsidR="00436A6E" w:rsidRPr="0073749C" w:rsidRDefault="00436A6E" w:rsidP="00BA38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4C3A81" w14:textId="77777777" w:rsidR="002B759D" w:rsidRPr="0073749C" w:rsidRDefault="002B759D" w:rsidP="002B759D">
      <w:pPr>
        <w:rPr>
          <w:rFonts w:ascii="Times New Roman" w:hAnsi="Times New Roman" w:cs="Times New Roman"/>
        </w:rPr>
      </w:pPr>
    </w:p>
    <w:tbl>
      <w:tblPr>
        <w:tblW w:w="8128" w:type="dxa"/>
        <w:tblLayout w:type="fixed"/>
        <w:tblLook w:val="0000" w:firstRow="0" w:lastRow="0" w:firstColumn="0" w:lastColumn="0" w:noHBand="0" w:noVBand="0"/>
      </w:tblPr>
      <w:tblGrid>
        <w:gridCol w:w="1448"/>
        <w:gridCol w:w="6680"/>
      </w:tblGrid>
      <w:tr w:rsidR="002B759D" w:rsidRPr="0073749C" w14:paraId="7C814E4F" w14:textId="77777777">
        <w:trPr>
          <w:cantSplit/>
          <w:trHeight w:hRule="exact" w:val="816"/>
        </w:trPr>
        <w:tc>
          <w:tcPr>
            <w:tcW w:w="8128" w:type="dxa"/>
            <w:gridSpan w:val="2"/>
            <w:vAlign w:val="bottom"/>
          </w:tcPr>
          <w:p w14:paraId="286D19BE" w14:textId="77777777" w:rsidR="002B759D" w:rsidRPr="0073749C" w:rsidRDefault="00A11EA0" w:rsidP="001B0BAA">
            <w:pPr>
              <w:framePr w:w="7825" w:h="1701" w:hRule="exact" w:hSpace="181" w:wrap="notBeside" w:vAnchor="page" w:hAnchor="page" w:x="2534" w:y="13425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73749C">
              <w:rPr>
                <w:rFonts w:ascii="Times New Roman" w:hAnsi="Times New Roman" w:cs="Times New Roman"/>
                <w:b/>
                <w:sz w:val="44"/>
              </w:rPr>
              <w:t>贵州航天林泉电机有限公司</w:t>
            </w:r>
          </w:p>
        </w:tc>
      </w:tr>
      <w:tr w:rsidR="002B759D" w:rsidRPr="0073749C" w14:paraId="0C3535C1" w14:textId="77777777">
        <w:trPr>
          <w:cantSplit/>
          <w:trHeight w:hRule="exact" w:val="816"/>
        </w:trPr>
        <w:tc>
          <w:tcPr>
            <w:tcW w:w="8128" w:type="dxa"/>
            <w:gridSpan w:val="2"/>
            <w:vAlign w:val="center"/>
          </w:tcPr>
          <w:p w14:paraId="07A62710" w14:textId="77777777" w:rsidR="002B759D" w:rsidRPr="0073749C" w:rsidRDefault="002B759D" w:rsidP="001B0BAA">
            <w:pPr>
              <w:framePr w:w="7825" w:h="1701" w:hRule="exact" w:hSpace="181" w:wrap="notBeside" w:vAnchor="page" w:hAnchor="page" w:x="2534" w:y="13425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16" w:name="RaacCvMk单位名称01" w:colFirst="0" w:colLast="0"/>
          </w:p>
        </w:tc>
      </w:tr>
      <w:bookmarkEnd w:id="16"/>
      <w:tr w:rsidR="002B759D" w:rsidRPr="0073749C" w14:paraId="71BA99C8" w14:textId="77777777">
        <w:trPr>
          <w:trHeight w:hRule="exact" w:val="816"/>
        </w:trPr>
        <w:tc>
          <w:tcPr>
            <w:tcW w:w="1448" w:type="dxa"/>
            <w:vAlign w:val="bottom"/>
          </w:tcPr>
          <w:p w14:paraId="705BF5A4" w14:textId="77777777" w:rsidR="002B759D" w:rsidRPr="0073749C" w:rsidRDefault="002B759D" w:rsidP="001B0BAA">
            <w:pPr>
              <w:framePr w:w="7825" w:h="1701" w:hRule="exact" w:hSpace="181" w:wrap="notBeside" w:vAnchor="page" w:hAnchor="page" w:x="2534" w:y="13425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73749C">
              <w:rPr>
                <w:rFonts w:ascii="Times New Roman" w:hAnsi="Times New Roman" w:cs="Times New Roman"/>
                <w:b/>
                <w:sz w:val="44"/>
              </w:rPr>
              <w:t>名称</w:t>
            </w:r>
          </w:p>
        </w:tc>
        <w:tc>
          <w:tcPr>
            <w:tcW w:w="6680" w:type="dxa"/>
            <w:vAlign w:val="bottom"/>
          </w:tcPr>
          <w:p w14:paraId="12EB8E31" w14:textId="77777777" w:rsidR="002B759D" w:rsidRPr="0073749C" w:rsidRDefault="002B759D" w:rsidP="001B0BAA">
            <w:pPr>
              <w:framePr w:w="7825" w:h="1701" w:hRule="exact" w:hSpace="181" w:wrap="notBeside" w:vAnchor="page" w:hAnchor="page" w:x="2534" w:y="13425"/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  <w:tr w:rsidR="002B759D" w:rsidRPr="0073749C" w14:paraId="0DE63BB5" w14:textId="77777777">
        <w:trPr>
          <w:cantSplit/>
          <w:trHeight w:hRule="exact" w:val="816"/>
        </w:trPr>
        <w:tc>
          <w:tcPr>
            <w:tcW w:w="8128" w:type="dxa"/>
            <w:gridSpan w:val="2"/>
            <w:vAlign w:val="bottom"/>
          </w:tcPr>
          <w:p w14:paraId="1EAA7F66" w14:textId="77777777" w:rsidR="002B759D" w:rsidRPr="0073749C" w:rsidRDefault="002B759D" w:rsidP="001B0BAA">
            <w:pPr>
              <w:framePr w:w="7825" w:h="1701" w:hRule="exact" w:hSpace="181" w:wrap="notBeside" w:vAnchor="page" w:hAnchor="page" w:x="2534" w:y="13425"/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  <w:tr w:rsidR="002B759D" w:rsidRPr="0073749C" w14:paraId="197BE580" w14:textId="77777777">
        <w:trPr>
          <w:trHeight w:hRule="exact" w:val="816"/>
        </w:trPr>
        <w:tc>
          <w:tcPr>
            <w:tcW w:w="1448" w:type="dxa"/>
            <w:vAlign w:val="bottom"/>
          </w:tcPr>
          <w:p w14:paraId="548D4573" w14:textId="77777777" w:rsidR="002B759D" w:rsidRPr="0073749C" w:rsidRDefault="002B759D" w:rsidP="001B0BAA">
            <w:pPr>
              <w:framePr w:w="7825" w:h="1701" w:hRule="exact" w:hSpace="181" w:wrap="notBeside" w:vAnchor="page" w:hAnchor="page" w:x="2534" w:y="13425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73749C">
              <w:rPr>
                <w:rFonts w:ascii="Times New Roman" w:hAnsi="Times New Roman" w:cs="Times New Roman"/>
                <w:b/>
                <w:sz w:val="44"/>
              </w:rPr>
              <w:t>名称</w:t>
            </w:r>
          </w:p>
        </w:tc>
        <w:tc>
          <w:tcPr>
            <w:tcW w:w="6680" w:type="dxa"/>
            <w:vAlign w:val="bottom"/>
          </w:tcPr>
          <w:p w14:paraId="4AAE3D8B" w14:textId="77777777" w:rsidR="002B759D" w:rsidRPr="0073749C" w:rsidRDefault="002B759D" w:rsidP="001B0BAA">
            <w:pPr>
              <w:framePr w:w="7825" w:h="1701" w:hRule="exact" w:hSpace="181" w:wrap="notBeside" w:vAnchor="page" w:hAnchor="page" w:x="2534" w:y="13425"/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  <w:tr w:rsidR="002B759D" w:rsidRPr="0073749C" w14:paraId="07314ABD" w14:textId="77777777">
        <w:trPr>
          <w:cantSplit/>
          <w:trHeight w:hRule="exact" w:val="816"/>
        </w:trPr>
        <w:tc>
          <w:tcPr>
            <w:tcW w:w="8128" w:type="dxa"/>
            <w:gridSpan w:val="2"/>
            <w:vAlign w:val="bottom"/>
          </w:tcPr>
          <w:p w14:paraId="41201779" w14:textId="77777777" w:rsidR="002B759D" w:rsidRPr="0073749C" w:rsidRDefault="002B759D" w:rsidP="001B0BAA">
            <w:pPr>
              <w:framePr w:w="7825" w:h="1701" w:hRule="exact" w:hSpace="181" w:wrap="notBeside" w:vAnchor="page" w:hAnchor="page" w:x="2534" w:y="13425"/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</w:tbl>
    <w:tbl>
      <w:tblPr>
        <w:tblW w:w="9072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060"/>
        <w:gridCol w:w="2310"/>
        <w:gridCol w:w="2010"/>
        <w:gridCol w:w="2164"/>
      </w:tblGrid>
      <w:tr w:rsidR="001C30E4" w:rsidRPr="0073749C" w14:paraId="197F322B" w14:textId="77777777" w:rsidTr="00B72453">
        <w:trPr>
          <w:cantSplit/>
          <w:trHeight w:hRule="exact" w:val="7828"/>
        </w:trPr>
        <w:tc>
          <w:tcPr>
            <w:tcW w:w="9072" w:type="dxa"/>
            <w:gridSpan w:val="5"/>
          </w:tcPr>
          <w:p w14:paraId="090CD69B" w14:textId="77777777" w:rsidR="001C30E4" w:rsidRPr="0073749C" w:rsidRDefault="002B75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49C">
              <w:rPr>
                <w:rFonts w:ascii="Times New Roman" w:hAnsi="Times New Roman" w:cs="Times New Roman"/>
              </w:rPr>
              <w:lastRenderedPageBreak/>
              <w:br w:type="page"/>
            </w:r>
            <w:r w:rsidR="001C30E4" w:rsidRPr="0073749C">
              <w:rPr>
                <w:rFonts w:ascii="Times New Roman" w:hAnsi="Times New Roman" w:cs="Times New Roman"/>
                <w:sz w:val="24"/>
                <w:szCs w:val="24"/>
              </w:rPr>
              <w:t>内容摘要：</w:t>
            </w:r>
          </w:p>
          <w:p w14:paraId="4C91B6A6" w14:textId="4E32A2BA" w:rsidR="00814CF9" w:rsidRPr="0073749C" w:rsidRDefault="00814CF9" w:rsidP="004256A2">
            <w:pPr>
              <w:spacing w:line="36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73749C">
              <w:rPr>
                <w:rFonts w:ascii="Times New Roman" w:hAnsi="Times New Roman" w:cs="Times New Roman"/>
                <w:sz w:val="24"/>
                <w:szCs w:val="24"/>
              </w:rPr>
              <w:t>本说明适用于</w:t>
            </w:r>
            <w:r w:rsidR="00BE18E6" w:rsidRPr="0073749C">
              <w:rPr>
                <w:rFonts w:ascii="Times New Roman" w:hAnsi="Times New Roman" w:cs="Times New Roman"/>
                <w:sz w:val="24"/>
                <w:szCs w:val="24"/>
              </w:rPr>
              <w:t>Q/KZQ-436A</w:t>
            </w:r>
            <w:r w:rsidR="00BE18E6" w:rsidRPr="0073749C">
              <w:rPr>
                <w:rFonts w:ascii="Times New Roman" w:hAnsi="Times New Roman" w:cs="Times New Roman"/>
                <w:sz w:val="24"/>
                <w:szCs w:val="24"/>
              </w:rPr>
              <w:t>供输油泵控制器</w:t>
            </w:r>
            <w:r w:rsidR="00392FCB" w:rsidRPr="0073749C">
              <w:rPr>
                <w:rFonts w:ascii="Times New Roman" w:hAnsi="Times New Roman" w:cs="Times New Roman"/>
                <w:sz w:val="24"/>
                <w:szCs w:val="24"/>
              </w:rPr>
              <w:t>软件开发过程中软件实现、软件</w:t>
            </w:r>
            <w:r w:rsidRPr="0073749C">
              <w:rPr>
                <w:rFonts w:ascii="Times New Roman" w:hAnsi="Times New Roman" w:cs="Times New Roman"/>
                <w:sz w:val="24"/>
                <w:szCs w:val="24"/>
              </w:rPr>
              <w:t>测试、软件产品评价等，</w:t>
            </w:r>
            <w:r w:rsidR="002D4ED9" w:rsidRPr="0073749C">
              <w:rPr>
                <w:rFonts w:ascii="Times New Roman" w:hAnsi="Times New Roman" w:cs="Times New Roman"/>
                <w:sz w:val="24"/>
              </w:rPr>
              <w:t>检验对设计说明的符合情况，</w:t>
            </w:r>
            <w:r w:rsidRPr="0073749C">
              <w:rPr>
                <w:rFonts w:ascii="Times New Roman" w:hAnsi="Times New Roman" w:cs="Times New Roman"/>
                <w:sz w:val="24"/>
                <w:szCs w:val="24"/>
              </w:rPr>
              <w:t>用于指导该软件项目的测试工作。</w:t>
            </w:r>
          </w:p>
          <w:p w14:paraId="0D18DCF1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DE0CCD7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41F0BEE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619694D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7E97F86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3CDF546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473DBF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B188E85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205EC1" w14:textId="77777777" w:rsidR="001C30E4" w:rsidRPr="0073749C" w:rsidRDefault="001C30E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CDFF52B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66CD5167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6DB8D413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66ACE02D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1121012E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3A370B97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6CC47D70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490D2CDF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</w:tc>
      </w:tr>
      <w:tr w:rsidR="001C30E4" w:rsidRPr="0073749C" w14:paraId="209E4BD5" w14:textId="77777777">
        <w:trPr>
          <w:cantSplit/>
          <w:trHeight w:hRule="exact" w:val="2455"/>
        </w:trPr>
        <w:tc>
          <w:tcPr>
            <w:tcW w:w="528" w:type="dxa"/>
          </w:tcPr>
          <w:p w14:paraId="3FB45637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  <w:bookmarkStart w:id="17" w:name="RaacCvMk主题词01" w:colFirst="1" w:colLast="1"/>
          </w:p>
          <w:p w14:paraId="045C5779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  <w:p w14:paraId="6594681D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主</w:t>
            </w:r>
          </w:p>
          <w:p w14:paraId="096B125B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  <w:p w14:paraId="6BABDD29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题</w:t>
            </w:r>
          </w:p>
          <w:p w14:paraId="3B505F43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  <w:p w14:paraId="15636070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词</w:t>
            </w:r>
          </w:p>
        </w:tc>
        <w:tc>
          <w:tcPr>
            <w:tcW w:w="8544" w:type="dxa"/>
            <w:gridSpan w:val="4"/>
            <w:vAlign w:val="center"/>
          </w:tcPr>
          <w:p w14:paraId="20776D06" w14:textId="77777777" w:rsidR="001C30E4" w:rsidRPr="0073749C" w:rsidRDefault="000B13AB" w:rsidP="00124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9C">
              <w:rPr>
                <w:rFonts w:ascii="Times New Roman" w:hAnsi="Times New Roman" w:cs="Times New Roman"/>
                <w:sz w:val="24"/>
                <w:szCs w:val="24"/>
              </w:rPr>
              <w:t>软件测试说明</w:t>
            </w:r>
          </w:p>
        </w:tc>
      </w:tr>
      <w:bookmarkEnd w:id="17"/>
      <w:tr w:rsidR="001C30E4" w:rsidRPr="0073749C" w14:paraId="6069CF8C" w14:textId="77777777">
        <w:trPr>
          <w:cantSplit/>
          <w:trHeight w:val="520"/>
        </w:trPr>
        <w:tc>
          <w:tcPr>
            <w:tcW w:w="528" w:type="dxa"/>
            <w:vMerge w:val="restart"/>
          </w:tcPr>
          <w:p w14:paraId="73CFFD3F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0D33560C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0578BD17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03FACDB6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更</w:t>
            </w:r>
          </w:p>
          <w:p w14:paraId="47B274FE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243EFEC1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改</w:t>
            </w:r>
          </w:p>
          <w:p w14:paraId="1FBFFAB9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</w:p>
          <w:p w14:paraId="23023F0F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栏</w:t>
            </w:r>
          </w:p>
        </w:tc>
        <w:tc>
          <w:tcPr>
            <w:tcW w:w="2060" w:type="dxa"/>
            <w:vAlign w:val="center"/>
          </w:tcPr>
          <w:p w14:paraId="2839F09A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更改单号</w:t>
            </w:r>
          </w:p>
        </w:tc>
        <w:tc>
          <w:tcPr>
            <w:tcW w:w="2310" w:type="dxa"/>
            <w:vAlign w:val="center"/>
          </w:tcPr>
          <w:p w14:paraId="51D008BB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更改日期</w:t>
            </w:r>
          </w:p>
        </w:tc>
        <w:tc>
          <w:tcPr>
            <w:tcW w:w="2010" w:type="dxa"/>
            <w:vAlign w:val="center"/>
          </w:tcPr>
          <w:p w14:paraId="34EBBE08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更改人</w:t>
            </w:r>
          </w:p>
        </w:tc>
        <w:tc>
          <w:tcPr>
            <w:tcW w:w="2164" w:type="dxa"/>
            <w:vAlign w:val="center"/>
          </w:tcPr>
          <w:p w14:paraId="52E6196A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更改办法</w:t>
            </w:r>
          </w:p>
        </w:tc>
      </w:tr>
      <w:tr w:rsidR="001C30E4" w:rsidRPr="0073749C" w14:paraId="358BC661" w14:textId="77777777">
        <w:trPr>
          <w:cantSplit/>
          <w:trHeight w:val="520"/>
        </w:trPr>
        <w:tc>
          <w:tcPr>
            <w:tcW w:w="528" w:type="dxa"/>
            <w:vMerge/>
          </w:tcPr>
          <w:p w14:paraId="564C181B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  <w:bookmarkStart w:id="18" w:name="RaacCvMk更改单号0101" w:colFirst="1" w:colLast="1"/>
            <w:bookmarkStart w:id="19" w:name="RaacCvMk更改日期0101" w:colFirst="2" w:colLast="2"/>
            <w:bookmarkStart w:id="20" w:name="RaacCvMk更改人0101" w:colFirst="3" w:colLast="3"/>
          </w:p>
        </w:tc>
        <w:tc>
          <w:tcPr>
            <w:tcW w:w="2060" w:type="dxa"/>
            <w:vAlign w:val="center"/>
          </w:tcPr>
          <w:p w14:paraId="4045B361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  <w:vAlign w:val="center"/>
          </w:tcPr>
          <w:p w14:paraId="4CFF5579" w14:textId="77777777" w:rsidR="001C30E4" w:rsidRPr="0073749C" w:rsidRDefault="001C30E4">
            <w:pPr>
              <w:pStyle w:val="aff4"/>
              <w:widowControl w:val="0"/>
              <w:spacing w:line="24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7A7ED680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4" w:type="dxa"/>
            <w:vAlign w:val="center"/>
          </w:tcPr>
          <w:p w14:paraId="6EF7DAA4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30E4" w:rsidRPr="0073749C" w14:paraId="27669250" w14:textId="77777777">
        <w:trPr>
          <w:cantSplit/>
          <w:trHeight w:val="520"/>
        </w:trPr>
        <w:tc>
          <w:tcPr>
            <w:tcW w:w="528" w:type="dxa"/>
            <w:vMerge/>
          </w:tcPr>
          <w:p w14:paraId="4E465A5E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  <w:bookmarkStart w:id="21" w:name="RaacCvMk更改单号0201" w:colFirst="1" w:colLast="1"/>
            <w:bookmarkStart w:id="22" w:name="RaacCvMk更改日期0201" w:colFirst="2" w:colLast="2"/>
            <w:bookmarkStart w:id="23" w:name="RaacCvMk更改人0201" w:colFirst="3" w:colLast="3"/>
            <w:bookmarkEnd w:id="18"/>
            <w:bookmarkEnd w:id="19"/>
            <w:bookmarkEnd w:id="20"/>
          </w:p>
        </w:tc>
        <w:tc>
          <w:tcPr>
            <w:tcW w:w="2060" w:type="dxa"/>
            <w:vAlign w:val="center"/>
          </w:tcPr>
          <w:p w14:paraId="7C05ADE6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  <w:vAlign w:val="center"/>
          </w:tcPr>
          <w:p w14:paraId="00ED4406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29574A36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4" w:type="dxa"/>
            <w:vAlign w:val="center"/>
          </w:tcPr>
          <w:p w14:paraId="14C6BDA8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30E4" w:rsidRPr="0073749C" w14:paraId="23FD1325" w14:textId="77777777">
        <w:trPr>
          <w:cantSplit/>
          <w:trHeight w:val="520"/>
        </w:trPr>
        <w:tc>
          <w:tcPr>
            <w:tcW w:w="528" w:type="dxa"/>
            <w:vMerge/>
          </w:tcPr>
          <w:p w14:paraId="2507D2B4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  <w:bookmarkStart w:id="24" w:name="RaacCvMk更改单号0301" w:colFirst="1" w:colLast="1"/>
            <w:bookmarkStart w:id="25" w:name="RaacCvMk更改日期0301" w:colFirst="2" w:colLast="2"/>
            <w:bookmarkStart w:id="26" w:name="RaacCvMk更改人0301" w:colFirst="3" w:colLast="3"/>
            <w:bookmarkEnd w:id="21"/>
            <w:bookmarkEnd w:id="22"/>
            <w:bookmarkEnd w:id="23"/>
          </w:p>
        </w:tc>
        <w:tc>
          <w:tcPr>
            <w:tcW w:w="2060" w:type="dxa"/>
            <w:vAlign w:val="center"/>
          </w:tcPr>
          <w:p w14:paraId="382B1819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  <w:vAlign w:val="center"/>
          </w:tcPr>
          <w:p w14:paraId="68484AF6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3870B9A7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4" w:type="dxa"/>
            <w:vAlign w:val="center"/>
          </w:tcPr>
          <w:p w14:paraId="578EFFED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30E4" w:rsidRPr="0073749C" w14:paraId="3FF3EF1B" w14:textId="77777777">
        <w:trPr>
          <w:cantSplit/>
          <w:trHeight w:val="520"/>
        </w:trPr>
        <w:tc>
          <w:tcPr>
            <w:tcW w:w="528" w:type="dxa"/>
            <w:vMerge/>
          </w:tcPr>
          <w:p w14:paraId="3ED4496F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  <w:bookmarkStart w:id="27" w:name="RaacCvMk更改单号0401" w:colFirst="1" w:colLast="1"/>
            <w:bookmarkStart w:id="28" w:name="RaacCvMk更改日期0401" w:colFirst="2" w:colLast="2"/>
            <w:bookmarkStart w:id="29" w:name="RaacCvMk更改人0401" w:colFirst="3" w:colLast="3"/>
            <w:bookmarkEnd w:id="24"/>
            <w:bookmarkEnd w:id="25"/>
            <w:bookmarkEnd w:id="26"/>
          </w:p>
        </w:tc>
        <w:tc>
          <w:tcPr>
            <w:tcW w:w="2060" w:type="dxa"/>
            <w:vAlign w:val="center"/>
          </w:tcPr>
          <w:p w14:paraId="7111FCBD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  <w:vAlign w:val="center"/>
          </w:tcPr>
          <w:p w14:paraId="5A19E18F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2DEF1161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4" w:type="dxa"/>
            <w:vAlign w:val="center"/>
          </w:tcPr>
          <w:p w14:paraId="477A7554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30E4" w:rsidRPr="0073749C" w14:paraId="1A9AE55F" w14:textId="77777777">
        <w:trPr>
          <w:cantSplit/>
          <w:trHeight w:val="520"/>
        </w:trPr>
        <w:tc>
          <w:tcPr>
            <w:tcW w:w="528" w:type="dxa"/>
            <w:vMerge/>
          </w:tcPr>
          <w:p w14:paraId="0C28C59D" w14:textId="77777777" w:rsidR="001C30E4" w:rsidRPr="0073749C" w:rsidRDefault="001C30E4">
            <w:pPr>
              <w:rPr>
                <w:rFonts w:ascii="Times New Roman" w:hAnsi="Times New Roman" w:cs="Times New Roman"/>
              </w:rPr>
            </w:pPr>
            <w:bookmarkStart w:id="30" w:name="RaacCvMk更改单号0501" w:colFirst="1" w:colLast="1"/>
            <w:bookmarkStart w:id="31" w:name="RaacCvMk更改日期0501" w:colFirst="2" w:colLast="2"/>
            <w:bookmarkStart w:id="32" w:name="RaacCvMk更改人0501" w:colFirst="3" w:colLast="3"/>
            <w:bookmarkEnd w:id="27"/>
            <w:bookmarkEnd w:id="28"/>
            <w:bookmarkEnd w:id="29"/>
          </w:p>
        </w:tc>
        <w:tc>
          <w:tcPr>
            <w:tcW w:w="2060" w:type="dxa"/>
            <w:vAlign w:val="center"/>
          </w:tcPr>
          <w:p w14:paraId="1331D39B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  <w:vAlign w:val="center"/>
          </w:tcPr>
          <w:p w14:paraId="798FA44B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169EB9EC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4" w:type="dxa"/>
            <w:vAlign w:val="center"/>
          </w:tcPr>
          <w:p w14:paraId="624F6321" w14:textId="77777777" w:rsidR="001C30E4" w:rsidRPr="0073749C" w:rsidRDefault="001C3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30"/>
      <w:bookmarkEnd w:id="31"/>
      <w:bookmarkEnd w:id="32"/>
    </w:tbl>
    <w:p w14:paraId="435E3512" w14:textId="77777777" w:rsidR="005B3C83" w:rsidRPr="0073749C" w:rsidRDefault="001C30E4" w:rsidP="00D20532">
      <w:pPr>
        <w:pStyle w:val="TOC1"/>
        <w:rPr>
          <w:rStyle w:val="affd"/>
          <w:rFonts w:ascii="Times New Roman" w:hAnsi="Times New Roman" w:cs="Times New Roman"/>
        </w:rPr>
      </w:pPr>
      <w:r w:rsidRPr="0073749C">
        <w:rPr>
          <w:rStyle w:val="affd"/>
          <w:rFonts w:ascii="Times New Roman" w:hAnsi="Times New Roman" w:cs="Times New Roman"/>
        </w:rPr>
        <w:br w:type="page"/>
      </w:r>
    </w:p>
    <w:bookmarkStart w:id="33" w:name="_Toc445362336" w:displacedByCustomXml="next"/>
    <w:sdt>
      <w:sdtPr>
        <w:rPr>
          <w:rFonts w:ascii="Times New Roman" w:eastAsia="宋体" w:hAnsi="Times New Roman" w:cs="Times New Roman"/>
          <w:b w:val="0"/>
          <w:color w:val="auto"/>
          <w:sz w:val="21"/>
          <w:szCs w:val="21"/>
          <w:u w:val="single"/>
          <w:lang w:val="zh-CN"/>
        </w:rPr>
        <w:id w:val="-133345322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026B8ED" w14:textId="77777777" w:rsidR="00992E62" w:rsidRPr="0073749C" w:rsidRDefault="00992E62" w:rsidP="00992E62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3749C">
            <w:rPr>
              <w:rFonts w:ascii="Times New Roman" w:hAnsi="Times New Roman" w:cs="Times New Roman"/>
              <w:lang w:val="zh-CN"/>
            </w:rPr>
            <w:t>目录</w:t>
          </w:r>
        </w:p>
        <w:p w14:paraId="38911738" w14:textId="77777777" w:rsidR="00213611" w:rsidRPr="0073749C" w:rsidRDefault="00736C60">
          <w:pPr>
            <w:pStyle w:val="TOC1"/>
            <w:rPr>
              <w:rFonts w:ascii="Times New Roman" w:eastAsiaTheme="minorEastAsia" w:hAnsi="Times New Roman" w:cs="Times New Roman"/>
              <w:bCs w:val="0"/>
              <w:caps w:val="0"/>
              <w:kern w:val="2"/>
              <w:sz w:val="21"/>
              <w:szCs w:val="22"/>
            </w:rPr>
          </w:pPr>
          <w:r w:rsidRPr="0073749C">
            <w:rPr>
              <w:rFonts w:ascii="Times New Roman" w:hAnsi="Times New Roman" w:cs="Times New Roman"/>
            </w:rPr>
            <w:fldChar w:fldCharType="begin"/>
          </w:r>
          <w:r w:rsidR="00992E62" w:rsidRPr="0073749C">
            <w:rPr>
              <w:rFonts w:ascii="Times New Roman" w:hAnsi="Times New Roman" w:cs="Times New Roman"/>
            </w:rPr>
            <w:instrText xml:space="preserve"> TOC \o "1-3" \h \z \u </w:instrText>
          </w:r>
          <w:r w:rsidRPr="0073749C">
            <w:rPr>
              <w:rFonts w:ascii="Times New Roman" w:hAnsi="Times New Roman" w:cs="Times New Roman"/>
            </w:rPr>
            <w:fldChar w:fldCharType="separate"/>
          </w:r>
          <w:hyperlink w:anchor="_Toc71379152" w:history="1">
            <w:r w:rsidR="00213611" w:rsidRPr="0073749C">
              <w:rPr>
                <w:rStyle w:val="affd"/>
                <w:rFonts w:ascii="Times New Roman" w:hAnsi="Times New Roman" w:cs="Times New Roman"/>
              </w:rPr>
              <w:t>1</w:t>
            </w:r>
            <w:r w:rsidR="00213611" w:rsidRPr="0073749C">
              <w:rPr>
                <w:rFonts w:ascii="Times New Roman" w:eastAsiaTheme="minorEastAsia" w:hAnsi="Times New Roman" w:cs="Times New Roman"/>
                <w:bCs w:val="0"/>
                <w:caps w:val="0"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</w:rPr>
              <w:t>范围</w:t>
            </w:r>
            <w:r w:rsidR="00213611" w:rsidRPr="0073749C">
              <w:rPr>
                <w:rFonts w:ascii="Times New Roman" w:hAnsi="Times New Roman" w:cs="Times New Roman"/>
                <w:webHidden/>
              </w:rPr>
              <w:tab/>
            </w:r>
            <w:r w:rsidRPr="0073749C">
              <w:rPr>
                <w:rFonts w:ascii="Times New Roman" w:hAnsi="Times New Roman" w:cs="Times New Roman"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webHidden/>
              </w:rPr>
              <w:instrText xml:space="preserve"> PAGEREF _Toc71379152 \h </w:instrText>
            </w:r>
            <w:r w:rsidRPr="0073749C">
              <w:rPr>
                <w:rFonts w:ascii="Times New Roman" w:hAnsi="Times New Roman" w:cs="Times New Roman"/>
                <w:webHidden/>
              </w:rPr>
            </w:r>
            <w:r w:rsidRPr="0073749C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webHidden/>
              </w:rPr>
              <w:t>4</w:t>
            </w:r>
            <w:r w:rsidRPr="0073749C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1347EE2" w14:textId="77777777" w:rsidR="00213611" w:rsidRPr="0073749C" w:rsidRDefault="00000000">
          <w:pPr>
            <w:pStyle w:val="TOC2"/>
            <w:tabs>
              <w:tab w:val="left" w:pos="840"/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71379153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1.1</w:t>
            </w:r>
            <w:r w:rsidR="00213611" w:rsidRPr="007374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标识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_Toc71379153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F47F24" w14:textId="77777777" w:rsidR="00213611" w:rsidRPr="0073749C" w:rsidRDefault="00000000" w:rsidP="00D20532">
          <w:pPr>
            <w:pStyle w:val="TOC1"/>
            <w:rPr>
              <w:rFonts w:ascii="Times New Roman" w:eastAsiaTheme="minorEastAsia" w:hAnsi="Times New Roman" w:cs="Times New Roman"/>
              <w:smallCaps/>
              <w:kern w:val="2"/>
              <w:sz w:val="21"/>
              <w:szCs w:val="22"/>
            </w:rPr>
          </w:pPr>
          <w:hyperlink w:anchor="_Toc71379154" w:history="1">
            <w:r w:rsidR="00213611" w:rsidRPr="0073749C">
              <w:rPr>
                <w:rStyle w:val="affd"/>
                <w:rFonts w:ascii="Times New Roman" w:hAnsi="Times New Roman" w:cs="Times New Roman"/>
              </w:rPr>
              <w:t>1.2</w:t>
            </w:r>
            <w:r w:rsidR="00213611" w:rsidRPr="0073749C">
              <w:rPr>
                <w:rFonts w:ascii="Times New Roman" w:eastAsiaTheme="minorEastAsia" w:hAnsi="Times New Roman" w:cs="Times New Roman"/>
                <w:smallCaps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</w:rPr>
              <w:t>系统概述</w:t>
            </w:r>
            <w:r w:rsidR="00213611" w:rsidRPr="0073749C">
              <w:rPr>
                <w:rFonts w:ascii="Times New Roman" w:hAnsi="Times New Roman" w:cs="Times New Roman"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webHidden/>
              </w:rPr>
              <w:instrText xml:space="preserve"> PAGEREF _Toc71379154 \h </w:instrText>
            </w:r>
            <w:r w:rsidR="00736C60" w:rsidRPr="0073749C">
              <w:rPr>
                <w:rFonts w:ascii="Times New Roman" w:hAnsi="Times New Roman" w:cs="Times New Roman"/>
                <w:webHidden/>
              </w:rPr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webHidden/>
              </w:rPr>
              <w:t>4</w:t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FBE5627" w14:textId="77777777" w:rsidR="00213611" w:rsidRPr="0073749C" w:rsidRDefault="00000000">
          <w:pPr>
            <w:pStyle w:val="TOC2"/>
            <w:tabs>
              <w:tab w:val="left" w:pos="840"/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71379155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1.3</w:t>
            </w:r>
            <w:r w:rsidR="00213611" w:rsidRPr="007374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文档概述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_Toc71379155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FBFA59" w14:textId="77777777" w:rsidR="00213611" w:rsidRPr="0073749C" w:rsidRDefault="00000000">
          <w:pPr>
            <w:pStyle w:val="TOC1"/>
            <w:rPr>
              <w:rFonts w:ascii="Times New Roman" w:eastAsiaTheme="minorEastAsia" w:hAnsi="Times New Roman" w:cs="Times New Roman"/>
              <w:bCs w:val="0"/>
              <w:caps w:val="0"/>
              <w:kern w:val="2"/>
              <w:sz w:val="21"/>
              <w:szCs w:val="22"/>
            </w:rPr>
          </w:pPr>
          <w:hyperlink w:anchor="_Toc71379156" w:history="1">
            <w:r w:rsidR="00213611" w:rsidRPr="0073749C">
              <w:rPr>
                <w:rStyle w:val="affd"/>
                <w:rFonts w:ascii="Times New Roman" w:hAnsi="Times New Roman" w:cs="Times New Roman"/>
              </w:rPr>
              <w:t>2</w:t>
            </w:r>
            <w:r w:rsidR="00213611" w:rsidRPr="0073749C">
              <w:rPr>
                <w:rFonts w:ascii="Times New Roman" w:eastAsiaTheme="minorEastAsia" w:hAnsi="Times New Roman" w:cs="Times New Roman"/>
                <w:bCs w:val="0"/>
                <w:caps w:val="0"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</w:rPr>
              <w:t>引用文档</w:t>
            </w:r>
            <w:r w:rsidR="00213611" w:rsidRPr="0073749C">
              <w:rPr>
                <w:rFonts w:ascii="Times New Roman" w:hAnsi="Times New Roman" w:cs="Times New Roman"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webHidden/>
              </w:rPr>
              <w:instrText xml:space="preserve"> PAGEREF _Toc71379156 \h </w:instrText>
            </w:r>
            <w:r w:rsidR="00736C60" w:rsidRPr="0073749C">
              <w:rPr>
                <w:rFonts w:ascii="Times New Roman" w:hAnsi="Times New Roman" w:cs="Times New Roman"/>
                <w:webHidden/>
              </w:rPr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webHidden/>
              </w:rPr>
              <w:t>5</w:t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4BFFC8E" w14:textId="77777777" w:rsidR="00213611" w:rsidRPr="0073749C" w:rsidRDefault="00000000">
          <w:pPr>
            <w:pStyle w:val="TOC1"/>
            <w:rPr>
              <w:rFonts w:ascii="Times New Roman" w:eastAsiaTheme="minorEastAsia" w:hAnsi="Times New Roman" w:cs="Times New Roman"/>
              <w:bCs w:val="0"/>
              <w:caps w:val="0"/>
              <w:kern w:val="2"/>
              <w:sz w:val="21"/>
              <w:szCs w:val="22"/>
            </w:rPr>
          </w:pPr>
          <w:hyperlink w:anchor="_Toc71379157" w:history="1">
            <w:r w:rsidR="00213611" w:rsidRPr="0073749C">
              <w:rPr>
                <w:rStyle w:val="affd"/>
                <w:rFonts w:ascii="Times New Roman" w:hAnsi="Times New Roman" w:cs="Times New Roman"/>
              </w:rPr>
              <w:t>3</w:t>
            </w:r>
            <w:r w:rsidR="00213611" w:rsidRPr="0073749C">
              <w:rPr>
                <w:rFonts w:ascii="Times New Roman" w:eastAsiaTheme="minorEastAsia" w:hAnsi="Times New Roman" w:cs="Times New Roman"/>
                <w:bCs w:val="0"/>
                <w:caps w:val="0"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</w:rPr>
              <w:t>测试准备</w:t>
            </w:r>
            <w:r w:rsidR="00213611" w:rsidRPr="0073749C">
              <w:rPr>
                <w:rFonts w:ascii="Times New Roman" w:hAnsi="Times New Roman" w:cs="Times New Roman"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webHidden/>
              </w:rPr>
              <w:instrText xml:space="preserve"> PAGEREF _Toc71379157 \h </w:instrText>
            </w:r>
            <w:r w:rsidR="00736C60" w:rsidRPr="0073749C">
              <w:rPr>
                <w:rFonts w:ascii="Times New Roman" w:hAnsi="Times New Roman" w:cs="Times New Roman"/>
                <w:webHidden/>
              </w:rPr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webHidden/>
              </w:rPr>
              <w:t>5</w:t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4488D5B" w14:textId="77777777" w:rsidR="00213611" w:rsidRPr="0073749C" w:rsidRDefault="00000000">
          <w:pPr>
            <w:pStyle w:val="TOC2"/>
            <w:tabs>
              <w:tab w:val="left" w:pos="840"/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71379158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3.1</w:t>
            </w:r>
            <w:r w:rsidR="00213611" w:rsidRPr="007374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硬件准备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_Toc71379158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63B79E" w14:textId="77777777" w:rsidR="00213611" w:rsidRPr="0073749C" w:rsidRDefault="00000000">
          <w:pPr>
            <w:pStyle w:val="TOC2"/>
            <w:tabs>
              <w:tab w:val="left" w:pos="840"/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71379159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3.2</w:t>
            </w:r>
            <w:r w:rsidR="00213611" w:rsidRPr="007374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软件准备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_Toc71379159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882740" w14:textId="77777777" w:rsidR="00213611" w:rsidRPr="0073749C" w:rsidRDefault="00000000">
          <w:pPr>
            <w:pStyle w:val="TOC2"/>
            <w:tabs>
              <w:tab w:val="left" w:pos="840"/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71379160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3.3</w:t>
            </w:r>
            <w:r w:rsidR="00213611" w:rsidRPr="007374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其他测试前的准备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_Toc71379160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56B005" w14:textId="77777777" w:rsidR="00213611" w:rsidRPr="0073749C" w:rsidRDefault="00000000">
          <w:pPr>
            <w:pStyle w:val="TOC2"/>
            <w:tabs>
              <w:tab w:val="left" w:pos="840"/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71379161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3.4</w:t>
            </w:r>
            <w:r w:rsidR="00213611" w:rsidRPr="007374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测试计划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_Toc71379161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B8DA1" w14:textId="77777777" w:rsidR="00213611" w:rsidRPr="0073749C" w:rsidRDefault="00000000">
          <w:pPr>
            <w:pStyle w:val="TOC1"/>
            <w:rPr>
              <w:rFonts w:ascii="Times New Roman" w:eastAsiaTheme="minorEastAsia" w:hAnsi="Times New Roman" w:cs="Times New Roman"/>
              <w:bCs w:val="0"/>
              <w:caps w:val="0"/>
              <w:kern w:val="2"/>
              <w:sz w:val="21"/>
              <w:szCs w:val="22"/>
            </w:rPr>
          </w:pPr>
          <w:hyperlink w:anchor="_Toc71379162" w:history="1">
            <w:r w:rsidR="00213611" w:rsidRPr="0073749C">
              <w:rPr>
                <w:rStyle w:val="affd"/>
                <w:rFonts w:ascii="Times New Roman" w:hAnsi="Times New Roman" w:cs="Times New Roman"/>
              </w:rPr>
              <w:t>4</w:t>
            </w:r>
            <w:r w:rsidR="00213611" w:rsidRPr="0073749C">
              <w:rPr>
                <w:rFonts w:ascii="Times New Roman" w:eastAsiaTheme="minorEastAsia" w:hAnsi="Times New Roman" w:cs="Times New Roman"/>
                <w:bCs w:val="0"/>
                <w:caps w:val="0"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</w:rPr>
              <w:t>测试说明</w:t>
            </w:r>
            <w:r w:rsidR="00213611" w:rsidRPr="0073749C">
              <w:rPr>
                <w:rFonts w:ascii="Times New Roman" w:hAnsi="Times New Roman" w:cs="Times New Roman"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webHidden/>
              </w:rPr>
              <w:instrText xml:space="preserve"> PAGEREF _Toc71379162 \h </w:instrText>
            </w:r>
            <w:r w:rsidR="00736C60" w:rsidRPr="0073749C">
              <w:rPr>
                <w:rFonts w:ascii="Times New Roman" w:hAnsi="Times New Roman" w:cs="Times New Roman"/>
                <w:webHidden/>
              </w:rPr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webHidden/>
              </w:rPr>
              <w:t>6</w:t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4651CDA" w14:textId="33395CE7" w:rsidR="00213611" w:rsidRPr="0073749C" w:rsidRDefault="00000000">
          <w:pPr>
            <w:pStyle w:val="TOC2"/>
            <w:tabs>
              <w:tab w:val="left" w:pos="840"/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71379163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4.1</w:t>
            </w:r>
            <w:r w:rsidR="00213611" w:rsidRPr="007374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功能</w:t>
            </w:r>
            <w:r w:rsidR="0001095A" w:rsidRPr="0073749C">
              <w:rPr>
                <w:rStyle w:val="affd"/>
                <w:rFonts w:ascii="Times New Roman" w:hAnsi="Times New Roman" w:cs="Times New Roman"/>
                <w:noProof/>
              </w:rPr>
              <w:t>配置项测试说明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_Toc71379163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1095FD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64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 xml:space="preserve">4.1.1 DM_IN_0001 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上电初始化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_Toc71379164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56C6A0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65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 xml:space="preserve">4.1.2 DM_IN_0002 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上电自检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_Toc71379165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0EDF69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66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4.1.2 DM_IN_0002  11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路模拟模拟信号采集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_Toc71379166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D9F94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67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 xml:space="preserve">4.1.4 DM_IN_0004  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霍尔信号采集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_Toc71379167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FFC1D7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68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 xml:space="preserve">4.1.5 DM_IN_0005 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闭环调速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_Toc71379168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C1D1C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69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 xml:space="preserve">4.1.6 DM_IN_0006 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周期自检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_Toc71379169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B5AA5F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70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 xml:space="preserve">4.1.7 DM_IN_0007 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自保护停机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_Toc71379170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55A0E8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71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4.1.8 DM_IN_0008 RS422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通讯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_Toc71379171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0AA612" w14:textId="77777777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72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4.1.9 DM_IN_009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故障数据存储单元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_Toc71379172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91C672" w14:textId="77777777" w:rsidR="00213611" w:rsidRPr="0073749C" w:rsidRDefault="00000000">
          <w:pPr>
            <w:pStyle w:val="TOC1"/>
            <w:rPr>
              <w:rFonts w:ascii="Times New Roman" w:eastAsiaTheme="minorEastAsia" w:hAnsi="Times New Roman" w:cs="Times New Roman"/>
              <w:bCs w:val="0"/>
              <w:caps w:val="0"/>
              <w:kern w:val="2"/>
              <w:sz w:val="21"/>
              <w:szCs w:val="22"/>
            </w:rPr>
          </w:pPr>
          <w:hyperlink w:anchor="_Toc71379173" w:history="1">
            <w:r w:rsidR="00213611" w:rsidRPr="0073749C">
              <w:rPr>
                <w:rStyle w:val="affd"/>
                <w:rFonts w:ascii="Times New Roman" w:hAnsi="Times New Roman" w:cs="Times New Roman"/>
              </w:rPr>
              <w:t>5</w:t>
            </w:r>
            <w:r w:rsidR="00213611" w:rsidRPr="0073749C">
              <w:rPr>
                <w:rFonts w:ascii="Times New Roman" w:eastAsiaTheme="minorEastAsia" w:hAnsi="Times New Roman" w:cs="Times New Roman"/>
                <w:bCs w:val="0"/>
                <w:caps w:val="0"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</w:rPr>
              <w:t>需求的可追踪性</w:t>
            </w:r>
            <w:r w:rsidR="00213611" w:rsidRPr="0073749C">
              <w:rPr>
                <w:rFonts w:ascii="Times New Roman" w:hAnsi="Times New Roman" w:cs="Times New Roman"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webHidden/>
              </w:rPr>
              <w:instrText xml:space="preserve"> PAGEREF _Toc71379173 \h </w:instrText>
            </w:r>
            <w:r w:rsidR="00736C60" w:rsidRPr="0073749C">
              <w:rPr>
                <w:rFonts w:ascii="Times New Roman" w:hAnsi="Times New Roman" w:cs="Times New Roman"/>
                <w:webHidden/>
              </w:rPr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webHidden/>
              </w:rPr>
              <w:t>10</w:t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676EF50" w14:textId="3963D98A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74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 xml:space="preserve">5.1 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软件设计说明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-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软件</w:t>
            </w:r>
            <w:r w:rsidR="0001095A" w:rsidRPr="0073749C">
              <w:rPr>
                <w:rStyle w:val="affd"/>
                <w:rFonts w:ascii="Times New Roman" w:hAnsi="Times New Roman" w:cs="Times New Roman"/>
                <w:noProof/>
              </w:rPr>
              <w:t>配置项测试说明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_Toc71379174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C7991E" w14:textId="1F5A9EBE" w:rsidR="00213611" w:rsidRPr="0073749C" w:rsidRDefault="00000000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Cs w:val="0"/>
              <w:noProof/>
              <w:kern w:val="2"/>
              <w:sz w:val="21"/>
              <w:szCs w:val="22"/>
            </w:rPr>
          </w:pPr>
          <w:hyperlink w:anchor="_Toc71379175" w:history="1"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 xml:space="preserve">5.2 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软件</w:t>
            </w:r>
            <w:r w:rsidR="0001095A" w:rsidRPr="0073749C">
              <w:rPr>
                <w:rStyle w:val="affd"/>
                <w:rFonts w:ascii="Times New Roman" w:hAnsi="Times New Roman" w:cs="Times New Roman"/>
                <w:noProof/>
              </w:rPr>
              <w:t>配置项测试说明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-</w:t>
            </w:r>
            <w:r w:rsidR="00213611" w:rsidRPr="0073749C">
              <w:rPr>
                <w:rStyle w:val="affd"/>
                <w:rFonts w:ascii="Times New Roman" w:hAnsi="Times New Roman" w:cs="Times New Roman"/>
                <w:noProof/>
              </w:rPr>
              <w:t>软件设计说明</w:t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instrText xml:space="preserve"> PAGEREF _Toc71379175 \h </w:instrTex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36C60" w:rsidRPr="007374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9F18F" w14:textId="77777777" w:rsidR="00213611" w:rsidRPr="0073749C" w:rsidRDefault="00000000">
          <w:pPr>
            <w:pStyle w:val="TOC1"/>
            <w:rPr>
              <w:rFonts w:ascii="Times New Roman" w:eastAsiaTheme="minorEastAsia" w:hAnsi="Times New Roman" w:cs="Times New Roman"/>
              <w:bCs w:val="0"/>
              <w:caps w:val="0"/>
              <w:kern w:val="2"/>
              <w:sz w:val="21"/>
              <w:szCs w:val="22"/>
            </w:rPr>
          </w:pPr>
          <w:hyperlink w:anchor="_Toc71379176" w:history="1">
            <w:r w:rsidR="00213611" w:rsidRPr="0073749C">
              <w:rPr>
                <w:rStyle w:val="affd"/>
                <w:rFonts w:ascii="Times New Roman" w:hAnsi="Times New Roman" w:cs="Times New Roman"/>
              </w:rPr>
              <w:t>6</w:t>
            </w:r>
            <w:r w:rsidR="00213611" w:rsidRPr="0073749C">
              <w:rPr>
                <w:rFonts w:ascii="Times New Roman" w:eastAsiaTheme="minorEastAsia" w:hAnsi="Times New Roman" w:cs="Times New Roman"/>
                <w:bCs w:val="0"/>
                <w:caps w:val="0"/>
                <w:kern w:val="2"/>
                <w:sz w:val="21"/>
                <w:szCs w:val="22"/>
              </w:rPr>
              <w:tab/>
            </w:r>
            <w:r w:rsidR="00213611" w:rsidRPr="0073749C">
              <w:rPr>
                <w:rStyle w:val="affd"/>
                <w:rFonts w:ascii="Times New Roman" w:hAnsi="Times New Roman" w:cs="Times New Roman"/>
              </w:rPr>
              <w:t>注释</w:t>
            </w:r>
            <w:r w:rsidR="00213611" w:rsidRPr="0073749C">
              <w:rPr>
                <w:rFonts w:ascii="Times New Roman" w:hAnsi="Times New Roman" w:cs="Times New Roman"/>
                <w:webHidden/>
              </w:rPr>
              <w:tab/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begin"/>
            </w:r>
            <w:r w:rsidR="00213611" w:rsidRPr="0073749C">
              <w:rPr>
                <w:rFonts w:ascii="Times New Roman" w:hAnsi="Times New Roman" w:cs="Times New Roman"/>
                <w:webHidden/>
              </w:rPr>
              <w:instrText xml:space="preserve"> PAGEREF _Toc71379176 \h </w:instrText>
            </w:r>
            <w:r w:rsidR="00736C60" w:rsidRPr="0073749C">
              <w:rPr>
                <w:rFonts w:ascii="Times New Roman" w:hAnsi="Times New Roman" w:cs="Times New Roman"/>
                <w:webHidden/>
              </w:rPr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13611" w:rsidRPr="0073749C">
              <w:rPr>
                <w:rFonts w:ascii="Times New Roman" w:hAnsi="Times New Roman" w:cs="Times New Roman"/>
                <w:webHidden/>
              </w:rPr>
              <w:t>10</w:t>
            </w:r>
            <w:r w:rsidR="00736C60" w:rsidRPr="0073749C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6C4D6E3" w14:textId="77777777" w:rsidR="00992E62" w:rsidRPr="0073749C" w:rsidRDefault="00736C60">
          <w:pPr>
            <w:rPr>
              <w:rFonts w:ascii="Times New Roman" w:hAnsi="Times New Roman" w:cs="Times New Roman"/>
            </w:rPr>
          </w:pPr>
          <w:r w:rsidRPr="0073749C">
            <w:rPr>
              <w:rFonts w:ascii="Times New Roman" w:hAnsi="Times New Roman" w:cs="Times New Roman"/>
            </w:rPr>
            <w:fldChar w:fldCharType="end"/>
          </w:r>
        </w:p>
      </w:sdtContent>
    </w:sdt>
    <w:p w14:paraId="6874976E" w14:textId="77777777" w:rsidR="00EA6A7A" w:rsidRPr="0073749C" w:rsidRDefault="00EA6A7A" w:rsidP="00EA6A7A">
      <w:pPr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5BE2566A" w14:textId="77777777" w:rsidR="00EA6A7A" w:rsidRPr="0073749C" w:rsidRDefault="00EA6A7A">
      <w:pPr>
        <w:widowControl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73749C">
        <w:rPr>
          <w:rFonts w:ascii="Times New Roman" w:hAnsi="Times New Roman" w:cs="Times New Roman"/>
        </w:rPr>
        <w:br w:type="page"/>
      </w:r>
    </w:p>
    <w:p w14:paraId="1519F93A" w14:textId="77777777" w:rsidR="00DE2992" w:rsidRPr="0073749C" w:rsidRDefault="00DE2992" w:rsidP="00F121AD">
      <w:pPr>
        <w:pStyle w:val="10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34" w:name="_Toc445366544"/>
      <w:bookmarkStart w:id="35" w:name="_Toc509217489"/>
      <w:bookmarkStart w:id="36" w:name="_Toc35779071"/>
      <w:bookmarkStart w:id="37" w:name="_Toc71379152"/>
      <w:bookmarkStart w:id="38" w:name="_Toc444670109"/>
      <w:bookmarkStart w:id="39" w:name="_Toc445362591"/>
      <w:bookmarkStart w:id="40" w:name="_Toc445366549"/>
      <w:r w:rsidRPr="0073749C">
        <w:rPr>
          <w:rFonts w:ascii="Times New Roman" w:hAnsi="Times New Roman" w:cs="Times New Roman"/>
          <w:sz w:val="28"/>
          <w:szCs w:val="28"/>
        </w:rPr>
        <w:lastRenderedPageBreak/>
        <w:t>范围</w:t>
      </w:r>
      <w:bookmarkEnd w:id="34"/>
      <w:bookmarkEnd w:id="35"/>
      <w:bookmarkEnd w:id="36"/>
      <w:bookmarkEnd w:id="37"/>
    </w:p>
    <w:p w14:paraId="207ADBF2" w14:textId="77777777" w:rsidR="00DE2992" w:rsidRPr="0073749C" w:rsidRDefault="00DE2992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bookmarkStart w:id="41" w:name="_Toc327540267"/>
      <w:bookmarkStart w:id="42" w:name="_Toc375143369"/>
      <w:bookmarkStart w:id="43" w:name="_Toc399249871"/>
      <w:bookmarkStart w:id="44" w:name="_Toc427676233"/>
      <w:bookmarkStart w:id="45" w:name="_Toc445362493"/>
      <w:bookmarkStart w:id="46" w:name="_Toc445362587"/>
      <w:bookmarkStart w:id="47" w:name="_Toc445366545"/>
      <w:bookmarkStart w:id="48" w:name="_Toc509217490"/>
      <w:bookmarkStart w:id="49" w:name="_Toc35779072"/>
      <w:bookmarkStart w:id="50" w:name="_Toc71379153"/>
      <w:r w:rsidRPr="0073749C">
        <w:rPr>
          <w:rFonts w:ascii="Times New Roman" w:hAnsi="Times New Roman" w:cs="Times New Roman"/>
          <w:sz w:val="28"/>
          <w:szCs w:val="28"/>
        </w:rPr>
        <w:t>标识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4549D65" w14:textId="755923E5" w:rsidR="00871CD4" w:rsidRPr="0073749C" w:rsidRDefault="00700A5A" w:rsidP="00392FCB">
      <w:pPr>
        <w:pStyle w:val="230"/>
        <w:ind w:firstLineChars="200" w:firstLine="480"/>
        <w:rPr>
          <w:rFonts w:cs="Times New Roman"/>
        </w:rPr>
      </w:pPr>
      <w:bookmarkStart w:id="51" w:name="_Toc257381151"/>
      <w:bookmarkStart w:id="52" w:name="_Toc327540268"/>
      <w:bookmarkStart w:id="53" w:name="_Toc375143370"/>
      <w:bookmarkStart w:id="54" w:name="_Toc399249872"/>
      <w:bookmarkStart w:id="55" w:name="_Toc427676234"/>
      <w:bookmarkStart w:id="56" w:name="_Toc445362494"/>
      <w:bookmarkStart w:id="57" w:name="_Toc445362588"/>
      <w:bookmarkStart w:id="58" w:name="_Toc445366546"/>
      <w:bookmarkStart w:id="59" w:name="_Toc509217491"/>
      <w:r w:rsidRPr="0073749C">
        <w:rPr>
          <w:rFonts w:cs="Times New Roman"/>
        </w:rPr>
        <w:t>供输油泵控制器</w:t>
      </w:r>
      <w:r w:rsidR="00930C1C" w:rsidRPr="0073749C">
        <w:rPr>
          <w:rFonts w:cs="Times New Roman"/>
        </w:rPr>
        <w:t>软件</w:t>
      </w:r>
      <w:r w:rsidR="00871CD4" w:rsidRPr="0073749C">
        <w:rPr>
          <w:rFonts w:cs="Times New Roman"/>
        </w:rPr>
        <w:t>是针对</w:t>
      </w:r>
      <w:r w:rsidRPr="0073749C">
        <w:rPr>
          <w:rFonts w:cs="Times New Roman"/>
        </w:rPr>
        <w:t>供输油泵控制器</w:t>
      </w:r>
      <w:r w:rsidR="00871CD4" w:rsidRPr="0073749C">
        <w:rPr>
          <w:rFonts w:cs="Times New Roman"/>
        </w:rPr>
        <w:t>控制功能单元开发的功能软件，对文档标识号、文档标题、术语和缩略语等定义如下：</w:t>
      </w:r>
    </w:p>
    <w:p w14:paraId="5D26F44C" w14:textId="461BB94E" w:rsidR="00871CD4" w:rsidRPr="0073749C" w:rsidRDefault="00871CD4" w:rsidP="00927CB8">
      <w:pPr>
        <w:pStyle w:val="230"/>
        <w:ind w:firstLineChars="200" w:firstLine="480"/>
        <w:rPr>
          <w:rFonts w:cs="Times New Roman"/>
        </w:rPr>
      </w:pPr>
      <w:r w:rsidRPr="0073749C">
        <w:rPr>
          <w:rFonts w:cs="Times New Roman"/>
        </w:rPr>
        <w:t>文档</w:t>
      </w:r>
      <w:r w:rsidR="008B7E46" w:rsidRPr="0073749C">
        <w:rPr>
          <w:rFonts w:cs="Times New Roman"/>
        </w:rPr>
        <w:t>标识号：</w:t>
      </w:r>
      <w:r w:rsidR="00927CB8" w:rsidRPr="0073749C">
        <w:rPr>
          <w:rFonts w:cs="Times New Roman"/>
        </w:rPr>
        <w:t>QKZQ-</w:t>
      </w:r>
      <w:r w:rsidR="00320078" w:rsidRPr="0073749C">
        <w:rPr>
          <w:rFonts w:cs="Times New Roman"/>
        </w:rPr>
        <w:t>436A</w:t>
      </w:r>
      <w:r w:rsidR="00927CB8" w:rsidRPr="0073749C">
        <w:rPr>
          <w:rFonts w:cs="Times New Roman"/>
        </w:rPr>
        <w:t>_CS_DC_V</w:t>
      </w:r>
      <w:r w:rsidR="00CF3D8D" w:rsidRPr="0073749C">
        <w:rPr>
          <w:rFonts w:cs="Times New Roman"/>
        </w:rPr>
        <w:t>2</w:t>
      </w:r>
      <w:r w:rsidR="00927CB8" w:rsidRPr="0073749C">
        <w:rPr>
          <w:rFonts w:cs="Times New Roman"/>
        </w:rPr>
        <w:t>.00</w:t>
      </w:r>
      <w:r w:rsidR="00B958FB">
        <w:rPr>
          <w:rFonts w:cs="Times New Roman" w:hint="eastAsia"/>
        </w:rPr>
        <w:t>；</w:t>
      </w:r>
    </w:p>
    <w:p w14:paraId="3A76E1D3" w14:textId="101D3CC1" w:rsidR="00871CD4" w:rsidRPr="0073749C" w:rsidRDefault="00871CD4" w:rsidP="00392FCB">
      <w:pPr>
        <w:pStyle w:val="230"/>
        <w:ind w:firstLineChars="200" w:firstLine="480"/>
        <w:rPr>
          <w:rFonts w:cs="Times New Roman"/>
        </w:rPr>
      </w:pPr>
      <w:r w:rsidRPr="0073749C">
        <w:rPr>
          <w:rFonts w:cs="Times New Roman"/>
        </w:rPr>
        <w:t>文档标题：</w:t>
      </w:r>
      <w:r w:rsidR="00BE18E6" w:rsidRPr="0073749C">
        <w:rPr>
          <w:rFonts w:cs="Times New Roman"/>
        </w:rPr>
        <w:t>Q/KZQ-436A</w:t>
      </w:r>
      <w:r w:rsidR="00BE18E6" w:rsidRPr="0073749C">
        <w:rPr>
          <w:rFonts w:cs="Times New Roman"/>
        </w:rPr>
        <w:t>供输油泵控制器</w:t>
      </w:r>
      <w:r w:rsidR="00F9662C" w:rsidRPr="0073749C">
        <w:rPr>
          <w:rFonts w:cs="Times New Roman"/>
        </w:rPr>
        <w:t>软件</w:t>
      </w:r>
      <w:r w:rsidR="00700A5A" w:rsidRPr="0073749C">
        <w:rPr>
          <w:rFonts w:cs="Times New Roman"/>
        </w:rPr>
        <w:t>配置项</w:t>
      </w:r>
      <w:r w:rsidRPr="0073749C">
        <w:rPr>
          <w:rFonts w:cs="Times New Roman"/>
        </w:rPr>
        <w:t>测试说明。</w:t>
      </w:r>
    </w:p>
    <w:p w14:paraId="7DC229CD" w14:textId="77777777" w:rsidR="00871CD4" w:rsidRPr="0073749C" w:rsidRDefault="00871CD4" w:rsidP="00392FCB">
      <w:pPr>
        <w:pStyle w:val="230"/>
        <w:ind w:firstLineChars="200" w:firstLine="480"/>
        <w:rPr>
          <w:rFonts w:cs="Times New Roman"/>
        </w:rPr>
      </w:pPr>
      <w:r w:rsidRPr="0073749C">
        <w:rPr>
          <w:rFonts w:cs="Times New Roman"/>
        </w:rPr>
        <w:t>本文档中的术语和缩略语：</w:t>
      </w:r>
    </w:p>
    <w:p w14:paraId="1CCA889F" w14:textId="11C0F741" w:rsidR="00392FCB" w:rsidRPr="0073749C" w:rsidRDefault="00930C1C" w:rsidP="00392FCB">
      <w:pPr>
        <w:pStyle w:val="230"/>
        <w:ind w:firstLineChars="200" w:firstLine="480"/>
        <w:rPr>
          <w:rFonts w:cs="Times New Roman"/>
        </w:rPr>
      </w:pPr>
      <w:r w:rsidRPr="0073749C">
        <w:rPr>
          <w:rFonts w:cs="Times New Roman"/>
        </w:rPr>
        <w:t>软件</w:t>
      </w:r>
      <w:r w:rsidR="00392FCB" w:rsidRPr="0073749C">
        <w:rPr>
          <w:rFonts w:cs="Times New Roman"/>
        </w:rPr>
        <w:t>：</w:t>
      </w:r>
      <w:r w:rsidR="00700A5A" w:rsidRPr="0073749C">
        <w:rPr>
          <w:rFonts w:cs="Times New Roman"/>
        </w:rPr>
        <w:t>供输油泵控制器</w:t>
      </w:r>
      <w:r w:rsidRPr="0073749C">
        <w:rPr>
          <w:rFonts w:cs="Times New Roman"/>
        </w:rPr>
        <w:t>软件</w:t>
      </w:r>
    </w:p>
    <w:p w14:paraId="20E80C03" w14:textId="7572F031" w:rsidR="00392FCB" w:rsidRPr="0073749C" w:rsidRDefault="00392FCB" w:rsidP="00392FCB">
      <w:pPr>
        <w:pStyle w:val="230"/>
        <w:ind w:firstLineChars="200" w:firstLine="480"/>
        <w:rPr>
          <w:rFonts w:cs="Times New Roman"/>
        </w:rPr>
      </w:pPr>
      <w:r w:rsidRPr="0073749C">
        <w:rPr>
          <w:rFonts w:cs="Times New Roman"/>
        </w:rPr>
        <w:t>适用系统：</w:t>
      </w:r>
      <w:r w:rsidR="00700A5A" w:rsidRPr="0073749C">
        <w:rPr>
          <w:rFonts w:cs="Times New Roman"/>
        </w:rPr>
        <w:t>供输油泵控制器</w:t>
      </w:r>
      <w:r w:rsidRPr="0073749C">
        <w:rPr>
          <w:rFonts w:cs="Times New Roman"/>
        </w:rPr>
        <w:t>控制系统</w:t>
      </w:r>
    </w:p>
    <w:p w14:paraId="0121972D" w14:textId="77777777" w:rsidR="00DE2992" w:rsidRPr="0073749C" w:rsidRDefault="00DE2992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bookmarkStart w:id="60" w:name="_Toc35779073"/>
      <w:bookmarkStart w:id="61" w:name="_Toc71379154"/>
      <w:r w:rsidRPr="0073749C">
        <w:rPr>
          <w:rFonts w:ascii="Times New Roman" w:hAnsi="Times New Roman" w:cs="Times New Roman"/>
          <w:sz w:val="28"/>
          <w:szCs w:val="28"/>
        </w:rPr>
        <w:t>系统概述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6A79C317" w14:textId="77777777" w:rsidR="008724F3" w:rsidRPr="0073749C" w:rsidRDefault="008724F3" w:rsidP="008724F3">
      <w:pPr>
        <w:spacing w:line="360" w:lineRule="auto"/>
        <w:ind w:firstLine="480"/>
        <w:rPr>
          <w:rFonts w:ascii="Times New Roman" w:hAnsi="Times New Roman" w:cs="Times New Roman"/>
          <w:color w:val="000000"/>
          <w:sz w:val="24"/>
        </w:rPr>
      </w:pPr>
      <w:bookmarkStart w:id="62" w:name="OLE_LINK10"/>
      <w:bookmarkStart w:id="63" w:name="OLE_LINK9"/>
      <w:bookmarkStart w:id="64" w:name="_Toc257381152"/>
      <w:bookmarkStart w:id="65" w:name="_Toc327540269"/>
      <w:bookmarkStart w:id="66" w:name="_Toc375143371"/>
      <w:bookmarkStart w:id="67" w:name="_Toc399249873"/>
      <w:bookmarkStart w:id="68" w:name="_Toc384799152"/>
      <w:bookmarkStart w:id="69" w:name="_Toc379792886"/>
      <w:bookmarkStart w:id="70" w:name="_Toc427676235"/>
      <w:bookmarkStart w:id="71" w:name="_Toc445362495"/>
      <w:bookmarkStart w:id="72" w:name="_Toc445362589"/>
      <w:bookmarkStart w:id="73" w:name="_Toc445366547"/>
      <w:bookmarkStart w:id="74" w:name="_Toc509217492"/>
      <w:bookmarkStart w:id="75" w:name="_Toc35779074"/>
      <w:bookmarkStart w:id="76" w:name="_Toc71379155"/>
      <w:r w:rsidRPr="0073749C">
        <w:rPr>
          <w:rFonts w:ascii="Times New Roman" w:hAnsi="Times New Roman" w:cs="Times New Roman"/>
          <w:color w:val="000000"/>
          <w:sz w:val="24"/>
        </w:rPr>
        <w:t>Q/KZQ-436A</w:t>
      </w:r>
      <w:r w:rsidRPr="0073749C">
        <w:rPr>
          <w:rFonts w:ascii="Times New Roman" w:hAnsi="Times New Roman" w:cs="Times New Roman"/>
          <w:color w:val="000000"/>
          <w:sz w:val="24"/>
        </w:rPr>
        <w:t>供输油泵控制器是</w:t>
      </w:r>
      <w:r w:rsidRPr="0073749C">
        <w:rPr>
          <w:rFonts w:ascii="Times New Roman" w:hAnsi="Times New Roman" w:cs="Times New Roman"/>
          <w:color w:val="000000"/>
          <w:sz w:val="24"/>
        </w:rPr>
        <w:t>X4</w:t>
      </w:r>
      <w:r w:rsidRPr="0073749C">
        <w:rPr>
          <w:rFonts w:ascii="Times New Roman" w:hAnsi="Times New Roman" w:cs="Times New Roman"/>
          <w:color w:val="000000"/>
          <w:sz w:val="24"/>
        </w:rPr>
        <w:t>项目供输油泵电机的驱动部件，控制器驱动电机带动泵体高速旋转，为供输油泵提供动力。</w:t>
      </w:r>
      <w:r w:rsidRPr="0073749C">
        <w:rPr>
          <w:rFonts w:ascii="Times New Roman" w:hAnsi="Times New Roman" w:cs="Times New Roman"/>
          <w:color w:val="000000"/>
          <w:sz w:val="24"/>
        </w:rPr>
        <w:t>Q/KZQ-436A</w:t>
      </w:r>
      <w:r w:rsidRPr="0073749C">
        <w:rPr>
          <w:rFonts w:ascii="Times New Roman" w:hAnsi="Times New Roman" w:cs="Times New Roman"/>
          <w:color w:val="000000"/>
          <w:sz w:val="24"/>
        </w:rPr>
        <w:t>供输油泵控制器软件嵌在控制器</w:t>
      </w:r>
      <w:r w:rsidRPr="0073749C">
        <w:rPr>
          <w:rFonts w:ascii="Times New Roman" w:hAnsi="Times New Roman" w:cs="Times New Roman"/>
          <w:color w:val="000000"/>
          <w:sz w:val="24"/>
        </w:rPr>
        <w:t>DSP</w:t>
      </w:r>
      <w:r w:rsidRPr="0073749C">
        <w:rPr>
          <w:rFonts w:ascii="Times New Roman" w:hAnsi="Times New Roman" w:cs="Times New Roman"/>
          <w:color w:val="000000"/>
          <w:sz w:val="24"/>
        </w:rPr>
        <w:t>中，接收</w:t>
      </w:r>
      <w:r w:rsidRPr="0073749C">
        <w:rPr>
          <w:rFonts w:ascii="Times New Roman" w:hAnsi="Times New Roman" w:cs="Times New Roman"/>
          <w:color w:val="000000"/>
          <w:sz w:val="24"/>
        </w:rPr>
        <w:t>RIU</w:t>
      </w:r>
      <w:r w:rsidRPr="0073749C">
        <w:rPr>
          <w:rFonts w:ascii="Times New Roman" w:hAnsi="Times New Roman" w:cs="Times New Roman"/>
          <w:color w:val="000000"/>
          <w:sz w:val="24"/>
        </w:rPr>
        <w:t>下发的控制器指令，驱动电机按指令运行，并向</w:t>
      </w:r>
      <w:r w:rsidRPr="0073749C">
        <w:rPr>
          <w:rFonts w:ascii="Times New Roman" w:hAnsi="Times New Roman" w:cs="Times New Roman"/>
          <w:color w:val="000000"/>
          <w:sz w:val="24"/>
        </w:rPr>
        <w:t>RIU</w:t>
      </w:r>
      <w:r w:rsidRPr="0073749C">
        <w:rPr>
          <w:rFonts w:ascii="Times New Roman" w:hAnsi="Times New Roman" w:cs="Times New Roman"/>
          <w:color w:val="000000"/>
          <w:sz w:val="24"/>
        </w:rPr>
        <w:t>实时上传电机的运行参数。控制器采用单</w:t>
      </w:r>
      <w:r w:rsidRPr="0073749C">
        <w:rPr>
          <w:rFonts w:ascii="Times New Roman" w:hAnsi="Times New Roman" w:cs="Times New Roman"/>
          <w:color w:val="000000"/>
          <w:sz w:val="24"/>
        </w:rPr>
        <w:t>DSP</w:t>
      </w:r>
      <w:r w:rsidRPr="0073749C">
        <w:rPr>
          <w:rFonts w:ascii="Times New Roman" w:hAnsi="Times New Roman" w:cs="Times New Roman"/>
          <w:color w:val="000000"/>
          <w:sz w:val="24"/>
        </w:rPr>
        <w:t>控制，未考虑余度设计。</w:t>
      </w:r>
    </w:p>
    <w:p w14:paraId="5C3E4775" w14:textId="77777777" w:rsidR="008724F3" w:rsidRPr="0073749C" w:rsidRDefault="008724F3" w:rsidP="00DA1AEA">
      <w:pPr>
        <w:spacing w:line="360" w:lineRule="auto"/>
        <w:ind w:firstLine="480"/>
        <w:jc w:val="center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</w:rPr>
        <w:object w:dxaOrig="7175" w:dyaOrig="3627" w14:anchorId="33256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65pt;height:180.65pt" o:ole="">
            <v:imagedata r:id="rId8" o:title=""/>
          </v:shape>
          <o:OLEObject Type="Embed" ProgID="Visio.Drawing.11" ShapeID="_x0000_i1025" DrawAspect="Content" ObjectID="_1745914976" r:id="rId9"/>
        </w:object>
      </w:r>
    </w:p>
    <w:bookmarkEnd w:id="62"/>
    <w:bookmarkEnd w:id="63"/>
    <w:p w14:paraId="5C48483E" w14:textId="77777777" w:rsidR="008724F3" w:rsidRPr="0073749C" w:rsidRDefault="008724F3" w:rsidP="008724F3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图</w:t>
      </w:r>
      <w:r w:rsidRPr="0073749C">
        <w:rPr>
          <w:rFonts w:ascii="Times New Roman" w:hAnsi="Times New Roman" w:cs="Times New Roman"/>
          <w:color w:val="000000"/>
        </w:rPr>
        <w:t xml:space="preserve">1  </w:t>
      </w:r>
      <w:r w:rsidRPr="0073749C">
        <w:rPr>
          <w:rFonts w:ascii="Times New Roman" w:hAnsi="Times New Roman" w:cs="Times New Roman"/>
          <w:color w:val="000000"/>
        </w:rPr>
        <w:t>供输油泵控制器系统原理框图</w:t>
      </w:r>
    </w:p>
    <w:p w14:paraId="5C084C36" w14:textId="20C9A57E" w:rsidR="008724F3" w:rsidRPr="0073749C" w:rsidRDefault="008724F3" w:rsidP="008724F3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  <w:sz w:val="24"/>
        </w:rPr>
        <w:t>软件属于嵌入式实时系统软件，实现供输油泵的控制功能：</w:t>
      </w:r>
      <w:r w:rsidRPr="0073749C">
        <w:rPr>
          <w:rFonts w:ascii="Times New Roman" w:hAnsi="Times New Roman" w:cs="Times New Roman"/>
          <w:color w:val="000000"/>
          <w:sz w:val="24"/>
        </w:rPr>
        <w:t>1</w:t>
      </w:r>
      <w:r w:rsidRPr="0073749C">
        <w:rPr>
          <w:rFonts w:ascii="Times New Roman" w:hAnsi="Times New Roman" w:cs="Times New Roman"/>
          <w:color w:val="000000"/>
          <w:sz w:val="24"/>
        </w:rPr>
        <w:t>）软件执行上电自检功能，对系统运行的初始状态进行判断；</w:t>
      </w:r>
      <w:r w:rsidRPr="0073749C">
        <w:rPr>
          <w:rFonts w:ascii="Times New Roman" w:hAnsi="Times New Roman" w:cs="Times New Roman"/>
          <w:color w:val="000000"/>
          <w:sz w:val="24"/>
        </w:rPr>
        <w:t>2</w:t>
      </w:r>
      <w:r w:rsidRPr="0073749C">
        <w:rPr>
          <w:rFonts w:ascii="Times New Roman" w:hAnsi="Times New Roman" w:cs="Times New Roman"/>
          <w:color w:val="000000"/>
          <w:sz w:val="24"/>
        </w:rPr>
        <w:t>）采集各路模拟量，一方面用于闭环调速算法的数据输入，另一方面用于自保护功能的数据输入；</w:t>
      </w:r>
      <w:r w:rsidRPr="0073749C">
        <w:rPr>
          <w:rFonts w:ascii="Times New Roman" w:hAnsi="Times New Roman" w:cs="Times New Roman"/>
          <w:color w:val="000000"/>
          <w:sz w:val="24"/>
        </w:rPr>
        <w:t>3</w:t>
      </w:r>
      <w:r w:rsidRPr="0073749C">
        <w:rPr>
          <w:rFonts w:ascii="Times New Roman" w:hAnsi="Times New Roman" w:cs="Times New Roman"/>
          <w:color w:val="000000"/>
          <w:sz w:val="24"/>
        </w:rPr>
        <w:t>）具备自保护停机功能；</w:t>
      </w:r>
      <w:r w:rsidRPr="0073749C">
        <w:rPr>
          <w:rFonts w:ascii="Times New Roman" w:hAnsi="Times New Roman" w:cs="Times New Roman"/>
          <w:color w:val="000000"/>
          <w:sz w:val="24"/>
        </w:rPr>
        <w:t>4</w:t>
      </w:r>
      <w:r w:rsidRPr="0073749C">
        <w:rPr>
          <w:rFonts w:ascii="Times New Roman" w:hAnsi="Times New Roman" w:cs="Times New Roman"/>
          <w:color w:val="000000"/>
          <w:sz w:val="24"/>
        </w:rPr>
        <w:t>）接收</w:t>
      </w:r>
      <w:r w:rsidRPr="0073749C">
        <w:rPr>
          <w:rFonts w:ascii="Times New Roman" w:hAnsi="Times New Roman" w:cs="Times New Roman"/>
          <w:color w:val="000000"/>
          <w:sz w:val="24"/>
        </w:rPr>
        <w:t>RIU</w:t>
      </w:r>
      <w:r w:rsidRPr="0073749C">
        <w:rPr>
          <w:rFonts w:ascii="Times New Roman" w:hAnsi="Times New Roman" w:cs="Times New Roman"/>
          <w:color w:val="000000"/>
          <w:sz w:val="24"/>
        </w:rPr>
        <w:t>控制指令，实时上传电机的运行参数及</w:t>
      </w:r>
      <w:r w:rsidRPr="0073749C">
        <w:rPr>
          <w:rFonts w:ascii="Times New Roman" w:hAnsi="Times New Roman" w:cs="Times New Roman"/>
          <w:color w:val="000000"/>
          <w:sz w:val="24"/>
        </w:rPr>
        <w:t>BIT</w:t>
      </w:r>
      <w:r w:rsidRPr="0073749C">
        <w:rPr>
          <w:rFonts w:ascii="Times New Roman" w:hAnsi="Times New Roman" w:cs="Times New Roman"/>
          <w:color w:val="000000"/>
          <w:sz w:val="24"/>
        </w:rPr>
        <w:t>故障检测信息；</w:t>
      </w:r>
      <w:r w:rsidRPr="0073749C">
        <w:rPr>
          <w:rFonts w:ascii="Times New Roman" w:hAnsi="Times New Roman" w:cs="Times New Roman"/>
          <w:color w:val="000000"/>
          <w:sz w:val="24"/>
        </w:rPr>
        <w:t>5</w:t>
      </w:r>
      <w:r w:rsidRPr="0073749C">
        <w:rPr>
          <w:rFonts w:ascii="Times New Roman" w:hAnsi="Times New Roman" w:cs="Times New Roman"/>
          <w:color w:val="000000"/>
          <w:sz w:val="24"/>
        </w:rPr>
        <w:t>）具备数据存储功能。</w:t>
      </w:r>
    </w:p>
    <w:p w14:paraId="45609DB7" w14:textId="24207EB6" w:rsidR="008724F3" w:rsidRPr="0073749C" w:rsidRDefault="008724F3" w:rsidP="008724F3">
      <w:pPr>
        <w:spacing w:line="360" w:lineRule="auto"/>
        <w:ind w:firstLine="48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  <w:sz w:val="24"/>
        </w:rPr>
        <w:t>供输油泵控制器软件的需方：航空工业新航</w:t>
      </w:r>
      <w:r w:rsidRPr="0073749C">
        <w:rPr>
          <w:rFonts w:ascii="Times New Roman" w:hAnsi="Times New Roman" w:cs="Times New Roman"/>
          <w:color w:val="000000"/>
          <w:sz w:val="24"/>
        </w:rPr>
        <w:t>103</w:t>
      </w:r>
      <w:r w:rsidRPr="0073749C">
        <w:rPr>
          <w:rFonts w:ascii="Times New Roman" w:hAnsi="Times New Roman" w:cs="Times New Roman"/>
          <w:color w:val="000000"/>
          <w:sz w:val="24"/>
        </w:rPr>
        <w:t>厂；</w:t>
      </w:r>
    </w:p>
    <w:p w14:paraId="268F571D" w14:textId="1BCAF5A1" w:rsidR="008724F3" w:rsidRPr="0073749C" w:rsidRDefault="008724F3" w:rsidP="008724F3">
      <w:pPr>
        <w:spacing w:line="360" w:lineRule="auto"/>
        <w:ind w:firstLine="48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  <w:sz w:val="24"/>
        </w:rPr>
        <w:lastRenderedPageBreak/>
        <w:t>供输油泵控制器软件的开发方：贵州航天林泉电机有限公司；</w:t>
      </w:r>
    </w:p>
    <w:p w14:paraId="640DC102" w14:textId="1CC977F7" w:rsidR="008724F3" w:rsidRPr="0073749C" w:rsidRDefault="008724F3" w:rsidP="008724F3">
      <w:pPr>
        <w:spacing w:line="360" w:lineRule="auto"/>
        <w:ind w:firstLine="48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  <w:sz w:val="24"/>
        </w:rPr>
        <w:t>供输油泵控制器软件的保障机构：贵州航天林泉电机有限公司质量管理部；</w:t>
      </w:r>
    </w:p>
    <w:p w14:paraId="7EB262E2" w14:textId="6EE2025C" w:rsidR="008724F3" w:rsidRPr="0073749C" w:rsidRDefault="008724F3" w:rsidP="008724F3">
      <w:pPr>
        <w:spacing w:line="360" w:lineRule="auto"/>
        <w:ind w:firstLine="48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  <w:sz w:val="24"/>
        </w:rPr>
        <w:t>供输油泵控制器设备交联图如图</w:t>
      </w:r>
      <w:r w:rsidRPr="0073749C">
        <w:rPr>
          <w:rFonts w:ascii="Times New Roman" w:hAnsi="Times New Roman" w:cs="Times New Roman"/>
          <w:color w:val="000000"/>
          <w:sz w:val="24"/>
        </w:rPr>
        <w:t>2</w:t>
      </w:r>
      <w:r w:rsidRPr="0073749C">
        <w:rPr>
          <w:rFonts w:ascii="Times New Roman" w:hAnsi="Times New Roman" w:cs="Times New Roman"/>
          <w:color w:val="000000"/>
          <w:sz w:val="24"/>
        </w:rPr>
        <w:t>所示。</w:t>
      </w:r>
    </w:p>
    <w:p w14:paraId="1C886D4B" w14:textId="77777777" w:rsidR="008724F3" w:rsidRPr="0073749C" w:rsidRDefault="008724F3" w:rsidP="008724F3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</w:rPr>
        <w:object w:dxaOrig="10162" w:dyaOrig="6233" w14:anchorId="3DFE93D2">
          <v:shape id="_x0000_i1026" type="#_x0000_t75" style="width:431.35pt;height:272.65pt" o:ole="">
            <v:imagedata r:id="rId10" o:title=""/>
          </v:shape>
          <o:OLEObject Type="Embed" ProgID="Visio.Drawing.11" ShapeID="_x0000_i1026" DrawAspect="Content" ObjectID="_1745914977" r:id="rId11"/>
        </w:object>
      </w:r>
      <w:r w:rsidRPr="0073749C">
        <w:rPr>
          <w:rFonts w:ascii="Times New Roman" w:hAnsi="Times New Roman" w:cs="Times New Roman"/>
          <w:color w:val="000000"/>
        </w:rPr>
        <w:t xml:space="preserve">                       </w:t>
      </w:r>
    </w:p>
    <w:p w14:paraId="38D58D05" w14:textId="77777777" w:rsidR="008724F3" w:rsidRPr="0073749C" w:rsidRDefault="008724F3" w:rsidP="008724F3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图</w:t>
      </w:r>
      <w:r w:rsidRPr="0073749C">
        <w:rPr>
          <w:rFonts w:ascii="Times New Roman" w:hAnsi="Times New Roman" w:cs="Times New Roman"/>
          <w:color w:val="000000"/>
        </w:rPr>
        <w:t xml:space="preserve">2  </w:t>
      </w:r>
      <w:r w:rsidRPr="0073749C">
        <w:rPr>
          <w:rFonts w:ascii="Times New Roman" w:hAnsi="Times New Roman" w:cs="Times New Roman"/>
          <w:color w:val="000000"/>
        </w:rPr>
        <w:t>供输油泵控制器设备交连图</w:t>
      </w:r>
    </w:p>
    <w:p w14:paraId="7C5912B2" w14:textId="77777777" w:rsidR="00DE2992" w:rsidRPr="0073749C" w:rsidRDefault="00DE2992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73749C">
        <w:rPr>
          <w:rFonts w:ascii="Times New Roman" w:hAnsi="Times New Roman" w:cs="Times New Roman"/>
          <w:sz w:val="28"/>
          <w:szCs w:val="28"/>
        </w:rPr>
        <w:t>文档概述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002F3CA4" w14:textId="40E8B6B3" w:rsidR="00DE2992" w:rsidRPr="0073749C" w:rsidRDefault="001F721B" w:rsidP="00C754F5">
      <w:pPr>
        <w:pStyle w:val="230"/>
        <w:spacing w:line="420" w:lineRule="exact"/>
        <w:ind w:firstLine="482"/>
        <w:rPr>
          <w:rFonts w:cs="Times New Roman"/>
          <w:color w:val="auto"/>
        </w:rPr>
      </w:pPr>
      <w:bookmarkStart w:id="77" w:name="_Toc427676236"/>
      <w:bookmarkStart w:id="78" w:name="_Toc445362496"/>
      <w:bookmarkStart w:id="79" w:name="_Toc445362590"/>
      <w:bookmarkStart w:id="80" w:name="_Toc445366548"/>
      <w:r w:rsidRPr="0073749C">
        <w:rPr>
          <w:rFonts w:cs="Times New Roman"/>
          <w:color w:val="auto"/>
        </w:rPr>
        <w:t>该文档主要对软件的</w:t>
      </w:r>
      <w:r w:rsidR="00D13349" w:rsidRPr="0073749C">
        <w:rPr>
          <w:rFonts w:cs="Times New Roman"/>
          <w:color w:val="auto"/>
        </w:rPr>
        <w:t>配置项</w:t>
      </w:r>
      <w:r w:rsidRPr="0073749C">
        <w:rPr>
          <w:rFonts w:cs="Times New Roman"/>
          <w:color w:val="auto"/>
        </w:rPr>
        <w:t>测试进行说明，以便于指导软件的</w:t>
      </w:r>
      <w:r w:rsidR="00D13349" w:rsidRPr="0073749C">
        <w:rPr>
          <w:rFonts w:cs="Times New Roman"/>
          <w:color w:val="auto"/>
        </w:rPr>
        <w:t>配置项</w:t>
      </w:r>
      <w:r w:rsidRPr="0073749C">
        <w:rPr>
          <w:rFonts w:cs="Times New Roman"/>
          <w:color w:val="auto"/>
        </w:rPr>
        <w:t>测试</w:t>
      </w:r>
      <w:r w:rsidR="00DE2992" w:rsidRPr="0073749C">
        <w:rPr>
          <w:rFonts w:cs="Times New Roman"/>
          <w:color w:val="auto"/>
        </w:rPr>
        <w:t>。</w:t>
      </w:r>
    </w:p>
    <w:p w14:paraId="2F360A5D" w14:textId="77777777" w:rsidR="004902DA" w:rsidRPr="0073749C" w:rsidRDefault="004902DA" w:rsidP="00F121AD">
      <w:pPr>
        <w:pStyle w:val="10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81" w:name="_Toc35779075"/>
      <w:bookmarkStart w:id="82" w:name="_Toc71379156"/>
      <w:bookmarkEnd w:id="77"/>
      <w:bookmarkEnd w:id="78"/>
      <w:bookmarkEnd w:id="79"/>
      <w:bookmarkEnd w:id="80"/>
      <w:r w:rsidRPr="0073749C">
        <w:rPr>
          <w:rFonts w:ascii="Times New Roman" w:hAnsi="Times New Roman" w:cs="Times New Roman"/>
          <w:sz w:val="28"/>
          <w:szCs w:val="28"/>
        </w:rPr>
        <w:t>引用文档</w:t>
      </w:r>
      <w:bookmarkEnd w:id="38"/>
      <w:bookmarkEnd w:id="39"/>
      <w:bookmarkEnd w:id="40"/>
      <w:bookmarkEnd w:id="81"/>
      <w:bookmarkEnd w:id="82"/>
    </w:p>
    <w:p w14:paraId="473860C3" w14:textId="77777777" w:rsidR="00DE2992" w:rsidRPr="0073749C" w:rsidRDefault="00DE2992" w:rsidP="00DE2992">
      <w:pPr>
        <w:pStyle w:val="af8"/>
        <w:ind w:firstLine="480"/>
        <w:rPr>
          <w:rFonts w:ascii="Times New Roman" w:hAnsi="Times New Roman" w:cs="Times New Roman"/>
        </w:rPr>
      </w:pPr>
      <w:bookmarkStart w:id="83" w:name="_Toc256589007"/>
      <w:bookmarkStart w:id="84" w:name="_Toc435893749"/>
      <w:bookmarkStart w:id="85" w:name="_Toc435894584"/>
      <w:bookmarkStart w:id="86" w:name="_Toc444670118"/>
      <w:bookmarkStart w:id="87" w:name="_Toc445362600"/>
      <w:bookmarkStart w:id="88" w:name="_Toc445366558"/>
      <w:r w:rsidRPr="0073749C">
        <w:rPr>
          <w:rFonts w:ascii="Times New Roman" w:hAnsi="Times New Roman" w:cs="Times New Roman"/>
        </w:rPr>
        <w:t>引用文档见</w:t>
      </w:r>
      <w:r w:rsidR="00592094" w:rsidRPr="0073749C">
        <w:rPr>
          <w:rFonts w:ascii="Times New Roman" w:hAnsi="Times New Roman" w:cs="Times New Roman"/>
        </w:rPr>
        <w:fldChar w:fldCharType="begin"/>
      </w:r>
      <w:r w:rsidR="00592094" w:rsidRPr="0073749C">
        <w:rPr>
          <w:rFonts w:ascii="Times New Roman" w:hAnsi="Times New Roman" w:cs="Times New Roman"/>
        </w:rPr>
        <w:instrText xml:space="preserve">REF _def_94_2 \h \* MERGEFORMAT </w:instrText>
      </w:r>
      <w:r w:rsidR="00592094" w:rsidRPr="0073749C">
        <w:rPr>
          <w:rFonts w:ascii="Times New Roman" w:hAnsi="Times New Roman" w:cs="Times New Roman"/>
        </w:rPr>
      </w:r>
      <w:r w:rsidR="00592094" w:rsidRPr="0073749C">
        <w:rPr>
          <w:rFonts w:ascii="Times New Roman" w:hAnsi="Times New Roman" w:cs="Times New Roman"/>
        </w:rPr>
        <w:fldChar w:fldCharType="separate"/>
      </w:r>
      <w:r w:rsidRPr="0073749C">
        <w:rPr>
          <w:rFonts w:ascii="Times New Roman" w:hAnsi="Times New Roman" w:cs="Times New Roman"/>
        </w:rPr>
        <w:t>表</w:t>
      </w:r>
      <w:r w:rsidRPr="0073749C">
        <w:rPr>
          <w:rFonts w:ascii="Times New Roman" w:hAnsi="Times New Roman" w:cs="Times New Roman"/>
        </w:rPr>
        <w:t>1</w:t>
      </w:r>
      <w:r w:rsidR="00592094" w:rsidRPr="0073749C">
        <w:rPr>
          <w:rFonts w:ascii="Times New Roman" w:hAnsi="Times New Roman" w:cs="Times New Roman"/>
        </w:rPr>
        <w:fldChar w:fldCharType="end"/>
      </w:r>
      <w:r w:rsidRPr="0073749C">
        <w:rPr>
          <w:rFonts w:ascii="Times New Roman" w:hAnsi="Times New Roman" w:cs="Times New Roman"/>
        </w:rPr>
        <w:t>所示。</w:t>
      </w:r>
    </w:p>
    <w:p w14:paraId="613C1A85" w14:textId="77777777" w:rsidR="009E5133" w:rsidRPr="0073749C" w:rsidRDefault="009E5133" w:rsidP="009E5133">
      <w:pPr>
        <w:pStyle w:val="affb"/>
        <w:spacing w:before="72" w:after="120"/>
        <w:rPr>
          <w:rFonts w:ascii="Times New Roman" w:eastAsia="黑体" w:hAnsi="Times New Roman" w:cs="Times New Roman"/>
          <w:sz w:val="21"/>
          <w:szCs w:val="21"/>
        </w:rPr>
      </w:pPr>
      <w:bookmarkStart w:id="89" w:name="_def_94_2"/>
      <w:bookmarkStart w:id="90" w:name="_def_94_1"/>
      <w:bookmarkStart w:id="91" w:name="_Toc35779076"/>
      <w:bookmarkStart w:id="92" w:name="_Toc71379157"/>
      <w:r w:rsidRPr="0073749C">
        <w:rPr>
          <w:rFonts w:ascii="Times New Roman" w:eastAsia="黑体" w:hAnsi="Times New Roman" w:cs="Times New Roman"/>
          <w:sz w:val="21"/>
          <w:szCs w:val="21"/>
        </w:rPr>
        <w:t>表</w:t>
      </w:r>
      <w:r w:rsidR="00736C60" w:rsidRPr="0073749C">
        <w:rPr>
          <w:rFonts w:ascii="Times New Roman" w:eastAsia="黑体" w:hAnsi="Times New Roman" w:cs="Times New Roman"/>
          <w:sz w:val="21"/>
          <w:szCs w:val="21"/>
        </w:rPr>
        <w:fldChar w:fldCharType="begin"/>
      </w:r>
      <w:r w:rsidRPr="0073749C">
        <w:rPr>
          <w:rFonts w:ascii="Times New Roman" w:eastAsia="黑体" w:hAnsi="Times New Roman" w:cs="Times New Roman"/>
          <w:sz w:val="21"/>
          <w:szCs w:val="21"/>
        </w:rPr>
        <w:instrText xml:space="preserve">SEQ </w:instrText>
      </w:r>
      <w:r w:rsidRPr="0073749C">
        <w:rPr>
          <w:rFonts w:ascii="Times New Roman" w:eastAsia="黑体" w:hAnsi="Times New Roman" w:cs="Times New Roman"/>
          <w:sz w:val="21"/>
          <w:szCs w:val="21"/>
        </w:rPr>
        <w:instrText>表格</w:instrText>
      </w:r>
      <w:r w:rsidRPr="0073749C">
        <w:rPr>
          <w:rFonts w:ascii="Times New Roman" w:eastAsia="黑体" w:hAnsi="Times New Roman" w:cs="Times New Roman"/>
          <w:sz w:val="21"/>
          <w:szCs w:val="21"/>
        </w:rPr>
        <w:instrText xml:space="preserve"> \* ARABIC</w:instrText>
      </w:r>
      <w:r w:rsidR="00736C60" w:rsidRPr="0073749C">
        <w:rPr>
          <w:rFonts w:ascii="Times New Roman" w:eastAsia="黑体" w:hAnsi="Times New Roman" w:cs="Times New Roman"/>
          <w:sz w:val="21"/>
          <w:szCs w:val="21"/>
        </w:rPr>
        <w:fldChar w:fldCharType="separate"/>
      </w:r>
      <w:r w:rsidRPr="0073749C">
        <w:rPr>
          <w:rFonts w:ascii="Times New Roman" w:eastAsia="黑体" w:hAnsi="Times New Roman" w:cs="Times New Roman"/>
          <w:noProof/>
          <w:sz w:val="21"/>
          <w:szCs w:val="21"/>
        </w:rPr>
        <w:t>1</w:t>
      </w:r>
      <w:r w:rsidR="00736C60" w:rsidRPr="0073749C">
        <w:rPr>
          <w:rFonts w:ascii="Times New Roman" w:eastAsia="黑体" w:hAnsi="Times New Roman" w:cs="Times New Roman"/>
          <w:sz w:val="21"/>
          <w:szCs w:val="21"/>
        </w:rPr>
        <w:fldChar w:fldCharType="end"/>
      </w:r>
      <w:bookmarkStart w:id="93" w:name="_def_94_3"/>
      <w:bookmarkEnd w:id="89"/>
      <w:r w:rsidRPr="0073749C">
        <w:rPr>
          <w:rFonts w:ascii="Times New Roman" w:eastAsia="黑体" w:hAnsi="Times New Roman" w:cs="Times New Roman"/>
          <w:sz w:val="21"/>
          <w:szCs w:val="21"/>
        </w:rPr>
        <w:t>引用文档</w:t>
      </w:r>
      <w:bookmarkEnd w:id="90"/>
      <w:bookmarkEnd w:id="93"/>
    </w:p>
    <w:tbl>
      <w:tblPr>
        <w:tblStyle w:val="afffb"/>
        <w:tblW w:w="8505" w:type="dxa"/>
        <w:tblInd w:w="675" w:type="dxa"/>
        <w:tblLook w:val="04A0" w:firstRow="1" w:lastRow="0" w:firstColumn="1" w:lastColumn="0" w:noHBand="0" w:noVBand="1"/>
      </w:tblPr>
      <w:tblGrid>
        <w:gridCol w:w="1008"/>
        <w:gridCol w:w="3299"/>
        <w:gridCol w:w="4198"/>
      </w:tblGrid>
      <w:tr w:rsidR="009E5133" w:rsidRPr="0073749C" w14:paraId="77D8E295" w14:textId="77777777" w:rsidTr="00896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14:paraId="59D25355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14:paraId="74D3B6BF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文档编号、标识</w:t>
            </w:r>
          </w:p>
        </w:tc>
        <w:tc>
          <w:tcPr>
            <w:tcW w:w="4198" w:type="dxa"/>
            <w:tcBorders>
              <w:top w:val="single" w:sz="12" w:space="0" w:color="auto"/>
              <w:bottom w:val="single" w:sz="12" w:space="0" w:color="auto"/>
            </w:tcBorders>
          </w:tcPr>
          <w:p w14:paraId="7916B98A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文档标题</w:t>
            </w:r>
          </w:p>
        </w:tc>
      </w:tr>
      <w:tr w:rsidR="009E5133" w:rsidRPr="0073749C" w14:paraId="10E7D251" w14:textId="77777777" w:rsidTr="00896863">
        <w:tc>
          <w:tcPr>
            <w:tcW w:w="1008" w:type="dxa"/>
            <w:tcBorders>
              <w:top w:val="single" w:sz="12" w:space="0" w:color="auto"/>
            </w:tcBorders>
          </w:tcPr>
          <w:p w14:paraId="56796D48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99" w:type="dxa"/>
            <w:tcBorders>
              <w:top w:val="single" w:sz="12" w:space="0" w:color="auto"/>
            </w:tcBorders>
          </w:tcPr>
          <w:p w14:paraId="0B624671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QFv.G(33)06</w:t>
            </w:r>
          </w:p>
        </w:tc>
        <w:tc>
          <w:tcPr>
            <w:tcW w:w="4198" w:type="dxa"/>
            <w:tcBorders>
              <w:top w:val="single" w:sz="12" w:space="0" w:color="auto"/>
            </w:tcBorders>
          </w:tcPr>
          <w:p w14:paraId="54350403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项目管理程序</w:t>
            </w:r>
          </w:p>
        </w:tc>
      </w:tr>
      <w:tr w:rsidR="009E5133" w:rsidRPr="0073749C" w14:paraId="12ABC09D" w14:textId="77777777" w:rsidTr="00896863">
        <w:tc>
          <w:tcPr>
            <w:tcW w:w="1008" w:type="dxa"/>
          </w:tcPr>
          <w:p w14:paraId="287C1E22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99" w:type="dxa"/>
          </w:tcPr>
          <w:p w14:paraId="3C9CB460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QFv.G(33)18</w:t>
            </w:r>
          </w:p>
        </w:tc>
        <w:tc>
          <w:tcPr>
            <w:tcW w:w="4198" w:type="dxa"/>
          </w:tcPr>
          <w:p w14:paraId="62C09F4A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不符合项、问题和缺陷处理规程</w:t>
            </w:r>
          </w:p>
        </w:tc>
      </w:tr>
      <w:tr w:rsidR="009E5133" w:rsidRPr="0073749C" w14:paraId="13822B34" w14:textId="77777777" w:rsidTr="00896863">
        <w:tc>
          <w:tcPr>
            <w:tcW w:w="1008" w:type="dxa"/>
          </w:tcPr>
          <w:p w14:paraId="6208FBA2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99" w:type="dxa"/>
          </w:tcPr>
          <w:p w14:paraId="0DAA6353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QFv.G(33)10</w:t>
            </w:r>
          </w:p>
        </w:tc>
        <w:tc>
          <w:tcPr>
            <w:tcW w:w="4198" w:type="dxa"/>
          </w:tcPr>
          <w:p w14:paraId="5CB12916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WBS</w:t>
            </w:r>
            <w:r w:rsidRPr="0073749C">
              <w:rPr>
                <w:rFonts w:ascii="Times New Roman" w:hAnsi="Times New Roman" w:cs="Times New Roman"/>
              </w:rPr>
              <w:t>分解指南</w:t>
            </w:r>
          </w:p>
        </w:tc>
      </w:tr>
      <w:tr w:rsidR="009E5133" w:rsidRPr="0073749C" w14:paraId="4C6648FF" w14:textId="77777777" w:rsidTr="00896863">
        <w:tc>
          <w:tcPr>
            <w:tcW w:w="1008" w:type="dxa"/>
          </w:tcPr>
          <w:p w14:paraId="03C02730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99" w:type="dxa"/>
          </w:tcPr>
          <w:p w14:paraId="7DABFFE0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QFv.G(33)08</w:t>
            </w:r>
          </w:p>
        </w:tc>
        <w:tc>
          <w:tcPr>
            <w:tcW w:w="4198" w:type="dxa"/>
          </w:tcPr>
          <w:p w14:paraId="4A84315B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风险管理规程</w:t>
            </w:r>
          </w:p>
        </w:tc>
      </w:tr>
      <w:tr w:rsidR="009E5133" w:rsidRPr="0073749C" w14:paraId="17C8150C" w14:textId="77777777" w:rsidTr="00896863">
        <w:tc>
          <w:tcPr>
            <w:tcW w:w="1008" w:type="dxa"/>
          </w:tcPr>
          <w:p w14:paraId="0B0B4FC8" w14:textId="77777777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99" w:type="dxa"/>
          </w:tcPr>
          <w:p w14:paraId="4C0069C5" w14:textId="0F6A730E" w:rsidR="009E5133" w:rsidRPr="0073749C" w:rsidRDefault="009E5133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QKZQ-</w:t>
            </w:r>
            <w:r w:rsidR="00320078" w:rsidRPr="0073749C">
              <w:rPr>
                <w:rFonts w:ascii="Times New Roman" w:hAnsi="Times New Roman" w:cs="Times New Roman"/>
              </w:rPr>
              <w:t>436A</w:t>
            </w:r>
            <w:r w:rsidRPr="0073749C">
              <w:rPr>
                <w:rFonts w:ascii="Times New Roman" w:hAnsi="Times New Roman" w:cs="Times New Roman"/>
              </w:rPr>
              <w:t>_XQ_RW_V</w:t>
            </w:r>
            <w:r w:rsidR="00CF3D8D" w:rsidRPr="0073749C">
              <w:rPr>
                <w:rFonts w:ascii="Times New Roman" w:hAnsi="Times New Roman" w:cs="Times New Roman"/>
              </w:rPr>
              <w:t>2</w:t>
            </w:r>
            <w:r w:rsidRPr="0073749C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4198" w:type="dxa"/>
          </w:tcPr>
          <w:p w14:paraId="46E69AA9" w14:textId="72A60843" w:rsidR="009E5133" w:rsidRPr="0073749C" w:rsidRDefault="00700A5A" w:rsidP="004E033F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供输油泵控制器</w:t>
            </w:r>
            <w:r w:rsidR="009E5133" w:rsidRPr="0073749C">
              <w:rPr>
                <w:rFonts w:ascii="Times New Roman" w:hAnsi="Times New Roman" w:cs="Times New Roman"/>
              </w:rPr>
              <w:t>软件任务书</w:t>
            </w:r>
          </w:p>
        </w:tc>
      </w:tr>
      <w:tr w:rsidR="00896863" w:rsidRPr="0073749C" w14:paraId="6FFDA350" w14:textId="77777777" w:rsidTr="00896863">
        <w:tc>
          <w:tcPr>
            <w:tcW w:w="1008" w:type="dxa"/>
          </w:tcPr>
          <w:p w14:paraId="205B4D51" w14:textId="706F3157" w:rsidR="00896863" w:rsidRPr="0073749C" w:rsidRDefault="00896863" w:rsidP="00896863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99" w:type="dxa"/>
          </w:tcPr>
          <w:p w14:paraId="69B1E0FC" w14:textId="1A279EEC" w:rsidR="00896863" w:rsidRPr="0073749C" w:rsidRDefault="00896863" w:rsidP="00896863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QKZQ-436A_XQ_XQ_V2.00</w:t>
            </w:r>
          </w:p>
        </w:tc>
        <w:tc>
          <w:tcPr>
            <w:tcW w:w="4198" w:type="dxa"/>
          </w:tcPr>
          <w:p w14:paraId="6811051A" w14:textId="6E73A4D6" w:rsidR="00896863" w:rsidRPr="0073749C" w:rsidRDefault="00896863" w:rsidP="00896863">
            <w:pPr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供输油泵控制器软件需求规格说明</w:t>
            </w:r>
          </w:p>
        </w:tc>
      </w:tr>
    </w:tbl>
    <w:p w14:paraId="71DC240E" w14:textId="77777777" w:rsidR="00C51EAF" w:rsidRPr="0073749C" w:rsidRDefault="00C51EAF" w:rsidP="00F121AD">
      <w:pPr>
        <w:pStyle w:val="10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r w:rsidRPr="0073749C">
        <w:rPr>
          <w:rFonts w:ascii="Times New Roman" w:hAnsi="Times New Roman" w:cs="Times New Roman"/>
          <w:sz w:val="28"/>
          <w:szCs w:val="28"/>
        </w:rPr>
        <w:t>测试准备</w:t>
      </w:r>
      <w:bookmarkEnd w:id="83"/>
      <w:bookmarkEnd w:id="84"/>
      <w:bookmarkEnd w:id="85"/>
      <w:bookmarkEnd w:id="91"/>
      <w:bookmarkEnd w:id="92"/>
    </w:p>
    <w:p w14:paraId="25601DDB" w14:textId="77777777" w:rsidR="008D594C" w:rsidRPr="0073749C" w:rsidRDefault="00450E63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bookmarkStart w:id="94" w:name="_Toc35779077"/>
      <w:bookmarkStart w:id="95" w:name="_Toc71379158"/>
      <w:r w:rsidRPr="0073749C">
        <w:rPr>
          <w:rFonts w:ascii="Times New Roman" w:hAnsi="Times New Roman" w:cs="Times New Roman"/>
          <w:sz w:val="28"/>
          <w:szCs w:val="28"/>
        </w:rPr>
        <w:t>硬件准备</w:t>
      </w:r>
      <w:bookmarkEnd w:id="94"/>
      <w:bookmarkEnd w:id="95"/>
    </w:p>
    <w:p w14:paraId="73661C45" w14:textId="77777777" w:rsidR="004C4054" w:rsidRPr="0073749C" w:rsidRDefault="004C4054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t>CSCI</w:t>
      </w:r>
      <w:r w:rsidRPr="0073749C">
        <w:rPr>
          <w:rFonts w:cs="Times New Roman"/>
          <w:color w:val="auto"/>
        </w:rPr>
        <w:t>运行的硬件环境：</w:t>
      </w:r>
    </w:p>
    <w:p w14:paraId="2F57685F" w14:textId="77777777" w:rsidR="004C4054" w:rsidRPr="0073749C" w:rsidRDefault="004C4054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t>计算机，</w:t>
      </w:r>
      <w:r w:rsidRPr="0073749C">
        <w:rPr>
          <w:rFonts w:cs="Times New Roman"/>
          <w:color w:val="auto"/>
        </w:rPr>
        <w:t xml:space="preserve">Intel(R) Core(TM)2 Duo CPU </w:t>
      </w:r>
      <w:hyperlink r:id="rId12" w:history="1">
        <w:r w:rsidRPr="0073749C">
          <w:rPr>
            <w:rFonts w:cs="Times New Roman"/>
            <w:color w:val="auto"/>
          </w:rPr>
          <w:t>E7500@2.93GHz</w:t>
        </w:r>
      </w:hyperlink>
      <w:r w:rsidRPr="0073749C">
        <w:rPr>
          <w:rFonts w:cs="Times New Roman"/>
          <w:color w:val="auto"/>
        </w:rPr>
        <w:t>CPU</w:t>
      </w:r>
      <w:r w:rsidRPr="0073749C">
        <w:rPr>
          <w:rFonts w:cs="Times New Roman"/>
          <w:color w:val="auto"/>
        </w:rPr>
        <w:t>；</w:t>
      </w:r>
    </w:p>
    <w:p w14:paraId="474BCE2B" w14:textId="77777777" w:rsidR="004C4054" w:rsidRPr="0073749C" w:rsidRDefault="004C4054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lastRenderedPageBreak/>
        <w:t>仿真器：</w:t>
      </w:r>
      <w:r w:rsidRPr="0073749C">
        <w:rPr>
          <w:rFonts w:cs="Times New Roman"/>
          <w:color w:val="auto"/>
        </w:rPr>
        <w:t>SEED-XDS510PLUS</w:t>
      </w:r>
      <w:r w:rsidRPr="0073749C">
        <w:rPr>
          <w:rFonts w:cs="Times New Roman"/>
          <w:color w:val="auto"/>
        </w:rPr>
        <w:t>；</w:t>
      </w:r>
    </w:p>
    <w:p w14:paraId="4231104D" w14:textId="40A692CF" w:rsidR="004C4054" w:rsidRPr="0073749C" w:rsidRDefault="00BE18E6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t>Q/KZQ-436A</w:t>
      </w:r>
      <w:r w:rsidRPr="0073749C">
        <w:rPr>
          <w:rFonts w:cs="Times New Roman"/>
          <w:color w:val="auto"/>
        </w:rPr>
        <w:t>供输油泵控制器</w:t>
      </w:r>
      <w:r w:rsidR="004C4054" w:rsidRPr="0073749C">
        <w:rPr>
          <w:rFonts w:cs="Times New Roman"/>
          <w:color w:val="auto"/>
        </w:rPr>
        <w:t>硬件平台。</w:t>
      </w:r>
    </w:p>
    <w:p w14:paraId="6F4B3B27" w14:textId="77777777" w:rsidR="00C51EAF" w:rsidRPr="0073749C" w:rsidRDefault="00C51EAF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bookmarkStart w:id="96" w:name="_Toc35779078"/>
      <w:bookmarkStart w:id="97" w:name="_Toc71379159"/>
      <w:r w:rsidRPr="0073749C">
        <w:rPr>
          <w:rFonts w:ascii="Times New Roman" w:hAnsi="Times New Roman" w:cs="Times New Roman"/>
          <w:sz w:val="28"/>
          <w:szCs w:val="28"/>
        </w:rPr>
        <w:t>软件准备</w:t>
      </w:r>
      <w:bookmarkEnd w:id="96"/>
      <w:bookmarkEnd w:id="97"/>
    </w:p>
    <w:p w14:paraId="34293790" w14:textId="77777777" w:rsidR="004C4054" w:rsidRPr="0073749C" w:rsidRDefault="004C4054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t>CSCI</w:t>
      </w:r>
      <w:r w:rsidRPr="0073749C">
        <w:rPr>
          <w:rFonts w:cs="Times New Roman"/>
          <w:color w:val="auto"/>
        </w:rPr>
        <w:t>运行的软件环境：</w:t>
      </w:r>
    </w:p>
    <w:p w14:paraId="2C455479" w14:textId="77777777" w:rsidR="004C4054" w:rsidRPr="0073749C" w:rsidRDefault="004C4054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t>a) MICROSOFT WINDOWS XP PROFESSIONAL EDITION SERVICE PACK 2</w:t>
      </w:r>
      <w:r w:rsidRPr="0073749C">
        <w:rPr>
          <w:rFonts w:cs="Times New Roman"/>
          <w:color w:val="auto"/>
        </w:rPr>
        <w:t>；</w:t>
      </w:r>
    </w:p>
    <w:p w14:paraId="7AC67288" w14:textId="77777777" w:rsidR="004C4054" w:rsidRPr="0073749C" w:rsidRDefault="004C4054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t>b) Code Composer Studio Versior 3.3 1.00</w:t>
      </w:r>
      <w:r w:rsidRPr="0073749C">
        <w:rPr>
          <w:rFonts w:cs="Times New Roman"/>
          <w:color w:val="auto"/>
        </w:rPr>
        <w:t>；</w:t>
      </w:r>
    </w:p>
    <w:p w14:paraId="2A24BDAC" w14:textId="77777777" w:rsidR="004C4054" w:rsidRPr="0073749C" w:rsidRDefault="004C4054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t xml:space="preserve">c) </w:t>
      </w:r>
      <w:r w:rsidRPr="0073749C">
        <w:rPr>
          <w:rFonts w:cs="Times New Roman"/>
          <w:color w:val="auto"/>
        </w:rPr>
        <w:t>上位机通讯软件（以</w:t>
      </w:r>
      <w:r w:rsidRPr="0073749C">
        <w:rPr>
          <w:rFonts w:cs="Times New Roman"/>
          <w:color w:val="auto"/>
        </w:rPr>
        <w:t>VC++</w:t>
      </w:r>
      <w:r w:rsidRPr="0073749C">
        <w:rPr>
          <w:rFonts w:cs="Times New Roman"/>
          <w:color w:val="auto"/>
        </w:rPr>
        <w:t>为基础工厂自行开发）；</w:t>
      </w:r>
    </w:p>
    <w:p w14:paraId="5E8D4979" w14:textId="77777777" w:rsidR="004C4054" w:rsidRPr="0073749C" w:rsidRDefault="004C4054" w:rsidP="00392FCB">
      <w:pPr>
        <w:pStyle w:val="230"/>
        <w:ind w:firstLineChars="200" w:firstLine="480"/>
        <w:rPr>
          <w:rFonts w:cs="Times New Roman"/>
          <w:color w:val="auto"/>
        </w:rPr>
      </w:pPr>
      <w:r w:rsidRPr="0073749C">
        <w:rPr>
          <w:rFonts w:cs="Times New Roman"/>
          <w:color w:val="auto"/>
        </w:rPr>
        <w:t>d) VC++6.0</w:t>
      </w:r>
      <w:r w:rsidRPr="0073749C">
        <w:rPr>
          <w:rFonts w:cs="Times New Roman"/>
          <w:color w:val="auto"/>
        </w:rPr>
        <w:t>。</w:t>
      </w:r>
    </w:p>
    <w:p w14:paraId="6D488690" w14:textId="77777777" w:rsidR="008361BE" w:rsidRPr="0073749C" w:rsidRDefault="004C4054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bookmarkStart w:id="98" w:name="_Toc35779079"/>
      <w:bookmarkStart w:id="99" w:name="_Toc71379160"/>
      <w:r w:rsidRPr="0073749C">
        <w:rPr>
          <w:rFonts w:ascii="Times New Roman" w:hAnsi="Times New Roman" w:cs="Times New Roman"/>
          <w:sz w:val="28"/>
          <w:szCs w:val="28"/>
        </w:rPr>
        <w:t>其他测试前的准备</w:t>
      </w:r>
      <w:bookmarkEnd w:id="98"/>
      <w:bookmarkEnd w:id="99"/>
    </w:p>
    <w:p w14:paraId="125F39D4" w14:textId="33248CBE" w:rsidR="00F061E7" w:rsidRPr="0073749C" w:rsidRDefault="004C4054" w:rsidP="00CF3D8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由于软件测试中涉及相关通电检查，因此需准备</w:t>
      </w:r>
      <w:r w:rsidR="00050B82" w:rsidRPr="0073749C">
        <w:rPr>
          <w:rFonts w:ascii="Times New Roman" w:hAnsi="Times New Roman" w:cs="Times New Roman"/>
          <w:sz w:val="24"/>
        </w:rPr>
        <w:t>270V</w:t>
      </w:r>
      <w:r w:rsidR="00050B82" w:rsidRPr="0073749C">
        <w:rPr>
          <w:rFonts w:ascii="Times New Roman" w:hAnsi="Times New Roman" w:cs="Times New Roman"/>
          <w:sz w:val="24"/>
        </w:rPr>
        <w:t>直流</w:t>
      </w:r>
      <w:r w:rsidRPr="0073749C">
        <w:rPr>
          <w:rFonts w:ascii="Times New Roman" w:hAnsi="Times New Roman" w:cs="Times New Roman"/>
          <w:sz w:val="24"/>
        </w:rPr>
        <w:t>电源（</w:t>
      </w:r>
      <w:r w:rsidRPr="0073749C">
        <w:rPr>
          <w:rFonts w:ascii="Times New Roman" w:hAnsi="Times New Roman" w:cs="Times New Roman"/>
          <w:sz w:val="24"/>
        </w:rPr>
        <w:t>1</w:t>
      </w:r>
      <w:r w:rsidRPr="0073749C">
        <w:rPr>
          <w:rFonts w:ascii="Times New Roman" w:hAnsi="Times New Roman" w:cs="Times New Roman"/>
          <w:sz w:val="24"/>
        </w:rPr>
        <w:t>台），</w:t>
      </w:r>
      <w:r w:rsidRPr="0073749C">
        <w:rPr>
          <w:rFonts w:ascii="Times New Roman" w:hAnsi="Times New Roman" w:cs="Times New Roman"/>
          <w:sz w:val="24"/>
        </w:rPr>
        <w:t>28V</w:t>
      </w:r>
      <w:r w:rsidRPr="0073749C">
        <w:rPr>
          <w:rFonts w:ascii="Times New Roman" w:hAnsi="Times New Roman" w:cs="Times New Roman"/>
          <w:sz w:val="24"/>
        </w:rPr>
        <w:t>电源，</w:t>
      </w:r>
      <w:r w:rsidRPr="0073749C">
        <w:rPr>
          <w:rFonts w:ascii="Times New Roman" w:hAnsi="Times New Roman" w:cs="Times New Roman"/>
          <w:sz w:val="24"/>
        </w:rPr>
        <w:t>RS422</w:t>
      </w:r>
      <w:r w:rsidRPr="0073749C">
        <w:rPr>
          <w:rFonts w:ascii="Times New Roman" w:hAnsi="Times New Roman" w:cs="Times New Roman"/>
          <w:sz w:val="24"/>
        </w:rPr>
        <w:t>差分转串口转接头。</w:t>
      </w:r>
    </w:p>
    <w:p w14:paraId="6A3A22B3" w14:textId="77777777" w:rsidR="00844544" w:rsidRPr="0073749C" w:rsidRDefault="00844544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bookmarkStart w:id="100" w:name="_Toc35779080"/>
      <w:bookmarkStart w:id="101" w:name="_Toc71379161"/>
      <w:r w:rsidRPr="0073749C">
        <w:rPr>
          <w:rFonts w:ascii="Times New Roman" w:hAnsi="Times New Roman" w:cs="Times New Roman"/>
          <w:sz w:val="28"/>
          <w:szCs w:val="28"/>
        </w:rPr>
        <w:t>测试计划</w:t>
      </w:r>
      <w:bookmarkEnd w:id="100"/>
      <w:bookmarkEnd w:id="101"/>
    </w:p>
    <w:p w14:paraId="107EBA8D" w14:textId="0F76DF9A" w:rsidR="00FF6CD2" w:rsidRPr="0073749C" w:rsidRDefault="00FF6CD2" w:rsidP="00B23D6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按照项目计划，</w:t>
      </w:r>
      <w:r w:rsidR="00746E13" w:rsidRPr="0073749C">
        <w:rPr>
          <w:rFonts w:ascii="Times New Roman" w:hAnsi="Times New Roman" w:cs="Times New Roman"/>
          <w:sz w:val="24"/>
        </w:rPr>
        <w:t>源代码</w:t>
      </w:r>
      <w:r w:rsidRPr="0073749C">
        <w:rPr>
          <w:rFonts w:ascii="Times New Roman" w:hAnsi="Times New Roman" w:cs="Times New Roman"/>
          <w:sz w:val="24"/>
        </w:rPr>
        <w:t>完成评审，入受控库之后，即</w:t>
      </w:r>
      <w:r w:rsidR="00392FCB" w:rsidRPr="0073749C">
        <w:rPr>
          <w:rFonts w:ascii="Times New Roman" w:hAnsi="Times New Roman" w:cs="Times New Roman"/>
          <w:sz w:val="24"/>
        </w:rPr>
        <w:t>20</w:t>
      </w:r>
      <w:r w:rsidR="000F13EC" w:rsidRPr="0073749C">
        <w:rPr>
          <w:rFonts w:ascii="Times New Roman" w:hAnsi="Times New Roman" w:cs="Times New Roman"/>
          <w:sz w:val="24"/>
        </w:rPr>
        <w:t>2</w:t>
      </w:r>
      <w:r w:rsidR="00C415DB" w:rsidRPr="0073749C">
        <w:rPr>
          <w:rFonts w:ascii="Times New Roman" w:hAnsi="Times New Roman" w:cs="Times New Roman"/>
          <w:sz w:val="24"/>
        </w:rPr>
        <w:t>3</w:t>
      </w:r>
      <w:r w:rsidRPr="0073749C">
        <w:rPr>
          <w:rFonts w:ascii="Times New Roman" w:hAnsi="Times New Roman" w:cs="Times New Roman"/>
          <w:sz w:val="24"/>
        </w:rPr>
        <w:t>年</w:t>
      </w:r>
      <w:r w:rsidR="000F13EC" w:rsidRPr="0073749C">
        <w:rPr>
          <w:rFonts w:ascii="Times New Roman" w:hAnsi="Times New Roman" w:cs="Times New Roman"/>
          <w:sz w:val="24"/>
        </w:rPr>
        <w:t>2</w:t>
      </w:r>
      <w:r w:rsidRPr="0073749C">
        <w:rPr>
          <w:rFonts w:ascii="Times New Roman" w:hAnsi="Times New Roman" w:cs="Times New Roman"/>
          <w:sz w:val="24"/>
        </w:rPr>
        <w:t>月</w:t>
      </w:r>
      <w:r w:rsidR="000F13EC" w:rsidRPr="0073749C">
        <w:rPr>
          <w:rFonts w:ascii="Times New Roman" w:hAnsi="Times New Roman" w:cs="Times New Roman"/>
          <w:sz w:val="24"/>
        </w:rPr>
        <w:t>1</w:t>
      </w:r>
      <w:r w:rsidRPr="0073749C">
        <w:rPr>
          <w:rFonts w:ascii="Times New Roman" w:hAnsi="Times New Roman" w:cs="Times New Roman"/>
          <w:sz w:val="24"/>
        </w:rPr>
        <w:t>日至</w:t>
      </w:r>
      <w:r w:rsidRPr="0073749C">
        <w:rPr>
          <w:rFonts w:ascii="Times New Roman" w:hAnsi="Times New Roman" w:cs="Times New Roman"/>
          <w:sz w:val="24"/>
        </w:rPr>
        <w:t>20</w:t>
      </w:r>
      <w:r w:rsidR="000F13EC" w:rsidRPr="0073749C">
        <w:rPr>
          <w:rFonts w:ascii="Times New Roman" w:hAnsi="Times New Roman" w:cs="Times New Roman"/>
          <w:sz w:val="24"/>
        </w:rPr>
        <w:t>2</w:t>
      </w:r>
      <w:r w:rsidR="00C415DB" w:rsidRPr="0073749C">
        <w:rPr>
          <w:rFonts w:ascii="Times New Roman" w:hAnsi="Times New Roman" w:cs="Times New Roman"/>
          <w:sz w:val="24"/>
        </w:rPr>
        <w:t>3</w:t>
      </w:r>
      <w:r w:rsidRPr="0073749C">
        <w:rPr>
          <w:rFonts w:ascii="Times New Roman" w:hAnsi="Times New Roman" w:cs="Times New Roman"/>
          <w:sz w:val="24"/>
        </w:rPr>
        <w:t>年</w:t>
      </w:r>
      <w:r w:rsidR="00C415DB" w:rsidRPr="0073749C">
        <w:rPr>
          <w:rFonts w:ascii="Times New Roman" w:hAnsi="Times New Roman" w:cs="Times New Roman"/>
          <w:sz w:val="24"/>
        </w:rPr>
        <w:t>2</w:t>
      </w:r>
      <w:r w:rsidRPr="0073749C">
        <w:rPr>
          <w:rFonts w:ascii="Times New Roman" w:hAnsi="Times New Roman" w:cs="Times New Roman"/>
          <w:sz w:val="24"/>
        </w:rPr>
        <w:t>月</w:t>
      </w:r>
      <w:r w:rsidR="000F13EC" w:rsidRPr="0073749C">
        <w:rPr>
          <w:rFonts w:ascii="Times New Roman" w:hAnsi="Times New Roman" w:cs="Times New Roman"/>
          <w:sz w:val="24"/>
        </w:rPr>
        <w:t>22</w:t>
      </w:r>
      <w:r w:rsidRPr="0073749C">
        <w:rPr>
          <w:rFonts w:ascii="Times New Roman" w:hAnsi="Times New Roman" w:cs="Times New Roman"/>
          <w:sz w:val="24"/>
        </w:rPr>
        <w:t>日</w:t>
      </w:r>
      <w:r w:rsidR="00F10E2A" w:rsidRPr="0073749C">
        <w:rPr>
          <w:rFonts w:ascii="Times New Roman" w:hAnsi="Times New Roman" w:cs="Times New Roman"/>
          <w:sz w:val="24"/>
        </w:rPr>
        <w:t>期间</w:t>
      </w:r>
      <w:r w:rsidRPr="0073749C">
        <w:rPr>
          <w:rFonts w:ascii="Times New Roman" w:hAnsi="Times New Roman" w:cs="Times New Roman"/>
          <w:sz w:val="24"/>
        </w:rPr>
        <w:t>执行</w:t>
      </w:r>
      <w:r w:rsidR="00392FCB" w:rsidRPr="0073749C">
        <w:rPr>
          <w:rFonts w:ascii="Times New Roman" w:hAnsi="Times New Roman" w:cs="Times New Roman"/>
          <w:sz w:val="24"/>
        </w:rPr>
        <w:t>软件</w:t>
      </w:r>
      <w:r w:rsidRPr="0073749C">
        <w:rPr>
          <w:rFonts w:ascii="Times New Roman" w:hAnsi="Times New Roman" w:cs="Times New Roman"/>
          <w:sz w:val="24"/>
        </w:rPr>
        <w:t>测试。软件系统测试完成后，若发现问题，软件负责人应及时与用户代表协调处理问题并达成一致意见。</w:t>
      </w:r>
    </w:p>
    <w:p w14:paraId="68C771DC" w14:textId="77777777" w:rsidR="00C477D4" w:rsidRPr="0073749C" w:rsidRDefault="00C477D4" w:rsidP="00F121AD">
      <w:pPr>
        <w:pStyle w:val="10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02" w:name="_Toc509666574"/>
      <w:bookmarkStart w:id="103" w:name="_Toc35779081"/>
      <w:bookmarkStart w:id="104" w:name="_Toc71379162"/>
      <w:bookmarkEnd w:id="33"/>
      <w:bookmarkEnd w:id="86"/>
      <w:bookmarkEnd w:id="87"/>
      <w:bookmarkEnd w:id="88"/>
      <w:r w:rsidRPr="0073749C">
        <w:rPr>
          <w:rFonts w:ascii="Times New Roman" w:hAnsi="Times New Roman" w:cs="Times New Roman"/>
          <w:sz w:val="28"/>
          <w:szCs w:val="28"/>
        </w:rPr>
        <w:t>测试说明</w:t>
      </w:r>
      <w:bookmarkEnd w:id="102"/>
      <w:bookmarkEnd w:id="103"/>
      <w:bookmarkEnd w:id="104"/>
    </w:p>
    <w:p w14:paraId="4667FF6E" w14:textId="2568FEBD" w:rsidR="00572BD4" w:rsidRPr="0073749C" w:rsidRDefault="00572BD4" w:rsidP="00935E2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由于该软件为嵌入式软件，其功能运行脱离不了</w:t>
      </w:r>
      <w:r w:rsidR="00700A5A" w:rsidRPr="0073749C">
        <w:rPr>
          <w:rFonts w:ascii="Times New Roman" w:hAnsi="Times New Roman" w:cs="Times New Roman"/>
          <w:sz w:val="24"/>
        </w:rPr>
        <w:t>供输油泵控制器</w:t>
      </w:r>
      <w:r w:rsidRPr="0073749C">
        <w:rPr>
          <w:rFonts w:ascii="Times New Roman" w:hAnsi="Times New Roman" w:cs="Times New Roman"/>
          <w:sz w:val="24"/>
        </w:rPr>
        <w:t>，并且其合格的判据与硬件参数有关，因此测试中结合硬件功能对软件的测试说明进行阐述。</w:t>
      </w:r>
    </w:p>
    <w:p w14:paraId="1EBEF821" w14:textId="542362F8" w:rsidR="0044230B" w:rsidRPr="0073749C" w:rsidRDefault="00D753C2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bookmarkStart w:id="105" w:name="_Toc35779082"/>
      <w:bookmarkStart w:id="106" w:name="_Toc71379163"/>
      <w:r w:rsidRPr="0073749C">
        <w:rPr>
          <w:rFonts w:ascii="Times New Roman" w:hAnsi="Times New Roman" w:cs="Times New Roman"/>
          <w:sz w:val="28"/>
          <w:szCs w:val="28"/>
        </w:rPr>
        <w:t>配置项</w:t>
      </w:r>
      <w:r w:rsidR="00572BD4" w:rsidRPr="0073749C">
        <w:rPr>
          <w:rFonts w:ascii="Times New Roman" w:hAnsi="Times New Roman" w:cs="Times New Roman"/>
          <w:sz w:val="28"/>
          <w:szCs w:val="28"/>
        </w:rPr>
        <w:t>测试说明</w:t>
      </w:r>
      <w:bookmarkEnd w:id="105"/>
      <w:bookmarkEnd w:id="106"/>
    </w:p>
    <w:p w14:paraId="1F41C350" w14:textId="7972F71A" w:rsidR="00572BD4" w:rsidRPr="0073749C" w:rsidRDefault="00572BD4" w:rsidP="00935E2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通过对《</w:t>
      </w:r>
      <w:r w:rsidR="00700A5A" w:rsidRPr="0073749C">
        <w:rPr>
          <w:rFonts w:ascii="Times New Roman" w:hAnsi="Times New Roman" w:cs="Times New Roman"/>
          <w:sz w:val="24"/>
        </w:rPr>
        <w:t>供输油泵控制器</w:t>
      </w:r>
      <w:r w:rsidR="006B7412" w:rsidRPr="0073749C">
        <w:rPr>
          <w:rFonts w:ascii="Times New Roman" w:hAnsi="Times New Roman" w:cs="Times New Roman"/>
          <w:sz w:val="24"/>
        </w:rPr>
        <w:t>软件</w:t>
      </w:r>
      <w:r w:rsidRPr="0073749C">
        <w:rPr>
          <w:rFonts w:ascii="Times New Roman" w:hAnsi="Times New Roman" w:cs="Times New Roman"/>
          <w:sz w:val="24"/>
        </w:rPr>
        <w:t>任务书》以及对</w:t>
      </w:r>
      <w:r w:rsidR="00930C1C" w:rsidRPr="0073749C">
        <w:rPr>
          <w:rFonts w:ascii="Times New Roman" w:hAnsi="Times New Roman" w:cs="Times New Roman"/>
          <w:sz w:val="24"/>
        </w:rPr>
        <w:t>软件</w:t>
      </w:r>
      <w:r w:rsidRPr="0073749C">
        <w:rPr>
          <w:rFonts w:ascii="Times New Roman" w:hAnsi="Times New Roman" w:cs="Times New Roman"/>
          <w:sz w:val="24"/>
        </w:rPr>
        <w:t>性能要求的解析，</w:t>
      </w:r>
      <w:r w:rsidR="00930C1C" w:rsidRPr="0073749C">
        <w:rPr>
          <w:rFonts w:ascii="Times New Roman" w:hAnsi="Times New Roman" w:cs="Times New Roman"/>
          <w:sz w:val="24"/>
        </w:rPr>
        <w:t>软件</w:t>
      </w:r>
      <w:r w:rsidRPr="0073749C">
        <w:rPr>
          <w:rFonts w:ascii="Times New Roman" w:hAnsi="Times New Roman" w:cs="Times New Roman"/>
          <w:sz w:val="24"/>
        </w:rPr>
        <w:t>功能主要为：</w:t>
      </w:r>
    </w:p>
    <w:p w14:paraId="38EE85D1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上电初始化任务</w:t>
      </w:r>
      <w:r w:rsidRPr="0073749C">
        <w:rPr>
          <w:rFonts w:ascii="Times New Roman" w:hAnsi="Times New Roman" w:cs="Times New Roman"/>
          <w:sz w:val="24"/>
        </w:rPr>
        <w:t>(M1)</w:t>
      </w:r>
      <w:r w:rsidRPr="0073749C">
        <w:rPr>
          <w:rFonts w:ascii="Times New Roman" w:hAnsi="Times New Roman" w:cs="Times New Roman"/>
          <w:sz w:val="24"/>
        </w:rPr>
        <w:t>；</w:t>
      </w:r>
    </w:p>
    <w:p w14:paraId="31906DC8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上电自检单元任务</w:t>
      </w:r>
      <w:r w:rsidRPr="0073749C">
        <w:rPr>
          <w:rFonts w:ascii="Times New Roman" w:hAnsi="Times New Roman" w:cs="Times New Roman"/>
          <w:sz w:val="24"/>
        </w:rPr>
        <w:t>(M2)</w:t>
      </w:r>
      <w:r w:rsidRPr="0073749C">
        <w:rPr>
          <w:rFonts w:ascii="Times New Roman" w:hAnsi="Times New Roman" w:cs="Times New Roman"/>
          <w:sz w:val="24"/>
        </w:rPr>
        <w:t>；</w:t>
      </w:r>
    </w:p>
    <w:p w14:paraId="0CD056BE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外部模拟量信号采集任务</w:t>
      </w:r>
      <w:r w:rsidRPr="0073749C">
        <w:rPr>
          <w:rFonts w:ascii="Times New Roman" w:hAnsi="Times New Roman" w:cs="Times New Roman"/>
          <w:sz w:val="24"/>
        </w:rPr>
        <w:t>(M3)</w:t>
      </w:r>
      <w:r w:rsidRPr="0073749C">
        <w:rPr>
          <w:rFonts w:ascii="Times New Roman" w:hAnsi="Times New Roman" w:cs="Times New Roman"/>
          <w:sz w:val="24"/>
        </w:rPr>
        <w:t>；</w:t>
      </w:r>
    </w:p>
    <w:p w14:paraId="2F9C7CA2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霍尔位置信号采集单元任务</w:t>
      </w:r>
      <w:r w:rsidRPr="0073749C">
        <w:rPr>
          <w:rFonts w:ascii="Times New Roman" w:hAnsi="Times New Roman" w:cs="Times New Roman"/>
          <w:sz w:val="24"/>
        </w:rPr>
        <w:t>(M4)</w:t>
      </w:r>
    </w:p>
    <w:p w14:paraId="216622E1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闭环调速单元任务</w:t>
      </w:r>
      <w:r w:rsidRPr="0073749C">
        <w:rPr>
          <w:rFonts w:ascii="Times New Roman" w:hAnsi="Times New Roman" w:cs="Times New Roman"/>
          <w:sz w:val="24"/>
        </w:rPr>
        <w:t>(M5)</w:t>
      </w:r>
      <w:r w:rsidRPr="0073749C">
        <w:rPr>
          <w:rFonts w:ascii="Times New Roman" w:hAnsi="Times New Roman" w:cs="Times New Roman"/>
          <w:sz w:val="24"/>
        </w:rPr>
        <w:t>；</w:t>
      </w:r>
    </w:p>
    <w:p w14:paraId="6654C4EA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周期自检单元任务</w:t>
      </w:r>
      <w:r w:rsidRPr="0073749C">
        <w:rPr>
          <w:rFonts w:ascii="Times New Roman" w:hAnsi="Times New Roman" w:cs="Times New Roman"/>
          <w:sz w:val="24"/>
        </w:rPr>
        <w:t>(M6)</w:t>
      </w:r>
      <w:r w:rsidRPr="0073749C">
        <w:rPr>
          <w:rFonts w:ascii="Times New Roman" w:hAnsi="Times New Roman" w:cs="Times New Roman"/>
          <w:sz w:val="24"/>
        </w:rPr>
        <w:t>；</w:t>
      </w:r>
    </w:p>
    <w:p w14:paraId="5D13212B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自保护停机单元任务</w:t>
      </w:r>
      <w:r w:rsidRPr="0073749C">
        <w:rPr>
          <w:rFonts w:ascii="Times New Roman" w:hAnsi="Times New Roman" w:cs="Times New Roman"/>
          <w:sz w:val="24"/>
        </w:rPr>
        <w:t>(M7)</w:t>
      </w:r>
      <w:r w:rsidRPr="0073749C">
        <w:rPr>
          <w:rFonts w:ascii="Times New Roman" w:hAnsi="Times New Roman" w:cs="Times New Roman"/>
          <w:sz w:val="24"/>
        </w:rPr>
        <w:t>；</w:t>
      </w:r>
    </w:p>
    <w:p w14:paraId="41EC587F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lastRenderedPageBreak/>
        <w:t>RS422</w:t>
      </w:r>
      <w:r w:rsidRPr="0073749C">
        <w:rPr>
          <w:rFonts w:ascii="Times New Roman" w:hAnsi="Times New Roman" w:cs="Times New Roman"/>
          <w:sz w:val="24"/>
        </w:rPr>
        <w:t>通讯单元任务</w:t>
      </w:r>
      <w:r w:rsidRPr="0073749C">
        <w:rPr>
          <w:rFonts w:ascii="Times New Roman" w:hAnsi="Times New Roman" w:cs="Times New Roman"/>
          <w:sz w:val="24"/>
        </w:rPr>
        <w:t>(M8)</w:t>
      </w:r>
      <w:r w:rsidRPr="0073749C">
        <w:rPr>
          <w:rFonts w:ascii="Times New Roman" w:hAnsi="Times New Roman" w:cs="Times New Roman"/>
          <w:sz w:val="24"/>
        </w:rPr>
        <w:t>；</w:t>
      </w:r>
    </w:p>
    <w:p w14:paraId="230BCCDE" w14:textId="77777777" w:rsidR="001E2EDB" w:rsidRPr="0073749C" w:rsidRDefault="001E2EDB" w:rsidP="0045184B">
      <w:pPr>
        <w:numPr>
          <w:ilvl w:val="0"/>
          <w:numId w:val="27"/>
        </w:numPr>
        <w:autoSpaceDE w:val="0"/>
        <w:autoSpaceDN w:val="0"/>
        <w:adjustRightInd w:val="0"/>
        <w:snapToGrid w:val="0"/>
        <w:spacing w:line="360" w:lineRule="auto"/>
        <w:ind w:left="851"/>
        <w:jc w:val="left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故障数据存储单元任务</w:t>
      </w:r>
      <w:r w:rsidRPr="0073749C">
        <w:rPr>
          <w:rFonts w:ascii="Times New Roman" w:hAnsi="Times New Roman" w:cs="Times New Roman"/>
          <w:sz w:val="24"/>
        </w:rPr>
        <w:t>(M</w:t>
      </w:r>
      <w:r w:rsidR="00106291" w:rsidRPr="0073749C">
        <w:rPr>
          <w:rFonts w:ascii="Times New Roman" w:hAnsi="Times New Roman" w:cs="Times New Roman"/>
          <w:sz w:val="24"/>
        </w:rPr>
        <w:t>9</w:t>
      </w:r>
      <w:r w:rsidRPr="0073749C">
        <w:rPr>
          <w:rFonts w:ascii="Times New Roman" w:hAnsi="Times New Roman" w:cs="Times New Roman"/>
          <w:sz w:val="24"/>
        </w:rPr>
        <w:t>)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16BF1421" w14:textId="77777777" w:rsidR="0044230B" w:rsidRPr="0073749C" w:rsidRDefault="007C631F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07" w:name="_Toc35779083"/>
      <w:bookmarkStart w:id="108" w:name="_Toc71379164"/>
      <w:r w:rsidRPr="0073749C">
        <w:rPr>
          <w:rFonts w:ascii="Times New Roman" w:hAnsi="Times New Roman" w:cs="Times New Roman"/>
          <w:sz w:val="28"/>
          <w:szCs w:val="28"/>
        </w:rPr>
        <w:t>4.1.1</w:t>
      </w:r>
      <w:r w:rsidR="003845A0" w:rsidRPr="0073749C">
        <w:rPr>
          <w:rFonts w:ascii="Times New Roman" w:hAnsi="Times New Roman" w:cs="Times New Roman"/>
          <w:sz w:val="28"/>
          <w:szCs w:val="28"/>
        </w:rPr>
        <w:t>DM_</w:t>
      </w:r>
      <w:r w:rsidR="004E033F" w:rsidRPr="0073749C">
        <w:rPr>
          <w:rFonts w:ascii="Times New Roman" w:hAnsi="Times New Roman" w:cs="Times New Roman"/>
          <w:sz w:val="28"/>
          <w:szCs w:val="28"/>
        </w:rPr>
        <w:t>G</w:t>
      </w:r>
      <w:r w:rsidR="003845A0" w:rsidRPr="0073749C">
        <w:rPr>
          <w:rFonts w:ascii="Times New Roman" w:hAnsi="Times New Roman" w:cs="Times New Roman"/>
          <w:sz w:val="28"/>
          <w:szCs w:val="28"/>
        </w:rPr>
        <w:t>N_0001</w:t>
      </w:r>
      <w:r w:rsidRPr="0073749C">
        <w:rPr>
          <w:rFonts w:ascii="Times New Roman" w:hAnsi="Times New Roman" w:cs="Times New Roman"/>
          <w:sz w:val="28"/>
          <w:szCs w:val="28"/>
        </w:rPr>
        <w:t>上电初始化</w:t>
      </w:r>
      <w:bookmarkEnd w:id="107"/>
      <w:bookmarkEnd w:id="108"/>
    </w:p>
    <w:p w14:paraId="3B73E14C" w14:textId="77777777" w:rsidR="000D214F" w:rsidRPr="0073749C" w:rsidRDefault="000D214F" w:rsidP="00800785">
      <w:pPr>
        <w:spacing w:line="360" w:lineRule="auto"/>
        <w:ind w:leftChars="171" w:left="359" w:firstLineChars="50" w:firstLine="12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该部分名称：上电初始化，标识：</w:t>
      </w:r>
      <w:r w:rsidRPr="0073749C">
        <w:rPr>
          <w:rFonts w:ascii="Times New Roman" w:hAnsi="Times New Roman" w:cs="Times New Roman"/>
          <w:sz w:val="24"/>
        </w:rPr>
        <w:t>INITIAL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6796F9FF" w14:textId="77777777" w:rsidR="000D214F" w:rsidRPr="0073749C" w:rsidRDefault="000D214F" w:rsidP="0080078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DSP</w:t>
      </w:r>
      <w:r w:rsidRPr="0073749C">
        <w:rPr>
          <w:rFonts w:ascii="Times New Roman" w:hAnsi="Times New Roman" w:cs="Times New Roman"/>
          <w:sz w:val="24"/>
        </w:rPr>
        <w:t>上电初始化执行的操作是初始化各变量参数、系统的时钟、中断向量表、</w:t>
      </w:r>
      <w:r w:rsidRPr="0073749C">
        <w:rPr>
          <w:rFonts w:ascii="Times New Roman" w:hAnsi="Times New Roman" w:cs="Times New Roman"/>
          <w:sz w:val="24"/>
        </w:rPr>
        <w:t>SPI</w:t>
      </w:r>
      <w:r w:rsidRPr="0073749C">
        <w:rPr>
          <w:rFonts w:ascii="Times New Roman" w:hAnsi="Times New Roman" w:cs="Times New Roman"/>
          <w:sz w:val="24"/>
        </w:rPr>
        <w:t>、</w:t>
      </w:r>
      <w:r w:rsidRPr="0073749C">
        <w:rPr>
          <w:rFonts w:ascii="Times New Roman" w:hAnsi="Times New Roman" w:cs="Times New Roman"/>
          <w:sz w:val="24"/>
        </w:rPr>
        <w:t>SCI</w:t>
      </w:r>
      <w:r w:rsidRPr="0073749C">
        <w:rPr>
          <w:rFonts w:ascii="Times New Roman" w:hAnsi="Times New Roman" w:cs="Times New Roman"/>
          <w:sz w:val="24"/>
        </w:rPr>
        <w:t>、</w:t>
      </w:r>
      <w:r w:rsidRPr="0073749C">
        <w:rPr>
          <w:rFonts w:ascii="Times New Roman" w:hAnsi="Times New Roman" w:cs="Times New Roman"/>
          <w:sz w:val="24"/>
        </w:rPr>
        <w:t>ADC</w:t>
      </w:r>
      <w:r w:rsidRPr="0073749C">
        <w:rPr>
          <w:rFonts w:ascii="Times New Roman" w:hAnsi="Times New Roman" w:cs="Times New Roman"/>
          <w:sz w:val="24"/>
        </w:rPr>
        <w:t>采样、</w:t>
      </w:r>
      <w:r w:rsidRPr="0073749C">
        <w:rPr>
          <w:rFonts w:ascii="Times New Roman" w:hAnsi="Times New Roman" w:cs="Times New Roman"/>
          <w:sz w:val="24"/>
        </w:rPr>
        <w:t>EV</w:t>
      </w:r>
      <w:r w:rsidRPr="0073749C">
        <w:rPr>
          <w:rFonts w:ascii="Times New Roman" w:hAnsi="Times New Roman" w:cs="Times New Roman"/>
          <w:sz w:val="24"/>
        </w:rPr>
        <w:t>事件管理器。该功能模块的测试是对</w:t>
      </w:r>
      <w:r w:rsidRPr="0073749C">
        <w:rPr>
          <w:rFonts w:ascii="Times New Roman" w:hAnsi="Times New Roman" w:cs="Times New Roman"/>
          <w:sz w:val="24"/>
        </w:rPr>
        <w:t>DSP</w:t>
      </w:r>
      <w:r w:rsidRPr="0073749C">
        <w:rPr>
          <w:rFonts w:ascii="Times New Roman" w:hAnsi="Times New Roman" w:cs="Times New Roman"/>
          <w:sz w:val="24"/>
        </w:rPr>
        <w:t>各寄存器赋初值，使其工作在一个稳定的状态。</w:t>
      </w:r>
    </w:p>
    <w:p w14:paraId="2601A03A" w14:textId="176EE3DD" w:rsidR="000D214F" w:rsidRPr="0073749C" w:rsidRDefault="000D214F" w:rsidP="00BC4319">
      <w:pPr>
        <w:pStyle w:val="affb"/>
        <w:spacing w:before="72" w:after="120" w:line="420" w:lineRule="exact"/>
        <w:rPr>
          <w:rFonts w:ascii="Times New Roman" w:eastAsia="黑体" w:hAnsi="Times New Roman" w:cs="Times New Roman"/>
          <w:sz w:val="21"/>
          <w:szCs w:val="21"/>
        </w:rPr>
      </w:pPr>
      <w:r w:rsidRPr="0073749C">
        <w:rPr>
          <w:rFonts w:ascii="Times New Roman" w:eastAsia="黑体" w:hAnsi="Times New Roman" w:cs="Times New Roman"/>
          <w:sz w:val="21"/>
          <w:szCs w:val="21"/>
        </w:rPr>
        <w:t>表</w:t>
      </w:r>
      <w:r w:rsidR="00384E41">
        <w:rPr>
          <w:rFonts w:ascii="Times New Roman" w:eastAsia="黑体" w:hAnsi="Times New Roman" w:cs="Times New Roman" w:hint="eastAsia"/>
          <w:sz w:val="21"/>
          <w:szCs w:val="21"/>
        </w:rPr>
        <w:t>2</w:t>
      </w:r>
      <w:r w:rsidRPr="0073749C">
        <w:rPr>
          <w:rFonts w:ascii="Times New Roman" w:eastAsia="黑体" w:hAnsi="Times New Roman" w:cs="Times New Roman"/>
          <w:sz w:val="21"/>
          <w:szCs w:val="21"/>
        </w:rPr>
        <w:t xml:space="preserve">   EV</w:t>
      </w:r>
      <w:r w:rsidRPr="0073749C">
        <w:rPr>
          <w:rFonts w:ascii="Times New Roman" w:eastAsia="黑体" w:hAnsi="Times New Roman" w:cs="Times New Roman"/>
          <w:sz w:val="21"/>
          <w:szCs w:val="21"/>
        </w:rPr>
        <w:t>测试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4"/>
        <w:gridCol w:w="1116"/>
        <w:gridCol w:w="1260"/>
        <w:gridCol w:w="1143"/>
        <w:gridCol w:w="1143"/>
      </w:tblGrid>
      <w:tr w:rsidR="000D214F" w:rsidRPr="0073749C" w14:paraId="52BE284D" w14:textId="77777777" w:rsidTr="00BC4319">
        <w:trPr>
          <w:trHeight w:val="362"/>
          <w:jc w:val="center"/>
        </w:trPr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76C9CD3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PWM</w:t>
            </w:r>
            <w:r w:rsidRPr="0073749C">
              <w:rPr>
                <w:rFonts w:ascii="Times New Roman" w:hAnsi="Times New Roman" w:cs="Times New Roman"/>
              </w:rPr>
              <w:t>斩波频率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0CC916A2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死区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1975FF60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GPIOA15</w:t>
            </w:r>
          </w:p>
        </w:tc>
        <w:tc>
          <w:tcPr>
            <w:tcW w:w="1143" w:type="dxa"/>
            <w:tcBorders>
              <w:top w:val="single" w:sz="12" w:space="0" w:color="auto"/>
              <w:bottom w:val="single" w:sz="12" w:space="0" w:color="auto"/>
            </w:tcBorders>
          </w:tcPr>
          <w:p w14:paraId="5ED2B407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GPIOA8</w:t>
            </w:r>
          </w:p>
        </w:tc>
        <w:tc>
          <w:tcPr>
            <w:tcW w:w="1143" w:type="dxa"/>
            <w:tcBorders>
              <w:top w:val="single" w:sz="12" w:space="0" w:color="auto"/>
              <w:bottom w:val="single" w:sz="12" w:space="0" w:color="auto"/>
            </w:tcBorders>
          </w:tcPr>
          <w:p w14:paraId="54516C8C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GPIOA7</w:t>
            </w:r>
          </w:p>
        </w:tc>
      </w:tr>
      <w:tr w:rsidR="000D214F" w:rsidRPr="0073749C" w14:paraId="717B8A61" w14:textId="77777777" w:rsidTr="00BC4319">
        <w:trPr>
          <w:trHeight w:val="362"/>
          <w:jc w:val="center"/>
        </w:trPr>
        <w:tc>
          <w:tcPr>
            <w:tcW w:w="1584" w:type="dxa"/>
            <w:tcBorders>
              <w:top w:val="single" w:sz="12" w:space="0" w:color="auto"/>
            </w:tcBorders>
          </w:tcPr>
          <w:p w14:paraId="641CEBF6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10K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4951BFA" w14:textId="6B36F908" w:rsidR="000D214F" w:rsidRPr="0073749C" w:rsidRDefault="00807D5E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2.4us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275F16F8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高电平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14:paraId="0600F712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高电平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14:paraId="6E13323F" w14:textId="77777777" w:rsidR="000D214F" w:rsidRPr="0073749C" w:rsidRDefault="000D214F" w:rsidP="00307E37">
            <w:pPr>
              <w:snapToGrid w:val="0"/>
              <w:spacing w:line="420" w:lineRule="exact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高电平</w:t>
            </w:r>
          </w:p>
        </w:tc>
      </w:tr>
    </w:tbl>
    <w:p w14:paraId="2B788FDE" w14:textId="77777777" w:rsidR="006E2FCD" w:rsidRPr="0073749C" w:rsidRDefault="000D214F" w:rsidP="00F121AD">
      <w:pPr>
        <w:spacing w:beforeLines="50" w:before="120" w:line="360" w:lineRule="auto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该功能模块无法设定</w:t>
      </w:r>
      <w:r w:rsidRPr="0073749C">
        <w:rPr>
          <w:rFonts w:ascii="Times New Roman" w:hAnsi="Times New Roman" w:cs="Times New Roman"/>
          <w:sz w:val="24"/>
        </w:rPr>
        <w:t>BIT</w:t>
      </w:r>
      <w:r w:rsidRPr="0073749C">
        <w:rPr>
          <w:rFonts w:ascii="Times New Roman" w:hAnsi="Times New Roman" w:cs="Times New Roman"/>
          <w:sz w:val="24"/>
        </w:rPr>
        <w:t>检测方式，因此需手动方式检测：</w:t>
      </w:r>
      <w:r w:rsidRPr="0073749C">
        <w:rPr>
          <w:rFonts w:ascii="Times New Roman" w:hAnsi="Times New Roman" w:cs="Times New Roman"/>
          <w:sz w:val="24"/>
        </w:rPr>
        <w:t>1</w:t>
      </w:r>
      <w:r w:rsidRPr="0073749C">
        <w:rPr>
          <w:rFonts w:ascii="Times New Roman" w:hAnsi="Times New Roman" w:cs="Times New Roman"/>
          <w:sz w:val="24"/>
        </w:rPr>
        <w:t>）在控制器连接仿真</w:t>
      </w:r>
    </w:p>
    <w:p w14:paraId="4B340F64" w14:textId="77777777" w:rsidR="000D214F" w:rsidRPr="0073749C" w:rsidRDefault="000D214F" w:rsidP="00943459">
      <w:pPr>
        <w:spacing w:line="360" w:lineRule="auto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器状态下，读取寄存器的值；</w:t>
      </w:r>
      <w:r w:rsidRPr="0073749C">
        <w:rPr>
          <w:rFonts w:ascii="Times New Roman" w:hAnsi="Times New Roman" w:cs="Times New Roman"/>
          <w:sz w:val="24"/>
        </w:rPr>
        <w:t>2</w:t>
      </w:r>
      <w:r w:rsidRPr="0073749C">
        <w:rPr>
          <w:rFonts w:ascii="Times New Roman" w:hAnsi="Times New Roman" w:cs="Times New Roman"/>
          <w:sz w:val="24"/>
        </w:rPr>
        <w:t>）通过示波器测量输出信号。</w:t>
      </w:r>
    </w:p>
    <w:p w14:paraId="008A1894" w14:textId="364C5FE1" w:rsidR="00807D5E" w:rsidRPr="0073749C" w:rsidRDefault="00807D5E" w:rsidP="00807D5E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测试说明：测试上电初始化后软件的状态是否满足配置要求。</w:t>
      </w:r>
    </w:p>
    <w:p w14:paraId="273F3DB4" w14:textId="77777777" w:rsidR="006E2FCD" w:rsidRPr="0073749C" w:rsidRDefault="006E2FCD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09" w:name="_Toc35779084"/>
      <w:bookmarkStart w:id="110" w:name="_Toc71379165"/>
      <w:r w:rsidRPr="0073749C">
        <w:rPr>
          <w:rFonts w:ascii="Times New Roman" w:hAnsi="Times New Roman" w:cs="Times New Roman"/>
          <w:sz w:val="28"/>
          <w:szCs w:val="28"/>
        </w:rPr>
        <w:t>4.1.2 DM_</w:t>
      </w:r>
      <w:r w:rsidR="004E033F" w:rsidRPr="0073749C">
        <w:rPr>
          <w:rFonts w:ascii="Times New Roman" w:hAnsi="Times New Roman" w:cs="Times New Roman"/>
          <w:sz w:val="28"/>
          <w:szCs w:val="28"/>
        </w:rPr>
        <w:t>G</w:t>
      </w:r>
      <w:r w:rsidRPr="0073749C">
        <w:rPr>
          <w:rFonts w:ascii="Times New Roman" w:hAnsi="Times New Roman" w:cs="Times New Roman"/>
          <w:sz w:val="28"/>
          <w:szCs w:val="28"/>
        </w:rPr>
        <w:t xml:space="preserve">N_0002 </w:t>
      </w:r>
      <w:r w:rsidRPr="0073749C">
        <w:rPr>
          <w:rFonts w:ascii="Times New Roman" w:hAnsi="Times New Roman" w:cs="Times New Roman"/>
          <w:sz w:val="28"/>
          <w:szCs w:val="28"/>
        </w:rPr>
        <w:t>上电自检</w:t>
      </w:r>
      <w:bookmarkEnd w:id="109"/>
      <w:bookmarkEnd w:id="110"/>
    </w:p>
    <w:p w14:paraId="402EFC15" w14:textId="77777777" w:rsidR="0081438A" w:rsidRPr="0073749C" w:rsidRDefault="0081438A" w:rsidP="00FA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49C">
        <w:rPr>
          <w:rFonts w:ascii="Times New Roman" w:hAnsi="Times New Roman" w:cs="Times New Roman"/>
        </w:rPr>
        <w:tab/>
      </w:r>
      <w:r w:rsidRPr="0073749C">
        <w:rPr>
          <w:rFonts w:ascii="Times New Roman" w:hAnsi="Times New Roman" w:cs="Times New Roman"/>
          <w:sz w:val="24"/>
          <w:szCs w:val="24"/>
        </w:rPr>
        <w:t>该部分名称：上电自检，标识：</w:t>
      </w:r>
      <w:r w:rsidRPr="0073749C">
        <w:rPr>
          <w:rFonts w:ascii="Times New Roman" w:hAnsi="Times New Roman" w:cs="Times New Roman"/>
          <w:sz w:val="24"/>
          <w:szCs w:val="24"/>
        </w:rPr>
        <w:t>POWER_UP</w:t>
      </w:r>
      <w:r w:rsidRPr="0073749C">
        <w:rPr>
          <w:rFonts w:ascii="Times New Roman" w:hAnsi="Times New Roman" w:cs="Times New Roman"/>
          <w:sz w:val="24"/>
          <w:szCs w:val="24"/>
        </w:rPr>
        <w:t>。</w:t>
      </w:r>
    </w:p>
    <w:p w14:paraId="6589755D" w14:textId="77777777" w:rsidR="006E2FCD" w:rsidRPr="0073749C" w:rsidRDefault="006E2FCD" w:rsidP="00FA5B95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3749C">
        <w:rPr>
          <w:rFonts w:ascii="Times New Roman" w:hAnsi="Times New Roman" w:cs="Times New Roman"/>
          <w:sz w:val="24"/>
          <w:szCs w:val="24"/>
        </w:rPr>
        <w:t>自检是控制器上电后，需对内部的关键功能单元电路（</w:t>
      </w:r>
      <w:r w:rsidR="0081438A" w:rsidRPr="0073749C">
        <w:rPr>
          <w:rFonts w:ascii="Times New Roman" w:hAnsi="Times New Roman" w:cs="Times New Roman"/>
          <w:sz w:val="24"/>
          <w:szCs w:val="24"/>
        </w:rPr>
        <w:t>母线电流、霍尔位置信号</w:t>
      </w:r>
      <w:r w:rsidRPr="0073749C">
        <w:rPr>
          <w:rFonts w:ascii="Times New Roman" w:hAnsi="Times New Roman" w:cs="Times New Roman"/>
          <w:sz w:val="24"/>
          <w:szCs w:val="24"/>
        </w:rPr>
        <w:t>、存储器、</w:t>
      </w:r>
      <w:r w:rsidR="00CB40E8" w:rsidRPr="0073749C">
        <w:rPr>
          <w:rFonts w:ascii="Times New Roman" w:hAnsi="Times New Roman" w:cs="Times New Roman"/>
          <w:sz w:val="24"/>
          <w:szCs w:val="24"/>
        </w:rPr>
        <w:t>母线电压、温度）</w:t>
      </w:r>
      <w:r w:rsidRPr="0073749C">
        <w:rPr>
          <w:rFonts w:ascii="Times New Roman" w:hAnsi="Times New Roman" w:cs="Times New Roman"/>
          <w:sz w:val="24"/>
          <w:szCs w:val="24"/>
        </w:rPr>
        <w:t>等状态进行判断，以得到控制器是否具备工作状态的条件。该部分是通过上位机</w:t>
      </w:r>
      <w:r w:rsidR="00CB40E8" w:rsidRPr="0073749C">
        <w:rPr>
          <w:rFonts w:ascii="Times New Roman" w:hAnsi="Times New Roman" w:cs="Times New Roman"/>
          <w:sz w:val="24"/>
          <w:szCs w:val="24"/>
        </w:rPr>
        <w:t>上电自检故障位</w:t>
      </w:r>
      <w:r w:rsidRPr="0073749C">
        <w:rPr>
          <w:rFonts w:ascii="Times New Roman" w:hAnsi="Times New Roman" w:cs="Times New Roman"/>
          <w:sz w:val="24"/>
          <w:szCs w:val="24"/>
        </w:rPr>
        <w:t>检测，读取上位机状态按钮，评判其功能的正确性。</w:t>
      </w:r>
    </w:p>
    <w:p w14:paraId="1D58C4AB" w14:textId="272C9D3A" w:rsidR="00264CB5" w:rsidRPr="0073749C" w:rsidRDefault="00264CB5" w:rsidP="00264CB5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测试说明：</w:t>
      </w:r>
      <w:r w:rsidR="00B57AA6" w:rsidRPr="0073749C">
        <w:rPr>
          <w:rFonts w:ascii="Times New Roman" w:hAnsi="Times New Roman" w:cs="Times New Roman"/>
          <w:sz w:val="24"/>
        </w:rPr>
        <w:t>测试上电自检项目是否满足自检逻辑及故障上报要求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6568526A" w14:textId="3B80C451" w:rsidR="0044230B" w:rsidRPr="0073749C" w:rsidRDefault="007C631F" w:rsidP="00F121AD">
      <w:pPr>
        <w:pStyle w:val="3"/>
        <w:spacing w:beforeLines="50" w:before="120" w:afterLines="50"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111" w:name="_Toc35779085"/>
      <w:bookmarkStart w:id="112" w:name="_Toc71379166"/>
      <w:r w:rsidRPr="0073749C">
        <w:rPr>
          <w:rFonts w:ascii="Times New Roman" w:hAnsi="Times New Roman" w:cs="Times New Roman"/>
          <w:sz w:val="28"/>
          <w:szCs w:val="28"/>
        </w:rPr>
        <w:t>4.1.</w:t>
      </w:r>
      <w:r w:rsidR="00A97D49" w:rsidRPr="0073749C">
        <w:rPr>
          <w:rFonts w:ascii="Times New Roman" w:hAnsi="Times New Roman" w:cs="Times New Roman"/>
          <w:sz w:val="28"/>
          <w:szCs w:val="28"/>
        </w:rPr>
        <w:t>3</w:t>
      </w:r>
      <w:r w:rsidR="008E4EB2" w:rsidRPr="0073749C">
        <w:rPr>
          <w:rFonts w:ascii="Times New Roman" w:hAnsi="Times New Roman" w:cs="Times New Roman"/>
          <w:sz w:val="28"/>
          <w:szCs w:val="28"/>
        </w:rPr>
        <w:t xml:space="preserve"> </w:t>
      </w:r>
      <w:r w:rsidR="003845A0" w:rsidRPr="0073749C">
        <w:rPr>
          <w:rFonts w:ascii="Times New Roman" w:hAnsi="Times New Roman" w:cs="Times New Roman"/>
          <w:sz w:val="28"/>
          <w:szCs w:val="28"/>
        </w:rPr>
        <w:t>DM_</w:t>
      </w:r>
      <w:r w:rsidR="004E033F" w:rsidRPr="0073749C">
        <w:rPr>
          <w:rFonts w:ascii="Times New Roman" w:hAnsi="Times New Roman" w:cs="Times New Roman"/>
          <w:sz w:val="28"/>
          <w:szCs w:val="28"/>
        </w:rPr>
        <w:t>G</w:t>
      </w:r>
      <w:r w:rsidR="003845A0" w:rsidRPr="0073749C">
        <w:rPr>
          <w:rFonts w:ascii="Times New Roman" w:hAnsi="Times New Roman" w:cs="Times New Roman"/>
          <w:sz w:val="28"/>
          <w:szCs w:val="28"/>
        </w:rPr>
        <w:t>N_000</w:t>
      </w:r>
      <w:r w:rsidR="00A97D49" w:rsidRPr="0073749C">
        <w:rPr>
          <w:rFonts w:ascii="Times New Roman" w:hAnsi="Times New Roman" w:cs="Times New Roman"/>
          <w:sz w:val="28"/>
          <w:szCs w:val="28"/>
        </w:rPr>
        <w:t>3</w:t>
      </w:r>
      <w:r w:rsidR="004E033F" w:rsidRPr="0073749C">
        <w:rPr>
          <w:rFonts w:ascii="Times New Roman" w:hAnsi="Times New Roman" w:cs="Times New Roman"/>
          <w:sz w:val="28"/>
          <w:szCs w:val="28"/>
        </w:rPr>
        <w:t xml:space="preserve"> </w:t>
      </w:r>
      <w:r w:rsidR="00DF5A12" w:rsidRPr="0073749C">
        <w:rPr>
          <w:rFonts w:ascii="Times New Roman" w:hAnsi="Times New Roman" w:cs="Times New Roman"/>
          <w:sz w:val="28"/>
          <w:szCs w:val="28"/>
        </w:rPr>
        <w:t>6</w:t>
      </w:r>
      <w:r w:rsidR="00A038C0" w:rsidRPr="0073749C">
        <w:rPr>
          <w:rFonts w:ascii="Times New Roman" w:hAnsi="Times New Roman" w:cs="Times New Roman"/>
          <w:sz w:val="28"/>
          <w:szCs w:val="28"/>
        </w:rPr>
        <w:t>路模拟</w:t>
      </w:r>
      <w:r w:rsidR="00EA28CF">
        <w:rPr>
          <w:rFonts w:ascii="Times New Roman" w:hAnsi="Times New Roman" w:cs="Times New Roman" w:hint="eastAsia"/>
          <w:sz w:val="28"/>
          <w:szCs w:val="28"/>
        </w:rPr>
        <w:t>量</w:t>
      </w:r>
      <w:r w:rsidRPr="0073749C">
        <w:rPr>
          <w:rFonts w:ascii="Times New Roman" w:hAnsi="Times New Roman" w:cs="Times New Roman"/>
          <w:sz w:val="28"/>
          <w:szCs w:val="28"/>
        </w:rPr>
        <w:t>采集</w:t>
      </w:r>
      <w:bookmarkEnd w:id="111"/>
      <w:bookmarkEnd w:id="112"/>
    </w:p>
    <w:p w14:paraId="6E2EA058" w14:textId="2D6450EE" w:rsidR="00BC4319" w:rsidRPr="0073749C" w:rsidRDefault="00307E37" w:rsidP="00871C1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该部分名称：模拟</w:t>
      </w:r>
      <w:r w:rsidR="00EA28CF">
        <w:rPr>
          <w:rFonts w:ascii="Times New Roman" w:hAnsi="Times New Roman" w:cs="Times New Roman" w:hint="eastAsia"/>
          <w:sz w:val="24"/>
        </w:rPr>
        <w:t>量</w:t>
      </w:r>
      <w:r w:rsidRPr="0073749C">
        <w:rPr>
          <w:rFonts w:ascii="Times New Roman" w:hAnsi="Times New Roman" w:cs="Times New Roman"/>
          <w:sz w:val="24"/>
        </w:rPr>
        <w:t>采集，标识：</w:t>
      </w:r>
      <w:r w:rsidRPr="0073749C">
        <w:rPr>
          <w:rFonts w:ascii="Times New Roman" w:hAnsi="Times New Roman" w:cs="Times New Roman"/>
          <w:sz w:val="24"/>
        </w:rPr>
        <w:t>ADCCAIY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3F049704" w14:textId="77777777" w:rsidR="002F40D9" w:rsidRDefault="00307E37" w:rsidP="002F40D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本系统由于考虑到</w:t>
      </w:r>
      <w:r w:rsidRPr="0073749C">
        <w:rPr>
          <w:rFonts w:ascii="Times New Roman" w:hAnsi="Times New Roman" w:cs="Times New Roman"/>
          <w:sz w:val="24"/>
        </w:rPr>
        <w:t>BIT</w:t>
      </w:r>
      <w:r w:rsidR="00BC4319" w:rsidRPr="0073749C">
        <w:rPr>
          <w:rFonts w:ascii="Times New Roman" w:hAnsi="Times New Roman" w:cs="Times New Roman"/>
          <w:sz w:val="24"/>
        </w:rPr>
        <w:t>设计以及电机的驱动</w:t>
      </w:r>
      <w:r w:rsidRPr="0073749C">
        <w:rPr>
          <w:rFonts w:ascii="Times New Roman" w:hAnsi="Times New Roman" w:cs="Times New Roman"/>
          <w:sz w:val="24"/>
        </w:rPr>
        <w:t>控制，共有</w:t>
      </w:r>
      <w:r w:rsidR="00BB510F" w:rsidRPr="0073749C">
        <w:rPr>
          <w:rFonts w:ascii="Times New Roman" w:hAnsi="Times New Roman" w:cs="Times New Roman"/>
          <w:sz w:val="24"/>
        </w:rPr>
        <w:t>6</w:t>
      </w:r>
      <w:r w:rsidRPr="0073749C">
        <w:rPr>
          <w:rFonts w:ascii="Times New Roman" w:hAnsi="Times New Roman" w:cs="Times New Roman"/>
          <w:sz w:val="24"/>
        </w:rPr>
        <w:t>组外部采样</w:t>
      </w:r>
      <w:r w:rsidR="00943459" w:rsidRPr="0073749C">
        <w:rPr>
          <w:rFonts w:ascii="Times New Roman" w:hAnsi="Times New Roman" w:cs="Times New Roman"/>
          <w:sz w:val="24"/>
        </w:rPr>
        <w:t>采样周期</w:t>
      </w:r>
      <w:r w:rsidR="00943459" w:rsidRPr="0073749C">
        <w:rPr>
          <w:rFonts w:ascii="Times New Roman" w:hAnsi="Times New Roman" w:cs="Times New Roman"/>
          <w:sz w:val="24"/>
        </w:rPr>
        <w:t>100us</w:t>
      </w:r>
      <w:r w:rsidR="00943459" w:rsidRPr="0073749C">
        <w:rPr>
          <w:rFonts w:ascii="Times New Roman" w:hAnsi="Times New Roman" w:cs="Times New Roman"/>
          <w:sz w:val="24"/>
        </w:rPr>
        <w:t>。该</w:t>
      </w:r>
      <w:r w:rsidR="00BB510F" w:rsidRPr="0073749C">
        <w:rPr>
          <w:rFonts w:ascii="Times New Roman" w:hAnsi="Times New Roman" w:cs="Times New Roman"/>
          <w:sz w:val="24"/>
        </w:rPr>
        <w:t>6</w:t>
      </w:r>
      <w:r w:rsidR="00943459" w:rsidRPr="0073749C">
        <w:rPr>
          <w:rFonts w:ascii="Times New Roman" w:hAnsi="Times New Roman" w:cs="Times New Roman"/>
          <w:sz w:val="24"/>
        </w:rPr>
        <w:t>路模拟量信号输入至</w:t>
      </w:r>
      <w:r w:rsidR="00943459" w:rsidRPr="0073749C">
        <w:rPr>
          <w:rFonts w:ascii="Times New Roman" w:hAnsi="Times New Roman" w:cs="Times New Roman"/>
          <w:sz w:val="24"/>
        </w:rPr>
        <w:t>DSP</w:t>
      </w:r>
      <w:r w:rsidR="00943459" w:rsidRPr="0073749C">
        <w:rPr>
          <w:rFonts w:ascii="Times New Roman" w:hAnsi="Times New Roman" w:cs="Times New Roman"/>
          <w:sz w:val="24"/>
        </w:rPr>
        <w:t>的</w:t>
      </w:r>
      <w:r w:rsidR="00943459" w:rsidRPr="0073749C">
        <w:rPr>
          <w:rFonts w:ascii="Times New Roman" w:hAnsi="Times New Roman" w:cs="Times New Roman"/>
          <w:sz w:val="24"/>
        </w:rPr>
        <w:t>AD</w:t>
      </w:r>
      <w:r w:rsidR="00943459" w:rsidRPr="0073749C">
        <w:rPr>
          <w:rFonts w:ascii="Times New Roman" w:hAnsi="Times New Roman" w:cs="Times New Roman"/>
          <w:sz w:val="24"/>
        </w:rPr>
        <w:t>采集端口，经过滤波、平滑和量值变换，处理后的数据用作实时保护（</w:t>
      </w:r>
      <w:r w:rsidR="00096141" w:rsidRPr="0073749C">
        <w:rPr>
          <w:rFonts w:ascii="Times New Roman" w:hAnsi="Times New Roman" w:cs="Times New Roman"/>
          <w:sz w:val="24"/>
        </w:rPr>
        <w:t>上电自检、周期自检及</w:t>
      </w:r>
      <w:r w:rsidR="00943459" w:rsidRPr="0073749C">
        <w:rPr>
          <w:rFonts w:ascii="Times New Roman" w:hAnsi="Times New Roman" w:cs="Times New Roman"/>
          <w:sz w:val="24"/>
        </w:rPr>
        <w:t>自保护停机），并通过</w:t>
      </w:r>
      <w:r w:rsidR="00943459" w:rsidRPr="0073749C">
        <w:rPr>
          <w:rFonts w:ascii="Times New Roman" w:hAnsi="Times New Roman" w:cs="Times New Roman"/>
          <w:sz w:val="24"/>
        </w:rPr>
        <w:t>RS422</w:t>
      </w:r>
      <w:r w:rsidR="00943459" w:rsidRPr="0073749C">
        <w:rPr>
          <w:rFonts w:ascii="Times New Roman" w:hAnsi="Times New Roman" w:cs="Times New Roman"/>
          <w:sz w:val="24"/>
        </w:rPr>
        <w:t>串口发送给</w:t>
      </w:r>
      <w:r w:rsidR="00943459" w:rsidRPr="0073749C">
        <w:rPr>
          <w:rFonts w:ascii="Times New Roman" w:hAnsi="Times New Roman" w:cs="Times New Roman"/>
          <w:sz w:val="24"/>
        </w:rPr>
        <w:t>RIU</w:t>
      </w:r>
      <w:r w:rsidR="00943459" w:rsidRPr="0073749C">
        <w:rPr>
          <w:rFonts w:ascii="Times New Roman" w:hAnsi="Times New Roman" w:cs="Times New Roman"/>
          <w:sz w:val="24"/>
        </w:rPr>
        <w:t>。</w:t>
      </w:r>
      <w:r w:rsidRPr="0073749C">
        <w:rPr>
          <w:rFonts w:ascii="Times New Roman" w:hAnsi="Times New Roman" w:cs="Times New Roman"/>
          <w:sz w:val="24"/>
        </w:rPr>
        <w:t>软件功能为：开辟</w:t>
      </w:r>
      <w:r w:rsidRPr="0073749C">
        <w:rPr>
          <w:rFonts w:ascii="Times New Roman" w:hAnsi="Times New Roman" w:cs="Times New Roman"/>
          <w:sz w:val="24"/>
        </w:rPr>
        <w:t>DSP</w:t>
      </w:r>
      <w:r w:rsidRPr="0073749C">
        <w:rPr>
          <w:rFonts w:ascii="Times New Roman" w:hAnsi="Times New Roman" w:cs="Times New Roman"/>
          <w:sz w:val="24"/>
        </w:rPr>
        <w:t>的</w:t>
      </w:r>
      <w:r w:rsidRPr="0073749C">
        <w:rPr>
          <w:rFonts w:ascii="Times New Roman" w:hAnsi="Times New Roman" w:cs="Times New Roman"/>
          <w:sz w:val="24"/>
        </w:rPr>
        <w:t>A/D</w:t>
      </w:r>
      <w:r w:rsidRPr="0073749C">
        <w:rPr>
          <w:rFonts w:ascii="Times New Roman" w:hAnsi="Times New Roman" w:cs="Times New Roman"/>
          <w:sz w:val="24"/>
        </w:rPr>
        <w:t>采样单元，将外部处理的信号转换成内部需要的处理数据。</w:t>
      </w:r>
    </w:p>
    <w:p w14:paraId="246445E4" w14:textId="10FC6D95" w:rsidR="00307E37" w:rsidRPr="0073749C" w:rsidRDefault="00307E37" w:rsidP="002F40D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测试说明：为了验证</w:t>
      </w:r>
      <w:r w:rsidRPr="0073749C">
        <w:rPr>
          <w:rFonts w:ascii="Times New Roman" w:hAnsi="Times New Roman" w:cs="Times New Roman"/>
          <w:sz w:val="24"/>
        </w:rPr>
        <w:t>A/D</w:t>
      </w:r>
      <w:r w:rsidRPr="0073749C">
        <w:rPr>
          <w:rFonts w:ascii="Times New Roman" w:hAnsi="Times New Roman" w:cs="Times New Roman"/>
          <w:sz w:val="24"/>
        </w:rPr>
        <w:t>的正确性，</w:t>
      </w:r>
      <w:r w:rsidR="00096141" w:rsidRPr="0073749C">
        <w:rPr>
          <w:rFonts w:ascii="Times New Roman" w:hAnsi="Times New Roman" w:cs="Times New Roman"/>
          <w:sz w:val="24"/>
        </w:rPr>
        <w:t>通过定点测试模拟电源电压实际值与软件采集值进行比较，验证采集精度是否满足要求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35D9F992" w14:textId="6B4DB20C" w:rsidR="00307E37" w:rsidRPr="0073749C" w:rsidRDefault="00307E37" w:rsidP="009A38B9">
      <w:pPr>
        <w:snapToGrid w:val="0"/>
        <w:spacing w:line="360" w:lineRule="auto"/>
        <w:ind w:firstLineChars="150" w:firstLine="315"/>
        <w:jc w:val="center"/>
        <w:rPr>
          <w:rFonts w:ascii="Times New Roman" w:eastAsia="黑体" w:hAnsi="Times New Roman" w:cs="Times New Roman"/>
        </w:rPr>
      </w:pPr>
      <w:r w:rsidRPr="0073749C">
        <w:rPr>
          <w:rFonts w:ascii="Times New Roman" w:eastAsia="黑体" w:hAnsi="Times New Roman" w:cs="Times New Roman"/>
        </w:rPr>
        <w:lastRenderedPageBreak/>
        <w:t>表</w:t>
      </w:r>
      <w:r w:rsidR="00384E41">
        <w:rPr>
          <w:rFonts w:ascii="Times New Roman" w:eastAsia="黑体" w:hAnsi="Times New Roman" w:cs="Times New Roman"/>
        </w:rPr>
        <w:t>3</w:t>
      </w:r>
      <w:r w:rsidR="00BB510F" w:rsidRPr="0073749C">
        <w:rPr>
          <w:rFonts w:ascii="Times New Roman" w:eastAsia="黑体" w:hAnsi="Times New Roman" w:cs="Times New Roman"/>
        </w:rPr>
        <w:t xml:space="preserve">  </w:t>
      </w:r>
      <w:r w:rsidRPr="0073749C">
        <w:rPr>
          <w:rFonts w:ascii="Times New Roman" w:eastAsia="黑体" w:hAnsi="Times New Roman" w:cs="Times New Roman"/>
        </w:rPr>
        <w:t>模拟采样参数列表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3"/>
        <w:gridCol w:w="1276"/>
        <w:gridCol w:w="2808"/>
        <w:gridCol w:w="2299"/>
      </w:tblGrid>
      <w:tr w:rsidR="006B31BE" w:rsidRPr="0073749C" w14:paraId="77999665" w14:textId="77777777" w:rsidTr="007C3FE5">
        <w:trPr>
          <w:trHeight w:val="362"/>
          <w:jc w:val="center"/>
        </w:trPr>
        <w:tc>
          <w:tcPr>
            <w:tcW w:w="12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48234B" w14:textId="77777777" w:rsidR="006B31BE" w:rsidRPr="0073749C" w:rsidRDefault="006B31BE" w:rsidP="004E033F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采样参数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7EB224" w14:textId="77777777" w:rsidR="006B31BE" w:rsidRPr="0073749C" w:rsidRDefault="006B31BE" w:rsidP="004E033F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采样周期</w:t>
            </w:r>
          </w:p>
        </w:tc>
        <w:tc>
          <w:tcPr>
            <w:tcW w:w="28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84C3E7" w14:textId="77777777" w:rsidR="006B31BE" w:rsidRPr="0073749C" w:rsidRDefault="006B31BE" w:rsidP="004E033F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采样处理</w:t>
            </w:r>
          </w:p>
        </w:tc>
        <w:tc>
          <w:tcPr>
            <w:tcW w:w="22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5C50EE" w14:textId="77777777" w:rsidR="006B31BE" w:rsidRPr="0073749C" w:rsidRDefault="006B31BE" w:rsidP="004E033F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滤波处理</w:t>
            </w:r>
          </w:p>
        </w:tc>
      </w:tr>
      <w:tr w:rsidR="00BC1D23" w:rsidRPr="0073749C" w14:paraId="2A90BE14" w14:textId="77777777" w:rsidTr="007C3FE5">
        <w:trPr>
          <w:trHeight w:val="362"/>
          <w:jc w:val="center"/>
        </w:trPr>
        <w:tc>
          <w:tcPr>
            <w:tcW w:w="1283" w:type="dxa"/>
            <w:vAlign w:val="center"/>
          </w:tcPr>
          <w:p w14:paraId="5A2B9C06" w14:textId="7D07C4E6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270V</w:t>
            </w:r>
            <w:r w:rsidRPr="0073749C">
              <w:rPr>
                <w:rFonts w:ascii="Times New Roman" w:hAnsi="Times New Roman" w:cs="Times New Roman"/>
                <w:color w:val="000000"/>
              </w:rPr>
              <w:t>电源电压</w:t>
            </w:r>
          </w:p>
        </w:tc>
        <w:tc>
          <w:tcPr>
            <w:tcW w:w="1276" w:type="dxa"/>
            <w:vAlign w:val="center"/>
          </w:tcPr>
          <w:p w14:paraId="560D6B6B" w14:textId="2A5D7D89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100us</w:t>
            </w:r>
          </w:p>
        </w:tc>
        <w:tc>
          <w:tcPr>
            <w:tcW w:w="2808" w:type="dxa"/>
            <w:vAlign w:val="center"/>
          </w:tcPr>
          <w:p w14:paraId="5BDECE85" w14:textId="73275933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直接读取</w:t>
            </w:r>
            <w:r w:rsidRPr="0073749C">
              <w:rPr>
                <w:rFonts w:ascii="Times New Roman" w:hAnsi="Times New Roman" w:cs="Times New Roman"/>
                <w:color w:val="000000"/>
              </w:rPr>
              <w:t>ADC</w:t>
            </w:r>
            <w:r w:rsidRPr="0073749C">
              <w:rPr>
                <w:rFonts w:ascii="Times New Roman" w:hAnsi="Times New Roman" w:cs="Times New Roman"/>
                <w:color w:val="000000"/>
              </w:rPr>
              <w:t>结果寄存器</w:t>
            </w:r>
          </w:p>
        </w:tc>
        <w:tc>
          <w:tcPr>
            <w:tcW w:w="2299" w:type="dxa"/>
            <w:vAlign w:val="center"/>
          </w:tcPr>
          <w:p w14:paraId="0DA5BEAD" w14:textId="5D52C6DB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一阶平滑滤波</w:t>
            </w:r>
          </w:p>
        </w:tc>
      </w:tr>
      <w:tr w:rsidR="00BC1D23" w:rsidRPr="0073749C" w14:paraId="4575BD30" w14:textId="77777777" w:rsidTr="007C3FE5">
        <w:trPr>
          <w:trHeight w:val="362"/>
          <w:jc w:val="center"/>
        </w:trPr>
        <w:tc>
          <w:tcPr>
            <w:tcW w:w="1283" w:type="dxa"/>
            <w:vAlign w:val="center"/>
          </w:tcPr>
          <w:p w14:paraId="0DD8C6D5" w14:textId="62D29B17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270V</w:t>
            </w:r>
            <w:r w:rsidRPr="0073749C">
              <w:rPr>
                <w:rFonts w:ascii="Times New Roman" w:hAnsi="Times New Roman" w:cs="Times New Roman"/>
                <w:color w:val="000000"/>
              </w:rPr>
              <w:t>电源电流</w:t>
            </w:r>
          </w:p>
        </w:tc>
        <w:tc>
          <w:tcPr>
            <w:tcW w:w="1276" w:type="dxa"/>
            <w:vAlign w:val="center"/>
          </w:tcPr>
          <w:p w14:paraId="50508A62" w14:textId="159C6D1F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100us</w:t>
            </w:r>
          </w:p>
        </w:tc>
        <w:tc>
          <w:tcPr>
            <w:tcW w:w="2808" w:type="dxa"/>
            <w:vAlign w:val="center"/>
          </w:tcPr>
          <w:p w14:paraId="3CD9A380" w14:textId="4C603F5B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直接读取</w:t>
            </w:r>
            <w:r w:rsidRPr="0073749C">
              <w:rPr>
                <w:rFonts w:ascii="Times New Roman" w:hAnsi="Times New Roman" w:cs="Times New Roman"/>
                <w:color w:val="000000"/>
              </w:rPr>
              <w:t>ADC</w:t>
            </w:r>
            <w:r w:rsidRPr="0073749C">
              <w:rPr>
                <w:rFonts w:ascii="Times New Roman" w:hAnsi="Times New Roman" w:cs="Times New Roman"/>
                <w:color w:val="000000"/>
              </w:rPr>
              <w:t>结果寄存器</w:t>
            </w:r>
          </w:p>
        </w:tc>
        <w:tc>
          <w:tcPr>
            <w:tcW w:w="2299" w:type="dxa"/>
            <w:vAlign w:val="center"/>
          </w:tcPr>
          <w:p w14:paraId="04622D6F" w14:textId="699E2879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</w:rPr>
              <w:t>减去电流采样的零点，</w:t>
            </w:r>
            <w:r w:rsidRPr="0073749C">
              <w:rPr>
                <w:rFonts w:ascii="Times New Roman" w:hAnsi="Times New Roman" w:cs="Times New Roman"/>
                <w:color w:val="000000"/>
              </w:rPr>
              <w:t>求</w:t>
            </w:r>
            <w:r w:rsidRPr="0073749C">
              <w:rPr>
                <w:rFonts w:ascii="Times New Roman" w:hAnsi="Times New Roman" w:cs="Times New Roman"/>
                <w:color w:val="000000"/>
              </w:rPr>
              <w:t>32</w:t>
            </w:r>
            <w:r w:rsidRPr="0073749C">
              <w:rPr>
                <w:rFonts w:ascii="Times New Roman" w:hAnsi="Times New Roman" w:cs="Times New Roman"/>
                <w:color w:val="000000"/>
              </w:rPr>
              <w:t>次平均，再进行一阶平滑滤波</w:t>
            </w:r>
          </w:p>
        </w:tc>
      </w:tr>
      <w:tr w:rsidR="00BC1D23" w:rsidRPr="0073749C" w14:paraId="40B582D4" w14:textId="77777777" w:rsidTr="007C3FE5">
        <w:trPr>
          <w:trHeight w:val="362"/>
          <w:jc w:val="center"/>
        </w:trPr>
        <w:tc>
          <w:tcPr>
            <w:tcW w:w="1283" w:type="dxa"/>
            <w:vAlign w:val="center"/>
          </w:tcPr>
          <w:p w14:paraId="50E7A750" w14:textId="1C68E0FA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控制器温度</w:t>
            </w:r>
          </w:p>
        </w:tc>
        <w:tc>
          <w:tcPr>
            <w:tcW w:w="1276" w:type="dxa"/>
            <w:vAlign w:val="center"/>
          </w:tcPr>
          <w:p w14:paraId="620A8FD6" w14:textId="4A1D1917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100us</w:t>
            </w:r>
          </w:p>
        </w:tc>
        <w:tc>
          <w:tcPr>
            <w:tcW w:w="2808" w:type="dxa"/>
            <w:vAlign w:val="center"/>
          </w:tcPr>
          <w:p w14:paraId="4A3CF489" w14:textId="3169EC3F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直接读取</w:t>
            </w:r>
            <w:r w:rsidRPr="0073749C">
              <w:rPr>
                <w:rFonts w:ascii="Times New Roman" w:hAnsi="Times New Roman" w:cs="Times New Roman"/>
                <w:color w:val="000000"/>
              </w:rPr>
              <w:t>ADC</w:t>
            </w:r>
            <w:r w:rsidRPr="0073749C">
              <w:rPr>
                <w:rFonts w:ascii="Times New Roman" w:hAnsi="Times New Roman" w:cs="Times New Roman"/>
                <w:color w:val="000000"/>
              </w:rPr>
              <w:t>结果寄存器</w:t>
            </w:r>
          </w:p>
        </w:tc>
        <w:tc>
          <w:tcPr>
            <w:tcW w:w="2299" w:type="dxa"/>
            <w:vAlign w:val="center"/>
          </w:tcPr>
          <w:p w14:paraId="1F7E05E9" w14:textId="542B24AC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求</w:t>
            </w:r>
            <w:r w:rsidRPr="0073749C">
              <w:rPr>
                <w:rFonts w:ascii="Times New Roman" w:hAnsi="Times New Roman" w:cs="Times New Roman"/>
                <w:color w:val="000000"/>
              </w:rPr>
              <w:t>256</w:t>
            </w:r>
            <w:r w:rsidRPr="0073749C">
              <w:rPr>
                <w:rFonts w:ascii="Times New Roman" w:hAnsi="Times New Roman" w:cs="Times New Roman"/>
                <w:color w:val="000000"/>
              </w:rPr>
              <w:t>次平均，再进行一阶平滑滤波</w:t>
            </w:r>
          </w:p>
        </w:tc>
      </w:tr>
      <w:tr w:rsidR="00BC1D23" w:rsidRPr="0073749C" w14:paraId="4A0F5519" w14:textId="77777777" w:rsidTr="007C3FE5">
        <w:trPr>
          <w:trHeight w:val="362"/>
          <w:jc w:val="center"/>
        </w:trPr>
        <w:tc>
          <w:tcPr>
            <w:tcW w:w="1283" w:type="dxa"/>
            <w:vAlign w:val="center"/>
          </w:tcPr>
          <w:p w14:paraId="0E68C7ED" w14:textId="023484B9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控制器温度</w:t>
            </w:r>
          </w:p>
        </w:tc>
        <w:tc>
          <w:tcPr>
            <w:tcW w:w="1276" w:type="dxa"/>
            <w:vAlign w:val="center"/>
          </w:tcPr>
          <w:p w14:paraId="64CA7875" w14:textId="729CCD21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100us</w:t>
            </w:r>
          </w:p>
        </w:tc>
        <w:tc>
          <w:tcPr>
            <w:tcW w:w="2808" w:type="dxa"/>
            <w:vAlign w:val="center"/>
          </w:tcPr>
          <w:p w14:paraId="467C0488" w14:textId="4C713A57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直接读取</w:t>
            </w:r>
            <w:r w:rsidRPr="0073749C">
              <w:rPr>
                <w:rFonts w:ascii="Times New Roman" w:hAnsi="Times New Roman" w:cs="Times New Roman"/>
                <w:color w:val="000000"/>
              </w:rPr>
              <w:t>ADC</w:t>
            </w:r>
            <w:r w:rsidRPr="0073749C">
              <w:rPr>
                <w:rFonts w:ascii="Times New Roman" w:hAnsi="Times New Roman" w:cs="Times New Roman"/>
                <w:color w:val="000000"/>
              </w:rPr>
              <w:t>结果寄存器</w:t>
            </w:r>
          </w:p>
        </w:tc>
        <w:tc>
          <w:tcPr>
            <w:tcW w:w="2299" w:type="dxa"/>
            <w:vAlign w:val="center"/>
          </w:tcPr>
          <w:p w14:paraId="1EC6C20E" w14:textId="2E548390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求</w:t>
            </w:r>
            <w:r w:rsidRPr="0073749C">
              <w:rPr>
                <w:rFonts w:ascii="Times New Roman" w:hAnsi="Times New Roman" w:cs="Times New Roman"/>
                <w:color w:val="000000"/>
              </w:rPr>
              <w:t>256</w:t>
            </w:r>
            <w:r w:rsidRPr="0073749C">
              <w:rPr>
                <w:rFonts w:ascii="Times New Roman" w:hAnsi="Times New Roman" w:cs="Times New Roman"/>
                <w:color w:val="000000"/>
              </w:rPr>
              <w:t>次平均，再进行一阶平滑滤波</w:t>
            </w:r>
          </w:p>
        </w:tc>
      </w:tr>
      <w:tr w:rsidR="00BC1D23" w:rsidRPr="0073749C" w14:paraId="08B0BC2C" w14:textId="77777777" w:rsidTr="007C3FE5">
        <w:trPr>
          <w:trHeight w:val="362"/>
          <w:jc w:val="center"/>
        </w:trPr>
        <w:tc>
          <w:tcPr>
            <w:tcW w:w="1283" w:type="dxa"/>
            <w:vAlign w:val="center"/>
          </w:tcPr>
          <w:p w14:paraId="49407AE5" w14:textId="108B0DED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U</w:t>
            </w:r>
            <w:r w:rsidRPr="0073749C">
              <w:rPr>
                <w:rFonts w:ascii="Times New Roman" w:hAnsi="Times New Roman" w:cs="Times New Roman"/>
                <w:color w:val="000000"/>
              </w:rPr>
              <w:t>相电流</w:t>
            </w:r>
          </w:p>
        </w:tc>
        <w:tc>
          <w:tcPr>
            <w:tcW w:w="1276" w:type="dxa"/>
            <w:vAlign w:val="center"/>
          </w:tcPr>
          <w:p w14:paraId="49B782BA" w14:textId="7F03ED23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100us</w:t>
            </w:r>
          </w:p>
        </w:tc>
        <w:tc>
          <w:tcPr>
            <w:tcW w:w="2808" w:type="dxa"/>
            <w:vAlign w:val="center"/>
          </w:tcPr>
          <w:p w14:paraId="201EE3C0" w14:textId="17D67259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直接读取</w:t>
            </w:r>
            <w:r w:rsidRPr="0073749C">
              <w:rPr>
                <w:rFonts w:ascii="Times New Roman" w:hAnsi="Times New Roman" w:cs="Times New Roman"/>
                <w:color w:val="000000"/>
              </w:rPr>
              <w:t>ADC</w:t>
            </w:r>
            <w:r w:rsidRPr="0073749C">
              <w:rPr>
                <w:rFonts w:ascii="Times New Roman" w:hAnsi="Times New Roman" w:cs="Times New Roman"/>
                <w:color w:val="000000"/>
              </w:rPr>
              <w:t>结果寄存器</w:t>
            </w:r>
          </w:p>
        </w:tc>
        <w:tc>
          <w:tcPr>
            <w:tcW w:w="2299" w:type="dxa"/>
            <w:vAlign w:val="center"/>
          </w:tcPr>
          <w:p w14:paraId="5C140FD8" w14:textId="686C7EC6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</w:rPr>
              <w:t>在计算电流闭环时，减去电流采样的零点，</w:t>
            </w:r>
            <w:r w:rsidRPr="0073749C">
              <w:rPr>
                <w:rFonts w:ascii="Times New Roman" w:hAnsi="Times New Roman" w:cs="Times New Roman"/>
                <w:color w:val="000000"/>
              </w:rPr>
              <w:t>再进行一阶平滑滤波</w:t>
            </w:r>
          </w:p>
        </w:tc>
      </w:tr>
      <w:tr w:rsidR="00BC1D23" w:rsidRPr="0073749C" w14:paraId="23D832E0" w14:textId="77777777" w:rsidTr="007C3FE5">
        <w:trPr>
          <w:trHeight w:val="362"/>
          <w:jc w:val="center"/>
        </w:trPr>
        <w:tc>
          <w:tcPr>
            <w:tcW w:w="1283" w:type="dxa"/>
            <w:vAlign w:val="center"/>
          </w:tcPr>
          <w:p w14:paraId="7F2F8A45" w14:textId="65D10539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V</w:t>
            </w:r>
            <w:r w:rsidRPr="0073749C">
              <w:rPr>
                <w:rFonts w:ascii="Times New Roman" w:hAnsi="Times New Roman" w:cs="Times New Roman"/>
                <w:color w:val="000000"/>
              </w:rPr>
              <w:t>相电流</w:t>
            </w:r>
          </w:p>
        </w:tc>
        <w:tc>
          <w:tcPr>
            <w:tcW w:w="1276" w:type="dxa"/>
            <w:vAlign w:val="center"/>
          </w:tcPr>
          <w:p w14:paraId="5DD8724D" w14:textId="1D225B4C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100us</w:t>
            </w:r>
          </w:p>
        </w:tc>
        <w:tc>
          <w:tcPr>
            <w:tcW w:w="2808" w:type="dxa"/>
            <w:vAlign w:val="center"/>
          </w:tcPr>
          <w:p w14:paraId="53A5C9EA" w14:textId="2D39D3ED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  <w:color w:val="000000"/>
              </w:rPr>
              <w:t>直接读取</w:t>
            </w:r>
            <w:r w:rsidRPr="0073749C">
              <w:rPr>
                <w:rFonts w:ascii="Times New Roman" w:hAnsi="Times New Roman" w:cs="Times New Roman"/>
                <w:color w:val="000000"/>
              </w:rPr>
              <w:t>ADC</w:t>
            </w:r>
            <w:r w:rsidRPr="0073749C">
              <w:rPr>
                <w:rFonts w:ascii="Times New Roman" w:hAnsi="Times New Roman" w:cs="Times New Roman"/>
                <w:color w:val="000000"/>
              </w:rPr>
              <w:t>结果寄存器</w:t>
            </w:r>
          </w:p>
        </w:tc>
        <w:tc>
          <w:tcPr>
            <w:tcW w:w="2299" w:type="dxa"/>
            <w:vAlign w:val="center"/>
          </w:tcPr>
          <w:p w14:paraId="1A3FFCF6" w14:textId="47F5316C" w:rsidR="00BC1D23" w:rsidRPr="0073749C" w:rsidRDefault="00BC1D23" w:rsidP="00BC1D23">
            <w:pPr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73749C">
              <w:rPr>
                <w:rFonts w:ascii="Times New Roman" w:hAnsi="Times New Roman" w:cs="Times New Roman"/>
              </w:rPr>
              <w:t>在计算电流闭环时，减去电流采样的零点，</w:t>
            </w:r>
            <w:r w:rsidRPr="0073749C">
              <w:rPr>
                <w:rFonts w:ascii="Times New Roman" w:hAnsi="Times New Roman" w:cs="Times New Roman"/>
                <w:color w:val="000000"/>
              </w:rPr>
              <w:t>再进行一阶平滑滤波</w:t>
            </w:r>
          </w:p>
        </w:tc>
      </w:tr>
    </w:tbl>
    <w:p w14:paraId="0999AB74" w14:textId="4071D577" w:rsidR="009C47BD" w:rsidRPr="0073749C" w:rsidRDefault="009C47BD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13" w:name="_Toc35779087"/>
      <w:bookmarkStart w:id="114" w:name="_Toc71379168"/>
      <w:r w:rsidRPr="0073749C">
        <w:rPr>
          <w:rFonts w:ascii="Times New Roman" w:hAnsi="Times New Roman" w:cs="Times New Roman"/>
          <w:sz w:val="28"/>
          <w:szCs w:val="28"/>
        </w:rPr>
        <w:t>4.1.</w:t>
      </w:r>
      <w:r w:rsidR="008E4EB2" w:rsidRPr="0073749C">
        <w:rPr>
          <w:rFonts w:ascii="Times New Roman" w:hAnsi="Times New Roman" w:cs="Times New Roman"/>
          <w:sz w:val="28"/>
          <w:szCs w:val="28"/>
        </w:rPr>
        <w:t>4</w:t>
      </w:r>
      <w:r w:rsidRPr="0073749C">
        <w:rPr>
          <w:rFonts w:ascii="Times New Roman" w:hAnsi="Times New Roman" w:cs="Times New Roman"/>
          <w:sz w:val="28"/>
          <w:szCs w:val="28"/>
        </w:rPr>
        <w:t xml:space="preserve"> DM_</w:t>
      </w:r>
      <w:r w:rsidR="004E033F" w:rsidRPr="0073749C">
        <w:rPr>
          <w:rFonts w:ascii="Times New Roman" w:hAnsi="Times New Roman" w:cs="Times New Roman"/>
          <w:sz w:val="28"/>
          <w:szCs w:val="28"/>
        </w:rPr>
        <w:t>G</w:t>
      </w:r>
      <w:r w:rsidRPr="0073749C">
        <w:rPr>
          <w:rFonts w:ascii="Times New Roman" w:hAnsi="Times New Roman" w:cs="Times New Roman"/>
          <w:sz w:val="28"/>
          <w:szCs w:val="28"/>
        </w:rPr>
        <w:t>N_000</w:t>
      </w:r>
      <w:r w:rsidR="008E4EB2" w:rsidRPr="0073749C">
        <w:rPr>
          <w:rFonts w:ascii="Times New Roman" w:hAnsi="Times New Roman" w:cs="Times New Roman"/>
          <w:sz w:val="28"/>
          <w:szCs w:val="28"/>
        </w:rPr>
        <w:t>4</w:t>
      </w:r>
      <w:r w:rsidR="00E84D85" w:rsidRPr="0073749C">
        <w:rPr>
          <w:rFonts w:ascii="Times New Roman" w:hAnsi="Times New Roman" w:cs="Times New Roman"/>
          <w:sz w:val="28"/>
          <w:szCs w:val="28"/>
        </w:rPr>
        <w:t>电机转速闭环调节</w:t>
      </w:r>
      <w:bookmarkEnd w:id="113"/>
      <w:bookmarkEnd w:id="114"/>
    </w:p>
    <w:p w14:paraId="675349BE" w14:textId="77777777" w:rsidR="00360552" w:rsidRPr="0073749C" w:rsidRDefault="00360552" w:rsidP="001B7C0F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3749C">
        <w:rPr>
          <w:rFonts w:ascii="Times New Roman" w:hAnsi="Times New Roman" w:cs="Times New Roman"/>
          <w:sz w:val="24"/>
          <w:szCs w:val="24"/>
        </w:rPr>
        <w:t>该部分名称：</w:t>
      </w:r>
      <w:r w:rsidR="001B7C0F" w:rsidRPr="0073749C">
        <w:rPr>
          <w:rFonts w:ascii="Times New Roman" w:hAnsi="Times New Roman" w:cs="Times New Roman"/>
          <w:sz w:val="24"/>
          <w:szCs w:val="24"/>
        </w:rPr>
        <w:t>闭环调速</w:t>
      </w:r>
      <w:r w:rsidRPr="0073749C">
        <w:rPr>
          <w:rFonts w:ascii="Times New Roman" w:hAnsi="Times New Roman" w:cs="Times New Roman"/>
          <w:sz w:val="24"/>
          <w:szCs w:val="24"/>
        </w:rPr>
        <w:t>，标识：</w:t>
      </w:r>
      <w:r w:rsidR="001B7C0F" w:rsidRPr="0073749C">
        <w:rPr>
          <w:rFonts w:ascii="Times New Roman" w:hAnsi="Times New Roman" w:cs="Times New Roman"/>
          <w:sz w:val="24"/>
          <w:szCs w:val="24"/>
        </w:rPr>
        <w:t>SPEED</w:t>
      </w:r>
      <w:r w:rsidRPr="0073749C">
        <w:rPr>
          <w:rFonts w:ascii="Times New Roman" w:hAnsi="Times New Roman" w:cs="Times New Roman"/>
          <w:sz w:val="24"/>
          <w:szCs w:val="24"/>
        </w:rPr>
        <w:t>。</w:t>
      </w:r>
    </w:p>
    <w:p w14:paraId="1B5B219D" w14:textId="77777777" w:rsidR="008B27FD" w:rsidRPr="0073749C" w:rsidRDefault="008B27FD" w:rsidP="00D81925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闭环调速单元是软件的核心控制单元，该单元需运行在上电自检通过后的待机状态，在该状态下，软件在接收到控制指令后，通过电流传感器检测的相电流，估算电机转子的位置并计算得到电机转速，再经过转速闭环计算得到</w:t>
      </w:r>
      <w:r w:rsidRPr="0073749C">
        <w:rPr>
          <w:rFonts w:ascii="Times New Roman" w:hAnsi="Times New Roman" w:cs="Times New Roman"/>
          <w:sz w:val="24"/>
        </w:rPr>
        <w:t>PWM</w:t>
      </w:r>
      <w:r w:rsidRPr="0073749C">
        <w:rPr>
          <w:rFonts w:ascii="Times New Roman" w:hAnsi="Times New Roman" w:cs="Times New Roman"/>
          <w:sz w:val="24"/>
        </w:rPr>
        <w:t>输出信号，驱动电机运转。</w:t>
      </w:r>
    </w:p>
    <w:p w14:paraId="35742819" w14:textId="1D9B4574" w:rsidR="009C47BD" w:rsidRPr="0073749C" w:rsidRDefault="00D81925" w:rsidP="00D81925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测试说明：</w:t>
      </w:r>
      <w:r w:rsidR="0073749C">
        <w:rPr>
          <w:rFonts w:ascii="Times New Roman" w:hAnsi="Times New Roman" w:cs="Times New Roman" w:hint="eastAsia"/>
          <w:sz w:val="24"/>
        </w:rPr>
        <w:t>测试电机输出的转速</w:t>
      </w:r>
      <w:r w:rsidR="000838CA">
        <w:rPr>
          <w:rFonts w:ascii="Times New Roman" w:hAnsi="Times New Roman" w:cs="Times New Roman" w:hint="eastAsia"/>
          <w:sz w:val="24"/>
        </w:rPr>
        <w:t>、</w:t>
      </w:r>
      <w:r w:rsidR="0073749C">
        <w:rPr>
          <w:rFonts w:ascii="Times New Roman" w:hAnsi="Times New Roman" w:cs="Times New Roman" w:hint="eastAsia"/>
          <w:sz w:val="24"/>
        </w:rPr>
        <w:t>功率</w:t>
      </w:r>
      <w:r w:rsidR="000838CA">
        <w:rPr>
          <w:rFonts w:ascii="Times New Roman" w:hAnsi="Times New Roman" w:cs="Times New Roman" w:hint="eastAsia"/>
          <w:sz w:val="24"/>
        </w:rPr>
        <w:t>、启动时间等</w:t>
      </w:r>
      <w:r w:rsidR="0073749C">
        <w:rPr>
          <w:rFonts w:ascii="Times New Roman" w:hAnsi="Times New Roman" w:cs="Times New Roman" w:hint="eastAsia"/>
          <w:sz w:val="24"/>
        </w:rPr>
        <w:t>是否满足</w:t>
      </w:r>
      <w:r w:rsidR="00FB561B">
        <w:rPr>
          <w:rFonts w:ascii="Times New Roman" w:hAnsi="Times New Roman" w:cs="Times New Roman" w:hint="eastAsia"/>
          <w:sz w:val="24"/>
        </w:rPr>
        <w:t>要求</w:t>
      </w:r>
      <w:r w:rsidR="009C47BD" w:rsidRPr="0073749C">
        <w:rPr>
          <w:rFonts w:ascii="Times New Roman" w:hAnsi="Times New Roman" w:cs="Times New Roman"/>
          <w:sz w:val="24"/>
        </w:rPr>
        <w:t>。</w:t>
      </w:r>
    </w:p>
    <w:p w14:paraId="44330BDE" w14:textId="4D477EDB" w:rsidR="00D73075" w:rsidRPr="0073749C" w:rsidRDefault="00D73075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15" w:name="_Toc71379169"/>
      <w:r w:rsidRPr="0073749C">
        <w:rPr>
          <w:rFonts w:ascii="Times New Roman" w:hAnsi="Times New Roman" w:cs="Times New Roman"/>
          <w:sz w:val="28"/>
          <w:szCs w:val="28"/>
        </w:rPr>
        <w:t>4.1.</w:t>
      </w:r>
      <w:r w:rsidR="008E4EB2" w:rsidRPr="0073749C">
        <w:rPr>
          <w:rFonts w:ascii="Times New Roman" w:hAnsi="Times New Roman" w:cs="Times New Roman"/>
          <w:sz w:val="28"/>
          <w:szCs w:val="28"/>
        </w:rPr>
        <w:t>5</w:t>
      </w:r>
      <w:r w:rsidRPr="0073749C">
        <w:rPr>
          <w:rFonts w:ascii="Times New Roman" w:hAnsi="Times New Roman" w:cs="Times New Roman"/>
          <w:sz w:val="28"/>
          <w:szCs w:val="28"/>
        </w:rPr>
        <w:t xml:space="preserve"> DM_</w:t>
      </w:r>
      <w:r w:rsidR="004E033F" w:rsidRPr="0073749C">
        <w:rPr>
          <w:rFonts w:ascii="Times New Roman" w:hAnsi="Times New Roman" w:cs="Times New Roman"/>
          <w:sz w:val="28"/>
          <w:szCs w:val="28"/>
        </w:rPr>
        <w:t>G</w:t>
      </w:r>
      <w:r w:rsidRPr="0073749C">
        <w:rPr>
          <w:rFonts w:ascii="Times New Roman" w:hAnsi="Times New Roman" w:cs="Times New Roman"/>
          <w:sz w:val="28"/>
          <w:szCs w:val="28"/>
        </w:rPr>
        <w:t>N_000</w:t>
      </w:r>
      <w:r w:rsidR="008E4EB2" w:rsidRPr="0073749C">
        <w:rPr>
          <w:rFonts w:ascii="Times New Roman" w:hAnsi="Times New Roman" w:cs="Times New Roman"/>
          <w:sz w:val="28"/>
          <w:szCs w:val="28"/>
        </w:rPr>
        <w:t>5</w:t>
      </w:r>
      <w:r w:rsidRPr="0073749C">
        <w:rPr>
          <w:rFonts w:ascii="Times New Roman" w:hAnsi="Times New Roman" w:cs="Times New Roman"/>
          <w:sz w:val="28"/>
          <w:szCs w:val="28"/>
        </w:rPr>
        <w:t>周期自检</w:t>
      </w:r>
      <w:bookmarkEnd w:id="115"/>
    </w:p>
    <w:p w14:paraId="755B1F35" w14:textId="77777777" w:rsidR="00425617" w:rsidRPr="0073749C" w:rsidRDefault="00425617" w:rsidP="00425617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该部分名称：</w:t>
      </w:r>
      <w:r w:rsidR="00413722" w:rsidRPr="0073749C">
        <w:rPr>
          <w:rFonts w:ascii="Times New Roman" w:hAnsi="Times New Roman" w:cs="Times New Roman"/>
          <w:sz w:val="24"/>
        </w:rPr>
        <w:t>周期自检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43C9331C" w14:textId="77777777" w:rsidR="009704CE" w:rsidRPr="0073749C" w:rsidRDefault="009704CE" w:rsidP="009704CE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软件周期性的对</w:t>
      </w:r>
      <w:r w:rsidRPr="0073749C">
        <w:rPr>
          <w:rFonts w:ascii="Times New Roman" w:hAnsi="Times New Roman" w:cs="Times New Roman"/>
          <w:sz w:val="24"/>
        </w:rPr>
        <w:t>270V</w:t>
      </w:r>
      <w:r w:rsidRPr="0073749C">
        <w:rPr>
          <w:rFonts w:ascii="Times New Roman" w:hAnsi="Times New Roman" w:cs="Times New Roman"/>
          <w:sz w:val="24"/>
        </w:rPr>
        <w:t>电源母线电流、</w:t>
      </w:r>
      <w:r w:rsidRPr="0073749C">
        <w:rPr>
          <w:rFonts w:ascii="Times New Roman" w:hAnsi="Times New Roman" w:cs="Times New Roman"/>
          <w:sz w:val="24"/>
        </w:rPr>
        <w:t>270V</w:t>
      </w:r>
      <w:r w:rsidRPr="0073749C">
        <w:rPr>
          <w:rFonts w:ascii="Times New Roman" w:hAnsi="Times New Roman" w:cs="Times New Roman"/>
          <w:sz w:val="24"/>
        </w:rPr>
        <w:t>电源电压、控制器</w:t>
      </w:r>
      <w:r w:rsidR="007D6562" w:rsidRPr="0073749C">
        <w:rPr>
          <w:rFonts w:ascii="Times New Roman" w:hAnsi="Times New Roman" w:cs="Times New Roman"/>
          <w:sz w:val="24"/>
        </w:rPr>
        <w:t>温度</w:t>
      </w:r>
      <w:r w:rsidRPr="0073749C">
        <w:rPr>
          <w:rFonts w:ascii="Times New Roman" w:hAnsi="Times New Roman" w:cs="Times New Roman"/>
          <w:sz w:val="24"/>
        </w:rPr>
        <w:t>、转速</w:t>
      </w:r>
      <w:r w:rsidR="007D6562" w:rsidRPr="0073749C">
        <w:rPr>
          <w:rFonts w:ascii="Times New Roman" w:hAnsi="Times New Roman" w:cs="Times New Roman"/>
          <w:sz w:val="24"/>
        </w:rPr>
        <w:t>等参数</w:t>
      </w:r>
      <w:r w:rsidRPr="0073749C">
        <w:rPr>
          <w:rFonts w:ascii="Times New Roman" w:hAnsi="Times New Roman" w:cs="Times New Roman"/>
          <w:sz w:val="24"/>
        </w:rPr>
        <w:t>进行检测，并根据参数的特性设置</w:t>
      </w:r>
      <w:r w:rsidR="00413722" w:rsidRPr="0073749C">
        <w:rPr>
          <w:rFonts w:ascii="Times New Roman" w:hAnsi="Times New Roman" w:cs="Times New Roman"/>
          <w:sz w:val="24"/>
        </w:rPr>
        <w:t>连续</w:t>
      </w:r>
      <w:r w:rsidRPr="0073749C">
        <w:rPr>
          <w:rFonts w:ascii="Times New Roman" w:hAnsi="Times New Roman" w:cs="Times New Roman"/>
          <w:sz w:val="24"/>
        </w:rPr>
        <w:t>故障判断的周期和阈值，在故障位被置位后，通过</w:t>
      </w:r>
      <w:r w:rsidRPr="0073749C">
        <w:rPr>
          <w:rFonts w:ascii="Times New Roman" w:hAnsi="Times New Roman" w:cs="Times New Roman"/>
          <w:sz w:val="24"/>
        </w:rPr>
        <w:t>RS422</w:t>
      </w:r>
      <w:r w:rsidRPr="0073749C">
        <w:rPr>
          <w:rFonts w:ascii="Times New Roman" w:hAnsi="Times New Roman" w:cs="Times New Roman"/>
          <w:sz w:val="24"/>
        </w:rPr>
        <w:t>串口将故障位，按通讯协议的上报要求发送到机上</w:t>
      </w:r>
      <w:r w:rsidRPr="0073749C">
        <w:rPr>
          <w:rFonts w:ascii="Times New Roman" w:hAnsi="Times New Roman" w:cs="Times New Roman"/>
          <w:sz w:val="24"/>
        </w:rPr>
        <w:t>RIU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18BA8095" w14:textId="77777777" w:rsidR="00D73075" w:rsidRPr="0073749C" w:rsidRDefault="009704CE" w:rsidP="003F291C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测试说明：</w:t>
      </w:r>
      <w:r w:rsidR="00A32863" w:rsidRPr="0073749C">
        <w:rPr>
          <w:rFonts w:ascii="Times New Roman" w:hAnsi="Times New Roman" w:cs="Times New Roman"/>
          <w:sz w:val="24"/>
        </w:rPr>
        <w:t>需</w:t>
      </w:r>
      <w:r w:rsidR="00413722" w:rsidRPr="0073749C">
        <w:rPr>
          <w:rFonts w:ascii="Times New Roman" w:hAnsi="Times New Roman" w:cs="Times New Roman"/>
          <w:sz w:val="24"/>
        </w:rPr>
        <w:t>测试</w:t>
      </w:r>
      <w:r w:rsidR="007D6562" w:rsidRPr="0073749C">
        <w:rPr>
          <w:rFonts w:ascii="Times New Roman" w:hAnsi="Times New Roman" w:cs="Times New Roman"/>
          <w:sz w:val="24"/>
        </w:rPr>
        <w:t>参数故障连续判断周期和阈值的准确性。</w:t>
      </w:r>
    </w:p>
    <w:p w14:paraId="45E38B93" w14:textId="56090B1D" w:rsidR="007C631F" w:rsidRPr="0073749C" w:rsidRDefault="007C631F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16" w:name="_Toc35779088"/>
      <w:bookmarkStart w:id="117" w:name="_Toc71379170"/>
      <w:r w:rsidRPr="0073749C">
        <w:rPr>
          <w:rFonts w:ascii="Times New Roman" w:hAnsi="Times New Roman" w:cs="Times New Roman"/>
          <w:sz w:val="28"/>
          <w:szCs w:val="28"/>
        </w:rPr>
        <w:t>4.1.</w:t>
      </w:r>
      <w:r w:rsidR="008E4EB2" w:rsidRPr="0073749C">
        <w:rPr>
          <w:rFonts w:ascii="Times New Roman" w:hAnsi="Times New Roman" w:cs="Times New Roman"/>
          <w:sz w:val="28"/>
          <w:szCs w:val="28"/>
        </w:rPr>
        <w:t xml:space="preserve">6 </w:t>
      </w:r>
      <w:r w:rsidR="003845A0" w:rsidRPr="0073749C">
        <w:rPr>
          <w:rFonts w:ascii="Times New Roman" w:hAnsi="Times New Roman" w:cs="Times New Roman"/>
          <w:sz w:val="28"/>
          <w:szCs w:val="28"/>
        </w:rPr>
        <w:t>DM_</w:t>
      </w:r>
      <w:r w:rsidR="004E033F" w:rsidRPr="0073749C">
        <w:rPr>
          <w:rFonts w:ascii="Times New Roman" w:hAnsi="Times New Roman" w:cs="Times New Roman"/>
          <w:sz w:val="28"/>
          <w:szCs w:val="28"/>
        </w:rPr>
        <w:t>G</w:t>
      </w:r>
      <w:r w:rsidR="003845A0" w:rsidRPr="0073749C">
        <w:rPr>
          <w:rFonts w:ascii="Times New Roman" w:hAnsi="Times New Roman" w:cs="Times New Roman"/>
          <w:sz w:val="28"/>
          <w:szCs w:val="28"/>
        </w:rPr>
        <w:t>N_000</w:t>
      </w:r>
      <w:r w:rsidR="008E4EB2" w:rsidRPr="0073749C">
        <w:rPr>
          <w:rFonts w:ascii="Times New Roman" w:hAnsi="Times New Roman" w:cs="Times New Roman"/>
          <w:sz w:val="28"/>
          <w:szCs w:val="28"/>
        </w:rPr>
        <w:t>6</w:t>
      </w:r>
      <w:r w:rsidRPr="0073749C">
        <w:rPr>
          <w:rFonts w:ascii="Times New Roman" w:hAnsi="Times New Roman" w:cs="Times New Roman"/>
          <w:sz w:val="28"/>
          <w:szCs w:val="28"/>
        </w:rPr>
        <w:t>自保护停机</w:t>
      </w:r>
      <w:bookmarkEnd w:id="116"/>
      <w:bookmarkEnd w:id="117"/>
      <w:r w:rsidR="00733FA8">
        <w:rPr>
          <w:rFonts w:ascii="Times New Roman" w:hAnsi="Times New Roman" w:cs="Times New Roman" w:hint="eastAsia"/>
          <w:sz w:val="28"/>
          <w:szCs w:val="28"/>
        </w:rPr>
        <w:t>/</w:t>
      </w:r>
      <w:r w:rsidR="00733FA8">
        <w:rPr>
          <w:rFonts w:ascii="Times New Roman" w:hAnsi="Times New Roman" w:cs="Times New Roman" w:hint="eastAsia"/>
          <w:sz w:val="28"/>
          <w:szCs w:val="28"/>
        </w:rPr>
        <w:t>降额运行</w:t>
      </w:r>
    </w:p>
    <w:p w14:paraId="456E7020" w14:textId="7C669B5E" w:rsidR="00E17741" w:rsidRPr="0073749C" w:rsidRDefault="00E17741" w:rsidP="005C6AAC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该部分名称：</w:t>
      </w:r>
      <w:r w:rsidR="00733FA8" w:rsidRPr="00733FA8">
        <w:rPr>
          <w:rFonts w:ascii="Times New Roman" w:hAnsi="Times New Roman" w:cs="Times New Roman"/>
          <w:sz w:val="24"/>
        </w:rPr>
        <w:t>自保护停机</w:t>
      </w:r>
      <w:r w:rsidR="00733FA8" w:rsidRPr="00733FA8">
        <w:rPr>
          <w:rFonts w:ascii="Times New Roman" w:hAnsi="Times New Roman" w:cs="Times New Roman" w:hint="eastAsia"/>
          <w:sz w:val="24"/>
        </w:rPr>
        <w:t>/</w:t>
      </w:r>
      <w:r w:rsidR="00733FA8" w:rsidRPr="00733FA8">
        <w:rPr>
          <w:rFonts w:ascii="Times New Roman" w:hAnsi="Times New Roman" w:cs="Times New Roman"/>
          <w:sz w:val="24"/>
        </w:rPr>
        <w:t>降额运行</w:t>
      </w:r>
      <w:r w:rsidRPr="0073749C">
        <w:rPr>
          <w:rFonts w:ascii="Times New Roman" w:hAnsi="Times New Roman" w:cs="Times New Roman"/>
          <w:sz w:val="24"/>
        </w:rPr>
        <w:t>，标识：</w:t>
      </w:r>
      <w:r w:rsidR="00D81925" w:rsidRPr="0073749C">
        <w:rPr>
          <w:rFonts w:ascii="Times New Roman" w:hAnsi="Times New Roman" w:cs="Times New Roman"/>
          <w:sz w:val="24"/>
        </w:rPr>
        <w:t>PROTECT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38D060C7" w14:textId="77777777" w:rsidR="00D81925" w:rsidRPr="0073749C" w:rsidRDefault="00476CDB" w:rsidP="00E17741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控制器具备自保护停机功能，通过周期性采样电机运行各关键参数，及时有效的对控制器进行保护。</w:t>
      </w:r>
    </w:p>
    <w:p w14:paraId="2D1D9460" w14:textId="77777777" w:rsidR="00476CDB" w:rsidRPr="0073749C" w:rsidRDefault="00D81925" w:rsidP="00E17741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测试说明：</w:t>
      </w:r>
      <w:r w:rsidR="00476CDB" w:rsidRPr="0073749C">
        <w:rPr>
          <w:rFonts w:ascii="Times New Roman" w:hAnsi="Times New Roman" w:cs="Times New Roman"/>
          <w:sz w:val="24"/>
        </w:rPr>
        <w:t>该模块需测试停机保护阀值设置的准确性和合理性，以及恢复正常后，电机能否正确的执行相应的启动操作。</w:t>
      </w:r>
    </w:p>
    <w:p w14:paraId="62D1F7CC" w14:textId="4A58E421" w:rsidR="00D81925" w:rsidRPr="0073749C" w:rsidRDefault="00D81925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18" w:name="_Toc71379171"/>
      <w:r w:rsidRPr="0073749C">
        <w:rPr>
          <w:rFonts w:ascii="Times New Roman" w:hAnsi="Times New Roman" w:cs="Times New Roman"/>
          <w:sz w:val="28"/>
          <w:szCs w:val="28"/>
        </w:rPr>
        <w:lastRenderedPageBreak/>
        <w:t>4.1.</w:t>
      </w:r>
      <w:r w:rsidR="008E4EB2" w:rsidRPr="0073749C">
        <w:rPr>
          <w:rFonts w:ascii="Times New Roman" w:hAnsi="Times New Roman" w:cs="Times New Roman"/>
          <w:sz w:val="28"/>
          <w:szCs w:val="28"/>
        </w:rPr>
        <w:t>7</w:t>
      </w:r>
      <w:r w:rsidRPr="0073749C">
        <w:rPr>
          <w:rFonts w:ascii="Times New Roman" w:hAnsi="Times New Roman" w:cs="Times New Roman"/>
          <w:sz w:val="28"/>
          <w:szCs w:val="28"/>
        </w:rPr>
        <w:t xml:space="preserve"> DM_</w:t>
      </w:r>
      <w:r w:rsidR="004E033F" w:rsidRPr="0073749C">
        <w:rPr>
          <w:rFonts w:ascii="Times New Roman" w:hAnsi="Times New Roman" w:cs="Times New Roman"/>
          <w:sz w:val="28"/>
          <w:szCs w:val="28"/>
        </w:rPr>
        <w:t>G</w:t>
      </w:r>
      <w:r w:rsidRPr="0073749C">
        <w:rPr>
          <w:rFonts w:ascii="Times New Roman" w:hAnsi="Times New Roman" w:cs="Times New Roman"/>
          <w:sz w:val="28"/>
          <w:szCs w:val="28"/>
        </w:rPr>
        <w:t>N_000</w:t>
      </w:r>
      <w:r w:rsidR="008E4EB2" w:rsidRPr="0073749C">
        <w:rPr>
          <w:rFonts w:ascii="Times New Roman" w:hAnsi="Times New Roman" w:cs="Times New Roman"/>
          <w:sz w:val="28"/>
          <w:szCs w:val="28"/>
        </w:rPr>
        <w:t>7</w:t>
      </w:r>
      <w:r w:rsidRPr="0073749C">
        <w:rPr>
          <w:rFonts w:ascii="Times New Roman" w:hAnsi="Times New Roman" w:cs="Times New Roman"/>
          <w:sz w:val="28"/>
          <w:szCs w:val="28"/>
        </w:rPr>
        <w:t xml:space="preserve"> RS422</w:t>
      </w:r>
      <w:r w:rsidRPr="0073749C">
        <w:rPr>
          <w:rFonts w:ascii="Times New Roman" w:hAnsi="Times New Roman" w:cs="Times New Roman"/>
          <w:sz w:val="28"/>
          <w:szCs w:val="28"/>
        </w:rPr>
        <w:t>通讯</w:t>
      </w:r>
      <w:bookmarkEnd w:id="118"/>
    </w:p>
    <w:p w14:paraId="2C1C2D8B" w14:textId="77777777" w:rsidR="00D81925" w:rsidRPr="0073749C" w:rsidRDefault="00D81925" w:rsidP="004E0C28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该部分名称：</w:t>
      </w:r>
      <w:r w:rsidRPr="0073749C">
        <w:rPr>
          <w:rFonts w:ascii="Times New Roman" w:hAnsi="Times New Roman" w:cs="Times New Roman"/>
          <w:sz w:val="24"/>
        </w:rPr>
        <w:t>RS422</w:t>
      </w:r>
      <w:r w:rsidRPr="0073749C">
        <w:rPr>
          <w:rFonts w:ascii="Times New Roman" w:hAnsi="Times New Roman" w:cs="Times New Roman"/>
          <w:sz w:val="24"/>
        </w:rPr>
        <w:t>通讯，标识：</w:t>
      </w:r>
      <w:r w:rsidRPr="0073749C">
        <w:rPr>
          <w:rFonts w:ascii="Times New Roman" w:hAnsi="Times New Roman" w:cs="Times New Roman"/>
          <w:sz w:val="24"/>
        </w:rPr>
        <w:t>RS422</w:t>
      </w:r>
      <w:r w:rsidRPr="0073749C">
        <w:rPr>
          <w:rFonts w:ascii="Times New Roman" w:hAnsi="Times New Roman" w:cs="Times New Roman"/>
          <w:sz w:val="24"/>
        </w:rPr>
        <w:t>。</w:t>
      </w:r>
    </w:p>
    <w:p w14:paraId="500BFE91" w14:textId="2D78BAB5" w:rsidR="00D81925" w:rsidRPr="0073749C" w:rsidRDefault="00D81925" w:rsidP="004E0C28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  <w:sz w:val="24"/>
        </w:rPr>
        <w:t>RS422</w:t>
      </w:r>
      <w:r w:rsidRPr="0073749C">
        <w:rPr>
          <w:rFonts w:ascii="Times New Roman" w:hAnsi="Times New Roman" w:cs="Times New Roman"/>
          <w:color w:val="000000"/>
          <w:sz w:val="24"/>
        </w:rPr>
        <w:t>通讯接口用于软件与机上</w:t>
      </w:r>
      <w:r w:rsidRPr="0073749C">
        <w:rPr>
          <w:rFonts w:ascii="Times New Roman" w:hAnsi="Times New Roman" w:cs="Times New Roman"/>
          <w:color w:val="000000"/>
          <w:sz w:val="24"/>
        </w:rPr>
        <w:t>RIU</w:t>
      </w:r>
      <w:r w:rsidRPr="0073749C">
        <w:rPr>
          <w:rFonts w:ascii="Times New Roman" w:hAnsi="Times New Roman" w:cs="Times New Roman"/>
          <w:color w:val="000000"/>
          <w:sz w:val="24"/>
        </w:rPr>
        <w:t>进行通讯，软件</w:t>
      </w:r>
      <w:r w:rsidR="00D372EB" w:rsidRPr="0073749C">
        <w:rPr>
          <w:rFonts w:ascii="Times New Roman" w:hAnsi="Times New Roman" w:cs="Times New Roman"/>
          <w:color w:val="000000"/>
          <w:sz w:val="24"/>
        </w:rPr>
        <w:t>一方面接收机上</w:t>
      </w:r>
      <w:r w:rsidR="00D372EB" w:rsidRPr="0073749C">
        <w:rPr>
          <w:rFonts w:ascii="Times New Roman" w:hAnsi="Times New Roman" w:cs="Times New Roman"/>
          <w:color w:val="000000"/>
          <w:sz w:val="24"/>
        </w:rPr>
        <w:t>RIU</w:t>
      </w:r>
      <w:r w:rsidR="00D372EB" w:rsidRPr="0073749C">
        <w:rPr>
          <w:rFonts w:ascii="Times New Roman" w:hAnsi="Times New Roman" w:cs="Times New Roman"/>
          <w:color w:val="000000"/>
          <w:sz w:val="24"/>
        </w:rPr>
        <w:t>下发的控制指令，另一方面</w:t>
      </w:r>
      <w:r w:rsidRPr="0073749C">
        <w:rPr>
          <w:rFonts w:ascii="Times New Roman" w:hAnsi="Times New Roman" w:cs="Times New Roman"/>
          <w:color w:val="000000"/>
          <w:sz w:val="24"/>
        </w:rPr>
        <w:t>以</w:t>
      </w:r>
      <w:r w:rsidR="00D372EB" w:rsidRPr="0073749C">
        <w:rPr>
          <w:rFonts w:ascii="Times New Roman" w:hAnsi="Times New Roman" w:cs="Times New Roman"/>
          <w:color w:val="000000"/>
          <w:sz w:val="24"/>
        </w:rPr>
        <w:t>1</w:t>
      </w:r>
      <w:r w:rsidRPr="0073749C">
        <w:rPr>
          <w:rFonts w:ascii="Times New Roman" w:hAnsi="Times New Roman" w:cs="Times New Roman"/>
          <w:color w:val="000000"/>
          <w:sz w:val="24"/>
        </w:rPr>
        <w:t>00ms</w:t>
      </w:r>
      <w:r w:rsidR="009A48DF" w:rsidRPr="0073749C">
        <w:rPr>
          <w:rFonts w:ascii="Times New Roman" w:hAnsi="Times New Roman" w:cs="Times New Roman"/>
          <w:color w:val="000000"/>
          <w:sz w:val="24"/>
        </w:rPr>
        <w:t>周期上传电机关键</w:t>
      </w:r>
      <w:r w:rsidRPr="0073749C">
        <w:rPr>
          <w:rFonts w:ascii="Times New Roman" w:hAnsi="Times New Roman" w:cs="Times New Roman"/>
          <w:color w:val="000000"/>
          <w:sz w:val="24"/>
        </w:rPr>
        <w:t>参数及</w:t>
      </w:r>
      <w:r w:rsidRPr="0073749C">
        <w:rPr>
          <w:rFonts w:ascii="Times New Roman" w:hAnsi="Times New Roman" w:cs="Times New Roman"/>
          <w:color w:val="000000"/>
          <w:sz w:val="24"/>
        </w:rPr>
        <w:t>BIT</w:t>
      </w:r>
      <w:r w:rsidRPr="0073749C">
        <w:rPr>
          <w:rFonts w:ascii="Times New Roman" w:hAnsi="Times New Roman" w:cs="Times New Roman"/>
          <w:color w:val="000000"/>
          <w:sz w:val="24"/>
        </w:rPr>
        <w:t>故障信息等。数据发送以中断的方式进行，通讯和数据传递的格式遵循《</w:t>
      </w:r>
      <w:r w:rsidR="00BE18E6" w:rsidRPr="0073749C">
        <w:rPr>
          <w:rFonts w:ascii="Times New Roman" w:hAnsi="Times New Roman" w:cs="Times New Roman"/>
          <w:color w:val="000000"/>
          <w:sz w:val="24"/>
        </w:rPr>
        <w:t>Q/KZQ-436A</w:t>
      </w:r>
      <w:r w:rsidR="00BE18E6" w:rsidRPr="0073749C">
        <w:rPr>
          <w:rFonts w:ascii="Times New Roman" w:hAnsi="Times New Roman" w:cs="Times New Roman"/>
          <w:color w:val="000000"/>
          <w:sz w:val="24"/>
        </w:rPr>
        <w:t>供输油泵控制器</w:t>
      </w:r>
      <w:r w:rsidRPr="0073749C">
        <w:rPr>
          <w:rFonts w:ascii="Times New Roman" w:hAnsi="Times New Roman" w:cs="Times New Roman"/>
          <w:color w:val="000000"/>
          <w:sz w:val="24"/>
        </w:rPr>
        <w:t>串口通讯协议》的相关规定。</w:t>
      </w:r>
    </w:p>
    <w:p w14:paraId="51AC6830" w14:textId="77777777" w:rsidR="00D81925" w:rsidRPr="0073749C" w:rsidRDefault="00D81925" w:rsidP="004E0C28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测试说明：</w:t>
      </w:r>
      <w:r w:rsidR="00D24214" w:rsidRPr="0073749C">
        <w:rPr>
          <w:rFonts w:ascii="Times New Roman" w:hAnsi="Times New Roman" w:cs="Times New Roman"/>
          <w:sz w:val="24"/>
        </w:rPr>
        <w:t>需测试串口通讯中的帧头</w:t>
      </w:r>
      <w:r w:rsidR="00291E41" w:rsidRPr="0073749C">
        <w:rPr>
          <w:rFonts w:ascii="Times New Roman" w:hAnsi="Times New Roman" w:cs="Times New Roman"/>
          <w:sz w:val="24"/>
        </w:rPr>
        <w:t>、数据位</w:t>
      </w:r>
      <w:r w:rsidR="00D24214" w:rsidRPr="0073749C">
        <w:rPr>
          <w:rFonts w:ascii="Times New Roman" w:hAnsi="Times New Roman" w:cs="Times New Roman"/>
          <w:sz w:val="24"/>
        </w:rPr>
        <w:t>、校验位等数据。</w:t>
      </w:r>
    </w:p>
    <w:p w14:paraId="0104D332" w14:textId="03838ECE" w:rsidR="008E4EB2" w:rsidRPr="0073749C" w:rsidRDefault="008E4EB2" w:rsidP="008E4EB2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r w:rsidRPr="0073749C">
        <w:rPr>
          <w:rFonts w:ascii="Times New Roman" w:hAnsi="Times New Roman" w:cs="Times New Roman"/>
          <w:sz w:val="28"/>
          <w:szCs w:val="28"/>
        </w:rPr>
        <w:t xml:space="preserve">4.1.8 DM_GN_0008 </w:t>
      </w:r>
      <w:r w:rsidR="000E1347" w:rsidRPr="0073749C">
        <w:rPr>
          <w:rFonts w:ascii="Times New Roman" w:hAnsi="Times New Roman" w:cs="Times New Roman"/>
          <w:sz w:val="28"/>
          <w:szCs w:val="28"/>
        </w:rPr>
        <w:t>硬线启停控制</w:t>
      </w:r>
    </w:p>
    <w:p w14:paraId="0F32AA20" w14:textId="7C8FB5C0" w:rsidR="009B7B07" w:rsidRPr="0073749C" w:rsidRDefault="009B7B07" w:rsidP="009B7B07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</w:rPr>
        <w:t xml:space="preserve"> </w:t>
      </w:r>
      <w:r w:rsidRPr="0073749C">
        <w:rPr>
          <w:rFonts w:ascii="Times New Roman" w:hAnsi="Times New Roman" w:cs="Times New Roman"/>
          <w:color w:val="000000"/>
          <w:sz w:val="24"/>
        </w:rPr>
        <w:t>该部分名称：硬线启停控制，标识：</w:t>
      </w:r>
      <w:r w:rsidRPr="0073749C">
        <w:rPr>
          <w:rFonts w:ascii="Times New Roman" w:hAnsi="Times New Roman" w:cs="Times New Roman"/>
          <w:color w:val="000000"/>
          <w:sz w:val="24"/>
        </w:rPr>
        <w:t>HardLine</w:t>
      </w:r>
      <w:r w:rsidRPr="0073749C">
        <w:rPr>
          <w:rFonts w:ascii="Times New Roman" w:hAnsi="Times New Roman" w:cs="Times New Roman"/>
          <w:color w:val="000000"/>
          <w:sz w:val="24"/>
        </w:rPr>
        <w:t>。</w:t>
      </w:r>
    </w:p>
    <w:p w14:paraId="1D7E8B67" w14:textId="77777777" w:rsidR="009B7B07" w:rsidRPr="0073749C" w:rsidRDefault="009B7B07" w:rsidP="009B7B07">
      <w:pPr>
        <w:pStyle w:val="aff2"/>
        <w:ind w:firstLine="480"/>
        <w:rPr>
          <w:rFonts w:ascii="Times New Roman" w:hAnsi="Times New Roman" w:cs="Times New Roman"/>
        </w:rPr>
      </w:pPr>
      <w:r w:rsidRPr="0073749C">
        <w:rPr>
          <w:rFonts w:ascii="Times New Roman" w:hAnsi="Times New Roman" w:cs="Times New Roman"/>
          <w:color w:val="000000"/>
          <w:szCs w:val="24"/>
        </w:rPr>
        <w:t>硬线启停控制信号的优先级最低。当</w:t>
      </w:r>
      <w:r w:rsidRPr="0073749C">
        <w:rPr>
          <w:rFonts w:ascii="Times New Roman" w:hAnsi="Times New Roman" w:cs="Times New Roman"/>
          <w:color w:val="000000"/>
        </w:rPr>
        <w:t>RS422</w:t>
      </w:r>
      <w:r w:rsidRPr="0073749C">
        <w:rPr>
          <w:rFonts w:ascii="Times New Roman" w:hAnsi="Times New Roman" w:cs="Times New Roman"/>
          <w:color w:val="000000"/>
        </w:rPr>
        <w:t>通信</w:t>
      </w:r>
      <w:r w:rsidRPr="0073749C">
        <w:rPr>
          <w:rFonts w:ascii="Times New Roman" w:hAnsi="Times New Roman" w:cs="Times New Roman"/>
        </w:rPr>
        <w:t>1</w:t>
      </w:r>
      <w:r w:rsidRPr="0073749C">
        <w:rPr>
          <w:rFonts w:ascii="Times New Roman" w:hAnsi="Times New Roman" w:cs="Times New Roman"/>
        </w:rPr>
        <w:t>通道与</w:t>
      </w:r>
      <w:r w:rsidRPr="0073749C">
        <w:rPr>
          <w:rFonts w:ascii="Times New Roman" w:hAnsi="Times New Roman" w:cs="Times New Roman"/>
          <w:color w:val="000000"/>
        </w:rPr>
        <w:t>RS422</w:t>
      </w:r>
      <w:r w:rsidRPr="0073749C">
        <w:rPr>
          <w:rFonts w:ascii="Times New Roman" w:hAnsi="Times New Roman" w:cs="Times New Roman"/>
          <w:color w:val="000000"/>
        </w:rPr>
        <w:t>通信</w:t>
      </w:r>
      <w:r w:rsidRPr="0073749C">
        <w:rPr>
          <w:rFonts w:ascii="Times New Roman" w:hAnsi="Times New Roman" w:cs="Times New Roman"/>
        </w:rPr>
        <w:t>2</w:t>
      </w:r>
      <w:r w:rsidRPr="0073749C">
        <w:rPr>
          <w:rFonts w:ascii="Times New Roman" w:hAnsi="Times New Roman" w:cs="Times New Roman"/>
        </w:rPr>
        <w:t>通道通讯均出现通讯故障，软件切换至</w:t>
      </w:r>
      <w:r w:rsidRPr="0073749C">
        <w:rPr>
          <w:rFonts w:ascii="Times New Roman" w:hAnsi="Times New Roman" w:cs="Times New Roman"/>
        </w:rPr>
        <w:t>28V</w:t>
      </w:r>
      <w:r w:rsidRPr="0073749C">
        <w:rPr>
          <w:rFonts w:ascii="Times New Roman" w:hAnsi="Times New Roman" w:cs="Times New Roman"/>
        </w:rPr>
        <w:t>硬线控制信号，硬线控制信号高电平有效，控制档位如表</w:t>
      </w:r>
      <w:r w:rsidRPr="0073749C">
        <w:rPr>
          <w:rFonts w:ascii="Times New Roman" w:hAnsi="Times New Roman" w:cs="Times New Roman"/>
        </w:rPr>
        <w:t>7</w:t>
      </w:r>
      <w:r w:rsidRPr="0073749C">
        <w:rPr>
          <w:rFonts w:ascii="Times New Roman" w:hAnsi="Times New Roman" w:cs="Times New Roman"/>
        </w:rPr>
        <w:t>所示。当</w:t>
      </w:r>
      <w:r w:rsidRPr="0073749C">
        <w:rPr>
          <w:rFonts w:ascii="Times New Roman" w:hAnsi="Times New Roman" w:cs="Times New Roman"/>
        </w:rPr>
        <w:t>RS422</w:t>
      </w:r>
      <w:r w:rsidRPr="0073749C">
        <w:rPr>
          <w:rFonts w:ascii="Times New Roman" w:hAnsi="Times New Roman" w:cs="Times New Roman"/>
        </w:rPr>
        <w:t>任意一路通讯恢复时，从硬线控制方式切换回</w:t>
      </w:r>
      <w:r w:rsidRPr="0073749C">
        <w:rPr>
          <w:rFonts w:ascii="Times New Roman" w:hAnsi="Times New Roman" w:cs="Times New Roman"/>
        </w:rPr>
        <w:t>RS422</w:t>
      </w:r>
      <w:r w:rsidRPr="0073749C">
        <w:rPr>
          <w:rFonts w:ascii="Times New Roman" w:hAnsi="Times New Roman" w:cs="Times New Roman"/>
        </w:rPr>
        <w:t>控制。</w:t>
      </w:r>
    </w:p>
    <w:p w14:paraId="38F8ECC5" w14:textId="5221DEF7" w:rsidR="008E4EB2" w:rsidRPr="0073749C" w:rsidRDefault="009B7B07" w:rsidP="009B7B07">
      <w:pPr>
        <w:pStyle w:val="aff2"/>
        <w:ind w:firstLine="480"/>
        <w:rPr>
          <w:rFonts w:ascii="Times New Roman" w:hAnsi="Times New Roman" w:cs="Times New Roman"/>
        </w:rPr>
      </w:pPr>
      <w:r w:rsidRPr="0073749C">
        <w:rPr>
          <w:rFonts w:ascii="Times New Roman" w:hAnsi="Times New Roman" w:cs="Times New Roman"/>
        </w:rPr>
        <w:t>测试说明</w:t>
      </w:r>
      <w:r w:rsidR="00E70087">
        <w:rPr>
          <w:rFonts w:ascii="Times New Roman" w:hAnsi="Times New Roman" w:cs="Times New Roman" w:hint="eastAsia"/>
        </w:rPr>
        <w:t>：测试在串口故障下，硬线能否运行电机。</w:t>
      </w:r>
    </w:p>
    <w:p w14:paraId="5E25E88E" w14:textId="77777777" w:rsidR="007C631F" w:rsidRPr="0073749C" w:rsidRDefault="007C631F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19" w:name="_Toc35779089"/>
      <w:bookmarkStart w:id="120" w:name="_Toc71379172"/>
      <w:r w:rsidRPr="0073749C">
        <w:rPr>
          <w:rFonts w:ascii="Times New Roman" w:hAnsi="Times New Roman" w:cs="Times New Roman"/>
          <w:sz w:val="28"/>
          <w:szCs w:val="28"/>
        </w:rPr>
        <w:t>4.1.</w:t>
      </w:r>
      <w:r w:rsidR="00051194" w:rsidRPr="0073749C">
        <w:rPr>
          <w:rFonts w:ascii="Times New Roman" w:hAnsi="Times New Roman" w:cs="Times New Roman"/>
          <w:sz w:val="28"/>
          <w:szCs w:val="28"/>
        </w:rPr>
        <w:t>9</w:t>
      </w:r>
      <w:r w:rsidR="003845A0" w:rsidRPr="0073749C">
        <w:rPr>
          <w:rFonts w:ascii="Times New Roman" w:hAnsi="Times New Roman" w:cs="Times New Roman"/>
          <w:sz w:val="28"/>
          <w:szCs w:val="28"/>
        </w:rPr>
        <w:t>DM_</w:t>
      </w:r>
      <w:r w:rsidR="004E033F" w:rsidRPr="0073749C">
        <w:rPr>
          <w:rFonts w:ascii="Times New Roman" w:hAnsi="Times New Roman" w:cs="Times New Roman"/>
          <w:sz w:val="28"/>
          <w:szCs w:val="28"/>
        </w:rPr>
        <w:t>G</w:t>
      </w:r>
      <w:r w:rsidR="003845A0" w:rsidRPr="0073749C">
        <w:rPr>
          <w:rFonts w:ascii="Times New Roman" w:hAnsi="Times New Roman" w:cs="Times New Roman"/>
          <w:sz w:val="28"/>
          <w:szCs w:val="28"/>
        </w:rPr>
        <w:t>N_00</w:t>
      </w:r>
      <w:r w:rsidR="004E033F" w:rsidRPr="0073749C">
        <w:rPr>
          <w:rFonts w:ascii="Times New Roman" w:hAnsi="Times New Roman" w:cs="Times New Roman"/>
          <w:sz w:val="28"/>
          <w:szCs w:val="28"/>
        </w:rPr>
        <w:t>0</w:t>
      </w:r>
      <w:r w:rsidR="00106291" w:rsidRPr="0073749C">
        <w:rPr>
          <w:rFonts w:ascii="Times New Roman" w:hAnsi="Times New Roman" w:cs="Times New Roman"/>
          <w:sz w:val="28"/>
          <w:szCs w:val="28"/>
        </w:rPr>
        <w:t>9</w:t>
      </w:r>
      <w:r w:rsidR="00E10DB9" w:rsidRPr="0073749C">
        <w:rPr>
          <w:rFonts w:ascii="Times New Roman" w:hAnsi="Times New Roman" w:cs="Times New Roman"/>
          <w:sz w:val="28"/>
          <w:szCs w:val="28"/>
        </w:rPr>
        <w:t>故障</w:t>
      </w:r>
      <w:r w:rsidRPr="0073749C">
        <w:rPr>
          <w:rFonts w:ascii="Times New Roman" w:hAnsi="Times New Roman" w:cs="Times New Roman"/>
          <w:sz w:val="28"/>
          <w:szCs w:val="28"/>
        </w:rPr>
        <w:t>数据存储单元</w:t>
      </w:r>
      <w:bookmarkEnd w:id="119"/>
      <w:bookmarkEnd w:id="120"/>
    </w:p>
    <w:p w14:paraId="6F5777BC" w14:textId="77777777" w:rsidR="00CA6684" w:rsidRPr="0073749C" w:rsidRDefault="00CA6684" w:rsidP="00CA6684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  <w:sz w:val="24"/>
        </w:rPr>
        <w:t>该部分名称：故障数据存储，标识：</w:t>
      </w:r>
      <w:r w:rsidRPr="0073749C">
        <w:rPr>
          <w:rFonts w:ascii="Times New Roman" w:hAnsi="Times New Roman" w:cs="Times New Roman"/>
          <w:color w:val="000000"/>
          <w:sz w:val="24"/>
        </w:rPr>
        <w:t>STORE</w:t>
      </w:r>
      <w:r w:rsidRPr="0073749C">
        <w:rPr>
          <w:rFonts w:ascii="Times New Roman" w:hAnsi="Times New Roman" w:cs="Times New Roman"/>
          <w:color w:val="000000"/>
          <w:sz w:val="24"/>
        </w:rPr>
        <w:t>。</w:t>
      </w:r>
    </w:p>
    <w:p w14:paraId="0C342D25" w14:textId="77777777" w:rsidR="003E534A" w:rsidRPr="0073749C" w:rsidRDefault="003E534A" w:rsidP="003E534A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</w:rPr>
      </w:pPr>
      <w:bookmarkStart w:id="121" w:name="_Toc256589011"/>
      <w:bookmarkStart w:id="122" w:name="_Toc435893760"/>
      <w:bookmarkStart w:id="123" w:name="_Toc435894595"/>
      <w:bookmarkStart w:id="124" w:name="_Toc509666602"/>
      <w:bookmarkStart w:id="125" w:name="_Toc35779090"/>
      <w:r w:rsidRPr="0073749C">
        <w:rPr>
          <w:rFonts w:ascii="Times New Roman" w:hAnsi="Times New Roman" w:cs="Times New Roman"/>
          <w:color w:val="000000"/>
          <w:sz w:val="24"/>
        </w:rPr>
        <w:t>上电初始化后，软件接收</w:t>
      </w:r>
      <w:r w:rsidRPr="0073749C">
        <w:rPr>
          <w:rFonts w:ascii="Times New Roman" w:hAnsi="Times New Roman" w:cs="Times New Roman"/>
          <w:color w:val="000000"/>
          <w:sz w:val="24"/>
        </w:rPr>
        <w:t>RS422</w:t>
      </w:r>
      <w:r w:rsidRPr="0073749C">
        <w:rPr>
          <w:rFonts w:ascii="Times New Roman" w:hAnsi="Times New Roman" w:cs="Times New Roman"/>
          <w:color w:val="000000"/>
          <w:sz w:val="24"/>
        </w:rPr>
        <w:t>串口下发的设备编号，通过</w:t>
      </w:r>
      <w:r w:rsidRPr="0073749C">
        <w:rPr>
          <w:rFonts w:ascii="Times New Roman" w:hAnsi="Times New Roman" w:cs="Times New Roman"/>
          <w:color w:val="000000"/>
          <w:sz w:val="24"/>
        </w:rPr>
        <w:t>SPI</w:t>
      </w:r>
      <w:r w:rsidRPr="0073749C">
        <w:rPr>
          <w:rFonts w:ascii="Times New Roman" w:hAnsi="Times New Roman" w:cs="Times New Roman"/>
          <w:color w:val="000000"/>
          <w:sz w:val="24"/>
        </w:rPr>
        <w:t>总线写入</w:t>
      </w:r>
      <w:r w:rsidRPr="0073749C">
        <w:rPr>
          <w:rFonts w:ascii="Times New Roman" w:hAnsi="Times New Roman" w:cs="Times New Roman"/>
          <w:color w:val="000000"/>
          <w:sz w:val="24"/>
        </w:rPr>
        <w:t>E2PROM</w:t>
      </w:r>
      <w:r w:rsidRPr="0073749C">
        <w:rPr>
          <w:rFonts w:ascii="Times New Roman" w:hAnsi="Times New Roman" w:cs="Times New Roman"/>
          <w:color w:val="000000"/>
          <w:sz w:val="24"/>
        </w:rPr>
        <w:t>中，该操作仅在上电后执行</w:t>
      </w:r>
      <w:r w:rsidRPr="0073749C">
        <w:rPr>
          <w:rFonts w:ascii="Times New Roman" w:hAnsi="Times New Roman" w:cs="Times New Roman"/>
          <w:color w:val="000000"/>
          <w:sz w:val="24"/>
        </w:rPr>
        <w:t>1</w:t>
      </w:r>
      <w:r w:rsidRPr="0073749C">
        <w:rPr>
          <w:rFonts w:ascii="Times New Roman" w:hAnsi="Times New Roman" w:cs="Times New Roman"/>
          <w:color w:val="000000"/>
          <w:sz w:val="24"/>
        </w:rPr>
        <w:t>次。若写入不成功，最多允许执行</w:t>
      </w:r>
      <w:r w:rsidRPr="0073749C">
        <w:rPr>
          <w:rFonts w:ascii="Times New Roman" w:hAnsi="Times New Roman" w:cs="Times New Roman"/>
          <w:color w:val="000000"/>
          <w:sz w:val="24"/>
        </w:rPr>
        <w:t>3</w:t>
      </w:r>
      <w:r w:rsidRPr="0073749C">
        <w:rPr>
          <w:rFonts w:ascii="Times New Roman" w:hAnsi="Times New Roman" w:cs="Times New Roman"/>
          <w:color w:val="000000"/>
          <w:sz w:val="24"/>
        </w:rPr>
        <w:t>次写入。</w:t>
      </w:r>
    </w:p>
    <w:p w14:paraId="6EEF9ABC" w14:textId="77777777" w:rsidR="003E534A" w:rsidRPr="0073749C" w:rsidRDefault="003E534A" w:rsidP="003E534A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</w:rPr>
      </w:pPr>
      <w:r w:rsidRPr="0073749C">
        <w:rPr>
          <w:rFonts w:ascii="Times New Roman" w:hAnsi="Times New Roman" w:cs="Times New Roman"/>
          <w:color w:val="000000"/>
          <w:sz w:val="24"/>
        </w:rPr>
        <w:t>上电初始化后，若</w:t>
      </w:r>
      <w:r w:rsidRPr="0073749C">
        <w:rPr>
          <w:rFonts w:ascii="Times New Roman" w:hAnsi="Times New Roman" w:cs="Times New Roman"/>
          <w:color w:val="000000"/>
          <w:sz w:val="24"/>
        </w:rPr>
        <w:t>RS422</w:t>
      </w:r>
      <w:r w:rsidRPr="0073749C">
        <w:rPr>
          <w:rFonts w:ascii="Times New Roman" w:hAnsi="Times New Roman" w:cs="Times New Roman"/>
          <w:color w:val="000000"/>
          <w:sz w:val="24"/>
        </w:rPr>
        <w:t>通道</w:t>
      </w:r>
      <w:r w:rsidRPr="0073749C">
        <w:rPr>
          <w:rFonts w:ascii="Times New Roman" w:hAnsi="Times New Roman" w:cs="Times New Roman"/>
          <w:color w:val="000000"/>
          <w:sz w:val="24"/>
        </w:rPr>
        <w:t>1</w:t>
      </w:r>
      <w:r w:rsidRPr="0073749C">
        <w:rPr>
          <w:rFonts w:ascii="Times New Roman" w:hAnsi="Times New Roman" w:cs="Times New Roman"/>
          <w:color w:val="000000"/>
          <w:sz w:val="24"/>
        </w:rPr>
        <w:t>和通道</w:t>
      </w:r>
      <w:r w:rsidRPr="0073749C">
        <w:rPr>
          <w:rFonts w:ascii="Times New Roman" w:hAnsi="Times New Roman" w:cs="Times New Roman"/>
          <w:color w:val="000000"/>
          <w:sz w:val="24"/>
        </w:rPr>
        <w:t>2</w:t>
      </w:r>
      <w:r w:rsidRPr="0073749C">
        <w:rPr>
          <w:rFonts w:ascii="Times New Roman" w:hAnsi="Times New Roman" w:cs="Times New Roman"/>
          <w:color w:val="000000"/>
          <w:sz w:val="24"/>
        </w:rPr>
        <w:t>均报故，则软件通过</w:t>
      </w:r>
      <w:r w:rsidRPr="0073749C">
        <w:rPr>
          <w:rFonts w:ascii="Times New Roman" w:hAnsi="Times New Roman" w:cs="Times New Roman"/>
          <w:color w:val="000000"/>
          <w:sz w:val="24"/>
        </w:rPr>
        <w:t>SPI</w:t>
      </w:r>
      <w:r w:rsidRPr="0073749C">
        <w:rPr>
          <w:rFonts w:ascii="Times New Roman" w:hAnsi="Times New Roman" w:cs="Times New Roman"/>
          <w:color w:val="000000"/>
          <w:sz w:val="24"/>
        </w:rPr>
        <w:t>总线读取存储在</w:t>
      </w:r>
      <w:r w:rsidRPr="0073749C">
        <w:rPr>
          <w:rFonts w:ascii="Times New Roman" w:hAnsi="Times New Roman" w:cs="Times New Roman"/>
          <w:color w:val="000000"/>
          <w:sz w:val="24"/>
        </w:rPr>
        <w:t>E2PROM</w:t>
      </w:r>
      <w:r w:rsidRPr="0073749C">
        <w:rPr>
          <w:rFonts w:ascii="Times New Roman" w:hAnsi="Times New Roman" w:cs="Times New Roman"/>
          <w:color w:val="000000"/>
          <w:sz w:val="24"/>
        </w:rPr>
        <w:t>中的设备编号作为系统当前运行的设备编号。</w:t>
      </w:r>
    </w:p>
    <w:p w14:paraId="2E83550E" w14:textId="77777777" w:rsidR="009704CE" w:rsidRPr="0073749C" w:rsidRDefault="009704CE" w:rsidP="009704CE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>测试说明：</w:t>
      </w:r>
      <w:r w:rsidR="00D1085C" w:rsidRPr="0073749C">
        <w:rPr>
          <w:rFonts w:ascii="Times New Roman" w:hAnsi="Times New Roman" w:cs="Times New Roman"/>
          <w:sz w:val="24"/>
        </w:rPr>
        <w:t>测试数据读、写的正确性。</w:t>
      </w:r>
    </w:p>
    <w:p w14:paraId="7F62D63F" w14:textId="77777777" w:rsidR="00AA412C" w:rsidRPr="0073749C" w:rsidRDefault="00AA412C" w:rsidP="00F121AD">
      <w:pPr>
        <w:pStyle w:val="2"/>
        <w:spacing w:beforeLines="50" w:before="120" w:afterLines="50" w:after="120" w:line="42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73749C">
        <w:rPr>
          <w:rFonts w:ascii="Times New Roman" w:hAnsi="Times New Roman" w:cs="Times New Roman"/>
          <w:sz w:val="28"/>
          <w:szCs w:val="28"/>
        </w:rPr>
        <w:t>接口测试</w:t>
      </w:r>
    </w:p>
    <w:p w14:paraId="0DC218C4" w14:textId="019FA84A" w:rsidR="00AA412C" w:rsidRPr="0073749C" w:rsidRDefault="00AA412C" w:rsidP="00AA412C">
      <w:pPr>
        <w:pStyle w:val="3"/>
        <w:spacing w:after="0" w:line="360" w:lineRule="auto"/>
        <w:rPr>
          <w:rFonts w:ascii="Times New Roman" w:hAnsi="Times New Roman" w:cs="Times New Roman"/>
        </w:rPr>
      </w:pPr>
      <w:r w:rsidRPr="0073749C">
        <w:rPr>
          <w:rFonts w:ascii="Times New Roman" w:hAnsi="Times New Roman" w:cs="Times New Roman"/>
        </w:rPr>
        <w:t>4.2.1 D</w:t>
      </w:r>
      <w:r w:rsidR="0011294C" w:rsidRPr="0073749C">
        <w:rPr>
          <w:rFonts w:ascii="Times New Roman" w:hAnsi="Times New Roman" w:cs="Times New Roman"/>
        </w:rPr>
        <w:t>M</w:t>
      </w:r>
      <w:r w:rsidRPr="0073749C">
        <w:rPr>
          <w:rFonts w:ascii="Times New Roman" w:hAnsi="Times New Roman" w:cs="Times New Roman"/>
        </w:rPr>
        <w:t>_IN_00</w:t>
      </w:r>
      <w:r w:rsidR="004E033F" w:rsidRPr="0073749C">
        <w:rPr>
          <w:rFonts w:ascii="Times New Roman" w:hAnsi="Times New Roman" w:cs="Times New Roman"/>
        </w:rPr>
        <w:t>01</w:t>
      </w:r>
      <w:r w:rsidRPr="0073749C">
        <w:rPr>
          <w:rFonts w:ascii="Times New Roman" w:hAnsi="Times New Roman" w:cs="Times New Roman"/>
        </w:rPr>
        <w:t xml:space="preserve">  </w:t>
      </w:r>
      <w:r w:rsidR="00055E21" w:rsidRPr="0073749C">
        <w:rPr>
          <w:rFonts w:ascii="Times New Roman" w:hAnsi="Times New Roman" w:cs="Times New Roman"/>
        </w:rPr>
        <w:t>6</w:t>
      </w:r>
      <w:r w:rsidR="00055E21" w:rsidRPr="0073749C">
        <w:rPr>
          <w:rFonts w:ascii="Times New Roman" w:hAnsi="Times New Roman" w:cs="Times New Roman"/>
        </w:rPr>
        <w:t>路</w:t>
      </w:r>
      <w:r w:rsidRPr="0073749C">
        <w:rPr>
          <w:rFonts w:ascii="Times New Roman" w:hAnsi="Times New Roman" w:cs="Times New Roman"/>
        </w:rPr>
        <w:t>模拟采样接口</w:t>
      </w:r>
      <w:r w:rsidRPr="0073749C">
        <w:rPr>
          <w:rFonts w:ascii="Times New Roman" w:hAnsi="Times New Roman" w:cs="Times New Roman"/>
        </w:rPr>
        <w:t xml:space="preserve"> </w:t>
      </w:r>
    </w:p>
    <w:p w14:paraId="6A3CBDA4" w14:textId="6C10D268" w:rsidR="00AA412C" w:rsidRPr="0073749C" w:rsidRDefault="00055E21" w:rsidP="00AA412C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73749C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路内部模拟信号采集分别为控制器温度、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270V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电源电流、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270V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电源电压、</w:t>
      </w:r>
      <w:r w:rsidR="00AD4B4B">
        <w:rPr>
          <w:rFonts w:ascii="Times New Roman" w:hAnsi="Times New Roman" w:cs="Times New Roman" w:hint="eastAsia"/>
          <w:color w:val="000000"/>
          <w:sz w:val="24"/>
          <w:szCs w:val="24"/>
        </w:rPr>
        <w:t>电机温度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等</w:t>
      </w:r>
      <w:r w:rsidR="00AD4B4B">
        <w:rPr>
          <w:rFonts w:ascii="Times New Roman" w:hAnsi="Times New Roman" w:cs="Times New Roman" w:hint="eastAsia"/>
          <w:color w:val="000000"/>
          <w:sz w:val="24"/>
          <w:szCs w:val="24"/>
        </w:rPr>
        <w:t>参数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。采用定时器中断触发采样，采样周期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100us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。该接口采集的数据一方面参与到闭环调速控制，另一方面用作实时保护（自保护停机），并通过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RS422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串口发送给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RIU</w:t>
      </w:r>
      <w:r w:rsidR="00AA412C" w:rsidRPr="0073749C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14:paraId="37441D63" w14:textId="481671B1" w:rsidR="00AA412C" w:rsidRDefault="00AA412C" w:rsidP="00AA412C">
      <w:pPr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3749C">
        <w:rPr>
          <w:rFonts w:ascii="Times New Roman" w:hAnsi="Times New Roman" w:cs="Times New Roman"/>
          <w:color w:val="000000"/>
          <w:sz w:val="24"/>
          <w:szCs w:val="24"/>
        </w:rPr>
        <w:t>测试</w:t>
      </w:r>
      <w:r w:rsidR="00FC3430" w:rsidRPr="0073749C">
        <w:rPr>
          <w:rFonts w:ascii="Times New Roman" w:hAnsi="Times New Roman" w:cs="Times New Roman"/>
          <w:color w:val="000000"/>
          <w:sz w:val="24"/>
          <w:szCs w:val="24"/>
        </w:rPr>
        <w:t>说明</w:t>
      </w:r>
      <w:r w:rsidRPr="0073749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749C">
        <w:rPr>
          <w:rFonts w:ascii="Times New Roman" w:hAnsi="Times New Roman" w:cs="Times New Roman"/>
          <w:sz w:val="24"/>
          <w:szCs w:val="24"/>
        </w:rPr>
        <w:t>A/D</w:t>
      </w:r>
      <w:r w:rsidRPr="0073749C">
        <w:rPr>
          <w:rFonts w:ascii="Times New Roman" w:hAnsi="Times New Roman" w:cs="Times New Roman"/>
          <w:sz w:val="24"/>
          <w:szCs w:val="24"/>
        </w:rPr>
        <w:t>模拟采集接口传递的数据元素见表</w:t>
      </w:r>
      <w:r w:rsidRPr="0073749C">
        <w:rPr>
          <w:rFonts w:ascii="Times New Roman" w:hAnsi="Times New Roman" w:cs="Times New Roman"/>
          <w:sz w:val="24"/>
          <w:szCs w:val="24"/>
        </w:rPr>
        <w:t>12</w:t>
      </w:r>
      <w:r w:rsidRPr="0073749C">
        <w:rPr>
          <w:rFonts w:ascii="Times New Roman" w:hAnsi="Times New Roman" w:cs="Times New Roman"/>
          <w:sz w:val="24"/>
          <w:szCs w:val="24"/>
        </w:rPr>
        <w:t>。</w:t>
      </w:r>
      <w:r w:rsidR="00E66A38" w:rsidRPr="0073749C">
        <w:rPr>
          <w:rFonts w:ascii="Times New Roman" w:hAnsi="Times New Roman" w:cs="Times New Roman"/>
          <w:sz w:val="24"/>
          <w:szCs w:val="24"/>
        </w:rPr>
        <w:t>通过使用信号发生器注入表</w:t>
      </w:r>
      <w:r w:rsidR="00AD4B4B">
        <w:rPr>
          <w:rFonts w:ascii="Times New Roman" w:hAnsi="Times New Roman" w:cs="Times New Roman"/>
          <w:sz w:val="24"/>
          <w:szCs w:val="24"/>
        </w:rPr>
        <w:t>6</w:t>
      </w:r>
      <w:r w:rsidR="00E66A38" w:rsidRPr="0073749C">
        <w:rPr>
          <w:rFonts w:ascii="Times New Roman" w:hAnsi="Times New Roman" w:cs="Times New Roman"/>
          <w:sz w:val="24"/>
          <w:szCs w:val="24"/>
        </w:rPr>
        <w:t>信号，然后通过仿真器连接</w:t>
      </w:r>
      <w:r w:rsidR="00E66A38" w:rsidRPr="0073749C">
        <w:rPr>
          <w:rFonts w:ascii="Times New Roman" w:hAnsi="Times New Roman" w:cs="Times New Roman"/>
          <w:sz w:val="24"/>
          <w:szCs w:val="24"/>
        </w:rPr>
        <w:t>DSP</w:t>
      </w:r>
      <w:r w:rsidR="00E66A38" w:rsidRPr="0073749C">
        <w:rPr>
          <w:rFonts w:ascii="Times New Roman" w:hAnsi="Times New Roman" w:cs="Times New Roman"/>
          <w:sz w:val="24"/>
          <w:szCs w:val="24"/>
        </w:rPr>
        <w:t>读取模拟信号采集数值量进行验证。</w:t>
      </w:r>
    </w:p>
    <w:p w14:paraId="27C098E5" w14:textId="77777777" w:rsidR="00AD4B4B" w:rsidRPr="0073749C" w:rsidRDefault="00AD4B4B" w:rsidP="00AA412C">
      <w:pPr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4B282C84" w14:textId="2490DE1A" w:rsidR="00AA412C" w:rsidRPr="0073749C" w:rsidRDefault="00AA412C" w:rsidP="00AA412C">
      <w:pPr>
        <w:adjustRightInd w:val="0"/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4"/>
        </w:rPr>
      </w:pPr>
      <w:r w:rsidRPr="0073749C">
        <w:rPr>
          <w:rFonts w:ascii="Times New Roman" w:hAnsi="Times New Roman" w:cs="Times New Roman"/>
        </w:rPr>
        <w:lastRenderedPageBreak/>
        <w:t>表</w:t>
      </w:r>
      <w:r w:rsidR="00384E41">
        <w:rPr>
          <w:rFonts w:ascii="Times New Roman" w:hAnsi="Times New Roman" w:cs="Times New Roman"/>
        </w:rPr>
        <w:t xml:space="preserve">4  </w:t>
      </w:r>
      <w:r w:rsidRPr="0073749C">
        <w:rPr>
          <w:rFonts w:ascii="Times New Roman" w:hAnsi="Times New Roman" w:cs="Times New Roman"/>
        </w:rPr>
        <w:t>传递的数据元素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9"/>
        <w:gridCol w:w="2446"/>
        <w:gridCol w:w="1098"/>
        <w:gridCol w:w="2280"/>
      </w:tblGrid>
      <w:tr w:rsidR="00AA412C" w:rsidRPr="0073749C" w14:paraId="03D0F710" w14:textId="77777777" w:rsidTr="00FD4993">
        <w:trPr>
          <w:trHeight w:val="443"/>
          <w:tblHeader/>
          <w:jc w:val="center"/>
        </w:trPr>
        <w:tc>
          <w:tcPr>
            <w:tcW w:w="1859" w:type="dxa"/>
            <w:vAlign w:val="center"/>
          </w:tcPr>
          <w:p w14:paraId="5F409DB7" w14:textId="77777777" w:rsidR="00AA412C" w:rsidRPr="0073749C" w:rsidRDefault="00AA412C" w:rsidP="004E033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元素标识</w:t>
            </w:r>
          </w:p>
        </w:tc>
        <w:tc>
          <w:tcPr>
            <w:tcW w:w="2446" w:type="dxa"/>
            <w:vAlign w:val="center"/>
          </w:tcPr>
          <w:p w14:paraId="4CEF668C" w14:textId="77777777" w:rsidR="00AA412C" w:rsidRPr="0073749C" w:rsidRDefault="00AA412C" w:rsidP="004E033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1098" w:type="dxa"/>
            <w:vAlign w:val="center"/>
          </w:tcPr>
          <w:p w14:paraId="173DE65F" w14:textId="77777777" w:rsidR="00AA412C" w:rsidRPr="0073749C" w:rsidRDefault="00AA412C" w:rsidP="004E033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数据类型</w:t>
            </w:r>
          </w:p>
        </w:tc>
        <w:tc>
          <w:tcPr>
            <w:tcW w:w="2280" w:type="dxa"/>
            <w:vAlign w:val="center"/>
          </w:tcPr>
          <w:p w14:paraId="3CBB985D" w14:textId="77777777" w:rsidR="00AA412C" w:rsidRPr="0073749C" w:rsidRDefault="00AA412C" w:rsidP="004E033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参数范围</w:t>
            </w:r>
          </w:p>
        </w:tc>
      </w:tr>
      <w:tr w:rsidR="00633C02" w:rsidRPr="0073749C" w14:paraId="40EB949E" w14:textId="77777777" w:rsidTr="00FD4993">
        <w:trPr>
          <w:trHeight w:val="482"/>
          <w:jc w:val="center"/>
        </w:trPr>
        <w:tc>
          <w:tcPr>
            <w:tcW w:w="1859" w:type="dxa"/>
            <w:vAlign w:val="center"/>
          </w:tcPr>
          <w:p w14:paraId="02A2DB09" w14:textId="77777777" w:rsidR="00633C02" w:rsidRPr="0073749C" w:rsidRDefault="00633C02" w:rsidP="00633C02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ADCRESULT0</w:t>
            </w:r>
          </w:p>
        </w:tc>
        <w:tc>
          <w:tcPr>
            <w:tcW w:w="2446" w:type="dxa"/>
            <w:vAlign w:val="center"/>
          </w:tcPr>
          <w:p w14:paraId="3CB9A0EA" w14:textId="5D4674EC" w:rsidR="00633C02" w:rsidRPr="0073749C" w:rsidRDefault="00633C02" w:rsidP="00633C02">
            <w:pPr>
              <w:pStyle w:val="afffff2"/>
              <w:spacing w:line="240" w:lineRule="auto"/>
            </w:pPr>
            <w:r w:rsidRPr="0073749C">
              <w:rPr>
                <w:color w:val="000000"/>
              </w:rPr>
              <w:t>270V</w:t>
            </w:r>
            <w:r w:rsidRPr="0073749C">
              <w:rPr>
                <w:color w:val="000000"/>
              </w:rPr>
              <w:t>电源电压</w:t>
            </w:r>
          </w:p>
        </w:tc>
        <w:tc>
          <w:tcPr>
            <w:tcW w:w="1098" w:type="dxa"/>
            <w:vAlign w:val="center"/>
          </w:tcPr>
          <w:p w14:paraId="385F1723" w14:textId="74608A0D" w:rsidR="00633C02" w:rsidRPr="0073749C" w:rsidRDefault="00633C02" w:rsidP="00633C02">
            <w:pPr>
              <w:pStyle w:val="afffff2"/>
              <w:spacing w:line="240" w:lineRule="auto"/>
            </w:pPr>
            <w:r w:rsidRPr="0073749C">
              <w:t>Int16</w:t>
            </w:r>
          </w:p>
        </w:tc>
        <w:tc>
          <w:tcPr>
            <w:tcW w:w="2280" w:type="dxa"/>
            <w:vAlign w:val="center"/>
          </w:tcPr>
          <w:p w14:paraId="33077A4C" w14:textId="418F2CFC" w:rsidR="00633C02" w:rsidRPr="0073749C" w:rsidRDefault="00633C02" w:rsidP="00633C02">
            <w:pPr>
              <w:pStyle w:val="afffff2"/>
              <w:spacing w:line="240" w:lineRule="auto"/>
            </w:pPr>
            <w:r w:rsidRPr="0073749C">
              <w:t>-32767</w:t>
            </w:r>
            <w:r w:rsidRPr="0073749C">
              <w:t>～</w:t>
            </w:r>
            <w:r w:rsidRPr="0073749C">
              <w:t>32767</w:t>
            </w:r>
          </w:p>
        </w:tc>
      </w:tr>
      <w:tr w:rsidR="00633C02" w:rsidRPr="0073749C" w14:paraId="2B823F04" w14:textId="77777777" w:rsidTr="00FD4993">
        <w:trPr>
          <w:trHeight w:val="482"/>
          <w:jc w:val="center"/>
        </w:trPr>
        <w:tc>
          <w:tcPr>
            <w:tcW w:w="1859" w:type="dxa"/>
            <w:vAlign w:val="center"/>
          </w:tcPr>
          <w:p w14:paraId="28B15787" w14:textId="77777777" w:rsidR="00633C02" w:rsidRPr="0073749C" w:rsidRDefault="00633C02" w:rsidP="00633C02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ADCRESULT1</w:t>
            </w:r>
          </w:p>
        </w:tc>
        <w:tc>
          <w:tcPr>
            <w:tcW w:w="2446" w:type="dxa"/>
            <w:vAlign w:val="center"/>
          </w:tcPr>
          <w:p w14:paraId="36779FA0" w14:textId="6DD88E4E" w:rsidR="00633C02" w:rsidRPr="0073749C" w:rsidRDefault="00514254" w:rsidP="00633C02">
            <w:pPr>
              <w:pStyle w:val="afffff2"/>
              <w:spacing w:line="240" w:lineRule="auto"/>
            </w:pPr>
            <w:r>
              <w:rPr>
                <w:rFonts w:hint="eastAsia"/>
              </w:rPr>
              <w:t>电机</w:t>
            </w:r>
            <w:r w:rsidR="00633C02" w:rsidRPr="0073749C">
              <w:t>温度采集</w:t>
            </w:r>
          </w:p>
        </w:tc>
        <w:tc>
          <w:tcPr>
            <w:tcW w:w="1098" w:type="dxa"/>
            <w:vAlign w:val="center"/>
          </w:tcPr>
          <w:p w14:paraId="26337ED7" w14:textId="59BE89A1" w:rsidR="00633C02" w:rsidRPr="0073749C" w:rsidRDefault="00633C02" w:rsidP="00633C02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Int16</w:t>
            </w:r>
          </w:p>
        </w:tc>
        <w:tc>
          <w:tcPr>
            <w:tcW w:w="2280" w:type="dxa"/>
            <w:vAlign w:val="center"/>
          </w:tcPr>
          <w:p w14:paraId="2095BD0C" w14:textId="51849B98" w:rsidR="00633C02" w:rsidRPr="0073749C" w:rsidRDefault="00633C02" w:rsidP="00633C0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-32767</w:t>
            </w:r>
            <w:r w:rsidRPr="0073749C">
              <w:rPr>
                <w:rFonts w:ascii="Times New Roman" w:hAnsi="Times New Roman" w:cs="Times New Roman"/>
              </w:rPr>
              <w:t>～</w:t>
            </w:r>
            <w:r w:rsidRPr="0073749C">
              <w:rPr>
                <w:rFonts w:ascii="Times New Roman" w:hAnsi="Times New Roman" w:cs="Times New Roman"/>
              </w:rPr>
              <w:t>32767</w:t>
            </w:r>
          </w:p>
        </w:tc>
      </w:tr>
      <w:tr w:rsidR="00633C02" w:rsidRPr="0073749C" w14:paraId="088A476F" w14:textId="77777777" w:rsidTr="00FD4993">
        <w:trPr>
          <w:trHeight w:val="482"/>
          <w:jc w:val="center"/>
        </w:trPr>
        <w:tc>
          <w:tcPr>
            <w:tcW w:w="1859" w:type="dxa"/>
            <w:vAlign w:val="center"/>
          </w:tcPr>
          <w:p w14:paraId="3EB84522" w14:textId="77777777" w:rsidR="00633C02" w:rsidRPr="0073749C" w:rsidRDefault="00633C02" w:rsidP="00633C02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ADCRESULT2</w:t>
            </w:r>
          </w:p>
        </w:tc>
        <w:tc>
          <w:tcPr>
            <w:tcW w:w="2446" w:type="dxa"/>
            <w:vAlign w:val="center"/>
          </w:tcPr>
          <w:p w14:paraId="3E410A89" w14:textId="04B123BD" w:rsidR="00633C02" w:rsidRPr="0073749C" w:rsidRDefault="00633C02" w:rsidP="00633C02">
            <w:pPr>
              <w:pStyle w:val="afffff2"/>
              <w:spacing w:line="240" w:lineRule="auto"/>
            </w:pPr>
            <w:r w:rsidRPr="0073749C">
              <w:t>27</w:t>
            </w:r>
            <w:r w:rsidR="00A9438E">
              <w:t>0V</w:t>
            </w:r>
            <w:r w:rsidR="00A9438E">
              <w:rPr>
                <w:rFonts w:hint="eastAsia"/>
              </w:rPr>
              <w:t>电源</w:t>
            </w:r>
            <w:r w:rsidRPr="0073749C">
              <w:t>电流</w:t>
            </w:r>
          </w:p>
        </w:tc>
        <w:tc>
          <w:tcPr>
            <w:tcW w:w="1098" w:type="dxa"/>
            <w:vAlign w:val="center"/>
          </w:tcPr>
          <w:p w14:paraId="603DF3CC" w14:textId="790993BE" w:rsidR="00633C02" w:rsidRPr="0073749C" w:rsidRDefault="00633C02" w:rsidP="00633C02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Int16</w:t>
            </w:r>
          </w:p>
        </w:tc>
        <w:tc>
          <w:tcPr>
            <w:tcW w:w="2280" w:type="dxa"/>
            <w:vAlign w:val="center"/>
          </w:tcPr>
          <w:p w14:paraId="43BEC4A2" w14:textId="67F9FBD0" w:rsidR="00633C02" w:rsidRPr="0073749C" w:rsidRDefault="00633C02" w:rsidP="00633C0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-32767</w:t>
            </w:r>
            <w:r w:rsidRPr="0073749C">
              <w:rPr>
                <w:rFonts w:ascii="Times New Roman" w:hAnsi="Times New Roman" w:cs="Times New Roman"/>
              </w:rPr>
              <w:t>～</w:t>
            </w:r>
            <w:r w:rsidRPr="0073749C">
              <w:rPr>
                <w:rFonts w:ascii="Times New Roman" w:hAnsi="Times New Roman" w:cs="Times New Roman"/>
              </w:rPr>
              <w:t>32767</w:t>
            </w:r>
          </w:p>
        </w:tc>
      </w:tr>
      <w:tr w:rsidR="00514254" w:rsidRPr="0073749C" w14:paraId="4E38166D" w14:textId="77777777" w:rsidTr="00FD4993">
        <w:trPr>
          <w:trHeight w:val="482"/>
          <w:jc w:val="center"/>
        </w:trPr>
        <w:tc>
          <w:tcPr>
            <w:tcW w:w="1859" w:type="dxa"/>
            <w:vAlign w:val="center"/>
          </w:tcPr>
          <w:p w14:paraId="3BE312DD" w14:textId="77777777" w:rsidR="00514254" w:rsidRPr="0073749C" w:rsidRDefault="00514254" w:rsidP="00514254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ADCRESULT7</w:t>
            </w:r>
          </w:p>
        </w:tc>
        <w:tc>
          <w:tcPr>
            <w:tcW w:w="2446" w:type="dxa"/>
            <w:vAlign w:val="center"/>
          </w:tcPr>
          <w:p w14:paraId="11578234" w14:textId="2226EC1C" w:rsidR="00514254" w:rsidRPr="0073749C" w:rsidRDefault="00514254" w:rsidP="00514254">
            <w:pPr>
              <w:pStyle w:val="afffff2"/>
              <w:spacing w:line="240" w:lineRule="auto"/>
            </w:pPr>
            <w:r>
              <w:rPr>
                <w:rFonts w:hint="eastAsia"/>
              </w:rPr>
              <w:t>控制器</w:t>
            </w:r>
            <w:r w:rsidRPr="0073749C">
              <w:t>温度采集</w:t>
            </w:r>
          </w:p>
        </w:tc>
        <w:tc>
          <w:tcPr>
            <w:tcW w:w="1098" w:type="dxa"/>
            <w:vAlign w:val="center"/>
          </w:tcPr>
          <w:p w14:paraId="652AB72A" w14:textId="681C2A93" w:rsidR="00514254" w:rsidRPr="0073749C" w:rsidRDefault="00514254" w:rsidP="0051425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Int16</w:t>
            </w:r>
          </w:p>
        </w:tc>
        <w:tc>
          <w:tcPr>
            <w:tcW w:w="2280" w:type="dxa"/>
            <w:vAlign w:val="center"/>
          </w:tcPr>
          <w:p w14:paraId="32C1C1E4" w14:textId="1B9A268A" w:rsidR="00514254" w:rsidRPr="0073749C" w:rsidRDefault="00514254" w:rsidP="0051425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-32767</w:t>
            </w:r>
            <w:r w:rsidRPr="0073749C">
              <w:rPr>
                <w:rFonts w:ascii="Times New Roman" w:hAnsi="Times New Roman" w:cs="Times New Roman"/>
              </w:rPr>
              <w:t>～</w:t>
            </w:r>
            <w:r w:rsidRPr="0073749C">
              <w:rPr>
                <w:rFonts w:ascii="Times New Roman" w:hAnsi="Times New Roman" w:cs="Times New Roman"/>
              </w:rPr>
              <w:t>32767</w:t>
            </w:r>
          </w:p>
        </w:tc>
      </w:tr>
      <w:tr w:rsidR="00514254" w:rsidRPr="0073749C" w14:paraId="615B8058" w14:textId="77777777" w:rsidTr="00FD4993">
        <w:trPr>
          <w:trHeight w:val="482"/>
          <w:jc w:val="center"/>
        </w:trPr>
        <w:tc>
          <w:tcPr>
            <w:tcW w:w="1859" w:type="dxa"/>
            <w:vAlign w:val="center"/>
          </w:tcPr>
          <w:p w14:paraId="58C14231" w14:textId="77777777" w:rsidR="00514254" w:rsidRPr="0073749C" w:rsidRDefault="00514254" w:rsidP="00514254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ADCRESULT14</w:t>
            </w:r>
          </w:p>
        </w:tc>
        <w:tc>
          <w:tcPr>
            <w:tcW w:w="2446" w:type="dxa"/>
            <w:vAlign w:val="center"/>
          </w:tcPr>
          <w:p w14:paraId="09152F8A" w14:textId="79F2E589" w:rsidR="00514254" w:rsidRPr="0073749C" w:rsidRDefault="00514254" w:rsidP="00514254">
            <w:pPr>
              <w:pStyle w:val="afffff2"/>
              <w:spacing w:line="240" w:lineRule="auto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98" w:type="dxa"/>
            <w:vAlign w:val="center"/>
          </w:tcPr>
          <w:p w14:paraId="0CCD7D87" w14:textId="41CD6A5C" w:rsidR="00514254" w:rsidRPr="0073749C" w:rsidRDefault="00514254" w:rsidP="0051425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Int16</w:t>
            </w:r>
          </w:p>
        </w:tc>
        <w:tc>
          <w:tcPr>
            <w:tcW w:w="2280" w:type="dxa"/>
            <w:vAlign w:val="center"/>
          </w:tcPr>
          <w:p w14:paraId="425566F4" w14:textId="72D42160" w:rsidR="00514254" w:rsidRPr="0073749C" w:rsidRDefault="00514254" w:rsidP="0051425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-32767</w:t>
            </w:r>
            <w:r w:rsidRPr="0073749C">
              <w:rPr>
                <w:rFonts w:ascii="Times New Roman" w:hAnsi="Times New Roman" w:cs="Times New Roman"/>
              </w:rPr>
              <w:t>～</w:t>
            </w:r>
            <w:r w:rsidRPr="0073749C">
              <w:rPr>
                <w:rFonts w:ascii="Times New Roman" w:hAnsi="Times New Roman" w:cs="Times New Roman"/>
              </w:rPr>
              <w:t>32767</w:t>
            </w:r>
          </w:p>
        </w:tc>
      </w:tr>
      <w:tr w:rsidR="00514254" w:rsidRPr="0073749C" w14:paraId="7C10440C" w14:textId="77777777" w:rsidTr="00FD4993">
        <w:trPr>
          <w:trHeight w:val="482"/>
          <w:jc w:val="center"/>
        </w:trPr>
        <w:tc>
          <w:tcPr>
            <w:tcW w:w="1859" w:type="dxa"/>
            <w:vAlign w:val="center"/>
          </w:tcPr>
          <w:p w14:paraId="0E57AAC8" w14:textId="77777777" w:rsidR="00514254" w:rsidRPr="0073749C" w:rsidRDefault="00514254" w:rsidP="00514254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ADCRESULT8</w:t>
            </w:r>
          </w:p>
        </w:tc>
        <w:tc>
          <w:tcPr>
            <w:tcW w:w="2446" w:type="dxa"/>
            <w:vAlign w:val="center"/>
          </w:tcPr>
          <w:p w14:paraId="543F62F7" w14:textId="57A0BCF4" w:rsidR="00514254" w:rsidRPr="0073749C" w:rsidRDefault="00514254" w:rsidP="00514254">
            <w:pPr>
              <w:pStyle w:val="afffff2"/>
              <w:spacing w:line="240" w:lineRule="auto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98" w:type="dxa"/>
            <w:vAlign w:val="center"/>
          </w:tcPr>
          <w:p w14:paraId="1EC4934C" w14:textId="00762E7B" w:rsidR="00514254" w:rsidRPr="0073749C" w:rsidRDefault="00514254" w:rsidP="00514254">
            <w:pPr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Int16</w:t>
            </w:r>
          </w:p>
        </w:tc>
        <w:tc>
          <w:tcPr>
            <w:tcW w:w="2280" w:type="dxa"/>
            <w:vAlign w:val="center"/>
          </w:tcPr>
          <w:p w14:paraId="76537DDB" w14:textId="25560E34" w:rsidR="00514254" w:rsidRPr="0073749C" w:rsidRDefault="00514254" w:rsidP="0051425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73749C">
              <w:rPr>
                <w:rFonts w:ascii="Times New Roman" w:hAnsi="Times New Roman" w:cs="Times New Roman"/>
              </w:rPr>
              <w:t>-32767</w:t>
            </w:r>
            <w:r w:rsidRPr="0073749C">
              <w:rPr>
                <w:rFonts w:ascii="Times New Roman" w:hAnsi="Times New Roman" w:cs="Times New Roman"/>
              </w:rPr>
              <w:t>～</w:t>
            </w:r>
            <w:r w:rsidRPr="0073749C">
              <w:rPr>
                <w:rFonts w:ascii="Times New Roman" w:hAnsi="Times New Roman" w:cs="Times New Roman"/>
              </w:rPr>
              <w:t>32767</w:t>
            </w:r>
          </w:p>
        </w:tc>
      </w:tr>
    </w:tbl>
    <w:p w14:paraId="5204C9E1" w14:textId="387958E2" w:rsidR="00AA412C" w:rsidRPr="0073749C" w:rsidRDefault="00AA412C" w:rsidP="00AA412C">
      <w:pPr>
        <w:pStyle w:val="3"/>
        <w:spacing w:after="0" w:line="360" w:lineRule="auto"/>
        <w:rPr>
          <w:rFonts w:ascii="Times New Roman" w:hAnsi="Times New Roman" w:cs="Times New Roman"/>
        </w:rPr>
      </w:pPr>
      <w:r w:rsidRPr="0073749C">
        <w:rPr>
          <w:rFonts w:ascii="Times New Roman" w:hAnsi="Times New Roman" w:cs="Times New Roman"/>
        </w:rPr>
        <w:t>4.2.2 D</w:t>
      </w:r>
      <w:r w:rsidR="0011294C" w:rsidRPr="0073749C">
        <w:rPr>
          <w:rFonts w:ascii="Times New Roman" w:hAnsi="Times New Roman" w:cs="Times New Roman"/>
        </w:rPr>
        <w:t>M</w:t>
      </w:r>
      <w:r w:rsidRPr="0073749C">
        <w:rPr>
          <w:rFonts w:ascii="Times New Roman" w:hAnsi="Times New Roman" w:cs="Times New Roman"/>
        </w:rPr>
        <w:t>_</w:t>
      </w:r>
      <w:r w:rsidR="004E033F" w:rsidRPr="0073749C">
        <w:rPr>
          <w:rFonts w:ascii="Times New Roman" w:hAnsi="Times New Roman" w:cs="Times New Roman"/>
        </w:rPr>
        <w:t>IN</w:t>
      </w:r>
      <w:r w:rsidRPr="0073749C">
        <w:rPr>
          <w:rFonts w:ascii="Times New Roman" w:hAnsi="Times New Roman" w:cs="Times New Roman"/>
        </w:rPr>
        <w:t>_00</w:t>
      </w:r>
      <w:r w:rsidR="004E033F" w:rsidRPr="0073749C">
        <w:rPr>
          <w:rFonts w:ascii="Times New Roman" w:hAnsi="Times New Roman" w:cs="Times New Roman"/>
        </w:rPr>
        <w:t>02</w:t>
      </w:r>
      <w:r w:rsidRPr="0073749C">
        <w:rPr>
          <w:rFonts w:ascii="Times New Roman" w:hAnsi="Times New Roman" w:cs="Times New Roman"/>
        </w:rPr>
        <w:t xml:space="preserve"> RS422</w:t>
      </w:r>
      <w:r w:rsidR="00B94BA9" w:rsidRPr="0073749C">
        <w:rPr>
          <w:rFonts w:ascii="Times New Roman" w:hAnsi="Times New Roman" w:cs="Times New Roman"/>
        </w:rPr>
        <w:t>串口</w:t>
      </w:r>
      <w:r w:rsidR="00B94BA9" w:rsidRPr="0073749C">
        <w:rPr>
          <w:rFonts w:ascii="Times New Roman" w:hAnsi="Times New Roman" w:cs="Times New Roman"/>
        </w:rPr>
        <w:t>1</w:t>
      </w:r>
    </w:p>
    <w:p w14:paraId="1CC19FCC" w14:textId="10C2C544" w:rsidR="00AA412C" w:rsidRPr="0073749C" w:rsidRDefault="00AA412C" w:rsidP="00AA412C">
      <w:pPr>
        <w:snapToGrid w:val="0"/>
        <w:spacing w:line="360" w:lineRule="auto"/>
        <w:ind w:firstLine="480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发送：</w:t>
      </w:r>
      <w:r w:rsidRPr="0073749C">
        <w:rPr>
          <w:rFonts w:ascii="Times New Roman" w:hAnsi="Times New Roman" w:cs="Times New Roman"/>
          <w:color w:val="000000"/>
        </w:rPr>
        <w:t>RS422</w:t>
      </w:r>
      <w:r w:rsidRPr="0073749C">
        <w:rPr>
          <w:rFonts w:ascii="Times New Roman" w:hAnsi="Times New Roman" w:cs="Times New Roman"/>
          <w:color w:val="000000"/>
        </w:rPr>
        <w:t>通讯接口用于软件与</w:t>
      </w:r>
      <w:r w:rsidRPr="0073749C">
        <w:rPr>
          <w:rFonts w:ascii="Times New Roman" w:hAnsi="Times New Roman" w:cs="Times New Roman"/>
          <w:color w:val="000000"/>
        </w:rPr>
        <w:t>RIU</w:t>
      </w:r>
      <w:r w:rsidRPr="0073749C">
        <w:rPr>
          <w:rFonts w:ascii="Times New Roman" w:hAnsi="Times New Roman" w:cs="Times New Roman"/>
          <w:color w:val="000000"/>
        </w:rPr>
        <w:t>进行通讯，软件通过串口以</w:t>
      </w:r>
      <w:r w:rsidR="00CD3A4B">
        <w:rPr>
          <w:rFonts w:ascii="Times New Roman" w:hAnsi="Times New Roman" w:cs="Times New Roman"/>
          <w:color w:val="000000"/>
        </w:rPr>
        <w:t>1</w:t>
      </w:r>
      <w:r w:rsidRPr="0073749C">
        <w:rPr>
          <w:rFonts w:ascii="Times New Roman" w:hAnsi="Times New Roman" w:cs="Times New Roman"/>
          <w:color w:val="000000"/>
        </w:rPr>
        <w:t>00ms</w:t>
      </w:r>
      <w:r w:rsidRPr="0073749C">
        <w:rPr>
          <w:rFonts w:ascii="Times New Roman" w:hAnsi="Times New Roman" w:cs="Times New Roman"/>
          <w:color w:val="000000"/>
        </w:rPr>
        <w:t>周期上传电机关键运行参数、</w:t>
      </w:r>
      <w:r w:rsidRPr="0073749C">
        <w:rPr>
          <w:rFonts w:ascii="Times New Roman" w:hAnsi="Times New Roman" w:cs="Times New Roman"/>
          <w:color w:val="000000"/>
        </w:rPr>
        <w:t>BIT</w:t>
      </w:r>
      <w:r w:rsidRPr="0073749C">
        <w:rPr>
          <w:rFonts w:ascii="Times New Roman" w:hAnsi="Times New Roman" w:cs="Times New Roman"/>
          <w:color w:val="000000"/>
        </w:rPr>
        <w:t>故障信息。</w:t>
      </w:r>
    </w:p>
    <w:p w14:paraId="4B1C0D88" w14:textId="4DEAB2D1" w:rsidR="00AA412C" w:rsidRPr="0073749C" w:rsidRDefault="00AA412C" w:rsidP="00AA412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接收：</w:t>
      </w:r>
      <w:r w:rsidRPr="0073749C">
        <w:rPr>
          <w:rFonts w:ascii="Times New Roman" w:hAnsi="Times New Roman" w:cs="Times New Roman"/>
          <w:color w:val="000000"/>
        </w:rPr>
        <w:t>RS422</w:t>
      </w:r>
      <w:r w:rsidRPr="0073749C">
        <w:rPr>
          <w:rFonts w:ascii="Times New Roman" w:hAnsi="Times New Roman" w:cs="Times New Roman"/>
          <w:color w:val="000000"/>
        </w:rPr>
        <w:t>通讯</w:t>
      </w:r>
      <w:r w:rsidRPr="0073749C">
        <w:rPr>
          <w:rFonts w:ascii="Times New Roman" w:hAnsi="Times New Roman" w:cs="Times New Roman"/>
          <w:color w:val="000000"/>
        </w:rPr>
        <w:t>_</w:t>
      </w:r>
      <w:r w:rsidRPr="0073749C">
        <w:rPr>
          <w:rFonts w:ascii="Times New Roman" w:hAnsi="Times New Roman" w:cs="Times New Roman"/>
          <w:color w:val="000000"/>
        </w:rPr>
        <w:t>接收接口用于软件接收</w:t>
      </w:r>
      <w:r w:rsidR="00CD3A4B">
        <w:rPr>
          <w:rFonts w:ascii="Times New Roman" w:hAnsi="Times New Roman" w:cs="Times New Roman" w:hint="eastAsia"/>
          <w:color w:val="000000"/>
        </w:rPr>
        <w:t>R</w:t>
      </w:r>
      <w:r w:rsidR="00CD3A4B">
        <w:rPr>
          <w:rFonts w:ascii="Times New Roman" w:hAnsi="Times New Roman" w:cs="Times New Roman"/>
          <w:color w:val="000000"/>
        </w:rPr>
        <w:t>IU</w:t>
      </w:r>
      <w:r w:rsidR="00CD3A4B">
        <w:rPr>
          <w:rFonts w:ascii="Times New Roman" w:hAnsi="Times New Roman" w:cs="Times New Roman" w:hint="eastAsia"/>
          <w:color w:val="000000"/>
        </w:rPr>
        <w:t>下发的控制指令。</w:t>
      </w:r>
      <w:r w:rsidRPr="0073749C">
        <w:rPr>
          <w:rFonts w:ascii="Times New Roman" w:hAnsi="Times New Roman" w:cs="Times New Roman"/>
          <w:color w:val="000000"/>
        </w:rPr>
        <w:t>软件在接收到操作指令后，根据指令执行相应的操作。</w:t>
      </w:r>
    </w:p>
    <w:p w14:paraId="0E3FEBA2" w14:textId="73367CDD" w:rsidR="00AA412C" w:rsidRPr="0073749C" w:rsidRDefault="00AA412C" w:rsidP="00AA412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测试</w:t>
      </w:r>
      <w:r w:rsidR="00F21CA0" w:rsidRPr="0073749C">
        <w:rPr>
          <w:rFonts w:ascii="Times New Roman" w:hAnsi="Times New Roman" w:cs="Times New Roman"/>
          <w:color w:val="000000"/>
        </w:rPr>
        <w:t>说明</w:t>
      </w:r>
      <w:r w:rsidR="00637386">
        <w:rPr>
          <w:rFonts w:ascii="Times New Roman" w:hAnsi="Times New Roman" w:cs="Times New Roman" w:hint="eastAsia"/>
          <w:color w:val="000000"/>
        </w:rPr>
        <w:t>：</w:t>
      </w:r>
      <w:r w:rsidR="00F21CA0" w:rsidRPr="0073749C">
        <w:rPr>
          <w:rFonts w:ascii="Times New Roman" w:hAnsi="Times New Roman" w:cs="Times New Roman"/>
          <w:color w:val="000000"/>
        </w:rPr>
        <w:t>通过电脑</w:t>
      </w:r>
      <w:r w:rsidR="00F21CA0" w:rsidRPr="0073749C">
        <w:rPr>
          <w:rFonts w:ascii="Times New Roman" w:hAnsi="Times New Roman" w:cs="Times New Roman"/>
          <w:color w:val="000000"/>
        </w:rPr>
        <w:t>USB</w:t>
      </w:r>
      <w:r w:rsidR="00F21CA0" w:rsidRPr="0073749C">
        <w:rPr>
          <w:rFonts w:ascii="Times New Roman" w:hAnsi="Times New Roman" w:cs="Times New Roman"/>
          <w:color w:val="000000"/>
        </w:rPr>
        <w:t>口连接</w:t>
      </w:r>
      <w:r w:rsidR="00F21CA0" w:rsidRPr="0073749C">
        <w:rPr>
          <w:rFonts w:ascii="Times New Roman" w:hAnsi="Times New Roman" w:cs="Times New Roman"/>
          <w:color w:val="000000"/>
        </w:rPr>
        <w:t>RS22</w:t>
      </w:r>
      <w:r w:rsidR="00F21CA0" w:rsidRPr="0073749C">
        <w:rPr>
          <w:rFonts w:ascii="Times New Roman" w:hAnsi="Times New Roman" w:cs="Times New Roman"/>
          <w:color w:val="000000"/>
        </w:rPr>
        <w:t>通讯转接器，然后使用上位机读取通讯数据，解析反馈数据对应通讯协议</w:t>
      </w:r>
      <w:r w:rsidRPr="0073749C">
        <w:rPr>
          <w:rFonts w:ascii="Times New Roman" w:hAnsi="Times New Roman" w:cs="Times New Roman"/>
          <w:color w:val="000000"/>
        </w:rPr>
        <w:t>。</w:t>
      </w:r>
      <w:r w:rsidR="00F21CA0" w:rsidRPr="0073749C">
        <w:rPr>
          <w:rFonts w:ascii="Times New Roman" w:hAnsi="Times New Roman" w:cs="Times New Roman"/>
          <w:color w:val="000000"/>
        </w:rPr>
        <w:t>通过上位机察看</w:t>
      </w:r>
      <w:r w:rsidR="00415730">
        <w:rPr>
          <w:rFonts w:ascii="Times New Roman" w:hAnsi="Times New Roman" w:cs="Times New Roman" w:hint="eastAsia"/>
          <w:color w:val="000000"/>
        </w:rPr>
        <w:t>电机</w:t>
      </w:r>
      <w:r w:rsidR="00F21CA0" w:rsidRPr="0073749C">
        <w:rPr>
          <w:rFonts w:ascii="Times New Roman" w:hAnsi="Times New Roman" w:cs="Times New Roman"/>
          <w:color w:val="000000"/>
        </w:rPr>
        <w:t>运行参数。</w:t>
      </w:r>
    </w:p>
    <w:p w14:paraId="29107CBA" w14:textId="79CA93CB" w:rsidR="007E60C5" w:rsidRPr="0073749C" w:rsidRDefault="007E60C5" w:rsidP="007E60C5">
      <w:pPr>
        <w:pStyle w:val="3"/>
        <w:spacing w:after="0" w:line="360" w:lineRule="auto"/>
        <w:rPr>
          <w:rFonts w:ascii="Times New Roman" w:hAnsi="Times New Roman" w:cs="Times New Roman"/>
        </w:rPr>
      </w:pPr>
      <w:r w:rsidRPr="0073749C">
        <w:rPr>
          <w:rFonts w:ascii="Times New Roman" w:hAnsi="Times New Roman" w:cs="Times New Roman"/>
        </w:rPr>
        <w:t>4.2.3 DM_IN_0003 RS422</w:t>
      </w:r>
      <w:r w:rsidRPr="0073749C">
        <w:rPr>
          <w:rFonts w:ascii="Times New Roman" w:hAnsi="Times New Roman" w:cs="Times New Roman"/>
        </w:rPr>
        <w:t>串口</w:t>
      </w:r>
      <w:r w:rsidRPr="0073749C">
        <w:rPr>
          <w:rFonts w:ascii="Times New Roman" w:hAnsi="Times New Roman" w:cs="Times New Roman"/>
        </w:rPr>
        <w:t>2</w:t>
      </w:r>
    </w:p>
    <w:p w14:paraId="788DC136" w14:textId="5922C290" w:rsidR="007E60C5" w:rsidRPr="0073749C" w:rsidRDefault="007E60C5" w:rsidP="007E60C5">
      <w:pPr>
        <w:snapToGrid w:val="0"/>
        <w:spacing w:line="360" w:lineRule="auto"/>
        <w:ind w:firstLine="480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发送：</w:t>
      </w:r>
      <w:r w:rsidRPr="0073749C">
        <w:rPr>
          <w:rFonts w:ascii="Times New Roman" w:hAnsi="Times New Roman" w:cs="Times New Roman"/>
          <w:color w:val="000000"/>
        </w:rPr>
        <w:t>RS422</w:t>
      </w:r>
      <w:r w:rsidRPr="0073749C">
        <w:rPr>
          <w:rFonts w:ascii="Times New Roman" w:hAnsi="Times New Roman" w:cs="Times New Roman"/>
          <w:color w:val="000000"/>
        </w:rPr>
        <w:t>通讯接口用于软件与</w:t>
      </w:r>
      <w:r w:rsidRPr="0073749C">
        <w:rPr>
          <w:rFonts w:ascii="Times New Roman" w:hAnsi="Times New Roman" w:cs="Times New Roman"/>
          <w:color w:val="000000"/>
        </w:rPr>
        <w:t>RIU</w:t>
      </w:r>
      <w:r w:rsidRPr="0073749C">
        <w:rPr>
          <w:rFonts w:ascii="Times New Roman" w:hAnsi="Times New Roman" w:cs="Times New Roman"/>
          <w:color w:val="000000"/>
        </w:rPr>
        <w:t>进行通讯，软件通过串口以</w:t>
      </w:r>
      <w:r w:rsidR="00415730">
        <w:rPr>
          <w:rFonts w:ascii="Times New Roman" w:hAnsi="Times New Roman" w:cs="Times New Roman"/>
          <w:color w:val="000000"/>
        </w:rPr>
        <w:t>1</w:t>
      </w:r>
      <w:r w:rsidRPr="0073749C">
        <w:rPr>
          <w:rFonts w:ascii="Times New Roman" w:hAnsi="Times New Roman" w:cs="Times New Roman"/>
          <w:color w:val="000000"/>
        </w:rPr>
        <w:t>00ms</w:t>
      </w:r>
      <w:r w:rsidRPr="0073749C">
        <w:rPr>
          <w:rFonts w:ascii="Times New Roman" w:hAnsi="Times New Roman" w:cs="Times New Roman"/>
          <w:color w:val="000000"/>
        </w:rPr>
        <w:t>周期上传电机关键运行参数、</w:t>
      </w:r>
      <w:r w:rsidRPr="0073749C">
        <w:rPr>
          <w:rFonts w:ascii="Times New Roman" w:hAnsi="Times New Roman" w:cs="Times New Roman"/>
          <w:color w:val="000000"/>
        </w:rPr>
        <w:t>BIT</w:t>
      </w:r>
      <w:r w:rsidRPr="0073749C">
        <w:rPr>
          <w:rFonts w:ascii="Times New Roman" w:hAnsi="Times New Roman" w:cs="Times New Roman"/>
          <w:color w:val="000000"/>
        </w:rPr>
        <w:t>故障信息。</w:t>
      </w:r>
    </w:p>
    <w:p w14:paraId="713A260E" w14:textId="0302FE51" w:rsidR="007E60C5" w:rsidRPr="0073749C" w:rsidRDefault="007E60C5" w:rsidP="007E60C5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接收：</w:t>
      </w:r>
      <w:r w:rsidR="00637386" w:rsidRPr="0073749C">
        <w:rPr>
          <w:rFonts w:ascii="Times New Roman" w:hAnsi="Times New Roman" w:cs="Times New Roman"/>
          <w:color w:val="000000"/>
        </w:rPr>
        <w:t>RS422</w:t>
      </w:r>
      <w:r w:rsidR="00637386" w:rsidRPr="0073749C">
        <w:rPr>
          <w:rFonts w:ascii="Times New Roman" w:hAnsi="Times New Roman" w:cs="Times New Roman"/>
          <w:color w:val="000000"/>
        </w:rPr>
        <w:t>通讯</w:t>
      </w:r>
      <w:r w:rsidR="00637386" w:rsidRPr="0073749C">
        <w:rPr>
          <w:rFonts w:ascii="Times New Roman" w:hAnsi="Times New Roman" w:cs="Times New Roman"/>
          <w:color w:val="000000"/>
        </w:rPr>
        <w:t>_</w:t>
      </w:r>
      <w:r w:rsidR="00637386" w:rsidRPr="0073749C">
        <w:rPr>
          <w:rFonts w:ascii="Times New Roman" w:hAnsi="Times New Roman" w:cs="Times New Roman"/>
          <w:color w:val="000000"/>
        </w:rPr>
        <w:t>接收接口用于软件接收</w:t>
      </w:r>
      <w:r w:rsidR="00637386">
        <w:rPr>
          <w:rFonts w:ascii="Times New Roman" w:hAnsi="Times New Roman" w:cs="Times New Roman" w:hint="eastAsia"/>
          <w:color w:val="000000"/>
        </w:rPr>
        <w:t>R</w:t>
      </w:r>
      <w:r w:rsidR="00637386">
        <w:rPr>
          <w:rFonts w:ascii="Times New Roman" w:hAnsi="Times New Roman" w:cs="Times New Roman"/>
          <w:color w:val="000000"/>
        </w:rPr>
        <w:t>IU</w:t>
      </w:r>
      <w:r w:rsidR="00637386">
        <w:rPr>
          <w:rFonts w:ascii="Times New Roman" w:hAnsi="Times New Roman" w:cs="Times New Roman" w:hint="eastAsia"/>
          <w:color w:val="000000"/>
        </w:rPr>
        <w:t>下发的控制指令。</w:t>
      </w:r>
      <w:r w:rsidR="00637386" w:rsidRPr="0073749C">
        <w:rPr>
          <w:rFonts w:ascii="Times New Roman" w:hAnsi="Times New Roman" w:cs="Times New Roman"/>
          <w:color w:val="000000"/>
        </w:rPr>
        <w:t>软件在接收到操作指令后，根据指令执行相应的操作。</w:t>
      </w:r>
    </w:p>
    <w:p w14:paraId="5ED2E796" w14:textId="79135351" w:rsidR="007E60C5" w:rsidRPr="0073749C" w:rsidRDefault="007E60C5" w:rsidP="007E60C5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测试说明</w:t>
      </w:r>
      <w:r w:rsidR="00CA423A">
        <w:rPr>
          <w:rFonts w:ascii="Times New Roman" w:hAnsi="Times New Roman" w:cs="Times New Roman" w:hint="eastAsia"/>
          <w:color w:val="000000"/>
        </w:rPr>
        <w:t>：</w:t>
      </w:r>
      <w:r w:rsidRPr="0073749C">
        <w:rPr>
          <w:rFonts w:ascii="Times New Roman" w:hAnsi="Times New Roman" w:cs="Times New Roman"/>
          <w:color w:val="000000"/>
        </w:rPr>
        <w:t>通过电脑</w:t>
      </w:r>
      <w:r w:rsidRPr="0073749C">
        <w:rPr>
          <w:rFonts w:ascii="Times New Roman" w:hAnsi="Times New Roman" w:cs="Times New Roman"/>
          <w:color w:val="000000"/>
        </w:rPr>
        <w:t>USB</w:t>
      </w:r>
      <w:r w:rsidRPr="0073749C">
        <w:rPr>
          <w:rFonts w:ascii="Times New Roman" w:hAnsi="Times New Roman" w:cs="Times New Roman"/>
          <w:color w:val="000000"/>
        </w:rPr>
        <w:t>口连接</w:t>
      </w:r>
      <w:r w:rsidRPr="0073749C">
        <w:rPr>
          <w:rFonts w:ascii="Times New Roman" w:hAnsi="Times New Roman" w:cs="Times New Roman"/>
          <w:color w:val="000000"/>
        </w:rPr>
        <w:t>RS22</w:t>
      </w:r>
      <w:r w:rsidRPr="0073749C">
        <w:rPr>
          <w:rFonts w:ascii="Times New Roman" w:hAnsi="Times New Roman" w:cs="Times New Roman"/>
          <w:color w:val="000000"/>
        </w:rPr>
        <w:t>通讯转接器，然后使用上位机读取通讯数据，解析反馈数据对应通讯协议。通过上位机察看</w:t>
      </w:r>
      <w:r w:rsidR="00415730">
        <w:rPr>
          <w:rFonts w:ascii="Times New Roman" w:hAnsi="Times New Roman" w:cs="Times New Roman" w:hint="eastAsia"/>
          <w:color w:val="000000"/>
        </w:rPr>
        <w:t>电机</w:t>
      </w:r>
      <w:r w:rsidRPr="0073749C">
        <w:rPr>
          <w:rFonts w:ascii="Times New Roman" w:hAnsi="Times New Roman" w:cs="Times New Roman"/>
          <w:color w:val="000000"/>
        </w:rPr>
        <w:t>运行参数。</w:t>
      </w:r>
    </w:p>
    <w:p w14:paraId="12EF4FB3" w14:textId="25FEAE80" w:rsidR="00AA412C" w:rsidRPr="0073749C" w:rsidRDefault="00AA412C" w:rsidP="00AA412C">
      <w:pPr>
        <w:pStyle w:val="3"/>
        <w:spacing w:after="0" w:line="360" w:lineRule="auto"/>
        <w:rPr>
          <w:rFonts w:ascii="Times New Roman" w:hAnsi="Times New Roman" w:cs="Times New Roman"/>
        </w:rPr>
      </w:pPr>
      <w:r w:rsidRPr="0073749C">
        <w:rPr>
          <w:rFonts w:ascii="Times New Roman" w:hAnsi="Times New Roman" w:cs="Times New Roman"/>
        </w:rPr>
        <w:t>4.2.</w:t>
      </w:r>
      <w:r w:rsidR="007E60C5" w:rsidRPr="0073749C">
        <w:rPr>
          <w:rFonts w:ascii="Times New Roman" w:hAnsi="Times New Roman" w:cs="Times New Roman"/>
        </w:rPr>
        <w:t>4</w:t>
      </w:r>
      <w:r w:rsidRPr="0073749C">
        <w:rPr>
          <w:rFonts w:ascii="Times New Roman" w:hAnsi="Times New Roman" w:cs="Times New Roman"/>
        </w:rPr>
        <w:t xml:space="preserve"> D</w:t>
      </w:r>
      <w:r w:rsidR="0011294C" w:rsidRPr="0073749C">
        <w:rPr>
          <w:rFonts w:ascii="Times New Roman" w:hAnsi="Times New Roman" w:cs="Times New Roman"/>
        </w:rPr>
        <w:t>M</w:t>
      </w:r>
      <w:r w:rsidRPr="0073749C">
        <w:rPr>
          <w:rFonts w:ascii="Times New Roman" w:hAnsi="Times New Roman" w:cs="Times New Roman"/>
        </w:rPr>
        <w:t>_IN_00</w:t>
      </w:r>
      <w:r w:rsidR="00C979FE" w:rsidRPr="0073749C">
        <w:rPr>
          <w:rFonts w:ascii="Times New Roman" w:hAnsi="Times New Roman" w:cs="Times New Roman"/>
        </w:rPr>
        <w:t>04</w:t>
      </w:r>
      <w:r w:rsidRPr="0073749C">
        <w:rPr>
          <w:rFonts w:ascii="Times New Roman" w:hAnsi="Times New Roman" w:cs="Times New Roman"/>
        </w:rPr>
        <w:t xml:space="preserve"> 28V</w:t>
      </w:r>
      <w:r w:rsidRPr="0073749C">
        <w:rPr>
          <w:rFonts w:ascii="Times New Roman" w:hAnsi="Times New Roman" w:cs="Times New Roman"/>
        </w:rPr>
        <w:t>信号启停接口</w:t>
      </w:r>
      <w:r w:rsidRPr="0073749C">
        <w:rPr>
          <w:rFonts w:ascii="Times New Roman" w:hAnsi="Times New Roman" w:cs="Times New Roman"/>
        </w:rPr>
        <w:t xml:space="preserve"> </w:t>
      </w:r>
    </w:p>
    <w:p w14:paraId="01D14918" w14:textId="77777777" w:rsidR="00AA412C" w:rsidRPr="0073749C" w:rsidRDefault="00AA412C" w:rsidP="00AA412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软件接收</w:t>
      </w:r>
      <w:r w:rsidRPr="0073749C">
        <w:rPr>
          <w:rFonts w:ascii="Times New Roman" w:hAnsi="Times New Roman" w:cs="Times New Roman"/>
          <w:color w:val="000000"/>
        </w:rPr>
        <w:t>28V</w:t>
      </w:r>
      <w:r w:rsidRPr="0073749C">
        <w:rPr>
          <w:rFonts w:ascii="Times New Roman" w:hAnsi="Times New Roman" w:cs="Times New Roman"/>
          <w:color w:val="000000"/>
        </w:rPr>
        <w:t>启停信号，当</w:t>
      </w:r>
      <w:r w:rsidRPr="0073749C">
        <w:rPr>
          <w:rFonts w:ascii="Times New Roman" w:hAnsi="Times New Roman" w:cs="Times New Roman"/>
          <w:color w:val="000000"/>
        </w:rPr>
        <w:t>28V</w:t>
      </w:r>
      <w:r w:rsidRPr="0073749C">
        <w:rPr>
          <w:rFonts w:ascii="Times New Roman" w:hAnsi="Times New Roman" w:cs="Times New Roman"/>
          <w:color w:val="000000"/>
        </w:rPr>
        <w:t>信号有效时（输入开关信号为高电平），电机启动，</w:t>
      </w:r>
      <w:r w:rsidRPr="0073749C">
        <w:rPr>
          <w:rFonts w:ascii="Times New Roman" w:hAnsi="Times New Roman" w:cs="Times New Roman"/>
          <w:color w:val="000000"/>
        </w:rPr>
        <w:t>28V</w:t>
      </w:r>
      <w:r w:rsidRPr="0073749C">
        <w:rPr>
          <w:rFonts w:ascii="Times New Roman" w:hAnsi="Times New Roman" w:cs="Times New Roman"/>
          <w:color w:val="000000"/>
        </w:rPr>
        <w:t>信号无效时（输入开关信号为低电平），电机停转。连续判断</w:t>
      </w:r>
      <w:r w:rsidRPr="0073749C">
        <w:rPr>
          <w:rFonts w:ascii="Times New Roman" w:hAnsi="Times New Roman" w:cs="Times New Roman"/>
          <w:color w:val="000000"/>
        </w:rPr>
        <w:t>1000</w:t>
      </w:r>
      <w:r w:rsidRPr="0073749C">
        <w:rPr>
          <w:rFonts w:ascii="Times New Roman" w:hAnsi="Times New Roman" w:cs="Times New Roman"/>
          <w:color w:val="000000"/>
        </w:rPr>
        <w:t>次，剔除开关信号抖动影响。</w:t>
      </w:r>
    </w:p>
    <w:p w14:paraId="54EDC0A2" w14:textId="24C69A43" w:rsidR="00AA412C" w:rsidRPr="0073749C" w:rsidRDefault="00AA412C" w:rsidP="00AA412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测试</w:t>
      </w:r>
      <w:r w:rsidR="00277646" w:rsidRPr="0073749C">
        <w:rPr>
          <w:rFonts w:ascii="Times New Roman" w:hAnsi="Times New Roman" w:cs="Times New Roman"/>
          <w:color w:val="000000"/>
        </w:rPr>
        <w:t>说明</w:t>
      </w:r>
      <w:r w:rsidR="00FE4C09">
        <w:rPr>
          <w:rFonts w:ascii="Times New Roman" w:hAnsi="Times New Roman" w:cs="Times New Roman" w:hint="eastAsia"/>
          <w:color w:val="000000"/>
        </w:rPr>
        <w:t>：</w:t>
      </w:r>
      <w:r w:rsidR="00F85D6A" w:rsidRPr="0073749C">
        <w:rPr>
          <w:rFonts w:ascii="Times New Roman" w:hAnsi="Times New Roman" w:cs="Times New Roman"/>
          <w:color w:val="000000"/>
        </w:rPr>
        <w:t>通过数值电源，给定高低电平，</w:t>
      </w:r>
      <w:r w:rsidRPr="0073749C">
        <w:rPr>
          <w:rFonts w:ascii="Times New Roman" w:hAnsi="Times New Roman" w:cs="Times New Roman"/>
          <w:color w:val="000000"/>
        </w:rPr>
        <w:t>当给出启动信号时，</w:t>
      </w:r>
      <w:r w:rsidR="00366D19">
        <w:rPr>
          <w:rFonts w:ascii="Times New Roman" w:hAnsi="Times New Roman" w:cs="Times New Roman" w:hint="eastAsia"/>
          <w:color w:val="000000"/>
        </w:rPr>
        <w:t>电机</w:t>
      </w:r>
      <w:r w:rsidRPr="0073749C">
        <w:rPr>
          <w:rFonts w:ascii="Times New Roman" w:hAnsi="Times New Roman" w:cs="Times New Roman"/>
          <w:color w:val="000000"/>
        </w:rPr>
        <w:t>工作，当给停止信号时，</w:t>
      </w:r>
      <w:r w:rsidR="00366D19">
        <w:rPr>
          <w:rFonts w:ascii="Times New Roman" w:hAnsi="Times New Roman" w:cs="Times New Roman" w:hint="eastAsia"/>
          <w:color w:val="000000"/>
        </w:rPr>
        <w:t>电机</w:t>
      </w:r>
      <w:r w:rsidRPr="0073749C">
        <w:rPr>
          <w:rFonts w:ascii="Times New Roman" w:hAnsi="Times New Roman" w:cs="Times New Roman"/>
          <w:color w:val="000000"/>
        </w:rPr>
        <w:t>停止工作。</w:t>
      </w:r>
    </w:p>
    <w:p w14:paraId="4003F96B" w14:textId="5EADC296" w:rsidR="00AA412C" w:rsidRPr="0073749C" w:rsidRDefault="00AA412C" w:rsidP="00AA412C">
      <w:pPr>
        <w:pStyle w:val="3"/>
        <w:spacing w:after="0" w:line="360" w:lineRule="auto"/>
        <w:rPr>
          <w:rFonts w:ascii="Times New Roman" w:hAnsi="Times New Roman" w:cs="Times New Roman"/>
        </w:rPr>
      </w:pPr>
      <w:r w:rsidRPr="0073749C">
        <w:rPr>
          <w:rFonts w:ascii="Times New Roman" w:hAnsi="Times New Roman" w:cs="Times New Roman"/>
        </w:rPr>
        <w:t>4.2.</w:t>
      </w:r>
      <w:r w:rsidR="007E60C5" w:rsidRPr="0073749C">
        <w:rPr>
          <w:rFonts w:ascii="Times New Roman" w:hAnsi="Times New Roman" w:cs="Times New Roman"/>
        </w:rPr>
        <w:t>5</w:t>
      </w:r>
      <w:r w:rsidRPr="0073749C">
        <w:rPr>
          <w:rFonts w:ascii="Times New Roman" w:hAnsi="Times New Roman" w:cs="Times New Roman"/>
        </w:rPr>
        <w:t xml:space="preserve"> D</w:t>
      </w:r>
      <w:r w:rsidR="0011294C" w:rsidRPr="0073749C">
        <w:rPr>
          <w:rFonts w:ascii="Times New Roman" w:hAnsi="Times New Roman" w:cs="Times New Roman"/>
        </w:rPr>
        <w:t>M</w:t>
      </w:r>
      <w:r w:rsidRPr="0073749C">
        <w:rPr>
          <w:rFonts w:ascii="Times New Roman" w:hAnsi="Times New Roman" w:cs="Times New Roman"/>
        </w:rPr>
        <w:t>_OUT_00</w:t>
      </w:r>
      <w:r w:rsidR="00C979FE" w:rsidRPr="0073749C">
        <w:rPr>
          <w:rFonts w:ascii="Times New Roman" w:hAnsi="Times New Roman" w:cs="Times New Roman"/>
        </w:rPr>
        <w:t>01</w:t>
      </w:r>
      <w:r w:rsidRPr="0073749C">
        <w:rPr>
          <w:rFonts w:ascii="Times New Roman" w:hAnsi="Times New Roman" w:cs="Times New Roman"/>
        </w:rPr>
        <w:t xml:space="preserve"> PWM</w:t>
      </w:r>
      <w:r w:rsidRPr="0073749C">
        <w:rPr>
          <w:rFonts w:ascii="Times New Roman" w:hAnsi="Times New Roman" w:cs="Times New Roman"/>
        </w:rPr>
        <w:t>信号输出接口</w:t>
      </w:r>
    </w:p>
    <w:p w14:paraId="7384644C" w14:textId="77777777" w:rsidR="00AA412C" w:rsidRPr="0073749C" w:rsidRDefault="00AA412C" w:rsidP="00AA412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软件在接收到控制指令后，采集电机的霍尔位置信号，执行闭环调速后，输出</w:t>
      </w:r>
      <w:r w:rsidRPr="0073749C">
        <w:rPr>
          <w:rFonts w:ascii="Times New Roman" w:hAnsi="Times New Roman" w:cs="Times New Roman"/>
          <w:color w:val="000000"/>
        </w:rPr>
        <w:t>6</w:t>
      </w:r>
      <w:r w:rsidRPr="0073749C">
        <w:rPr>
          <w:rFonts w:ascii="Times New Roman" w:hAnsi="Times New Roman" w:cs="Times New Roman"/>
          <w:color w:val="000000"/>
        </w:rPr>
        <w:t>路</w:t>
      </w:r>
      <w:r w:rsidRPr="0073749C">
        <w:rPr>
          <w:rFonts w:ascii="Times New Roman" w:hAnsi="Times New Roman" w:cs="Times New Roman"/>
          <w:color w:val="000000"/>
        </w:rPr>
        <w:t>PWM</w:t>
      </w:r>
      <w:r w:rsidRPr="0073749C">
        <w:rPr>
          <w:rFonts w:ascii="Times New Roman" w:hAnsi="Times New Roman" w:cs="Times New Roman"/>
          <w:color w:val="000000"/>
        </w:rPr>
        <w:t>信号，输出的</w:t>
      </w:r>
      <w:r w:rsidRPr="0073749C">
        <w:rPr>
          <w:rFonts w:ascii="Times New Roman" w:hAnsi="Times New Roman" w:cs="Times New Roman"/>
          <w:color w:val="000000"/>
        </w:rPr>
        <w:t>PWM</w:t>
      </w:r>
      <w:r w:rsidRPr="0073749C">
        <w:rPr>
          <w:rFonts w:ascii="Times New Roman" w:hAnsi="Times New Roman" w:cs="Times New Roman"/>
          <w:color w:val="000000"/>
        </w:rPr>
        <w:t>信号频率为</w:t>
      </w:r>
      <w:r w:rsidRPr="0073749C">
        <w:rPr>
          <w:rFonts w:ascii="Times New Roman" w:hAnsi="Times New Roman" w:cs="Times New Roman"/>
          <w:color w:val="000000"/>
        </w:rPr>
        <w:t>10K</w:t>
      </w:r>
      <w:r w:rsidRPr="0073749C">
        <w:rPr>
          <w:rFonts w:ascii="Times New Roman" w:hAnsi="Times New Roman" w:cs="Times New Roman"/>
          <w:color w:val="000000"/>
        </w:rPr>
        <w:t>，该信号在经过驱动放大后，驱动电机运行。</w:t>
      </w:r>
    </w:p>
    <w:p w14:paraId="39089D10" w14:textId="77777777" w:rsidR="00AA412C" w:rsidRPr="0073749C" w:rsidRDefault="00AA412C" w:rsidP="00AA412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73749C">
        <w:rPr>
          <w:rFonts w:ascii="Times New Roman" w:hAnsi="Times New Roman" w:cs="Times New Roman"/>
          <w:color w:val="000000"/>
        </w:rPr>
        <w:t>测试</w:t>
      </w:r>
      <w:r w:rsidR="00606689" w:rsidRPr="0073749C">
        <w:rPr>
          <w:rFonts w:ascii="Times New Roman" w:hAnsi="Times New Roman" w:cs="Times New Roman"/>
          <w:color w:val="000000"/>
        </w:rPr>
        <w:t>说明</w:t>
      </w:r>
      <w:r w:rsidRPr="0073749C">
        <w:rPr>
          <w:rFonts w:ascii="Times New Roman" w:hAnsi="Times New Roman" w:cs="Times New Roman"/>
          <w:color w:val="000000"/>
        </w:rPr>
        <w:t>:</w:t>
      </w:r>
      <w:r w:rsidRPr="0073749C">
        <w:rPr>
          <w:rFonts w:ascii="Times New Roman" w:hAnsi="Times New Roman" w:cs="Times New Roman"/>
          <w:color w:val="000000"/>
        </w:rPr>
        <w:t>使用示波器测试输出</w:t>
      </w:r>
      <w:r w:rsidRPr="0073749C">
        <w:rPr>
          <w:rFonts w:ascii="Times New Roman" w:hAnsi="Times New Roman" w:cs="Times New Roman"/>
          <w:color w:val="000000"/>
        </w:rPr>
        <w:t>PWM</w:t>
      </w:r>
      <w:r w:rsidRPr="0073749C">
        <w:rPr>
          <w:rFonts w:ascii="Times New Roman" w:hAnsi="Times New Roman" w:cs="Times New Roman"/>
          <w:color w:val="000000"/>
        </w:rPr>
        <w:t>，</w:t>
      </w:r>
      <w:r w:rsidR="00A46C6D" w:rsidRPr="0073749C">
        <w:rPr>
          <w:rFonts w:ascii="Times New Roman" w:hAnsi="Times New Roman" w:cs="Times New Roman"/>
          <w:color w:val="000000"/>
        </w:rPr>
        <w:t>通过示波器读取</w:t>
      </w:r>
      <w:r w:rsidR="00A46C6D" w:rsidRPr="0073749C">
        <w:rPr>
          <w:rFonts w:ascii="Times New Roman" w:hAnsi="Times New Roman" w:cs="Times New Roman"/>
          <w:color w:val="000000"/>
        </w:rPr>
        <w:t>PWM</w:t>
      </w:r>
      <w:r w:rsidR="00A46C6D" w:rsidRPr="0073749C">
        <w:rPr>
          <w:rFonts w:ascii="Times New Roman" w:hAnsi="Times New Roman" w:cs="Times New Roman"/>
          <w:color w:val="000000"/>
        </w:rPr>
        <w:t>周期，计算</w:t>
      </w:r>
      <w:r w:rsidR="00A46C6D" w:rsidRPr="0073749C">
        <w:rPr>
          <w:rFonts w:ascii="Times New Roman" w:hAnsi="Times New Roman" w:cs="Times New Roman"/>
          <w:color w:val="000000"/>
        </w:rPr>
        <w:t>PWM</w:t>
      </w:r>
      <w:r w:rsidR="00A46C6D" w:rsidRPr="0073749C">
        <w:rPr>
          <w:rFonts w:ascii="Times New Roman" w:hAnsi="Times New Roman" w:cs="Times New Roman"/>
          <w:color w:val="000000"/>
        </w:rPr>
        <w:t>频率，判断是否满足要求输出</w:t>
      </w:r>
      <w:r w:rsidR="00A46C6D" w:rsidRPr="0073749C">
        <w:rPr>
          <w:rFonts w:ascii="Times New Roman" w:hAnsi="Times New Roman" w:cs="Times New Roman"/>
          <w:color w:val="000000"/>
        </w:rPr>
        <w:t>PWM</w:t>
      </w:r>
      <w:r w:rsidRPr="0073749C">
        <w:rPr>
          <w:rFonts w:ascii="Times New Roman" w:hAnsi="Times New Roman" w:cs="Times New Roman"/>
          <w:color w:val="000000"/>
        </w:rPr>
        <w:t>。</w:t>
      </w:r>
    </w:p>
    <w:p w14:paraId="1A7E468E" w14:textId="136A34E8" w:rsidR="00AA412C" w:rsidRPr="0073749C" w:rsidRDefault="00AA412C" w:rsidP="00AA412C">
      <w:pPr>
        <w:pStyle w:val="3"/>
        <w:spacing w:after="0" w:line="360" w:lineRule="auto"/>
        <w:rPr>
          <w:rFonts w:ascii="Times New Roman" w:hAnsi="Times New Roman" w:cs="Times New Roman"/>
        </w:rPr>
      </w:pPr>
      <w:r w:rsidRPr="0073749C">
        <w:rPr>
          <w:rFonts w:ascii="Times New Roman" w:hAnsi="Times New Roman" w:cs="Times New Roman"/>
        </w:rPr>
        <w:lastRenderedPageBreak/>
        <w:t>4.2.</w:t>
      </w:r>
      <w:r w:rsidR="007E60C5" w:rsidRPr="0073749C">
        <w:rPr>
          <w:rFonts w:ascii="Times New Roman" w:hAnsi="Times New Roman" w:cs="Times New Roman"/>
        </w:rPr>
        <w:t>6</w:t>
      </w:r>
      <w:r w:rsidRPr="0073749C">
        <w:rPr>
          <w:rFonts w:ascii="Times New Roman" w:hAnsi="Times New Roman" w:cs="Times New Roman"/>
        </w:rPr>
        <w:t xml:space="preserve"> D</w:t>
      </w:r>
      <w:r w:rsidR="0011294C" w:rsidRPr="0073749C">
        <w:rPr>
          <w:rFonts w:ascii="Times New Roman" w:hAnsi="Times New Roman" w:cs="Times New Roman"/>
        </w:rPr>
        <w:t>M</w:t>
      </w:r>
      <w:r w:rsidRPr="0073749C">
        <w:rPr>
          <w:rFonts w:ascii="Times New Roman" w:hAnsi="Times New Roman" w:cs="Times New Roman"/>
        </w:rPr>
        <w:t>_OUT_00</w:t>
      </w:r>
      <w:r w:rsidR="00C979FE" w:rsidRPr="0073749C">
        <w:rPr>
          <w:rFonts w:ascii="Times New Roman" w:hAnsi="Times New Roman" w:cs="Times New Roman"/>
        </w:rPr>
        <w:t>02</w:t>
      </w:r>
      <w:r w:rsidRPr="0073749C">
        <w:rPr>
          <w:rFonts w:ascii="Times New Roman" w:hAnsi="Times New Roman" w:cs="Times New Roman"/>
        </w:rPr>
        <w:t xml:space="preserve"> </w:t>
      </w:r>
      <w:r w:rsidRPr="0073749C">
        <w:rPr>
          <w:rFonts w:ascii="Times New Roman" w:hAnsi="Times New Roman" w:cs="Times New Roman"/>
          <w:sz w:val="28"/>
          <w:szCs w:val="28"/>
        </w:rPr>
        <w:t>E2PROM</w:t>
      </w:r>
      <w:r w:rsidRPr="0073749C">
        <w:rPr>
          <w:rFonts w:ascii="Times New Roman" w:hAnsi="Times New Roman" w:cs="Times New Roman"/>
          <w:sz w:val="28"/>
          <w:szCs w:val="28"/>
        </w:rPr>
        <w:t>读写接口</w:t>
      </w:r>
    </w:p>
    <w:p w14:paraId="10A55742" w14:textId="6E6724B9" w:rsidR="00DC59F4" w:rsidRPr="00DC59F4" w:rsidRDefault="00DC59F4" w:rsidP="00DC59F4">
      <w:pPr>
        <w:snapToGrid w:val="0"/>
        <w:spacing w:line="360" w:lineRule="auto"/>
        <w:ind w:firstLineChars="200" w:firstLine="480"/>
        <w:rPr>
          <w:rFonts w:ascii="宋体" w:hAnsi="宋体" w:cs="Times New Roman"/>
          <w:color w:val="000000"/>
          <w:kern w:val="2"/>
          <w:sz w:val="24"/>
          <w:szCs w:val="24"/>
        </w:rPr>
      </w:pPr>
      <w:r w:rsidRPr="00DC59F4">
        <w:rPr>
          <w:rFonts w:ascii="宋体" w:hAnsi="宋体" w:cs="Times New Roman" w:hint="eastAsia"/>
          <w:color w:val="000000"/>
          <w:kern w:val="2"/>
          <w:sz w:val="24"/>
          <w:szCs w:val="24"/>
        </w:rPr>
        <w:t>上电初始化后，软件接收R</w:t>
      </w:r>
      <w:r w:rsidRPr="00DC59F4">
        <w:rPr>
          <w:rFonts w:ascii="宋体" w:hAnsi="宋体" w:cs="Times New Roman"/>
          <w:color w:val="000000"/>
          <w:kern w:val="2"/>
          <w:sz w:val="24"/>
          <w:szCs w:val="24"/>
        </w:rPr>
        <w:t>S422</w:t>
      </w:r>
      <w:r w:rsidRPr="00DC59F4">
        <w:rPr>
          <w:rFonts w:ascii="宋体" w:hAnsi="宋体" w:cs="Times New Roman" w:hint="eastAsia"/>
          <w:color w:val="000000"/>
          <w:kern w:val="2"/>
          <w:sz w:val="24"/>
          <w:szCs w:val="24"/>
        </w:rPr>
        <w:t>串口下发的设备编号，通过S</w:t>
      </w:r>
      <w:r w:rsidRPr="00DC59F4">
        <w:rPr>
          <w:rFonts w:ascii="宋体" w:hAnsi="宋体" w:cs="Times New Roman"/>
          <w:color w:val="000000"/>
          <w:kern w:val="2"/>
          <w:sz w:val="24"/>
          <w:szCs w:val="24"/>
        </w:rPr>
        <w:t>PI</w:t>
      </w:r>
      <w:r w:rsidRPr="00DC59F4">
        <w:rPr>
          <w:rFonts w:ascii="宋体" w:hAnsi="宋体" w:cs="Times New Roman" w:hint="eastAsia"/>
          <w:color w:val="000000"/>
          <w:kern w:val="2"/>
          <w:sz w:val="24"/>
          <w:szCs w:val="24"/>
        </w:rPr>
        <w:t>总线写入E</w:t>
      </w:r>
      <w:r w:rsidRPr="00DC59F4">
        <w:rPr>
          <w:rFonts w:ascii="宋体" w:hAnsi="宋体" w:cs="Times New Roman"/>
          <w:color w:val="000000"/>
          <w:kern w:val="2"/>
          <w:sz w:val="24"/>
          <w:szCs w:val="24"/>
        </w:rPr>
        <w:t>2PROM</w:t>
      </w:r>
      <w:r w:rsidRPr="00DC59F4">
        <w:rPr>
          <w:rFonts w:ascii="宋体" w:hAnsi="宋体" w:cs="Times New Roman" w:hint="eastAsia"/>
          <w:color w:val="000000"/>
          <w:kern w:val="2"/>
          <w:sz w:val="24"/>
          <w:szCs w:val="24"/>
        </w:rPr>
        <w:t>中，该操作仅在上电后执行1次。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若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R</w:t>
      </w:r>
      <w:r w:rsidRPr="00DC59F4">
        <w:rPr>
          <w:rFonts w:ascii="Times New Roman" w:hAnsi="Times New Roman" w:cs="Times New Roman"/>
          <w:color w:val="000000"/>
          <w:kern w:val="2"/>
          <w:sz w:val="24"/>
          <w:szCs w:val="24"/>
        </w:rPr>
        <w:t>S422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通道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1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和通道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2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均报故，则软件通过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S</w:t>
      </w:r>
      <w:r w:rsidRPr="00DC59F4">
        <w:rPr>
          <w:rFonts w:ascii="Times New Roman" w:hAnsi="Times New Roman" w:cs="Times New Roman"/>
          <w:color w:val="000000"/>
          <w:kern w:val="2"/>
          <w:sz w:val="24"/>
          <w:szCs w:val="24"/>
        </w:rPr>
        <w:t>PI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总线读取存储在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E</w:t>
      </w:r>
      <w:r w:rsidRPr="00DC59F4">
        <w:rPr>
          <w:rFonts w:ascii="Times New Roman" w:hAnsi="Times New Roman" w:cs="Times New Roman"/>
          <w:color w:val="000000"/>
          <w:kern w:val="2"/>
          <w:sz w:val="24"/>
          <w:szCs w:val="24"/>
        </w:rPr>
        <w:t>2PROM</w:t>
      </w:r>
      <w:r w:rsidRPr="00DC59F4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中的设备编号作为系统当前运行的设备编号。</w:t>
      </w:r>
    </w:p>
    <w:p w14:paraId="46844E0E" w14:textId="37E96A72" w:rsidR="00AA412C" w:rsidRPr="00DC59F4" w:rsidRDefault="00AA412C" w:rsidP="00AA412C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DC59F4">
        <w:rPr>
          <w:rFonts w:ascii="Times New Roman" w:hAnsi="Times New Roman" w:cs="Times New Roman"/>
          <w:color w:val="000000"/>
          <w:sz w:val="24"/>
          <w:szCs w:val="24"/>
        </w:rPr>
        <w:t>测试</w:t>
      </w:r>
      <w:r w:rsidR="00A46C6D" w:rsidRPr="00DC59F4">
        <w:rPr>
          <w:rFonts w:ascii="Times New Roman" w:hAnsi="Times New Roman" w:cs="Times New Roman"/>
          <w:color w:val="000000"/>
          <w:sz w:val="24"/>
          <w:szCs w:val="24"/>
        </w:rPr>
        <w:t>说明</w:t>
      </w:r>
      <w:r w:rsidR="001B68D9" w:rsidRPr="00DC59F4">
        <w:rPr>
          <w:rFonts w:ascii="Times New Roman" w:hAnsi="Times New Roman" w:cs="Times New Roman"/>
          <w:color w:val="000000"/>
          <w:sz w:val="24"/>
          <w:szCs w:val="24"/>
        </w:rPr>
        <w:t>：通过仿真器读取</w:t>
      </w:r>
      <w:r w:rsidR="001B68D9" w:rsidRPr="00DC59F4">
        <w:rPr>
          <w:rFonts w:ascii="Times New Roman" w:hAnsi="Times New Roman" w:cs="Times New Roman"/>
          <w:color w:val="000000"/>
          <w:sz w:val="24"/>
          <w:szCs w:val="24"/>
        </w:rPr>
        <w:t>EEPROM</w:t>
      </w:r>
      <w:r w:rsidR="001B68D9" w:rsidRPr="00DC59F4">
        <w:rPr>
          <w:rFonts w:ascii="Times New Roman" w:hAnsi="Times New Roman" w:cs="Times New Roman"/>
          <w:color w:val="000000"/>
          <w:sz w:val="24"/>
          <w:szCs w:val="24"/>
        </w:rPr>
        <w:t>数据察看数据是否与当前数据一致</w:t>
      </w:r>
      <w:r w:rsidRPr="00DC59F4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14:paraId="67742193" w14:textId="77777777" w:rsidR="00C477D4" w:rsidRPr="0073749C" w:rsidRDefault="00C477D4" w:rsidP="00F121AD">
      <w:pPr>
        <w:pStyle w:val="10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26" w:name="_Toc71379173"/>
      <w:r w:rsidRPr="0073749C">
        <w:rPr>
          <w:rFonts w:ascii="Times New Roman" w:hAnsi="Times New Roman" w:cs="Times New Roman"/>
          <w:sz w:val="28"/>
          <w:szCs w:val="28"/>
        </w:rPr>
        <w:t>需求的可追踪性</w:t>
      </w:r>
      <w:bookmarkEnd w:id="121"/>
      <w:bookmarkEnd w:id="122"/>
      <w:bookmarkEnd w:id="123"/>
      <w:bookmarkEnd w:id="124"/>
      <w:bookmarkEnd w:id="125"/>
      <w:bookmarkEnd w:id="126"/>
    </w:p>
    <w:p w14:paraId="6D38F41E" w14:textId="02FD3023" w:rsidR="00C477D4" w:rsidRPr="0073749C" w:rsidRDefault="00E22159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27" w:name="_Toc444677721"/>
      <w:bookmarkStart w:id="128" w:name="_Toc445362883"/>
      <w:bookmarkStart w:id="129" w:name="_Toc445367512"/>
      <w:bookmarkStart w:id="130" w:name="_Toc509228602"/>
      <w:bookmarkStart w:id="131" w:name="_Toc509666603"/>
      <w:bookmarkStart w:id="132" w:name="_Toc35779091"/>
      <w:bookmarkStart w:id="133" w:name="_Toc71379174"/>
      <w:r w:rsidRPr="0073749C">
        <w:rPr>
          <w:rFonts w:ascii="Times New Roman" w:hAnsi="Times New Roman" w:cs="Times New Roman"/>
          <w:sz w:val="28"/>
          <w:szCs w:val="28"/>
        </w:rPr>
        <w:t xml:space="preserve">5.1 </w:t>
      </w:r>
      <w:r w:rsidR="00C477D4" w:rsidRPr="0073749C">
        <w:rPr>
          <w:rFonts w:ascii="Times New Roman" w:hAnsi="Times New Roman" w:cs="Times New Roman"/>
          <w:sz w:val="28"/>
          <w:szCs w:val="28"/>
        </w:rPr>
        <w:t>软件</w:t>
      </w:r>
      <w:r w:rsidR="007211AB" w:rsidRPr="0073749C">
        <w:rPr>
          <w:rFonts w:ascii="Times New Roman" w:hAnsi="Times New Roman" w:cs="Times New Roman"/>
          <w:sz w:val="28"/>
          <w:szCs w:val="28"/>
        </w:rPr>
        <w:t>设计说明</w:t>
      </w:r>
      <w:r w:rsidR="00C477D4" w:rsidRPr="0073749C">
        <w:rPr>
          <w:rFonts w:ascii="Times New Roman" w:hAnsi="Times New Roman" w:cs="Times New Roman"/>
          <w:sz w:val="28"/>
          <w:szCs w:val="28"/>
        </w:rPr>
        <w:t>-</w:t>
      </w:r>
      <w:r w:rsidR="00C477D4" w:rsidRPr="0073749C">
        <w:rPr>
          <w:rFonts w:ascii="Times New Roman" w:hAnsi="Times New Roman" w:cs="Times New Roman"/>
          <w:sz w:val="28"/>
          <w:szCs w:val="28"/>
        </w:rPr>
        <w:t>软件</w:t>
      </w:r>
      <w:bookmarkEnd w:id="127"/>
      <w:bookmarkEnd w:id="128"/>
      <w:bookmarkEnd w:id="129"/>
      <w:bookmarkEnd w:id="130"/>
      <w:bookmarkEnd w:id="131"/>
      <w:r w:rsidR="0001095A" w:rsidRPr="0073749C">
        <w:rPr>
          <w:rFonts w:ascii="Times New Roman" w:hAnsi="Times New Roman" w:cs="Times New Roman"/>
          <w:sz w:val="28"/>
          <w:szCs w:val="28"/>
        </w:rPr>
        <w:t>配置项</w:t>
      </w:r>
      <w:r w:rsidR="007211AB" w:rsidRPr="0073749C">
        <w:rPr>
          <w:rFonts w:ascii="Times New Roman" w:hAnsi="Times New Roman" w:cs="Times New Roman"/>
          <w:sz w:val="28"/>
          <w:szCs w:val="28"/>
        </w:rPr>
        <w:t>测试说明</w:t>
      </w:r>
      <w:bookmarkEnd w:id="132"/>
      <w:bookmarkEnd w:id="133"/>
    </w:p>
    <w:p w14:paraId="3CFA1C6F" w14:textId="6B49E4C1" w:rsidR="007211AB" w:rsidRPr="0073749C" w:rsidRDefault="007211AB" w:rsidP="007211AB">
      <w:pPr>
        <w:pStyle w:val="affb"/>
        <w:spacing w:before="72" w:after="120"/>
        <w:rPr>
          <w:rFonts w:ascii="Times New Roman" w:eastAsia="黑体" w:hAnsi="Times New Roman" w:cs="Times New Roman"/>
          <w:sz w:val="21"/>
          <w:szCs w:val="21"/>
        </w:rPr>
      </w:pPr>
      <w:r w:rsidRPr="0073749C">
        <w:rPr>
          <w:rFonts w:ascii="Times New Roman" w:eastAsia="黑体" w:hAnsi="Times New Roman" w:cs="Times New Roman"/>
          <w:sz w:val="21"/>
          <w:szCs w:val="21"/>
        </w:rPr>
        <w:t>表</w:t>
      </w:r>
      <w:r w:rsidR="00BC4319" w:rsidRPr="0073749C">
        <w:rPr>
          <w:rFonts w:ascii="Times New Roman" w:eastAsia="黑体" w:hAnsi="Times New Roman" w:cs="Times New Roman"/>
          <w:sz w:val="21"/>
          <w:szCs w:val="21"/>
        </w:rPr>
        <w:t>5</w:t>
      </w:r>
      <w:r w:rsidR="00384E41">
        <w:rPr>
          <w:rFonts w:ascii="Times New Roman" w:eastAsia="黑体" w:hAnsi="Times New Roman" w:cs="Times New Roman"/>
          <w:sz w:val="21"/>
          <w:szCs w:val="21"/>
        </w:rPr>
        <w:t xml:space="preserve"> </w:t>
      </w:r>
      <w:r w:rsidRPr="0073749C">
        <w:rPr>
          <w:rFonts w:ascii="Times New Roman" w:eastAsia="黑体" w:hAnsi="Times New Roman" w:cs="Times New Roman"/>
          <w:sz w:val="21"/>
          <w:szCs w:val="21"/>
        </w:rPr>
        <w:t>软件设计说明与软件</w:t>
      </w:r>
      <w:r w:rsidR="0001095A" w:rsidRPr="0073749C">
        <w:rPr>
          <w:rFonts w:ascii="Times New Roman" w:eastAsia="黑体" w:hAnsi="Times New Roman" w:cs="Times New Roman"/>
          <w:sz w:val="21"/>
          <w:szCs w:val="21"/>
        </w:rPr>
        <w:t>配置项测试说明</w:t>
      </w:r>
      <w:r w:rsidRPr="0073749C">
        <w:rPr>
          <w:rFonts w:ascii="Times New Roman" w:eastAsia="黑体" w:hAnsi="Times New Roman" w:cs="Times New Roman"/>
          <w:sz w:val="21"/>
          <w:szCs w:val="21"/>
        </w:rPr>
        <w:t>的追踪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935"/>
        <w:gridCol w:w="951"/>
        <w:gridCol w:w="3188"/>
      </w:tblGrid>
      <w:tr w:rsidR="00DB1500" w:rsidRPr="0073749C" w14:paraId="4FEF2CD8" w14:textId="77777777" w:rsidTr="00824BE2">
        <w:trPr>
          <w:cantSplit/>
          <w:trHeight w:val="307"/>
          <w:jc w:val="center"/>
        </w:trPr>
        <w:tc>
          <w:tcPr>
            <w:tcW w:w="377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199C6" w14:textId="77777777" w:rsidR="00DB1500" w:rsidRPr="0073749C" w:rsidRDefault="00DB1500" w:rsidP="00DB150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软件设计说明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53DC3" w14:textId="3A819324" w:rsidR="00DB1500" w:rsidRPr="0073749C" w:rsidRDefault="00DB1500" w:rsidP="00DB150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软件配置项测试说明</w:t>
            </w:r>
          </w:p>
        </w:tc>
      </w:tr>
      <w:tr w:rsidR="007211AB" w:rsidRPr="0073749C" w14:paraId="4CD63D9D" w14:textId="77777777" w:rsidTr="005302AD">
        <w:trPr>
          <w:cantSplit/>
          <w:trHeight w:val="307"/>
          <w:jc w:val="center"/>
        </w:trPr>
        <w:tc>
          <w:tcPr>
            <w:tcW w:w="841" w:type="dxa"/>
            <w:tcBorders>
              <w:top w:val="single" w:sz="12" w:space="0" w:color="auto"/>
            </w:tcBorders>
            <w:vAlign w:val="center"/>
          </w:tcPr>
          <w:p w14:paraId="25982D7E" w14:textId="77777777" w:rsidR="007211AB" w:rsidRPr="0073749C" w:rsidRDefault="007211AB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章节</w:t>
            </w:r>
          </w:p>
        </w:tc>
        <w:tc>
          <w:tcPr>
            <w:tcW w:w="2935" w:type="dxa"/>
            <w:tcBorders>
              <w:top w:val="single" w:sz="12" w:space="0" w:color="auto"/>
            </w:tcBorders>
            <w:vAlign w:val="center"/>
          </w:tcPr>
          <w:p w14:paraId="5A15F823" w14:textId="77777777" w:rsidR="007211AB" w:rsidRPr="0073749C" w:rsidRDefault="007211AB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软件设计</w:t>
            </w:r>
          </w:p>
        </w:tc>
        <w:tc>
          <w:tcPr>
            <w:tcW w:w="951" w:type="dxa"/>
            <w:tcBorders>
              <w:top w:val="single" w:sz="12" w:space="0" w:color="auto"/>
            </w:tcBorders>
            <w:vAlign w:val="center"/>
          </w:tcPr>
          <w:p w14:paraId="17DD4DDB" w14:textId="77777777" w:rsidR="007211AB" w:rsidRPr="0073749C" w:rsidRDefault="007211AB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章节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200076B2" w14:textId="77777777" w:rsidR="007211AB" w:rsidRPr="0073749C" w:rsidRDefault="007211AB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测试说明</w:t>
            </w:r>
          </w:p>
        </w:tc>
      </w:tr>
      <w:tr w:rsidR="007211AB" w:rsidRPr="0073749C" w14:paraId="3B0217FD" w14:textId="77777777" w:rsidTr="005302AD">
        <w:trPr>
          <w:cantSplit/>
          <w:trHeight w:val="307"/>
          <w:jc w:val="center"/>
        </w:trPr>
        <w:tc>
          <w:tcPr>
            <w:tcW w:w="841" w:type="dxa"/>
            <w:vAlign w:val="center"/>
          </w:tcPr>
          <w:p w14:paraId="52069DA8" w14:textId="77777777" w:rsidR="007211AB" w:rsidRPr="0073749C" w:rsidRDefault="002C7541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4.1.1</w:t>
            </w:r>
          </w:p>
        </w:tc>
        <w:tc>
          <w:tcPr>
            <w:tcW w:w="2935" w:type="dxa"/>
            <w:vAlign w:val="center"/>
          </w:tcPr>
          <w:p w14:paraId="62DB05E7" w14:textId="77777777" w:rsidR="007211AB" w:rsidRPr="0073749C" w:rsidRDefault="003845A0" w:rsidP="00B72CEB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SM_GN_0001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上电初始化</w:t>
            </w:r>
          </w:p>
        </w:tc>
        <w:tc>
          <w:tcPr>
            <w:tcW w:w="951" w:type="dxa"/>
            <w:vAlign w:val="center"/>
          </w:tcPr>
          <w:p w14:paraId="077E60E3" w14:textId="77777777" w:rsidR="007211AB" w:rsidRPr="0073749C" w:rsidRDefault="007211AB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4.1.1</w:t>
            </w:r>
          </w:p>
        </w:tc>
        <w:tc>
          <w:tcPr>
            <w:tcW w:w="3188" w:type="dxa"/>
            <w:vAlign w:val="center"/>
          </w:tcPr>
          <w:p w14:paraId="1657A282" w14:textId="77777777" w:rsidR="007211AB" w:rsidRPr="0073749C" w:rsidRDefault="003845A0" w:rsidP="00B72CEB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DM_IN_0001 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上电初始化</w:t>
            </w:r>
          </w:p>
        </w:tc>
      </w:tr>
      <w:tr w:rsidR="00BC4319" w:rsidRPr="0073749C" w14:paraId="4C77848F" w14:textId="77777777" w:rsidTr="005302AD">
        <w:trPr>
          <w:cantSplit/>
          <w:trHeight w:val="15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5A5F18AE" w14:textId="77777777" w:rsidR="00BC4319" w:rsidRPr="0073749C" w:rsidRDefault="00BC431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4.1.2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0D42A7E7" w14:textId="77777777" w:rsidR="00BC4319" w:rsidRPr="0073749C" w:rsidRDefault="00BC4319" w:rsidP="00B72CEB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SM_GN_0002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上电自检</w:t>
            </w:r>
          </w:p>
        </w:tc>
        <w:tc>
          <w:tcPr>
            <w:tcW w:w="951" w:type="dxa"/>
            <w:vAlign w:val="center"/>
          </w:tcPr>
          <w:p w14:paraId="512FF07B" w14:textId="77777777" w:rsidR="00BC4319" w:rsidRPr="0073749C" w:rsidRDefault="00BC431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4.1.2</w:t>
            </w:r>
          </w:p>
        </w:tc>
        <w:tc>
          <w:tcPr>
            <w:tcW w:w="3188" w:type="dxa"/>
            <w:vAlign w:val="center"/>
          </w:tcPr>
          <w:p w14:paraId="372974ED" w14:textId="77777777" w:rsidR="00BC4319" w:rsidRPr="0073749C" w:rsidRDefault="00BC4319" w:rsidP="00B72CEB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DM_IN_0002  </w:t>
            </w:r>
            <w:r w:rsidR="00CD1778" w:rsidRPr="0073749C">
              <w:rPr>
                <w:rFonts w:ascii="Times New Roman" w:hAnsi="Times New Roman" w:cs="Times New Roman"/>
                <w:sz w:val="18"/>
                <w:szCs w:val="18"/>
              </w:rPr>
              <w:t>上电自检</w:t>
            </w:r>
          </w:p>
        </w:tc>
      </w:tr>
      <w:tr w:rsidR="00BC4319" w:rsidRPr="0073749C" w14:paraId="1286A612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20254156" w14:textId="77777777" w:rsidR="00BC4319" w:rsidRPr="0073749C" w:rsidRDefault="00BC431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4.1.3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50483C7C" w14:textId="19738630" w:rsidR="00BC4319" w:rsidRPr="0073749C" w:rsidRDefault="00BC4319" w:rsidP="00B72CEB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SM_GN_0003 </w:t>
            </w:r>
            <w:r w:rsidR="003530F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路模拟量采集</w:t>
            </w:r>
          </w:p>
        </w:tc>
        <w:tc>
          <w:tcPr>
            <w:tcW w:w="951" w:type="dxa"/>
            <w:vAlign w:val="center"/>
          </w:tcPr>
          <w:p w14:paraId="7E453C62" w14:textId="77777777" w:rsidR="00BC4319" w:rsidRPr="0073749C" w:rsidRDefault="00BC431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4.1.3</w:t>
            </w:r>
          </w:p>
        </w:tc>
        <w:tc>
          <w:tcPr>
            <w:tcW w:w="3188" w:type="dxa"/>
            <w:vAlign w:val="center"/>
          </w:tcPr>
          <w:p w14:paraId="412A658D" w14:textId="3FD3AFD6" w:rsidR="00BC4319" w:rsidRPr="0073749C" w:rsidRDefault="00BC4319" w:rsidP="00B72CEB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DM_IN_0003  </w:t>
            </w:r>
            <w:r w:rsidR="003530F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CD1778" w:rsidRPr="0073749C">
              <w:rPr>
                <w:rFonts w:ascii="Times New Roman" w:hAnsi="Times New Roman" w:cs="Times New Roman"/>
                <w:sz w:val="18"/>
                <w:szCs w:val="18"/>
              </w:rPr>
              <w:t>路模拟信号采集</w:t>
            </w:r>
          </w:p>
        </w:tc>
      </w:tr>
      <w:tr w:rsidR="00670614" w:rsidRPr="0073749C" w14:paraId="4D501760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529DBDD4" w14:textId="77777777" w:rsidR="00670614" w:rsidRPr="0073749C" w:rsidRDefault="00670614" w:rsidP="00670614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4.1.4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08885E30" w14:textId="40143E32" w:rsidR="00670614" w:rsidRPr="0073749C" w:rsidRDefault="00670614" w:rsidP="00670614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 w:rsidR="00BE11D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闭环调速</w:t>
            </w:r>
          </w:p>
        </w:tc>
        <w:tc>
          <w:tcPr>
            <w:tcW w:w="951" w:type="dxa"/>
            <w:vAlign w:val="center"/>
          </w:tcPr>
          <w:p w14:paraId="729207B0" w14:textId="334974AC" w:rsidR="00670614" w:rsidRPr="0073749C" w:rsidRDefault="00670614" w:rsidP="00670614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</w:t>
            </w:r>
            <w:r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</w:t>
            </w:r>
          </w:p>
        </w:tc>
        <w:tc>
          <w:tcPr>
            <w:tcW w:w="3188" w:type="dxa"/>
            <w:vAlign w:val="center"/>
          </w:tcPr>
          <w:p w14:paraId="673DEA3D" w14:textId="4CA76151" w:rsidR="00670614" w:rsidRPr="0073749C" w:rsidRDefault="00670614" w:rsidP="00670614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</w:t>
            </w:r>
            <w:r w:rsidR="00BE11D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闭环调速</w:t>
            </w:r>
          </w:p>
        </w:tc>
      </w:tr>
      <w:tr w:rsidR="00670614" w:rsidRPr="0073749C" w14:paraId="6D0D7FD0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149DA953" w14:textId="77777777" w:rsidR="00670614" w:rsidRPr="0073749C" w:rsidRDefault="00670614" w:rsidP="00670614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4.1.5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7F759AC2" w14:textId="7829152E" w:rsidR="00670614" w:rsidRPr="0073749C" w:rsidRDefault="00670614" w:rsidP="00670614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 w:rsidR="00BE11D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周期自检</w:t>
            </w:r>
          </w:p>
        </w:tc>
        <w:tc>
          <w:tcPr>
            <w:tcW w:w="951" w:type="dxa"/>
            <w:vAlign w:val="center"/>
          </w:tcPr>
          <w:p w14:paraId="5DBEFADD" w14:textId="3AE1A77C" w:rsidR="00670614" w:rsidRPr="0073749C" w:rsidRDefault="00670614" w:rsidP="00670614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</w:t>
            </w:r>
            <w:r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5</w:t>
            </w:r>
          </w:p>
        </w:tc>
        <w:tc>
          <w:tcPr>
            <w:tcW w:w="3188" w:type="dxa"/>
            <w:vAlign w:val="center"/>
          </w:tcPr>
          <w:p w14:paraId="02AAC9D4" w14:textId="71A2A066" w:rsidR="00670614" w:rsidRPr="0073749C" w:rsidRDefault="00670614" w:rsidP="00670614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</w:t>
            </w:r>
            <w:r w:rsidR="00BE11D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周期自检</w:t>
            </w:r>
          </w:p>
        </w:tc>
      </w:tr>
      <w:tr w:rsidR="00670614" w:rsidRPr="0073749C" w14:paraId="3D8BF301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39ED3870" w14:textId="77777777" w:rsidR="00670614" w:rsidRPr="0073749C" w:rsidRDefault="00670614" w:rsidP="00670614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4.1.6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5C9B046A" w14:textId="3E43457A" w:rsidR="00670614" w:rsidRPr="0073749C" w:rsidRDefault="00670614" w:rsidP="00670614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 w:rsidR="00BE11D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自保护停机</w:t>
            </w:r>
          </w:p>
        </w:tc>
        <w:tc>
          <w:tcPr>
            <w:tcW w:w="951" w:type="dxa"/>
            <w:vAlign w:val="center"/>
          </w:tcPr>
          <w:p w14:paraId="42054DA5" w14:textId="0DC39B5D" w:rsidR="00670614" w:rsidRPr="0073749C" w:rsidRDefault="00670614" w:rsidP="00670614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</w:t>
            </w:r>
            <w:r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6</w:t>
            </w:r>
          </w:p>
        </w:tc>
        <w:tc>
          <w:tcPr>
            <w:tcW w:w="3188" w:type="dxa"/>
            <w:vAlign w:val="center"/>
          </w:tcPr>
          <w:p w14:paraId="60808570" w14:textId="531E1C4D" w:rsidR="00670614" w:rsidRPr="0073749C" w:rsidRDefault="00670614" w:rsidP="00670614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</w:t>
            </w:r>
            <w:r w:rsidR="00BE11D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自保护停机</w:t>
            </w:r>
          </w:p>
        </w:tc>
      </w:tr>
      <w:tr w:rsidR="00670614" w:rsidRPr="0073749C" w14:paraId="70B9B8A3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3CF6349F" w14:textId="77777777" w:rsidR="00670614" w:rsidRPr="0073749C" w:rsidRDefault="00670614" w:rsidP="00670614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4.1.7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4C4D87A3" w14:textId="039A77FF" w:rsidR="00670614" w:rsidRPr="0073749C" w:rsidRDefault="00670614" w:rsidP="00670614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 w:rsidR="00BE11DE">
              <w:rPr>
                <w:rFonts w:ascii="Times New Roman" w:hAnsi="Times New Roman" w:cs="Times New Roman"/>
                <w:sz w:val="18"/>
                <w:szCs w:val="18"/>
              </w:rPr>
              <w:t xml:space="preserve">7 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</w:t>
            </w:r>
          </w:p>
        </w:tc>
        <w:tc>
          <w:tcPr>
            <w:tcW w:w="951" w:type="dxa"/>
            <w:vAlign w:val="center"/>
          </w:tcPr>
          <w:p w14:paraId="555943D1" w14:textId="444D4DC5" w:rsidR="00670614" w:rsidRPr="0073749C" w:rsidRDefault="00670614" w:rsidP="00670614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</w:t>
            </w:r>
            <w:r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7</w:t>
            </w:r>
          </w:p>
        </w:tc>
        <w:tc>
          <w:tcPr>
            <w:tcW w:w="3188" w:type="dxa"/>
            <w:vAlign w:val="center"/>
          </w:tcPr>
          <w:p w14:paraId="5C8B8D54" w14:textId="2FB9DA60" w:rsidR="00670614" w:rsidRPr="0073749C" w:rsidRDefault="00670614" w:rsidP="00670614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DM_IN_0007</w:t>
            </w:r>
            <w:r w:rsidR="00BE11D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</w:t>
            </w:r>
          </w:p>
        </w:tc>
      </w:tr>
      <w:tr w:rsidR="002C4622" w:rsidRPr="0073749C" w14:paraId="00924351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1FED3F5A" w14:textId="77777777" w:rsidR="002C4622" w:rsidRPr="0073749C" w:rsidRDefault="002C4622" w:rsidP="002C4622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4.1.8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6BA4162A" w14:textId="2B27E2B6" w:rsidR="002C4622" w:rsidRPr="0073749C" w:rsidRDefault="002C4622" w:rsidP="002C4622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 w:rsidR="008D291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硬线启停控制</w:t>
            </w:r>
          </w:p>
        </w:tc>
        <w:tc>
          <w:tcPr>
            <w:tcW w:w="951" w:type="dxa"/>
            <w:vAlign w:val="center"/>
          </w:tcPr>
          <w:p w14:paraId="10F34B7D" w14:textId="669124AC" w:rsidR="002C4622" w:rsidRPr="0073749C" w:rsidRDefault="002C4622" w:rsidP="002C4622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</w:t>
            </w:r>
            <w:r w:rsidR="00BE11DE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8</w:t>
            </w:r>
          </w:p>
        </w:tc>
        <w:tc>
          <w:tcPr>
            <w:tcW w:w="3188" w:type="dxa"/>
            <w:vAlign w:val="center"/>
          </w:tcPr>
          <w:p w14:paraId="60A3A232" w14:textId="0D332653" w:rsidR="002C4622" w:rsidRPr="0073749C" w:rsidRDefault="002C4622" w:rsidP="002C4622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</w:t>
            </w:r>
            <w:r w:rsidR="008D291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硬线启停控制</w:t>
            </w:r>
          </w:p>
        </w:tc>
      </w:tr>
      <w:tr w:rsidR="002C4622" w:rsidRPr="0073749C" w14:paraId="6BB5A0ED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062D242A" w14:textId="77777777" w:rsidR="002C4622" w:rsidRPr="0073749C" w:rsidRDefault="002C4622" w:rsidP="002C4622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4.1.9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0CD11968" w14:textId="77777777" w:rsidR="002C4622" w:rsidRPr="0073749C" w:rsidRDefault="002C4622" w:rsidP="002C4622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SM_GN_0009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数据存储</w:t>
            </w:r>
          </w:p>
        </w:tc>
        <w:tc>
          <w:tcPr>
            <w:tcW w:w="951" w:type="dxa"/>
            <w:vAlign w:val="center"/>
          </w:tcPr>
          <w:p w14:paraId="4CC867F4" w14:textId="77777777" w:rsidR="002C4622" w:rsidRPr="0073749C" w:rsidRDefault="002C4622" w:rsidP="002C4622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4.1.9</w:t>
            </w:r>
          </w:p>
        </w:tc>
        <w:tc>
          <w:tcPr>
            <w:tcW w:w="3188" w:type="dxa"/>
            <w:vAlign w:val="center"/>
          </w:tcPr>
          <w:p w14:paraId="3F48ECEA" w14:textId="77777777" w:rsidR="002C4622" w:rsidRPr="0073749C" w:rsidRDefault="002C4622" w:rsidP="002C4622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DM_IN_0009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数据存储</w:t>
            </w:r>
          </w:p>
        </w:tc>
      </w:tr>
      <w:tr w:rsidR="002C4622" w:rsidRPr="0073749C" w14:paraId="274A727F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31EB8EB9" w14:textId="77777777" w:rsidR="002C4622" w:rsidRPr="0073749C" w:rsidRDefault="002C4622" w:rsidP="002C4622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4.2.1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34CF14F7" w14:textId="77777777" w:rsidR="002C4622" w:rsidRPr="0073749C" w:rsidRDefault="002C4622" w:rsidP="002C4622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SM_JK_0001 A/D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模拟采样接口</w:t>
            </w:r>
          </w:p>
        </w:tc>
        <w:tc>
          <w:tcPr>
            <w:tcW w:w="951" w:type="dxa"/>
            <w:vAlign w:val="center"/>
          </w:tcPr>
          <w:p w14:paraId="076425B2" w14:textId="77777777" w:rsidR="002C4622" w:rsidRPr="0073749C" w:rsidRDefault="002C4622" w:rsidP="002C4622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4.2.1</w:t>
            </w:r>
          </w:p>
        </w:tc>
        <w:tc>
          <w:tcPr>
            <w:tcW w:w="3188" w:type="dxa"/>
            <w:vAlign w:val="center"/>
          </w:tcPr>
          <w:p w14:paraId="2806C89A" w14:textId="6D4B9644" w:rsidR="002C4622" w:rsidRPr="0073749C" w:rsidRDefault="002C4622" w:rsidP="002C4622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</w:t>
            </w:r>
            <w:r w:rsidR="00D276B0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A/D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模拟采样接口</w:t>
            </w:r>
          </w:p>
        </w:tc>
      </w:tr>
      <w:tr w:rsidR="002C4622" w:rsidRPr="0073749C" w14:paraId="036DF6F0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6E172E9A" w14:textId="77777777" w:rsidR="002C4622" w:rsidRPr="0073749C" w:rsidRDefault="002C4622" w:rsidP="002C4622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4.2.2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0A63BA31" w14:textId="248A1A7A" w:rsidR="002C4622" w:rsidRPr="0073749C" w:rsidRDefault="002C4622" w:rsidP="002C4622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SM_JK_0002 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通讯接口</w:t>
            </w:r>
            <w:r w:rsidR="00D276B0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14:paraId="2EEAA12D" w14:textId="77777777" w:rsidR="002C4622" w:rsidRPr="0073749C" w:rsidRDefault="002C4622" w:rsidP="002C4622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4.2.2</w:t>
            </w:r>
          </w:p>
        </w:tc>
        <w:tc>
          <w:tcPr>
            <w:tcW w:w="3188" w:type="dxa"/>
            <w:vAlign w:val="center"/>
          </w:tcPr>
          <w:p w14:paraId="7A35F7BD" w14:textId="6FBDF7EF" w:rsidR="002C4622" w:rsidRPr="0073749C" w:rsidRDefault="002C4622" w:rsidP="002C4622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DM_OUT_00</w:t>
            </w:r>
            <w:r w:rsidR="00D276B0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通讯接口</w:t>
            </w:r>
            <w:r w:rsidR="00D276B0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D276B0" w:rsidRPr="0073749C" w14:paraId="6207F499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2CA7109B" w14:textId="77777777" w:rsidR="00D276B0" w:rsidRPr="0073749C" w:rsidRDefault="00D276B0" w:rsidP="00D276B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4.2.3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2034E5B9" w14:textId="4CD8143B" w:rsidR="00D276B0" w:rsidRPr="0073749C" w:rsidRDefault="00D276B0" w:rsidP="00D276B0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</w:t>
            </w:r>
            <w:r w:rsidR="002D58E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通讯接口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14:paraId="285DB4C3" w14:textId="5F7E67CF" w:rsidR="00D276B0" w:rsidRPr="0073749C" w:rsidRDefault="00D276B0" w:rsidP="00D276B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4.2.2</w:t>
            </w:r>
          </w:p>
        </w:tc>
        <w:tc>
          <w:tcPr>
            <w:tcW w:w="3188" w:type="dxa"/>
            <w:vAlign w:val="center"/>
          </w:tcPr>
          <w:p w14:paraId="2DEC6C6A" w14:textId="3F31B45B" w:rsidR="00D276B0" w:rsidRPr="0073749C" w:rsidRDefault="00D276B0" w:rsidP="00D276B0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DM_OUT_00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03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通讯接口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</w:tr>
      <w:tr w:rsidR="00D276B0" w:rsidRPr="0073749C" w14:paraId="3AA32A14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663F8678" w14:textId="77777777" w:rsidR="00D276B0" w:rsidRPr="0073749C" w:rsidRDefault="00D276B0" w:rsidP="00D276B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4.2.4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2E169139" w14:textId="61B94EC3" w:rsidR="00D276B0" w:rsidRPr="0073749C" w:rsidRDefault="00D276B0" w:rsidP="00D276B0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SM_JK_0004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硬线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启停接口</w:t>
            </w:r>
          </w:p>
        </w:tc>
        <w:tc>
          <w:tcPr>
            <w:tcW w:w="951" w:type="dxa"/>
            <w:vAlign w:val="center"/>
          </w:tcPr>
          <w:p w14:paraId="32CDF334" w14:textId="77777777" w:rsidR="00D276B0" w:rsidRPr="0073749C" w:rsidRDefault="00D276B0" w:rsidP="00D276B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4.2.4</w:t>
            </w:r>
          </w:p>
        </w:tc>
        <w:tc>
          <w:tcPr>
            <w:tcW w:w="3188" w:type="dxa"/>
            <w:vAlign w:val="center"/>
          </w:tcPr>
          <w:p w14:paraId="21F7CDE9" w14:textId="7FBBD68B" w:rsidR="00D276B0" w:rsidRPr="0073749C" w:rsidRDefault="00D276B0" w:rsidP="00D276B0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硬线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启停接口</w:t>
            </w:r>
          </w:p>
        </w:tc>
      </w:tr>
      <w:tr w:rsidR="00D276B0" w:rsidRPr="0073749C" w14:paraId="0E754009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20921137" w14:textId="77777777" w:rsidR="00D276B0" w:rsidRPr="0073749C" w:rsidRDefault="00D276B0" w:rsidP="00D276B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4.2.5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1EAB3D8E" w14:textId="77777777" w:rsidR="00D276B0" w:rsidRPr="0073749C" w:rsidRDefault="00D276B0" w:rsidP="00D276B0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SM_JK_0005 PWM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信号输出接口</w:t>
            </w:r>
          </w:p>
        </w:tc>
        <w:tc>
          <w:tcPr>
            <w:tcW w:w="951" w:type="dxa"/>
            <w:vAlign w:val="center"/>
          </w:tcPr>
          <w:p w14:paraId="2A652A82" w14:textId="77777777" w:rsidR="00D276B0" w:rsidRPr="0073749C" w:rsidRDefault="00D276B0" w:rsidP="00D276B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4.2.5</w:t>
            </w:r>
          </w:p>
        </w:tc>
        <w:tc>
          <w:tcPr>
            <w:tcW w:w="3188" w:type="dxa"/>
            <w:vAlign w:val="center"/>
          </w:tcPr>
          <w:p w14:paraId="061C805E" w14:textId="0D8CBF26" w:rsidR="00D276B0" w:rsidRPr="0073749C" w:rsidRDefault="00D276B0" w:rsidP="00D276B0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DM_OUT_00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05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PWM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信号输出接口</w:t>
            </w:r>
          </w:p>
        </w:tc>
      </w:tr>
      <w:tr w:rsidR="00D276B0" w:rsidRPr="0073749C" w14:paraId="59A12A1B" w14:textId="77777777" w:rsidTr="005302AD">
        <w:trPr>
          <w:cantSplit/>
          <w:trHeight w:val="307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4326615A" w14:textId="77777777" w:rsidR="00D276B0" w:rsidRPr="0073749C" w:rsidRDefault="00D276B0" w:rsidP="00D276B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4.2.6</w:t>
            </w:r>
          </w:p>
        </w:tc>
        <w:tc>
          <w:tcPr>
            <w:tcW w:w="2935" w:type="dxa"/>
            <w:shd w:val="clear" w:color="auto" w:fill="auto"/>
            <w:vAlign w:val="center"/>
          </w:tcPr>
          <w:p w14:paraId="3271897F" w14:textId="77777777" w:rsidR="00D276B0" w:rsidRPr="0073749C" w:rsidRDefault="00D276B0" w:rsidP="00D276B0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SM_JK_0006 E2PROM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读写接口</w:t>
            </w:r>
          </w:p>
        </w:tc>
        <w:tc>
          <w:tcPr>
            <w:tcW w:w="951" w:type="dxa"/>
            <w:vAlign w:val="center"/>
          </w:tcPr>
          <w:p w14:paraId="48B491C5" w14:textId="77777777" w:rsidR="00D276B0" w:rsidRPr="0073749C" w:rsidRDefault="00D276B0" w:rsidP="00D276B0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4.2.6</w:t>
            </w:r>
          </w:p>
        </w:tc>
        <w:tc>
          <w:tcPr>
            <w:tcW w:w="3188" w:type="dxa"/>
            <w:vAlign w:val="center"/>
          </w:tcPr>
          <w:p w14:paraId="52491B17" w14:textId="3929A540" w:rsidR="00D276B0" w:rsidRPr="0073749C" w:rsidRDefault="00D276B0" w:rsidP="00D276B0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DM_OUT_000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6 E2PROM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读写接口</w:t>
            </w:r>
          </w:p>
        </w:tc>
      </w:tr>
    </w:tbl>
    <w:p w14:paraId="16D9251A" w14:textId="09B73D15" w:rsidR="00C477D4" w:rsidRPr="0073749C" w:rsidRDefault="00E22159" w:rsidP="00F121AD">
      <w:pPr>
        <w:pStyle w:val="3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34" w:name="_Toc444677722"/>
      <w:bookmarkStart w:id="135" w:name="_Toc445362884"/>
      <w:bookmarkStart w:id="136" w:name="_Toc445367513"/>
      <w:bookmarkStart w:id="137" w:name="_Toc509228603"/>
      <w:bookmarkStart w:id="138" w:name="_Toc509666604"/>
      <w:bookmarkStart w:id="139" w:name="_Toc35779092"/>
      <w:bookmarkStart w:id="140" w:name="_Toc71379175"/>
      <w:r w:rsidRPr="0073749C">
        <w:rPr>
          <w:rFonts w:ascii="Times New Roman" w:hAnsi="Times New Roman" w:cs="Times New Roman"/>
          <w:sz w:val="28"/>
          <w:szCs w:val="28"/>
        </w:rPr>
        <w:t xml:space="preserve">5.2 </w:t>
      </w:r>
      <w:r w:rsidR="002C7541" w:rsidRPr="0073749C">
        <w:rPr>
          <w:rFonts w:ascii="Times New Roman" w:hAnsi="Times New Roman" w:cs="Times New Roman"/>
          <w:sz w:val="28"/>
          <w:szCs w:val="28"/>
        </w:rPr>
        <w:t>软件</w:t>
      </w:r>
      <w:r w:rsidR="0001095A" w:rsidRPr="0073749C">
        <w:rPr>
          <w:rFonts w:ascii="Times New Roman" w:hAnsi="Times New Roman" w:cs="Times New Roman"/>
          <w:sz w:val="28"/>
          <w:szCs w:val="28"/>
        </w:rPr>
        <w:t>配置项测试说明</w:t>
      </w:r>
      <w:r w:rsidR="00C477D4" w:rsidRPr="0073749C">
        <w:rPr>
          <w:rFonts w:ascii="Times New Roman" w:hAnsi="Times New Roman" w:cs="Times New Roman"/>
          <w:sz w:val="28"/>
          <w:szCs w:val="28"/>
        </w:rPr>
        <w:t>-</w:t>
      </w:r>
      <w:bookmarkEnd w:id="134"/>
      <w:bookmarkEnd w:id="135"/>
      <w:bookmarkEnd w:id="136"/>
      <w:bookmarkEnd w:id="137"/>
      <w:bookmarkEnd w:id="138"/>
      <w:r w:rsidR="002C7541" w:rsidRPr="0073749C">
        <w:rPr>
          <w:rFonts w:ascii="Times New Roman" w:hAnsi="Times New Roman" w:cs="Times New Roman"/>
          <w:sz w:val="28"/>
          <w:szCs w:val="28"/>
        </w:rPr>
        <w:t>软件设计说明</w:t>
      </w:r>
      <w:bookmarkEnd w:id="139"/>
      <w:bookmarkEnd w:id="140"/>
    </w:p>
    <w:p w14:paraId="23712160" w14:textId="6E974913" w:rsidR="00872FC9" w:rsidRPr="0073749C" w:rsidRDefault="00872FC9" w:rsidP="00872FC9">
      <w:pPr>
        <w:pStyle w:val="affb"/>
        <w:spacing w:before="72" w:after="120"/>
        <w:rPr>
          <w:rFonts w:ascii="Times New Roman" w:eastAsia="黑体" w:hAnsi="Times New Roman" w:cs="Times New Roman"/>
          <w:sz w:val="21"/>
          <w:szCs w:val="21"/>
        </w:rPr>
      </w:pPr>
      <w:r w:rsidRPr="0073749C">
        <w:rPr>
          <w:rFonts w:ascii="Times New Roman" w:eastAsia="黑体" w:hAnsi="Times New Roman" w:cs="Times New Roman"/>
          <w:sz w:val="21"/>
          <w:szCs w:val="21"/>
        </w:rPr>
        <w:t>表</w:t>
      </w:r>
      <w:r w:rsidR="00BC4319" w:rsidRPr="0073749C">
        <w:rPr>
          <w:rFonts w:ascii="Times New Roman" w:eastAsia="黑体" w:hAnsi="Times New Roman" w:cs="Times New Roman"/>
          <w:sz w:val="21"/>
          <w:szCs w:val="21"/>
        </w:rPr>
        <w:t xml:space="preserve">6 </w:t>
      </w:r>
      <w:r w:rsidRPr="0073749C">
        <w:rPr>
          <w:rFonts w:ascii="Times New Roman" w:eastAsia="黑体" w:hAnsi="Times New Roman" w:cs="Times New Roman"/>
          <w:sz w:val="21"/>
          <w:szCs w:val="21"/>
        </w:rPr>
        <w:t>软件</w:t>
      </w:r>
      <w:r w:rsidR="0001095A" w:rsidRPr="0073749C">
        <w:rPr>
          <w:rFonts w:ascii="Times New Roman" w:eastAsia="黑体" w:hAnsi="Times New Roman" w:cs="Times New Roman"/>
          <w:sz w:val="21"/>
          <w:szCs w:val="21"/>
        </w:rPr>
        <w:t>配置项测试说明</w:t>
      </w:r>
      <w:r w:rsidRPr="0073749C">
        <w:rPr>
          <w:rFonts w:ascii="Times New Roman" w:eastAsia="黑体" w:hAnsi="Times New Roman" w:cs="Times New Roman"/>
          <w:sz w:val="21"/>
          <w:szCs w:val="21"/>
        </w:rPr>
        <w:t>与软件设计说明</w:t>
      </w:r>
      <w:r w:rsidR="004345FA" w:rsidRPr="0073749C">
        <w:rPr>
          <w:rFonts w:ascii="Times New Roman" w:eastAsia="黑体" w:hAnsi="Times New Roman" w:cs="Times New Roman"/>
          <w:sz w:val="21"/>
          <w:szCs w:val="21"/>
        </w:rPr>
        <w:t>的追踪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3345"/>
        <w:gridCol w:w="687"/>
        <w:gridCol w:w="3055"/>
      </w:tblGrid>
      <w:tr w:rsidR="00872FC9" w:rsidRPr="0073749C" w14:paraId="1CF4DCAE" w14:textId="77777777" w:rsidTr="002D58E9">
        <w:trPr>
          <w:cantSplit/>
          <w:trHeight w:val="307"/>
          <w:jc w:val="center"/>
        </w:trPr>
        <w:tc>
          <w:tcPr>
            <w:tcW w:w="411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A2BED" w14:textId="44D8D906" w:rsidR="00872FC9" w:rsidRPr="0073749C" w:rsidRDefault="00872FC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软件</w:t>
            </w:r>
            <w:r w:rsidR="0001095A"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配置项测试说明</w:t>
            </w:r>
          </w:p>
        </w:tc>
        <w:tc>
          <w:tcPr>
            <w:tcW w:w="37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40AF2" w14:textId="77777777" w:rsidR="00872FC9" w:rsidRPr="0073749C" w:rsidRDefault="00872FC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软件设计说明</w:t>
            </w:r>
          </w:p>
        </w:tc>
      </w:tr>
      <w:tr w:rsidR="00872FC9" w:rsidRPr="0073749C" w14:paraId="6FC2EFEF" w14:textId="77777777" w:rsidTr="002D58E9">
        <w:trPr>
          <w:cantSplit/>
          <w:trHeight w:val="307"/>
          <w:jc w:val="center"/>
        </w:trPr>
        <w:tc>
          <w:tcPr>
            <w:tcW w:w="766" w:type="dxa"/>
            <w:tcBorders>
              <w:top w:val="single" w:sz="12" w:space="0" w:color="auto"/>
            </w:tcBorders>
            <w:vAlign w:val="center"/>
          </w:tcPr>
          <w:p w14:paraId="78C2AEF0" w14:textId="77777777" w:rsidR="00872FC9" w:rsidRPr="0073749C" w:rsidRDefault="00872FC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章节</w:t>
            </w:r>
          </w:p>
        </w:tc>
        <w:tc>
          <w:tcPr>
            <w:tcW w:w="3345" w:type="dxa"/>
            <w:tcBorders>
              <w:top w:val="single" w:sz="12" w:space="0" w:color="auto"/>
            </w:tcBorders>
            <w:vAlign w:val="center"/>
          </w:tcPr>
          <w:p w14:paraId="5FBE2213" w14:textId="77777777" w:rsidR="00872FC9" w:rsidRPr="0073749C" w:rsidRDefault="00872FC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测试说明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14:paraId="1C2E1A88" w14:textId="77777777" w:rsidR="00872FC9" w:rsidRPr="0073749C" w:rsidRDefault="00872FC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章节</w:t>
            </w:r>
          </w:p>
        </w:tc>
        <w:tc>
          <w:tcPr>
            <w:tcW w:w="3055" w:type="dxa"/>
            <w:tcBorders>
              <w:top w:val="single" w:sz="12" w:space="0" w:color="auto"/>
            </w:tcBorders>
            <w:vAlign w:val="center"/>
          </w:tcPr>
          <w:p w14:paraId="2FBC8EE7" w14:textId="77777777" w:rsidR="00872FC9" w:rsidRPr="0073749C" w:rsidRDefault="00872FC9" w:rsidP="00B72CEB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软件设计</w:t>
            </w:r>
          </w:p>
        </w:tc>
      </w:tr>
      <w:tr w:rsidR="002D58E9" w:rsidRPr="0073749C" w14:paraId="1FEA24D8" w14:textId="77777777" w:rsidTr="002D58E9">
        <w:trPr>
          <w:cantSplit/>
          <w:trHeight w:val="307"/>
          <w:jc w:val="center"/>
        </w:trPr>
        <w:tc>
          <w:tcPr>
            <w:tcW w:w="766" w:type="dxa"/>
            <w:vAlign w:val="center"/>
          </w:tcPr>
          <w:p w14:paraId="247B909F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4.1.1</w:t>
            </w:r>
          </w:p>
        </w:tc>
        <w:tc>
          <w:tcPr>
            <w:tcW w:w="3345" w:type="dxa"/>
            <w:vAlign w:val="center"/>
          </w:tcPr>
          <w:p w14:paraId="3367F3B6" w14:textId="361FF8FB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DM_IN_0001 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上电初始化</w:t>
            </w:r>
          </w:p>
        </w:tc>
        <w:tc>
          <w:tcPr>
            <w:tcW w:w="687" w:type="dxa"/>
            <w:vAlign w:val="center"/>
          </w:tcPr>
          <w:p w14:paraId="35FD5FB0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4.1.1</w:t>
            </w:r>
          </w:p>
        </w:tc>
        <w:tc>
          <w:tcPr>
            <w:tcW w:w="3055" w:type="dxa"/>
            <w:vAlign w:val="center"/>
          </w:tcPr>
          <w:p w14:paraId="544CC338" w14:textId="768E312B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SM_GN_0001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上电初始化</w:t>
            </w:r>
          </w:p>
        </w:tc>
      </w:tr>
      <w:tr w:rsidR="002D58E9" w:rsidRPr="0073749C" w14:paraId="1D9E689E" w14:textId="77777777" w:rsidTr="002D58E9">
        <w:trPr>
          <w:cantSplit/>
          <w:trHeight w:val="15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749442B7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4.1.2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6D054EC" w14:textId="19DFFAA2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DM_IN_0002 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上电自检</w:t>
            </w:r>
          </w:p>
        </w:tc>
        <w:tc>
          <w:tcPr>
            <w:tcW w:w="687" w:type="dxa"/>
            <w:vAlign w:val="center"/>
          </w:tcPr>
          <w:p w14:paraId="3156D80C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4.1.2</w:t>
            </w:r>
          </w:p>
        </w:tc>
        <w:tc>
          <w:tcPr>
            <w:tcW w:w="3055" w:type="dxa"/>
            <w:vAlign w:val="center"/>
          </w:tcPr>
          <w:p w14:paraId="6BAB1701" w14:textId="745AE4CF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SM_GN_0002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上电自检</w:t>
            </w:r>
          </w:p>
        </w:tc>
      </w:tr>
      <w:tr w:rsidR="002D58E9" w:rsidRPr="0073749C" w14:paraId="720B0B22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61203490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4.1.3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B8D56E0" w14:textId="279B7DFB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DM_IN_0003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路模拟信号采集</w:t>
            </w:r>
          </w:p>
        </w:tc>
        <w:tc>
          <w:tcPr>
            <w:tcW w:w="687" w:type="dxa"/>
            <w:vAlign w:val="center"/>
          </w:tcPr>
          <w:p w14:paraId="684A8BB1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4.1.3</w:t>
            </w:r>
          </w:p>
        </w:tc>
        <w:tc>
          <w:tcPr>
            <w:tcW w:w="3055" w:type="dxa"/>
            <w:vAlign w:val="center"/>
          </w:tcPr>
          <w:p w14:paraId="0EDDE79C" w14:textId="12025357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SM_GN_0003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路模拟量采集</w:t>
            </w:r>
          </w:p>
        </w:tc>
      </w:tr>
      <w:tr w:rsidR="002D58E9" w:rsidRPr="0073749C" w14:paraId="5D40849E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2CB711C9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4.1.4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6321E5F" w14:textId="2073E2FA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闭环调速</w:t>
            </w:r>
          </w:p>
        </w:tc>
        <w:tc>
          <w:tcPr>
            <w:tcW w:w="687" w:type="dxa"/>
            <w:vAlign w:val="center"/>
          </w:tcPr>
          <w:p w14:paraId="4BC3C787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4.1.4</w:t>
            </w:r>
          </w:p>
        </w:tc>
        <w:tc>
          <w:tcPr>
            <w:tcW w:w="3055" w:type="dxa"/>
            <w:vAlign w:val="center"/>
          </w:tcPr>
          <w:p w14:paraId="30CA558B" w14:textId="109148C6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闭环调速</w:t>
            </w:r>
          </w:p>
        </w:tc>
      </w:tr>
      <w:tr w:rsidR="002D58E9" w:rsidRPr="0073749C" w14:paraId="6CB87000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0F2C9A69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4.1.5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D2C6F08" w14:textId="16B15A48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周期自检</w:t>
            </w:r>
          </w:p>
        </w:tc>
        <w:tc>
          <w:tcPr>
            <w:tcW w:w="687" w:type="dxa"/>
            <w:vAlign w:val="center"/>
          </w:tcPr>
          <w:p w14:paraId="6CAC6B48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4.1.5</w:t>
            </w:r>
          </w:p>
        </w:tc>
        <w:tc>
          <w:tcPr>
            <w:tcW w:w="3055" w:type="dxa"/>
            <w:vAlign w:val="center"/>
          </w:tcPr>
          <w:p w14:paraId="2D9CA025" w14:textId="419A9E05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周期自检</w:t>
            </w:r>
          </w:p>
        </w:tc>
      </w:tr>
      <w:tr w:rsidR="002D58E9" w:rsidRPr="0073749C" w14:paraId="086FE967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7AAD918E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4.1.6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FB5E19B" w14:textId="30584646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F13E9A" w:rsidRPr="00F13E9A">
              <w:rPr>
                <w:rFonts w:ascii="Times New Roman" w:hAnsi="Times New Roman" w:cs="Times New Roman"/>
                <w:sz w:val="18"/>
                <w:szCs w:val="18"/>
              </w:rPr>
              <w:t>自保护停机</w:t>
            </w:r>
            <w:r w:rsidR="00F13E9A" w:rsidRPr="00F13E9A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="00F13E9A" w:rsidRPr="00F13E9A">
              <w:rPr>
                <w:rFonts w:ascii="Times New Roman" w:hAnsi="Times New Roman" w:cs="Times New Roman"/>
                <w:sz w:val="18"/>
                <w:szCs w:val="18"/>
              </w:rPr>
              <w:t>降额运行</w:t>
            </w:r>
          </w:p>
        </w:tc>
        <w:tc>
          <w:tcPr>
            <w:tcW w:w="687" w:type="dxa"/>
            <w:vAlign w:val="center"/>
          </w:tcPr>
          <w:p w14:paraId="2F9CDC3D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4.1.6</w:t>
            </w:r>
          </w:p>
        </w:tc>
        <w:tc>
          <w:tcPr>
            <w:tcW w:w="3055" w:type="dxa"/>
            <w:vAlign w:val="center"/>
          </w:tcPr>
          <w:p w14:paraId="2FB9DD6A" w14:textId="37886ACD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F13E9A" w:rsidRPr="00F13E9A">
              <w:rPr>
                <w:rFonts w:ascii="Times New Roman" w:hAnsi="Times New Roman" w:cs="Times New Roman"/>
                <w:sz w:val="18"/>
                <w:szCs w:val="18"/>
              </w:rPr>
              <w:t>自保护停机</w:t>
            </w:r>
            <w:r w:rsidR="00F13E9A" w:rsidRPr="00F13E9A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="00F13E9A" w:rsidRPr="00F13E9A">
              <w:rPr>
                <w:rFonts w:ascii="Times New Roman" w:hAnsi="Times New Roman" w:cs="Times New Roman"/>
                <w:sz w:val="18"/>
                <w:szCs w:val="18"/>
              </w:rPr>
              <w:t>降额运行</w:t>
            </w:r>
          </w:p>
        </w:tc>
      </w:tr>
      <w:tr w:rsidR="002D58E9" w:rsidRPr="0073749C" w14:paraId="2F7CC84C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4859C93E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4.1.7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78A2B89" w14:textId="78CC5082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</w:t>
            </w:r>
          </w:p>
        </w:tc>
        <w:tc>
          <w:tcPr>
            <w:tcW w:w="687" w:type="dxa"/>
            <w:vAlign w:val="center"/>
          </w:tcPr>
          <w:p w14:paraId="4AB502B5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4.1.7</w:t>
            </w:r>
          </w:p>
        </w:tc>
        <w:tc>
          <w:tcPr>
            <w:tcW w:w="3055" w:type="dxa"/>
            <w:vAlign w:val="center"/>
          </w:tcPr>
          <w:p w14:paraId="1D35AEBA" w14:textId="2223FB95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  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</w:t>
            </w:r>
          </w:p>
        </w:tc>
      </w:tr>
      <w:tr w:rsidR="002D58E9" w:rsidRPr="0073749C" w14:paraId="55B0480C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611CE453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4.1.8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C702064" w14:textId="3DADF0BB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</w:t>
            </w:r>
            <w:r w:rsidR="008D291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硬线启停控制</w:t>
            </w:r>
          </w:p>
        </w:tc>
        <w:tc>
          <w:tcPr>
            <w:tcW w:w="687" w:type="dxa"/>
            <w:vAlign w:val="center"/>
          </w:tcPr>
          <w:p w14:paraId="649766CE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4.1.8</w:t>
            </w:r>
          </w:p>
        </w:tc>
        <w:tc>
          <w:tcPr>
            <w:tcW w:w="3055" w:type="dxa"/>
            <w:vAlign w:val="center"/>
          </w:tcPr>
          <w:p w14:paraId="1F4FDBCF" w14:textId="6FDC67C0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</w:t>
            </w:r>
            <w:r w:rsidR="008D291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硬线启停控制</w:t>
            </w:r>
          </w:p>
        </w:tc>
      </w:tr>
      <w:tr w:rsidR="002D58E9" w:rsidRPr="0073749C" w14:paraId="34C6AAB3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66C8E8DF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49A9E29" w14:textId="61EADED2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DM_IN_0009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数据存储</w:t>
            </w:r>
          </w:p>
        </w:tc>
        <w:tc>
          <w:tcPr>
            <w:tcW w:w="687" w:type="dxa"/>
            <w:vAlign w:val="center"/>
          </w:tcPr>
          <w:p w14:paraId="7AB25AFD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4.1.9</w:t>
            </w:r>
          </w:p>
        </w:tc>
        <w:tc>
          <w:tcPr>
            <w:tcW w:w="3055" w:type="dxa"/>
            <w:vAlign w:val="center"/>
          </w:tcPr>
          <w:p w14:paraId="2759A2C8" w14:textId="05243CF2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SM_GN_0009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数据存储</w:t>
            </w:r>
          </w:p>
        </w:tc>
      </w:tr>
      <w:tr w:rsidR="002D58E9" w:rsidRPr="0073749C" w14:paraId="53B2A4D3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448F58EA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lastRenderedPageBreak/>
              <w:t>4.2.1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A52D236" w14:textId="7C434681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A/D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模拟采样接口</w:t>
            </w:r>
          </w:p>
        </w:tc>
        <w:tc>
          <w:tcPr>
            <w:tcW w:w="687" w:type="dxa"/>
            <w:vAlign w:val="center"/>
          </w:tcPr>
          <w:p w14:paraId="66574D36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4.2.1</w:t>
            </w:r>
          </w:p>
        </w:tc>
        <w:tc>
          <w:tcPr>
            <w:tcW w:w="3055" w:type="dxa"/>
            <w:vAlign w:val="center"/>
          </w:tcPr>
          <w:p w14:paraId="3E3A0A87" w14:textId="4D8E0DAA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SM_JK_0001 A/D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模拟采样接口</w:t>
            </w:r>
          </w:p>
        </w:tc>
      </w:tr>
      <w:tr w:rsidR="002D58E9" w:rsidRPr="0073749C" w14:paraId="1F743FC8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076A0CF2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4.2.2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A7F4EAC" w14:textId="36FD9F95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DM_OUT_00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通讯接口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87" w:type="dxa"/>
            <w:vAlign w:val="center"/>
          </w:tcPr>
          <w:p w14:paraId="50F9DD26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4.2.2</w:t>
            </w:r>
          </w:p>
        </w:tc>
        <w:tc>
          <w:tcPr>
            <w:tcW w:w="3055" w:type="dxa"/>
            <w:vAlign w:val="center"/>
          </w:tcPr>
          <w:p w14:paraId="1CA5CB48" w14:textId="20942EF8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SM_JK_0002 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通讯接口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2D58E9" w:rsidRPr="0073749C" w14:paraId="1162090E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49BF9F17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4.2.3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747217A" w14:textId="3B9F521A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DM_OUT_00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03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通讯接口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687" w:type="dxa"/>
            <w:vAlign w:val="center"/>
          </w:tcPr>
          <w:p w14:paraId="5EDC2347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4.2.3</w:t>
            </w:r>
          </w:p>
        </w:tc>
        <w:tc>
          <w:tcPr>
            <w:tcW w:w="3055" w:type="dxa"/>
            <w:vAlign w:val="center"/>
          </w:tcPr>
          <w:p w14:paraId="3E425274" w14:textId="33DCC5DA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RS422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通讯接口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</w:tr>
      <w:tr w:rsidR="002D58E9" w:rsidRPr="0073749C" w14:paraId="32075D79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79021A8D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4.2.4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0C18377" w14:textId="0B9B5683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DM_IN_0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硬线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启停接口</w:t>
            </w:r>
          </w:p>
        </w:tc>
        <w:tc>
          <w:tcPr>
            <w:tcW w:w="687" w:type="dxa"/>
            <w:vAlign w:val="center"/>
          </w:tcPr>
          <w:p w14:paraId="7ADD49F6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4.2.4</w:t>
            </w:r>
          </w:p>
        </w:tc>
        <w:tc>
          <w:tcPr>
            <w:tcW w:w="3055" w:type="dxa"/>
            <w:vAlign w:val="center"/>
          </w:tcPr>
          <w:p w14:paraId="166B6B7D" w14:textId="6C9EAEA1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SM_JK_0004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硬线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启停接口</w:t>
            </w:r>
          </w:p>
        </w:tc>
      </w:tr>
      <w:tr w:rsidR="002D58E9" w:rsidRPr="0073749C" w14:paraId="71B220B2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5F99B43C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4.2.5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6A4545D" w14:textId="38A15C2F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DM_OUT_00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05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 xml:space="preserve"> PWM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信号输出接口</w:t>
            </w:r>
          </w:p>
        </w:tc>
        <w:tc>
          <w:tcPr>
            <w:tcW w:w="687" w:type="dxa"/>
            <w:vAlign w:val="center"/>
          </w:tcPr>
          <w:p w14:paraId="09454336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4.2.5</w:t>
            </w:r>
          </w:p>
        </w:tc>
        <w:tc>
          <w:tcPr>
            <w:tcW w:w="3055" w:type="dxa"/>
            <w:vAlign w:val="center"/>
          </w:tcPr>
          <w:p w14:paraId="413036C6" w14:textId="39CCE8EE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SM_JK_0005 PWM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信号输出接口</w:t>
            </w:r>
          </w:p>
        </w:tc>
      </w:tr>
      <w:tr w:rsidR="002D58E9" w:rsidRPr="0073749C" w14:paraId="315D576C" w14:textId="77777777" w:rsidTr="002D58E9">
        <w:trPr>
          <w:cantSplit/>
          <w:trHeight w:val="307"/>
          <w:jc w:val="center"/>
        </w:trPr>
        <w:tc>
          <w:tcPr>
            <w:tcW w:w="766" w:type="dxa"/>
            <w:shd w:val="clear" w:color="auto" w:fill="auto"/>
            <w:vAlign w:val="center"/>
          </w:tcPr>
          <w:p w14:paraId="599D338A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4.2.6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ECF1E1B" w14:textId="1FAB6085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DM_OUT_000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6 E2PROM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读写接口</w:t>
            </w:r>
          </w:p>
        </w:tc>
        <w:tc>
          <w:tcPr>
            <w:tcW w:w="687" w:type="dxa"/>
            <w:vAlign w:val="center"/>
          </w:tcPr>
          <w:p w14:paraId="6AC2DE01" w14:textId="77777777" w:rsidR="002D58E9" w:rsidRPr="0073749C" w:rsidRDefault="002D58E9" w:rsidP="002D58E9">
            <w:pPr>
              <w:jc w:val="center"/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noProof/>
                <w:kern w:val="2"/>
                <w:sz w:val="18"/>
                <w:szCs w:val="18"/>
              </w:rPr>
              <w:t>4.2.6</w:t>
            </w:r>
          </w:p>
        </w:tc>
        <w:tc>
          <w:tcPr>
            <w:tcW w:w="3055" w:type="dxa"/>
            <w:vAlign w:val="center"/>
          </w:tcPr>
          <w:p w14:paraId="50CBB14A" w14:textId="6FA2E157" w:rsidR="002D58E9" w:rsidRPr="0073749C" w:rsidRDefault="002D58E9" w:rsidP="002D58E9">
            <w:pPr>
              <w:pStyle w:val="-0"/>
              <w:rPr>
                <w:rFonts w:ascii="Times New Roman" w:hAnsi="Times New Roman" w:cs="Times New Roman"/>
                <w:sz w:val="18"/>
                <w:szCs w:val="18"/>
              </w:rPr>
            </w:pP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SM_JK_0006 E2PROM</w:t>
            </w:r>
            <w:r w:rsidRPr="0073749C">
              <w:rPr>
                <w:rFonts w:ascii="Times New Roman" w:hAnsi="Times New Roman" w:cs="Times New Roman"/>
                <w:sz w:val="18"/>
                <w:szCs w:val="18"/>
              </w:rPr>
              <w:t>读写接口</w:t>
            </w:r>
          </w:p>
        </w:tc>
      </w:tr>
    </w:tbl>
    <w:p w14:paraId="64EFA785" w14:textId="77777777" w:rsidR="00C477D4" w:rsidRPr="0073749C" w:rsidRDefault="00C477D4" w:rsidP="00F121AD">
      <w:pPr>
        <w:pStyle w:val="10"/>
        <w:spacing w:beforeLines="50" w:before="120" w:afterLines="50" w:after="120" w:line="420" w:lineRule="exact"/>
        <w:rPr>
          <w:rFonts w:ascii="Times New Roman" w:hAnsi="Times New Roman" w:cs="Times New Roman"/>
          <w:sz w:val="28"/>
          <w:szCs w:val="28"/>
        </w:rPr>
      </w:pPr>
      <w:bookmarkStart w:id="141" w:name="_Toc509666606"/>
      <w:bookmarkStart w:id="142" w:name="_Toc35779093"/>
      <w:bookmarkStart w:id="143" w:name="_Toc71379176"/>
      <w:r w:rsidRPr="0073749C">
        <w:rPr>
          <w:rFonts w:ascii="Times New Roman" w:hAnsi="Times New Roman" w:cs="Times New Roman"/>
          <w:sz w:val="28"/>
          <w:szCs w:val="28"/>
        </w:rPr>
        <w:t>注释</w:t>
      </w:r>
      <w:bookmarkEnd w:id="141"/>
      <w:bookmarkEnd w:id="142"/>
      <w:bookmarkEnd w:id="143"/>
    </w:p>
    <w:p w14:paraId="58FA78A0" w14:textId="77777777" w:rsidR="00EC125E" w:rsidRPr="0073749C" w:rsidRDefault="00EC125E" w:rsidP="0041283F">
      <w:pPr>
        <w:spacing w:line="420" w:lineRule="exact"/>
        <w:ind w:firstLineChars="177" w:firstLine="425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 xml:space="preserve">CSCI    </w:t>
      </w:r>
      <w:r w:rsidRPr="0073749C">
        <w:rPr>
          <w:rFonts w:ascii="Times New Roman" w:hAnsi="Times New Roman" w:cs="Times New Roman"/>
          <w:sz w:val="24"/>
        </w:rPr>
        <w:t>计算机软件配置项；</w:t>
      </w:r>
    </w:p>
    <w:p w14:paraId="1BF26DC4" w14:textId="77777777" w:rsidR="005B3C83" w:rsidRPr="0073749C" w:rsidRDefault="00EC125E" w:rsidP="0041283F">
      <w:pPr>
        <w:spacing w:line="420" w:lineRule="exact"/>
        <w:ind w:firstLineChars="177" w:firstLine="425"/>
        <w:rPr>
          <w:rFonts w:ascii="Times New Roman" w:hAnsi="Times New Roman" w:cs="Times New Roman"/>
          <w:sz w:val="24"/>
        </w:rPr>
      </w:pPr>
      <w:r w:rsidRPr="0073749C">
        <w:rPr>
          <w:rFonts w:ascii="Times New Roman" w:hAnsi="Times New Roman" w:cs="Times New Roman"/>
          <w:sz w:val="24"/>
        </w:rPr>
        <w:t xml:space="preserve">r/min  </w:t>
      </w:r>
      <w:r w:rsidRPr="0073749C">
        <w:rPr>
          <w:rFonts w:ascii="Times New Roman" w:hAnsi="Times New Roman" w:cs="Times New Roman"/>
          <w:sz w:val="24"/>
        </w:rPr>
        <w:t>转</w:t>
      </w:r>
      <w:r w:rsidRPr="0073749C">
        <w:rPr>
          <w:rFonts w:ascii="Times New Roman" w:hAnsi="Times New Roman" w:cs="Times New Roman"/>
          <w:sz w:val="24"/>
        </w:rPr>
        <w:t>/</w:t>
      </w:r>
      <w:r w:rsidRPr="0073749C">
        <w:rPr>
          <w:rFonts w:ascii="Times New Roman" w:hAnsi="Times New Roman" w:cs="Times New Roman"/>
          <w:sz w:val="24"/>
        </w:rPr>
        <w:t>分。</w:t>
      </w:r>
    </w:p>
    <w:sectPr w:rsidR="005B3C83" w:rsidRPr="0073749C" w:rsidSect="00BD6C81">
      <w:footerReference w:type="default" r:id="rId13"/>
      <w:footerReference w:type="first" r:id="rId14"/>
      <w:pgSz w:w="11906" w:h="16838" w:code="9"/>
      <w:pgMar w:top="1418" w:right="1418" w:bottom="1418" w:left="1418" w:header="851" w:footer="992" w:gutter="0"/>
      <w:cols w:space="425"/>
      <w:titlePg/>
      <w:docGrid w:linePitch="508" w:charSpace="2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4C12" w14:textId="77777777" w:rsidR="00F73F14" w:rsidRDefault="00F73F14">
      <w:r>
        <w:separator/>
      </w:r>
    </w:p>
  </w:endnote>
  <w:endnote w:type="continuationSeparator" w:id="0">
    <w:p w14:paraId="5B51644B" w14:textId="77777777" w:rsidR="00F73F14" w:rsidRDefault="00F7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F2AB" w14:textId="7347D8DD" w:rsidR="004E033F" w:rsidRDefault="004E033F">
    <w:pPr>
      <w:pStyle w:val="afe"/>
      <w:jc w:val="right"/>
      <w:rPr>
        <w:sz w:val="21"/>
      </w:rPr>
    </w:pPr>
    <w:r>
      <w:rPr>
        <w:rFonts w:hint="eastAsia"/>
        <w:sz w:val="21"/>
      </w:rPr>
      <w:t>第</w:t>
    </w:r>
    <w:r>
      <w:rPr>
        <w:sz w:val="21"/>
      </w:rPr>
      <w:fldChar w:fldCharType="begin"/>
    </w:r>
    <w:r>
      <w:rPr>
        <w:sz w:val="21"/>
      </w:rPr>
      <w:instrText xml:space="preserve"> PAGE </w:instrText>
    </w:r>
    <w:r>
      <w:rPr>
        <w:sz w:val="21"/>
      </w:rPr>
      <w:fldChar w:fldCharType="separate"/>
    </w:r>
    <w:r w:rsidR="00834B19">
      <w:rPr>
        <w:noProof/>
        <w:sz w:val="21"/>
      </w:rPr>
      <w:t>4</w:t>
    </w:r>
    <w:r>
      <w:rPr>
        <w:sz w:val="21"/>
      </w:rPr>
      <w:fldChar w:fldCharType="end"/>
    </w:r>
    <w:r>
      <w:rPr>
        <w:rFonts w:hint="eastAsia"/>
        <w:sz w:val="21"/>
      </w:rPr>
      <w:t>页</w:t>
    </w:r>
    <w:r w:rsidR="00EC2382">
      <w:rPr>
        <w:rFonts w:hint="eastAsia"/>
        <w:sz w:val="21"/>
      </w:rPr>
      <w:t xml:space="preserve"> </w:t>
    </w:r>
    <w:r w:rsidR="00EC2382">
      <w:rPr>
        <w:sz w:val="21"/>
      </w:rPr>
      <w:t xml:space="preserve"> </w:t>
    </w:r>
    <w:r>
      <w:rPr>
        <w:rFonts w:hint="eastAsia"/>
        <w:sz w:val="21"/>
      </w:rPr>
      <w:t>共</w:t>
    </w:r>
    <w:r>
      <w:rPr>
        <w:sz w:val="21"/>
      </w:rPr>
      <w:fldChar w:fldCharType="begin"/>
    </w:r>
    <w:r>
      <w:rPr>
        <w:sz w:val="21"/>
      </w:rPr>
      <w:instrText xml:space="preserve"> NUMPAGES </w:instrText>
    </w:r>
    <w:r>
      <w:rPr>
        <w:sz w:val="21"/>
      </w:rPr>
      <w:fldChar w:fldCharType="separate"/>
    </w:r>
    <w:r w:rsidR="00834B19">
      <w:rPr>
        <w:noProof/>
        <w:sz w:val="21"/>
      </w:rPr>
      <w:t>12</w:t>
    </w:r>
    <w:r>
      <w:rPr>
        <w:sz w:val="21"/>
      </w:rPr>
      <w:fldChar w:fldCharType="end"/>
    </w:r>
    <w:r>
      <w:rPr>
        <w:rFonts w:hint="eastAsia"/>
        <w:sz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46399" w14:textId="77777777" w:rsidR="004E033F" w:rsidRDefault="004E033F">
    <w:pPr>
      <w:pStyle w:val="afe"/>
      <w:jc w:val="right"/>
    </w:pPr>
    <w:r>
      <w:rPr>
        <w:rFonts w:hint="eastAsia"/>
        <w:sz w:val="21"/>
      </w:rPr>
      <w:t>第</w:t>
    </w:r>
    <w:r>
      <w:rPr>
        <w:sz w:val="21"/>
      </w:rPr>
      <w:fldChar w:fldCharType="begin"/>
    </w:r>
    <w:r>
      <w:rPr>
        <w:sz w:val="21"/>
      </w:rPr>
      <w:instrText xml:space="preserve"> PAGE </w:instrText>
    </w:r>
    <w:r>
      <w:rPr>
        <w:sz w:val="21"/>
      </w:rPr>
      <w:fldChar w:fldCharType="separate"/>
    </w:r>
    <w:r w:rsidR="00834B19">
      <w:rPr>
        <w:noProof/>
        <w:sz w:val="21"/>
      </w:rPr>
      <w:t>1</w:t>
    </w:r>
    <w:r>
      <w:rPr>
        <w:sz w:val="21"/>
      </w:rPr>
      <w:fldChar w:fldCharType="end"/>
    </w:r>
    <w:proofErr w:type="gramStart"/>
    <w:r>
      <w:rPr>
        <w:rFonts w:hint="eastAsia"/>
        <w:sz w:val="21"/>
      </w:rPr>
      <w:t>页共</w:t>
    </w:r>
    <w:proofErr w:type="gramEnd"/>
    <w:r>
      <w:rPr>
        <w:sz w:val="21"/>
      </w:rPr>
      <w:fldChar w:fldCharType="begin"/>
    </w:r>
    <w:r>
      <w:rPr>
        <w:sz w:val="21"/>
      </w:rPr>
      <w:instrText xml:space="preserve"> NUMPAGES </w:instrText>
    </w:r>
    <w:r>
      <w:rPr>
        <w:sz w:val="21"/>
      </w:rPr>
      <w:fldChar w:fldCharType="separate"/>
    </w:r>
    <w:r w:rsidR="00834B19">
      <w:rPr>
        <w:noProof/>
        <w:sz w:val="21"/>
      </w:rPr>
      <w:t>12</w:t>
    </w:r>
    <w:r>
      <w:rPr>
        <w:sz w:val="21"/>
      </w:rPr>
      <w:fldChar w:fldCharType="end"/>
    </w:r>
    <w:r>
      <w:rPr>
        <w:rFonts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E01D" w14:textId="77777777" w:rsidR="00F73F14" w:rsidRDefault="00F73F14">
      <w:r>
        <w:separator/>
      </w:r>
    </w:p>
  </w:footnote>
  <w:footnote w:type="continuationSeparator" w:id="0">
    <w:p w14:paraId="6C4C0470" w14:textId="77777777" w:rsidR="00F73F14" w:rsidRDefault="00F73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EF1"/>
    <w:multiLevelType w:val="hybridMultilevel"/>
    <w:tmpl w:val="F7B0A546"/>
    <w:lvl w:ilvl="0" w:tplc="25AA3EA0">
      <w:start w:val="1"/>
      <w:numFmt w:val="lowerLetter"/>
      <w:lvlText w:val="%1)"/>
      <w:lvlJc w:val="left"/>
      <w:pPr>
        <w:tabs>
          <w:tab w:val="num" w:pos="600"/>
        </w:tabs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4610D3B"/>
    <w:multiLevelType w:val="multilevel"/>
    <w:tmpl w:val="0FBAC804"/>
    <w:lvl w:ilvl="0">
      <w:start w:val="1"/>
      <w:numFmt w:val="lowerLetter"/>
      <w:pStyle w:val="a"/>
      <w:lvlText w:val="%1)"/>
      <w:lvlJc w:val="left"/>
      <w:pPr>
        <w:ind w:left="100" w:firstLine="30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50" w:firstLine="300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400" w:firstLine="300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550" w:firstLine="300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700" w:firstLine="3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2" w15:restartNumberingAfterBreak="0">
    <w:nsid w:val="16986F25"/>
    <w:multiLevelType w:val="hybridMultilevel"/>
    <w:tmpl w:val="4C20BB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6A587E"/>
    <w:multiLevelType w:val="hybridMultilevel"/>
    <w:tmpl w:val="A8985F28"/>
    <w:lvl w:ilvl="0" w:tplc="A418DF16">
      <w:start w:val="1"/>
      <w:numFmt w:val="none"/>
      <w:pStyle w:val="a0"/>
      <w:lvlText w:val="%1（规范性附录）"/>
      <w:lvlJc w:val="left"/>
      <w:pPr>
        <w:tabs>
          <w:tab w:val="num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53111B8"/>
    <w:multiLevelType w:val="hybridMultilevel"/>
    <w:tmpl w:val="CBDC71B0"/>
    <w:lvl w:ilvl="0" w:tplc="04090001">
      <w:start w:val="1"/>
      <w:numFmt w:val="bullet"/>
      <w:lvlText w:val="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5" w15:restartNumberingAfterBreak="0">
    <w:nsid w:val="29072DD5"/>
    <w:multiLevelType w:val="hybridMultilevel"/>
    <w:tmpl w:val="A4EEC3B6"/>
    <w:lvl w:ilvl="0" w:tplc="5D5E5810">
      <w:start w:val="1"/>
      <w:numFmt w:val="decimal"/>
      <w:pStyle w:val="a1"/>
      <w:lvlText w:val="图%1"/>
      <w:lvlJc w:val="center"/>
      <w:pPr>
        <w:tabs>
          <w:tab w:val="num" w:pos="360"/>
        </w:tabs>
        <w:ind w:left="0" w:firstLine="0"/>
      </w:pPr>
      <w:rPr>
        <w:rFonts w:eastAsia="宋体" w:hint="eastAsia"/>
        <w:b/>
        <w:i w:val="0"/>
        <w:snapToGrid w:val="0"/>
        <w:color w:val="auto"/>
        <w:kern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5D1654"/>
    <w:multiLevelType w:val="hybridMultilevel"/>
    <w:tmpl w:val="4E045B04"/>
    <w:lvl w:ilvl="0" w:tplc="B1FA7676">
      <w:start w:val="1"/>
      <w:numFmt w:val="decimal"/>
      <w:pStyle w:val="a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60331C8"/>
    <w:multiLevelType w:val="multilevel"/>
    <w:tmpl w:val="F18E74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7996D2D"/>
    <w:multiLevelType w:val="hybridMultilevel"/>
    <w:tmpl w:val="50E01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6E4D7B"/>
    <w:multiLevelType w:val="hybridMultilevel"/>
    <w:tmpl w:val="58CE3998"/>
    <w:lvl w:ilvl="0" w:tplc="B2FC2384">
      <w:start w:val="1"/>
      <w:numFmt w:val="none"/>
      <w:pStyle w:val="a3"/>
      <w:lvlText w:val="%1注"/>
      <w:lvlJc w:val="left"/>
      <w:pPr>
        <w:tabs>
          <w:tab w:val="num" w:pos="1021"/>
        </w:tabs>
        <w:ind w:left="1021" w:hanging="601"/>
      </w:pPr>
      <w:rPr>
        <w:rFonts w:ascii="宋体" w:eastAsia="宋体" w:hAnsi="Times New Roman" w:hint="eastAsia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3956BE"/>
    <w:multiLevelType w:val="hybridMultilevel"/>
    <w:tmpl w:val="0D862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7C2AF5"/>
    <w:multiLevelType w:val="multilevel"/>
    <w:tmpl w:val="F3FA6D7C"/>
    <w:lvl w:ilvl="0">
      <w:start w:val="1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 w15:restartNumberingAfterBreak="0">
    <w:nsid w:val="5862792E"/>
    <w:multiLevelType w:val="multilevel"/>
    <w:tmpl w:val="9B00EB10"/>
    <w:lvl w:ilvl="0">
      <w:start w:val="1"/>
      <w:numFmt w:val="decimal"/>
      <w:pStyle w:val="a5"/>
      <w:suff w:val="space"/>
      <w:lvlText w:val="表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5D9C66AD"/>
    <w:multiLevelType w:val="hybridMultilevel"/>
    <w:tmpl w:val="FF2826F0"/>
    <w:lvl w:ilvl="0" w:tplc="0D3C2750">
      <w:start w:val="1"/>
      <w:numFmt w:val="none"/>
      <w:pStyle w:val="a6"/>
      <w:lvlText w:val="（资料性附录）"/>
      <w:lvlJc w:val="left"/>
      <w:pPr>
        <w:tabs>
          <w:tab w:val="num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07A67E5"/>
    <w:multiLevelType w:val="multilevel"/>
    <w:tmpl w:val="0409001D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ascii="黑体" w:eastAsia="黑体" w:hAnsi="黑体" w:cs="黑体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pStyle w:val="4"/>
      <w:lvlText w:val="%1.%2.%3.%4"/>
      <w:lvlJc w:val="left"/>
      <w:pPr>
        <w:ind w:left="1134" w:hanging="708"/>
      </w:p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08467B0"/>
    <w:multiLevelType w:val="multilevel"/>
    <w:tmpl w:val="0409001D"/>
    <w:numStyleLink w:val="1"/>
  </w:abstractNum>
  <w:abstractNum w:abstractNumId="16" w15:restartNumberingAfterBreak="0">
    <w:nsid w:val="626A555D"/>
    <w:multiLevelType w:val="hybridMultilevel"/>
    <w:tmpl w:val="BF465B48"/>
    <w:lvl w:ilvl="0" w:tplc="778E1CD2">
      <w:start w:val="1"/>
      <w:numFmt w:val="none"/>
      <w:pStyle w:val="a7"/>
      <w:lvlText w:val="%1目        次"/>
      <w:lvlJc w:val="left"/>
      <w:pPr>
        <w:tabs>
          <w:tab w:val="num" w:pos="1667"/>
        </w:tabs>
        <w:ind w:left="0" w:firstLine="227"/>
      </w:pPr>
      <w:rPr>
        <w:rFonts w:ascii="Times New Roman" w:eastAsia="黑体" w:hAnsi="Times New Roman" w:hint="default"/>
        <w:b w:val="0"/>
        <w:i w:val="0"/>
        <w:sz w:val="32"/>
      </w:rPr>
    </w:lvl>
    <w:lvl w:ilvl="1" w:tplc="19AC2D00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A6CEDAC4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A3CFF6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1921A0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F46743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4E0256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02C7A3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C0EB5F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46260FA"/>
    <w:multiLevelType w:val="multilevel"/>
    <w:tmpl w:val="C1E28E06"/>
    <w:lvl w:ilvl="0">
      <w:start w:val="1"/>
      <w:numFmt w:val="decimal"/>
      <w:pStyle w:val="a8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657D3FBC"/>
    <w:multiLevelType w:val="multilevel"/>
    <w:tmpl w:val="E9A85B96"/>
    <w:lvl w:ilvl="0">
      <w:start w:val="1"/>
      <w:numFmt w:val="upperLetter"/>
      <w:pStyle w:val="a9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pStyle w:val="aa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b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pStyle w:val="ac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pStyle w:val="ad"/>
      <w:suff w:val="nothing"/>
      <w:lvlText w:val="%1.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pStyle w:val="ae"/>
      <w:suff w:val="nothing"/>
      <w:lvlText w:val="%1.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pStyle w:val="af"/>
      <w:suff w:val="nothing"/>
      <w:lvlText w:val="%1.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CEA2025"/>
    <w:multiLevelType w:val="multilevel"/>
    <w:tmpl w:val="AEA22A1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0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pStyle w:val="af1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pStyle w:val="af2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pStyle w:val="af3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pStyle w:val="af4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pStyle w:val="af5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 w15:restartNumberingAfterBreak="0">
    <w:nsid w:val="6DBF04F4"/>
    <w:multiLevelType w:val="hybridMultilevel"/>
    <w:tmpl w:val="92D69130"/>
    <w:lvl w:ilvl="0" w:tplc="113443A4">
      <w:start w:val="1"/>
      <w:numFmt w:val="none"/>
      <w:pStyle w:val="af6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5B56601"/>
    <w:multiLevelType w:val="hybridMultilevel"/>
    <w:tmpl w:val="73642AD0"/>
    <w:lvl w:ilvl="0" w:tplc="E78EB514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61731D0"/>
    <w:multiLevelType w:val="multilevel"/>
    <w:tmpl w:val="1A74496E"/>
    <w:lvl w:ilvl="0">
      <w:start w:val="1"/>
      <w:numFmt w:val="bullet"/>
      <w:pStyle w:val="20"/>
      <w:lvlText w:val=""/>
      <w:lvlJc w:val="left"/>
      <w:pPr>
        <w:ind w:left="100" w:firstLine="30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250" w:firstLine="300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400" w:firstLine="300"/>
      </w:pPr>
      <w:rPr>
        <w:rFonts w:ascii="Symbol" w:hAnsi="Symbol" w:hint="default"/>
        <w:color w:val="auto"/>
      </w:rPr>
    </w:lvl>
    <w:lvl w:ilvl="3">
      <w:start w:val="1"/>
      <w:numFmt w:val="bullet"/>
      <w:lvlText w:val=""/>
      <w:lvlJc w:val="left"/>
      <w:pPr>
        <w:ind w:left="550" w:firstLine="30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700" w:firstLine="30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num w:numId="1" w16cid:durableId="165098030">
    <w:abstractNumId w:val="3"/>
  </w:num>
  <w:num w:numId="2" w16cid:durableId="1043289568">
    <w:abstractNumId w:val="13"/>
  </w:num>
  <w:num w:numId="3" w16cid:durableId="965113976">
    <w:abstractNumId w:val="18"/>
  </w:num>
  <w:num w:numId="4" w16cid:durableId="994145361">
    <w:abstractNumId w:val="18"/>
  </w:num>
  <w:num w:numId="5" w16cid:durableId="859779229">
    <w:abstractNumId w:val="18"/>
  </w:num>
  <w:num w:numId="6" w16cid:durableId="1302732051">
    <w:abstractNumId w:val="18"/>
  </w:num>
  <w:num w:numId="7" w16cid:durableId="2131509652">
    <w:abstractNumId w:val="18"/>
  </w:num>
  <w:num w:numId="8" w16cid:durableId="1795178152">
    <w:abstractNumId w:val="18"/>
  </w:num>
  <w:num w:numId="9" w16cid:durableId="2142795638">
    <w:abstractNumId w:val="18"/>
  </w:num>
  <w:num w:numId="10" w16cid:durableId="52895524">
    <w:abstractNumId w:val="19"/>
  </w:num>
  <w:num w:numId="11" w16cid:durableId="962347655">
    <w:abstractNumId w:val="19"/>
  </w:num>
  <w:num w:numId="12" w16cid:durableId="892233828">
    <w:abstractNumId w:val="19"/>
  </w:num>
  <w:num w:numId="13" w16cid:durableId="1442653653">
    <w:abstractNumId w:val="16"/>
  </w:num>
  <w:num w:numId="14" w16cid:durableId="640622499">
    <w:abstractNumId w:val="19"/>
  </w:num>
  <w:num w:numId="15" w16cid:durableId="1741059023">
    <w:abstractNumId w:val="19"/>
  </w:num>
  <w:num w:numId="16" w16cid:durableId="1651521620">
    <w:abstractNumId w:val="19"/>
  </w:num>
  <w:num w:numId="17" w16cid:durableId="1670132480">
    <w:abstractNumId w:val="17"/>
  </w:num>
  <w:num w:numId="18" w16cid:durableId="904729676">
    <w:abstractNumId w:val="11"/>
  </w:num>
  <w:num w:numId="19" w16cid:durableId="340668188">
    <w:abstractNumId w:val="20"/>
  </w:num>
  <w:num w:numId="20" w16cid:durableId="750812004">
    <w:abstractNumId w:val="9"/>
  </w:num>
  <w:num w:numId="21" w16cid:durableId="15692633">
    <w:abstractNumId w:val="7"/>
  </w:num>
  <w:num w:numId="22" w16cid:durableId="898056350">
    <w:abstractNumId w:val="14"/>
  </w:num>
  <w:num w:numId="23" w16cid:durableId="236860564">
    <w:abstractNumId w:val="15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51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4" w16cid:durableId="1055741184">
    <w:abstractNumId w:val="22"/>
  </w:num>
  <w:num w:numId="25" w16cid:durableId="1175150950">
    <w:abstractNumId w:val="1"/>
  </w:num>
  <w:num w:numId="26" w16cid:durableId="964041001">
    <w:abstractNumId w:val="0"/>
  </w:num>
  <w:num w:numId="27" w16cid:durableId="1962761709">
    <w:abstractNumId w:val="4"/>
  </w:num>
  <w:num w:numId="28" w16cid:durableId="683559880">
    <w:abstractNumId w:val="6"/>
  </w:num>
  <w:num w:numId="29" w16cid:durableId="981543004">
    <w:abstractNumId w:val="5"/>
  </w:num>
  <w:num w:numId="30" w16cid:durableId="243536784">
    <w:abstractNumId w:val="21"/>
  </w:num>
  <w:num w:numId="31" w16cid:durableId="1365714002">
    <w:abstractNumId w:val="8"/>
  </w:num>
  <w:num w:numId="32" w16cid:durableId="395126188">
    <w:abstractNumId w:val="10"/>
  </w:num>
  <w:num w:numId="33" w16cid:durableId="1186559867">
    <w:abstractNumId w:val="2"/>
  </w:num>
  <w:num w:numId="34" w16cid:durableId="359091475">
    <w:abstractNumId w:val="12"/>
  </w:num>
  <w:num w:numId="35" w16cid:durableId="299117240">
    <w:abstractNumId w:val="15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51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3"/>
  <w:drawingGridVerticalSpacing w:val="2"/>
  <w:displayHorizontalDrawingGridEvery w:val="0"/>
  <w:displayVerticalDrawingGridEvery w:val="2"/>
  <w:characterSpacingControl w:val="compressPunctuation"/>
  <w:hdrShapeDefaults>
    <o:shapedefaults v:ext="edit" spidmax="2051" o:allowincell="f" fill="f" fillcolor="white">
      <v:fill color="white" on="f"/>
      <v:stroke weight="5.5pt" linestyle="thickThi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B0"/>
    <w:rsid w:val="00007276"/>
    <w:rsid w:val="000106EC"/>
    <w:rsid w:val="0001095A"/>
    <w:rsid w:val="0001171D"/>
    <w:rsid w:val="000125C8"/>
    <w:rsid w:val="00013447"/>
    <w:rsid w:val="00014642"/>
    <w:rsid w:val="000173E1"/>
    <w:rsid w:val="00020611"/>
    <w:rsid w:val="00020ABD"/>
    <w:rsid w:val="00020B2F"/>
    <w:rsid w:val="000245CC"/>
    <w:rsid w:val="000308B7"/>
    <w:rsid w:val="00032B1D"/>
    <w:rsid w:val="000331E2"/>
    <w:rsid w:val="000340CE"/>
    <w:rsid w:val="000366E7"/>
    <w:rsid w:val="00037B50"/>
    <w:rsid w:val="00043ACF"/>
    <w:rsid w:val="00045D68"/>
    <w:rsid w:val="00050456"/>
    <w:rsid w:val="000509D3"/>
    <w:rsid w:val="00050B82"/>
    <w:rsid w:val="00051194"/>
    <w:rsid w:val="0005345B"/>
    <w:rsid w:val="000542B0"/>
    <w:rsid w:val="000545A0"/>
    <w:rsid w:val="00055A89"/>
    <w:rsid w:val="00055E21"/>
    <w:rsid w:val="0005662B"/>
    <w:rsid w:val="000646EC"/>
    <w:rsid w:val="000674F2"/>
    <w:rsid w:val="00072E46"/>
    <w:rsid w:val="00075C7E"/>
    <w:rsid w:val="00082CF0"/>
    <w:rsid w:val="000838CA"/>
    <w:rsid w:val="000923B0"/>
    <w:rsid w:val="00092927"/>
    <w:rsid w:val="00096141"/>
    <w:rsid w:val="0009625B"/>
    <w:rsid w:val="00097D84"/>
    <w:rsid w:val="000A27FF"/>
    <w:rsid w:val="000A38D4"/>
    <w:rsid w:val="000B13AB"/>
    <w:rsid w:val="000B21BF"/>
    <w:rsid w:val="000B3E96"/>
    <w:rsid w:val="000B5070"/>
    <w:rsid w:val="000B6A7D"/>
    <w:rsid w:val="000B7E94"/>
    <w:rsid w:val="000C5177"/>
    <w:rsid w:val="000D03EF"/>
    <w:rsid w:val="000D214F"/>
    <w:rsid w:val="000D2538"/>
    <w:rsid w:val="000D7651"/>
    <w:rsid w:val="000E1347"/>
    <w:rsid w:val="000E146C"/>
    <w:rsid w:val="000E6CB8"/>
    <w:rsid w:val="000F0605"/>
    <w:rsid w:val="000F13EC"/>
    <w:rsid w:val="000F145F"/>
    <w:rsid w:val="00101ECF"/>
    <w:rsid w:val="00102480"/>
    <w:rsid w:val="00104E28"/>
    <w:rsid w:val="0010604F"/>
    <w:rsid w:val="00106291"/>
    <w:rsid w:val="00106DD0"/>
    <w:rsid w:val="00107DEB"/>
    <w:rsid w:val="00107F5C"/>
    <w:rsid w:val="0011294C"/>
    <w:rsid w:val="0011784D"/>
    <w:rsid w:val="00122ACF"/>
    <w:rsid w:val="0012461C"/>
    <w:rsid w:val="001313B3"/>
    <w:rsid w:val="001337FA"/>
    <w:rsid w:val="00133C13"/>
    <w:rsid w:val="00133E25"/>
    <w:rsid w:val="001425E2"/>
    <w:rsid w:val="00143A3E"/>
    <w:rsid w:val="00152A7E"/>
    <w:rsid w:val="00152B4D"/>
    <w:rsid w:val="00153F0C"/>
    <w:rsid w:val="00154858"/>
    <w:rsid w:val="0015714A"/>
    <w:rsid w:val="001615E7"/>
    <w:rsid w:val="00162CFB"/>
    <w:rsid w:val="001652E5"/>
    <w:rsid w:val="00165CBA"/>
    <w:rsid w:val="00171025"/>
    <w:rsid w:val="0017474A"/>
    <w:rsid w:val="001803DA"/>
    <w:rsid w:val="00182C49"/>
    <w:rsid w:val="00185D42"/>
    <w:rsid w:val="001871C9"/>
    <w:rsid w:val="0019008B"/>
    <w:rsid w:val="00191344"/>
    <w:rsid w:val="001935E7"/>
    <w:rsid w:val="00194F7C"/>
    <w:rsid w:val="00196985"/>
    <w:rsid w:val="001A2EF3"/>
    <w:rsid w:val="001A54B4"/>
    <w:rsid w:val="001B079D"/>
    <w:rsid w:val="001B0BAA"/>
    <w:rsid w:val="001B26DC"/>
    <w:rsid w:val="001B68D9"/>
    <w:rsid w:val="001B6AB0"/>
    <w:rsid w:val="001B7C0F"/>
    <w:rsid w:val="001C04CF"/>
    <w:rsid w:val="001C244D"/>
    <w:rsid w:val="001C30E4"/>
    <w:rsid w:val="001C4570"/>
    <w:rsid w:val="001D4A5D"/>
    <w:rsid w:val="001E0B81"/>
    <w:rsid w:val="001E2EDB"/>
    <w:rsid w:val="001E6799"/>
    <w:rsid w:val="001F0A98"/>
    <w:rsid w:val="001F1267"/>
    <w:rsid w:val="001F6EE6"/>
    <w:rsid w:val="001F721B"/>
    <w:rsid w:val="00200B9C"/>
    <w:rsid w:val="00200BD5"/>
    <w:rsid w:val="00203BDE"/>
    <w:rsid w:val="0020553C"/>
    <w:rsid w:val="00205ED1"/>
    <w:rsid w:val="002062B5"/>
    <w:rsid w:val="00210ABF"/>
    <w:rsid w:val="00213611"/>
    <w:rsid w:val="00217247"/>
    <w:rsid w:val="00223ABB"/>
    <w:rsid w:val="00233C37"/>
    <w:rsid w:val="00235855"/>
    <w:rsid w:val="002417BA"/>
    <w:rsid w:val="00247E94"/>
    <w:rsid w:val="00260838"/>
    <w:rsid w:val="002630E5"/>
    <w:rsid w:val="00264CB5"/>
    <w:rsid w:val="00271352"/>
    <w:rsid w:val="002739F9"/>
    <w:rsid w:val="00277646"/>
    <w:rsid w:val="00285235"/>
    <w:rsid w:val="00285635"/>
    <w:rsid w:val="00286E50"/>
    <w:rsid w:val="00291E41"/>
    <w:rsid w:val="002A42A3"/>
    <w:rsid w:val="002A55F8"/>
    <w:rsid w:val="002A5F64"/>
    <w:rsid w:val="002A6582"/>
    <w:rsid w:val="002A6D62"/>
    <w:rsid w:val="002B1885"/>
    <w:rsid w:val="002B1D79"/>
    <w:rsid w:val="002B2C1A"/>
    <w:rsid w:val="002B5F55"/>
    <w:rsid w:val="002B759D"/>
    <w:rsid w:val="002C09EC"/>
    <w:rsid w:val="002C25C2"/>
    <w:rsid w:val="002C4622"/>
    <w:rsid w:val="002C6171"/>
    <w:rsid w:val="002C7541"/>
    <w:rsid w:val="002C7862"/>
    <w:rsid w:val="002D4ED9"/>
    <w:rsid w:val="002D58E9"/>
    <w:rsid w:val="002D5933"/>
    <w:rsid w:val="002E19FB"/>
    <w:rsid w:val="002E2F8C"/>
    <w:rsid w:val="002E3D5B"/>
    <w:rsid w:val="002E754F"/>
    <w:rsid w:val="002F31AC"/>
    <w:rsid w:val="002F40D9"/>
    <w:rsid w:val="002F66A4"/>
    <w:rsid w:val="002F78A7"/>
    <w:rsid w:val="0030073D"/>
    <w:rsid w:val="00300F41"/>
    <w:rsid w:val="00307E37"/>
    <w:rsid w:val="00310A21"/>
    <w:rsid w:val="003125BA"/>
    <w:rsid w:val="0031306F"/>
    <w:rsid w:val="003136F7"/>
    <w:rsid w:val="00317D75"/>
    <w:rsid w:val="00320078"/>
    <w:rsid w:val="00321255"/>
    <w:rsid w:val="0032161C"/>
    <w:rsid w:val="00322CE1"/>
    <w:rsid w:val="00323C78"/>
    <w:rsid w:val="00331A73"/>
    <w:rsid w:val="003322D0"/>
    <w:rsid w:val="003335CF"/>
    <w:rsid w:val="00334401"/>
    <w:rsid w:val="00336541"/>
    <w:rsid w:val="00343D00"/>
    <w:rsid w:val="00344F82"/>
    <w:rsid w:val="00345204"/>
    <w:rsid w:val="00345834"/>
    <w:rsid w:val="00345DEC"/>
    <w:rsid w:val="00350E94"/>
    <w:rsid w:val="003530FD"/>
    <w:rsid w:val="00354CAA"/>
    <w:rsid w:val="003564F3"/>
    <w:rsid w:val="00360552"/>
    <w:rsid w:val="00360A4B"/>
    <w:rsid w:val="00361273"/>
    <w:rsid w:val="00366D19"/>
    <w:rsid w:val="0036794A"/>
    <w:rsid w:val="00372294"/>
    <w:rsid w:val="00373881"/>
    <w:rsid w:val="00376AA4"/>
    <w:rsid w:val="00382541"/>
    <w:rsid w:val="003845A0"/>
    <w:rsid w:val="00384E41"/>
    <w:rsid w:val="0038613B"/>
    <w:rsid w:val="003920D2"/>
    <w:rsid w:val="00392FCB"/>
    <w:rsid w:val="00394F28"/>
    <w:rsid w:val="0039693C"/>
    <w:rsid w:val="003A0AF9"/>
    <w:rsid w:val="003A2F79"/>
    <w:rsid w:val="003A416D"/>
    <w:rsid w:val="003A780F"/>
    <w:rsid w:val="003B2E2A"/>
    <w:rsid w:val="003B5CA2"/>
    <w:rsid w:val="003B7D57"/>
    <w:rsid w:val="003C2CA0"/>
    <w:rsid w:val="003C4B38"/>
    <w:rsid w:val="003D03C8"/>
    <w:rsid w:val="003D2487"/>
    <w:rsid w:val="003D5B79"/>
    <w:rsid w:val="003D66F5"/>
    <w:rsid w:val="003D6990"/>
    <w:rsid w:val="003D772D"/>
    <w:rsid w:val="003D77AF"/>
    <w:rsid w:val="003E534A"/>
    <w:rsid w:val="003E6064"/>
    <w:rsid w:val="003F291C"/>
    <w:rsid w:val="003F663E"/>
    <w:rsid w:val="003F6CBF"/>
    <w:rsid w:val="003F716D"/>
    <w:rsid w:val="003F77C9"/>
    <w:rsid w:val="00402AEC"/>
    <w:rsid w:val="004031CD"/>
    <w:rsid w:val="00405472"/>
    <w:rsid w:val="00406E7B"/>
    <w:rsid w:val="00411CA3"/>
    <w:rsid w:val="0041283F"/>
    <w:rsid w:val="00413722"/>
    <w:rsid w:val="004156F0"/>
    <w:rsid w:val="00415730"/>
    <w:rsid w:val="0041604C"/>
    <w:rsid w:val="004167D4"/>
    <w:rsid w:val="004211D3"/>
    <w:rsid w:val="00421C2C"/>
    <w:rsid w:val="00422E62"/>
    <w:rsid w:val="00425617"/>
    <w:rsid w:val="004256A2"/>
    <w:rsid w:val="00426A2F"/>
    <w:rsid w:val="00433F87"/>
    <w:rsid w:val="004342E3"/>
    <w:rsid w:val="004345FA"/>
    <w:rsid w:val="0043475B"/>
    <w:rsid w:val="00436A6E"/>
    <w:rsid w:val="004375FE"/>
    <w:rsid w:val="004401B9"/>
    <w:rsid w:val="00442172"/>
    <w:rsid w:val="0044230B"/>
    <w:rsid w:val="0044740C"/>
    <w:rsid w:val="00450A19"/>
    <w:rsid w:val="00450E63"/>
    <w:rsid w:val="00451273"/>
    <w:rsid w:val="00451451"/>
    <w:rsid w:val="0045184B"/>
    <w:rsid w:val="00452782"/>
    <w:rsid w:val="00452EE0"/>
    <w:rsid w:val="00454A69"/>
    <w:rsid w:val="00456335"/>
    <w:rsid w:val="00456A3E"/>
    <w:rsid w:val="00457D7B"/>
    <w:rsid w:val="0046170B"/>
    <w:rsid w:val="004636DC"/>
    <w:rsid w:val="004666B5"/>
    <w:rsid w:val="00472620"/>
    <w:rsid w:val="00472E7E"/>
    <w:rsid w:val="00473057"/>
    <w:rsid w:val="00476CDB"/>
    <w:rsid w:val="00480BF8"/>
    <w:rsid w:val="004836E0"/>
    <w:rsid w:val="004902DA"/>
    <w:rsid w:val="00491057"/>
    <w:rsid w:val="00491C48"/>
    <w:rsid w:val="004951EA"/>
    <w:rsid w:val="00496245"/>
    <w:rsid w:val="004975ED"/>
    <w:rsid w:val="004A0ECF"/>
    <w:rsid w:val="004A125A"/>
    <w:rsid w:val="004A1A01"/>
    <w:rsid w:val="004A2610"/>
    <w:rsid w:val="004A4316"/>
    <w:rsid w:val="004A6BC0"/>
    <w:rsid w:val="004B151A"/>
    <w:rsid w:val="004B1605"/>
    <w:rsid w:val="004B4609"/>
    <w:rsid w:val="004B7B64"/>
    <w:rsid w:val="004C13C6"/>
    <w:rsid w:val="004C1691"/>
    <w:rsid w:val="004C1B43"/>
    <w:rsid w:val="004C303B"/>
    <w:rsid w:val="004C4054"/>
    <w:rsid w:val="004C516A"/>
    <w:rsid w:val="004C7C06"/>
    <w:rsid w:val="004D591C"/>
    <w:rsid w:val="004D5F80"/>
    <w:rsid w:val="004D6C5D"/>
    <w:rsid w:val="004D721C"/>
    <w:rsid w:val="004E033F"/>
    <w:rsid w:val="004E0C28"/>
    <w:rsid w:val="004E15B7"/>
    <w:rsid w:val="004E2B0B"/>
    <w:rsid w:val="004E50E3"/>
    <w:rsid w:val="004F1743"/>
    <w:rsid w:val="004F296D"/>
    <w:rsid w:val="004F5B77"/>
    <w:rsid w:val="004F5F96"/>
    <w:rsid w:val="00500BB8"/>
    <w:rsid w:val="00503EBD"/>
    <w:rsid w:val="00506147"/>
    <w:rsid w:val="0051098E"/>
    <w:rsid w:val="005121D5"/>
    <w:rsid w:val="00513600"/>
    <w:rsid w:val="00514254"/>
    <w:rsid w:val="00517085"/>
    <w:rsid w:val="00523A6D"/>
    <w:rsid w:val="005243CC"/>
    <w:rsid w:val="00527FA4"/>
    <w:rsid w:val="005302AD"/>
    <w:rsid w:val="00532468"/>
    <w:rsid w:val="00532CF6"/>
    <w:rsid w:val="0053579E"/>
    <w:rsid w:val="005359A0"/>
    <w:rsid w:val="0054146F"/>
    <w:rsid w:val="00545655"/>
    <w:rsid w:val="0054672D"/>
    <w:rsid w:val="00547256"/>
    <w:rsid w:val="00547873"/>
    <w:rsid w:val="005508F3"/>
    <w:rsid w:val="00555C13"/>
    <w:rsid w:val="00557194"/>
    <w:rsid w:val="0056001B"/>
    <w:rsid w:val="00562863"/>
    <w:rsid w:val="00564C87"/>
    <w:rsid w:val="005655A6"/>
    <w:rsid w:val="00572BD4"/>
    <w:rsid w:val="00584582"/>
    <w:rsid w:val="00592094"/>
    <w:rsid w:val="00595171"/>
    <w:rsid w:val="00596A14"/>
    <w:rsid w:val="005A52EF"/>
    <w:rsid w:val="005B137B"/>
    <w:rsid w:val="005B1E31"/>
    <w:rsid w:val="005B3C83"/>
    <w:rsid w:val="005B7801"/>
    <w:rsid w:val="005B7D58"/>
    <w:rsid w:val="005C48C3"/>
    <w:rsid w:val="005C6AAC"/>
    <w:rsid w:val="005D2D00"/>
    <w:rsid w:val="005D31DB"/>
    <w:rsid w:val="005D44DB"/>
    <w:rsid w:val="005D771B"/>
    <w:rsid w:val="005D7DEF"/>
    <w:rsid w:val="005E243D"/>
    <w:rsid w:val="005E5EFA"/>
    <w:rsid w:val="005E5F23"/>
    <w:rsid w:val="005F16CC"/>
    <w:rsid w:val="005F1DFA"/>
    <w:rsid w:val="00600C6C"/>
    <w:rsid w:val="00605DB7"/>
    <w:rsid w:val="00606689"/>
    <w:rsid w:val="00607352"/>
    <w:rsid w:val="00607526"/>
    <w:rsid w:val="00615382"/>
    <w:rsid w:val="00616C0B"/>
    <w:rsid w:val="00622826"/>
    <w:rsid w:val="006245B0"/>
    <w:rsid w:val="006251D8"/>
    <w:rsid w:val="0062665C"/>
    <w:rsid w:val="00626D4C"/>
    <w:rsid w:val="0063109E"/>
    <w:rsid w:val="00633C02"/>
    <w:rsid w:val="00633DDE"/>
    <w:rsid w:val="00633FC4"/>
    <w:rsid w:val="00637386"/>
    <w:rsid w:val="00637D7F"/>
    <w:rsid w:val="00646030"/>
    <w:rsid w:val="006468D4"/>
    <w:rsid w:val="0064720E"/>
    <w:rsid w:val="00653461"/>
    <w:rsid w:val="00654996"/>
    <w:rsid w:val="00656FD7"/>
    <w:rsid w:val="0066037B"/>
    <w:rsid w:val="006636C8"/>
    <w:rsid w:val="00666A69"/>
    <w:rsid w:val="00666E88"/>
    <w:rsid w:val="00667976"/>
    <w:rsid w:val="006679B3"/>
    <w:rsid w:val="00667E6A"/>
    <w:rsid w:val="00670614"/>
    <w:rsid w:val="00672FF6"/>
    <w:rsid w:val="006740A6"/>
    <w:rsid w:val="006749CC"/>
    <w:rsid w:val="00674FF8"/>
    <w:rsid w:val="006760D7"/>
    <w:rsid w:val="006860CD"/>
    <w:rsid w:val="00694D9F"/>
    <w:rsid w:val="00695133"/>
    <w:rsid w:val="00696A51"/>
    <w:rsid w:val="006A15D0"/>
    <w:rsid w:val="006A2A01"/>
    <w:rsid w:val="006A2F31"/>
    <w:rsid w:val="006A5439"/>
    <w:rsid w:val="006A7EF2"/>
    <w:rsid w:val="006B31BE"/>
    <w:rsid w:val="006B3A42"/>
    <w:rsid w:val="006B7412"/>
    <w:rsid w:val="006B7AB9"/>
    <w:rsid w:val="006C052A"/>
    <w:rsid w:val="006C1A9E"/>
    <w:rsid w:val="006C3E3C"/>
    <w:rsid w:val="006C7A37"/>
    <w:rsid w:val="006D0AC1"/>
    <w:rsid w:val="006E1808"/>
    <w:rsid w:val="006E2FCD"/>
    <w:rsid w:val="006E5FDE"/>
    <w:rsid w:val="006E6751"/>
    <w:rsid w:val="006F31FE"/>
    <w:rsid w:val="00700A5A"/>
    <w:rsid w:val="00704C1C"/>
    <w:rsid w:val="00710A29"/>
    <w:rsid w:val="00711777"/>
    <w:rsid w:val="0071448C"/>
    <w:rsid w:val="00716581"/>
    <w:rsid w:val="007211AB"/>
    <w:rsid w:val="0073050A"/>
    <w:rsid w:val="0073176D"/>
    <w:rsid w:val="00733FA8"/>
    <w:rsid w:val="00736978"/>
    <w:rsid w:val="00736C60"/>
    <w:rsid w:val="0073749C"/>
    <w:rsid w:val="007410BC"/>
    <w:rsid w:val="00745746"/>
    <w:rsid w:val="00746E13"/>
    <w:rsid w:val="00747A1F"/>
    <w:rsid w:val="007552B9"/>
    <w:rsid w:val="0076004B"/>
    <w:rsid w:val="00766104"/>
    <w:rsid w:val="0076615F"/>
    <w:rsid w:val="00772924"/>
    <w:rsid w:val="0077317B"/>
    <w:rsid w:val="0077693D"/>
    <w:rsid w:val="0078020E"/>
    <w:rsid w:val="0078024E"/>
    <w:rsid w:val="00780EE8"/>
    <w:rsid w:val="00785253"/>
    <w:rsid w:val="00794D72"/>
    <w:rsid w:val="00796B28"/>
    <w:rsid w:val="00797B9A"/>
    <w:rsid w:val="007A2E75"/>
    <w:rsid w:val="007A3820"/>
    <w:rsid w:val="007A7776"/>
    <w:rsid w:val="007A7803"/>
    <w:rsid w:val="007B6C41"/>
    <w:rsid w:val="007C27DC"/>
    <w:rsid w:val="007C3B36"/>
    <w:rsid w:val="007C3FE5"/>
    <w:rsid w:val="007C3FF6"/>
    <w:rsid w:val="007C5E81"/>
    <w:rsid w:val="007C6266"/>
    <w:rsid w:val="007C631F"/>
    <w:rsid w:val="007D229A"/>
    <w:rsid w:val="007D27CD"/>
    <w:rsid w:val="007D3313"/>
    <w:rsid w:val="007D34D6"/>
    <w:rsid w:val="007D3A2A"/>
    <w:rsid w:val="007D3DF1"/>
    <w:rsid w:val="007D6562"/>
    <w:rsid w:val="007E0D7C"/>
    <w:rsid w:val="007E15E7"/>
    <w:rsid w:val="007E2C4A"/>
    <w:rsid w:val="007E48B6"/>
    <w:rsid w:val="007E5FB8"/>
    <w:rsid w:val="007E604E"/>
    <w:rsid w:val="007E60C5"/>
    <w:rsid w:val="007E6F5A"/>
    <w:rsid w:val="007F261F"/>
    <w:rsid w:val="007F2647"/>
    <w:rsid w:val="00800785"/>
    <w:rsid w:val="00801190"/>
    <w:rsid w:val="008054DC"/>
    <w:rsid w:val="00807CDE"/>
    <w:rsid w:val="00807D5E"/>
    <w:rsid w:val="00810CFD"/>
    <w:rsid w:val="0081438A"/>
    <w:rsid w:val="00814A2A"/>
    <w:rsid w:val="00814BD9"/>
    <w:rsid w:val="00814CF9"/>
    <w:rsid w:val="008176F4"/>
    <w:rsid w:val="008225DB"/>
    <w:rsid w:val="008225EC"/>
    <w:rsid w:val="00824BE2"/>
    <w:rsid w:val="00824CE1"/>
    <w:rsid w:val="00834B19"/>
    <w:rsid w:val="008361BE"/>
    <w:rsid w:val="008419C5"/>
    <w:rsid w:val="008423C9"/>
    <w:rsid w:val="00842B21"/>
    <w:rsid w:val="00842ECA"/>
    <w:rsid w:val="0084352F"/>
    <w:rsid w:val="00844544"/>
    <w:rsid w:val="00845B37"/>
    <w:rsid w:val="00847F47"/>
    <w:rsid w:val="0085254D"/>
    <w:rsid w:val="0086062C"/>
    <w:rsid w:val="00861299"/>
    <w:rsid w:val="00871307"/>
    <w:rsid w:val="00871C11"/>
    <w:rsid w:val="00871CD4"/>
    <w:rsid w:val="008724AF"/>
    <w:rsid w:val="008724F3"/>
    <w:rsid w:val="00872FC9"/>
    <w:rsid w:val="008750F4"/>
    <w:rsid w:val="00875429"/>
    <w:rsid w:val="00877CD6"/>
    <w:rsid w:val="0088024F"/>
    <w:rsid w:val="00882D17"/>
    <w:rsid w:val="00882D1D"/>
    <w:rsid w:val="008850F6"/>
    <w:rsid w:val="0089052B"/>
    <w:rsid w:val="00891ACE"/>
    <w:rsid w:val="00895067"/>
    <w:rsid w:val="00896863"/>
    <w:rsid w:val="008A2B7D"/>
    <w:rsid w:val="008A6943"/>
    <w:rsid w:val="008A6C27"/>
    <w:rsid w:val="008A7F9E"/>
    <w:rsid w:val="008B27FD"/>
    <w:rsid w:val="008B3E82"/>
    <w:rsid w:val="008B59E1"/>
    <w:rsid w:val="008B6D7F"/>
    <w:rsid w:val="008B73AD"/>
    <w:rsid w:val="008B7E46"/>
    <w:rsid w:val="008C3EDB"/>
    <w:rsid w:val="008C5E93"/>
    <w:rsid w:val="008D0DB1"/>
    <w:rsid w:val="008D2911"/>
    <w:rsid w:val="008D3AA0"/>
    <w:rsid w:val="008D594C"/>
    <w:rsid w:val="008E09BC"/>
    <w:rsid w:val="008E259F"/>
    <w:rsid w:val="008E2CD8"/>
    <w:rsid w:val="008E4EB2"/>
    <w:rsid w:val="008E7DC1"/>
    <w:rsid w:val="008F0A19"/>
    <w:rsid w:val="0090307B"/>
    <w:rsid w:val="00904D4B"/>
    <w:rsid w:val="0090503A"/>
    <w:rsid w:val="00911E58"/>
    <w:rsid w:val="00913F42"/>
    <w:rsid w:val="0091414E"/>
    <w:rsid w:val="0091434B"/>
    <w:rsid w:val="00915CEB"/>
    <w:rsid w:val="009162F7"/>
    <w:rsid w:val="00917DA3"/>
    <w:rsid w:val="00920800"/>
    <w:rsid w:val="00926ADF"/>
    <w:rsid w:val="0092707B"/>
    <w:rsid w:val="009272AE"/>
    <w:rsid w:val="00927CB8"/>
    <w:rsid w:val="00930C1C"/>
    <w:rsid w:val="00935E23"/>
    <w:rsid w:val="00942AE5"/>
    <w:rsid w:val="00943459"/>
    <w:rsid w:val="00946083"/>
    <w:rsid w:val="00950B69"/>
    <w:rsid w:val="00955183"/>
    <w:rsid w:val="00956547"/>
    <w:rsid w:val="00957C23"/>
    <w:rsid w:val="009626D4"/>
    <w:rsid w:val="00965515"/>
    <w:rsid w:val="00967007"/>
    <w:rsid w:val="009704CE"/>
    <w:rsid w:val="009776B5"/>
    <w:rsid w:val="00983A2A"/>
    <w:rsid w:val="00984BDF"/>
    <w:rsid w:val="00986F18"/>
    <w:rsid w:val="00987C06"/>
    <w:rsid w:val="00987F75"/>
    <w:rsid w:val="00990F7D"/>
    <w:rsid w:val="00992E62"/>
    <w:rsid w:val="00994355"/>
    <w:rsid w:val="009969C3"/>
    <w:rsid w:val="009A0476"/>
    <w:rsid w:val="009A38B9"/>
    <w:rsid w:val="009A48DF"/>
    <w:rsid w:val="009A5402"/>
    <w:rsid w:val="009A65C9"/>
    <w:rsid w:val="009B2AAF"/>
    <w:rsid w:val="009B68F2"/>
    <w:rsid w:val="009B7837"/>
    <w:rsid w:val="009B7B07"/>
    <w:rsid w:val="009C0599"/>
    <w:rsid w:val="009C47BD"/>
    <w:rsid w:val="009C551D"/>
    <w:rsid w:val="009C5C9A"/>
    <w:rsid w:val="009D2D18"/>
    <w:rsid w:val="009D3E2E"/>
    <w:rsid w:val="009D606E"/>
    <w:rsid w:val="009D6AAC"/>
    <w:rsid w:val="009E21D6"/>
    <w:rsid w:val="009E221F"/>
    <w:rsid w:val="009E4126"/>
    <w:rsid w:val="009E5133"/>
    <w:rsid w:val="009E59D6"/>
    <w:rsid w:val="009E7AA6"/>
    <w:rsid w:val="009F31ED"/>
    <w:rsid w:val="009F5A7C"/>
    <w:rsid w:val="00A036CE"/>
    <w:rsid w:val="00A038C0"/>
    <w:rsid w:val="00A0701D"/>
    <w:rsid w:val="00A11EA0"/>
    <w:rsid w:val="00A131F5"/>
    <w:rsid w:val="00A15145"/>
    <w:rsid w:val="00A15FBB"/>
    <w:rsid w:val="00A1712C"/>
    <w:rsid w:val="00A26CD4"/>
    <w:rsid w:val="00A308E6"/>
    <w:rsid w:val="00A3227D"/>
    <w:rsid w:val="00A323D8"/>
    <w:rsid w:val="00A3280E"/>
    <w:rsid w:val="00A32863"/>
    <w:rsid w:val="00A41487"/>
    <w:rsid w:val="00A44D3A"/>
    <w:rsid w:val="00A46C6D"/>
    <w:rsid w:val="00A57276"/>
    <w:rsid w:val="00A57C89"/>
    <w:rsid w:val="00A608CD"/>
    <w:rsid w:val="00A643BF"/>
    <w:rsid w:val="00A65755"/>
    <w:rsid w:val="00A661B9"/>
    <w:rsid w:val="00A66F88"/>
    <w:rsid w:val="00A6723B"/>
    <w:rsid w:val="00A70996"/>
    <w:rsid w:val="00A765AF"/>
    <w:rsid w:val="00A76FDC"/>
    <w:rsid w:val="00A80BDB"/>
    <w:rsid w:val="00A860C6"/>
    <w:rsid w:val="00A862A5"/>
    <w:rsid w:val="00A91211"/>
    <w:rsid w:val="00A932A2"/>
    <w:rsid w:val="00A93F7A"/>
    <w:rsid w:val="00A9438E"/>
    <w:rsid w:val="00A95EFC"/>
    <w:rsid w:val="00A96ADC"/>
    <w:rsid w:val="00A97D49"/>
    <w:rsid w:val="00AA33C9"/>
    <w:rsid w:val="00AA412C"/>
    <w:rsid w:val="00AA4452"/>
    <w:rsid w:val="00AA51BC"/>
    <w:rsid w:val="00AA5EE3"/>
    <w:rsid w:val="00AA753B"/>
    <w:rsid w:val="00AA7F9E"/>
    <w:rsid w:val="00AB4C39"/>
    <w:rsid w:val="00AB6FAC"/>
    <w:rsid w:val="00AC113E"/>
    <w:rsid w:val="00AC11AA"/>
    <w:rsid w:val="00AC4D6B"/>
    <w:rsid w:val="00AC67C9"/>
    <w:rsid w:val="00AC715A"/>
    <w:rsid w:val="00AC7574"/>
    <w:rsid w:val="00AD0590"/>
    <w:rsid w:val="00AD1311"/>
    <w:rsid w:val="00AD250F"/>
    <w:rsid w:val="00AD4661"/>
    <w:rsid w:val="00AD4B4B"/>
    <w:rsid w:val="00AD4F5E"/>
    <w:rsid w:val="00AD7875"/>
    <w:rsid w:val="00AF02A9"/>
    <w:rsid w:val="00AF3487"/>
    <w:rsid w:val="00AF5246"/>
    <w:rsid w:val="00B0172A"/>
    <w:rsid w:val="00B01E61"/>
    <w:rsid w:val="00B02E35"/>
    <w:rsid w:val="00B1719D"/>
    <w:rsid w:val="00B20C9E"/>
    <w:rsid w:val="00B21A3D"/>
    <w:rsid w:val="00B23D6F"/>
    <w:rsid w:val="00B25D2C"/>
    <w:rsid w:val="00B2721D"/>
    <w:rsid w:val="00B305B0"/>
    <w:rsid w:val="00B30B84"/>
    <w:rsid w:val="00B32AF1"/>
    <w:rsid w:val="00B3304D"/>
    <w:rsid w:val="00B35EA4"/>
    <w:rsid w:val="00B37B60"/>
    <w:rsid w:val="00B42E39"/>
    <w:rsid w:val="00B43768"/>
    <w:rsid w:val="00B43AF1"/>
    <w:rsid w:val="00B50D74"/>
    <w:rsid w:val="00B512CB"/>
    <w:rsid w:val="00B52CB9"/>
    <w:rsid w:val="00B54126"/>
    <w:rsid w:val="00B5613D"/>
    <w:rsid w:val="00B57AA6"/>
    <w:rsid w:val="00B57F8C"/>
    <w:rsid w:val="00B607EE"/>
    <w:rsid w:val="00B6278E"/>
    <w:rsid w:val="00B6287D"/>
    <w:rsid w:val="00B66A5E"/>
    <w:rsid w:val="00B71A2B"/>
    <w:rsid w:val="00B723BF"/>
    <w:rsid w:val="00B72453"/>
    <w:rsid w:val="00B7294E"/>
    <w:rsid w:val="00B72CEB"/>
    <w:rsid w:val="00B72ED9"/>
    <w:rsid w:val="00B75532"/>
    <w:rsid w:val="00B76C71"/>
    <w:rsid w:val="00B80A4C"/>
    <w:rsid w:val="00B81318"/>
    <w:rsid w:val="00B81A98"/>
    <w:rsid w:val="00B862B6"/>
    <w:rsid w:val="00B87514"/>
    <w:rsid w:val="00B9268D"/>
    <w:rsid w:val="00B93C89"/>
    <w:rsid w:val="00B949BC"/>
    <w:rsid w:val="00B94BA9"/>
    <w:rsid w:val="00B958FB"/>
    <w:rsid w:val="00B95E42"/>
    <w:rsid w:val="00B975BF"/>
    <w:rsid w:val="00BA0BA3"/>
    <w:rsid w:val="00BA10B9"/>
    <w:rsid w:val="00BA1311"/>
    <w:rsid w:val="00BA35DF"/>
    <w:rsid w:val="00BA65C1"/>
    <w:rsid w:val="00BA72FA"/>
    <w:rsid w:val="00BA7EF2"/>
    <w:rsid w:val="00BB0AB0"/>
    <w:rsid w:val="00BB30C1"/>
    <w:rsid w:val="00BB3D17"/>
    <w:rsid w:val="00BB4802"/>
    <w:rsid w:val="00BB510F"/>
    <w:rsid w:val="00BB5A4A"/>
    <w:rsid w:val="00BB61FB"/>
    <w:rsid w:val="00BC1D23"/>
    <w:rsid w:val="00BC4319"/>
    <w:rsid w:val="00BC4E2F"/>
    <w:rsid w:val="00BC4E98"/>
    <w:rsid w:val="00BC5BF0"/>
    <w:rsid w:val="00BC63EB"/>
    <w:rsid w:val="00BD165F"/>
    <w:rsid w:val="00BD1E23"/>
    <w:rsid w:val="00BD455E"/>
    <w:rsid w:val="00BD4F26"/>
    <w:rsid w:val="00BD6C81"/>
    <w:rsid w:val="00BD7B8C"/>
    <w:rsid w:val="00BD7C46"/>
    <w:rsid w:val="00BE0D73"/>
    <w:rsid w:val="00BE109C"/>
    <w:rsid w:val="00BE11DE"/>
    <w:rsid w:val="00BE18E6"/>
    <w:rsid w:val="00BE1ED8"/>
    <w:rsid w:val="00BE22E1"/>
    <w:rsid w:val="00BE316C"/>
    <w:rsid w:val="00BF1B7F"/>
    <w:rsid w:val="00BF293B"/>
    <w:rsid w:val="00BF5485"/>
    <w:rsid w:val="00BF59F1"/>
    <w:rsid w:val="00BF6155"/>
    <w:rsid w:val="00BF6256"/>
    <w:rsid w:val="00C0264A"/>
    <w:rsid w:val="00C0602C"/>
    <w:rsid w:val="00C06FC8"/>
    <w:rsid w:val="00C1280A"/>
    <w:rsid w:val="00C128CD"/>
    <w:rsid w:val="00C12E7E"/>
    <w:rsid w:val="00C1585C"/>
    <w:rsid w:val="00C166DF"/>
    <w:rsid w:val="00C16768"/>
    <w:rsid w:val="00C2422A"/>
    <w:rsid w:val="00C259B3"/>
    <w:rsid w:val="00C25B26"/>
    <w:rsid w:val="00C27613"/>
    <w:rsid w:val="00C30071"/>
    <w:rsid w:val="00C31A5C"/>
    <w:rsid w:val="00C362CF"/>
    <w:rsid w:val="00C374A8"/>
    <w:rsid w:val="00C379C7"/>
    <w:rsid w:val="00C415DB"/>
    <w:rsid w:val="00C45E7E"/>
    <w:rsid w:val="00C477D4"/>
    <w:rsid w:val="00C51EAF"/>
    <w:rsid w:val="00C52B53"/>
    <w:rsid w:val="00C53502"/>
    <w:rsid w:val="00C53C95"/>
    <w:rsid w:val="00C556B8"/>
    <w:rsid w:val="00C56778"/>
    <w:rsid w:val="00C62215"/>
    <w:rsid w:val="00C635AA"/>
    <w:rsid w:val="00C70E98"/>
    <w:rsid w:val="00C7438F"/>
    <w:rsid w:val="00C744BC"/>
    <w:rsid w:val="00C753FA"/>
    <w:rsid w:val="00C754F5"/>
    <w:rsid w:val="00C830D7"/>
    <w:rsid w:val="00C84E67"/>
    <w:rsid w:val="00C90012"/>
    <w:rsid w:val="00C90D43"/>
    <w:rsid w:val="00C940A3"/>
    <w:rsid w:val="00C947B1"/>
    <w:rsid w:val="00C9714F"/>
    <w:rsid w:val="00C979FE"/>
    <w:rsid w:val="00CA286F"/>
    <w:rsid w:val="00CA423A"/>
    <w:rsid w:val="00CA6684"/>
    <w:rsid w:val="00CB3420"/>
    <w:rsid w:val="00CB40E8"/>
    <w:rsid w:val="00CB4D8F"/>
    <w:rsid w:val="00CC2E05"/>
    <w:rsid w:val="00CC6EE7"/>
    <w:rsid w:val="00CC70D4"/>
    <w:rsid w:val="00CD1778"/>
    <w:rsid w:val="00CD3A4B"/>
    <w:rsid w:val="00CD58A5"/>
    <w:rsid w:val="00CD5FC3"/>
    <w:rsid w:val="00CE0A42"/>
    <w:rsid w:val="00CE1873"/>
    <w:rsid w:val="00CE79E3"/>
    <w:rsid w:val="00CE7D1E"/>
    <w:rsid w:val="00CF3D8D"/>
    <w:rsid w:val="00CF4602"/>
    <w:rsid w:val="00CF4C2F"/>
    <w:rsid w:val="00D061ED"/>
    <w:rsid w:val="00D07B9D"/>
    <w:rsid w:val="00D1085C"/>
    <w:rsid w:val="00D12E22"/>
    <w:rsid w:val="00D13349"/>
    <w:rsid w:val="00D14947"/>
    <w:rsid w:val="00D14CF3"/>
    <w:rsid w:val="00D17E0E"/>
    <w:rsid w:val="00D20532"/>
    <w:rsid w:val="00D206A7"/>
    <w:rsid w:val="00D230D1"/>
    <w:rsid w:val="00D24214"/>
    <w:rsid w:val="00D24830"/>
    <w:rsid w:val="00D276B0"/>
    <w:rsid w:val="00D30658"/>
    <w:rsid w:val="00D30672"/>
    <w:rsid w:val="00D3151D"/>
    <w:rsid w:val="00D31E6D"/>
    <w:rsid w:val="00D32F2D"/>
    <w:rsid w:val="00D372EB"/>
    <w:rsid w:val="00D3741A"/>
    <w:rsid w:val="00D40E72"/>
    <w:rsid w:val="00D43420"/>
    <w:rsid w:val="00D463BC"/>
    <w:rsid w:val="00D50072"/>
    <w:rsid w:val="00D647A2"/>
    <w:rsid w:val="00D66C81"/>
    <w:rsid w:val="00D73075"/>
    <w:rsid w:val="00D7481B"/>
    <w:rsid w:val="00D748C4"/>
    <w:rsid w:val="00D74F86"/>
    <w:rsid w:val="00D753C2"/>
    <w:rsid w:val="00D81925"/>
    <w:rsid w:val="00D90317"/>
    <w:rsid w:val="00D9246F"/>
    <w:rsid w:val="00D966EF"/>
    <w:rsid w:val="00D976D6"/>
    <w:rsid w:val="00DA16DC"/>
    <w:rsid w:val="00DA1AEA"/>
    <w:rsid w:val="00DA58AF"/>
    <w:rsid w:val="00DA6464"/>
    <w:rsid w:val="00DB1500"/>
    <w:rsid w:val="00DB2AD6"/>
    <w:rsid w:val="00DB457C"/>
    <w:rsid w:val="00DB4D14"/>
    <w:rsid w:val="00DB5DF0"/>
    <w:rsid w:val="00DC175C"/>
    <w:rsid w:val="00DC3073"/>
    <w:rsid w:val="00DC534B"/>
    <w:rsid w:val="00DC59F4"/>
    <w:rsid w:val="00DD161A"/>
    <w:rsid w:val="00DD1E6A"/>
    <w:rsid w:val="00DD391E"/>
    <w:rsid w:val="00DD4E74"/>
    <w:rsid w:val="00DE04D6"/>
    <w:rsid w:val="00DE2992"/>
    <w:rsid w:val="00DE537F"/>
    <w:rsid w:val="00DE6F0C"/>
    <w:rsid w:val="00DF184A"/>
    <w:rsid w:val="00DF5A12"/>
    <w:rsid w:val="00DF7B48"/>
    <w:rsid w:val="00E02447"/>
    <w:rsid w:val="00E025F9"/>
    <w:rsid w:val="00E046BD"/>
    <w:rsid w:val="00E06FB5"/>
    <w:rsid w:val="00E07BB4"/>
    <w:rsid w:val="00E10DB9"/>
    <w:rsid w:val="00E10E26"/>
    <w:rsid w:val="00E11570"/>
    <w:rsid w:val="00E16BAF"/>
    <w:rsid w:val="00E16C1C"/>
    <w:rsid w:val="00E17741"/>
    <w:rsid w:val="00E216B0"/>
    <w:rsid w:val="00E21998"/>
    <w:rsid w:val="00E22159"/>
    <w:rsid w:val="00E222DB"/>
    <w:rsid w:val="00E24AB3"/>
    <w:rsid w:val="00E33CE6"/>
    <w:rsid w:val="00E34DCC"/>
    <w:rsid w:val="00E34E77"/>
    <w:rsid w:val="00E37BA3"/>
    <w:rsid w:val="00E40C9A"/>
    <w:rsid w:val="00E41AD0"/>
    <w:rsid w:val="00E422AC"/>
    <w:rsid w:val="00E4657E"/>
    <w:rsid w:val="00E50C20"/>
    <w:rsid w:val="00E524E3"/>
    <w:rsid w:val="00E52540"/>
    <w:rsid w:val="00E52913"/>
    <w:rsid w:val="00E56854"/>
    <w:rsid w:val="00E570BD"/>
    <w:rsid w:val="00E6487F"/>
    <w:rsid w:val="00E66A38"/>
    <w:rsid w:val="00E70087"/>
    <w:rsid w:val="00E738A4"/>
    <w:rsid w:val="00E73EE9"/>
    <w:rsid w:val="00E74B68"/>
    <w:rsid w:val="00E74CCF"/>
    <w:rsid w:val="00E75149"/>
    <w:rsid w:val="00E767AC"/>
    <w:rsid w:val="00E80FE1"/>
    <w:rsid w:val="00E844D0"/>
    <w:rsid w:val="00E84D85"/>
    <w:rsid w:val="00E8665A"/>
    <w:rsid w:val="00E879FC"/>
    <w:rsid w:val="00E90153"/>
    <w:rsid w:val="00E91092"/>
    <w:rsid w:val="00E9135B"/>
    <w:rsid w:val="00E93538"/>
    <w:rsid w:val="00E93D75"/>
    <w:rsid w:val="00EA28CF"/>
    <w:rsid w:val="00EA4D13"/>
    <w:rsid w:val="00EA6A7A"/>
    <w:rsid w:val="00EB48D8"/>
    <w:rsid w:val="00EB554A"/>
    <w:rsid w:val="00EC0AFD"/>
    <w:rsid w:val="00EC125E"/>
    <w:rsid w:val="00EC2382"/>
    <w:rsid w:val="00EC3902"/>
    <w:rsid w:val="00EC4745"/>
    <w:rsid w:val="00EC5AD8"/>
    <w:rsid w:val="00ED1A7C"/>
    <w:rsid w:val="00ED363D"/>
    <w:rsid w:val="00ED5FCC"/>
    <w:rsid w:val="00ED6A49"/>
    <w:rsid w:val="00EE05FE"/>
    <w:rsid w:val="00EE1D61"/>
    <w:rsid w:val="00EE4C06"/>
    <w:rsid w:val="00EE4EE0"/>
    <w:rsid w:val="00EE54EB"/>
    <w:rsid w:val="00EF22F2"/>
    <w:rsid w:val="00EF2C8E"/>
    <w:rsid w:val="00EF32E0"/>
    <w:rsid w:val="00EF343D"/>
    <w:rsid w:val="00EF649E"/>
    <w:rsid w:val="00F04F4D"/>
    <w:rsid w:val="00F061E7"/>
    <w:rsid w:val="00F10E2A"/>
    <w:rsid w:val="00F121AD"/>
    <w:rsid w:val="00F12A90"/>
    <w:rsid w:val="00F136E8"/>
    <w:rsid w:val="00F13E9A"/>
    <w:rsid w:val="00F14B88"/>
    <w:rsid w:val="00F21CA0"/>
    <w:rsid w:val="00F22E60"/>
    <w:rsid w:val="00F24665"/>
    <w:rsid w:val="00F24F30"/>
    <w:rsid w:val="00F3372A"/>
    <w:rsid w:val="00F339E9"/>
    <w:rsid w:val="00F3433E"/>
    <w:rsid w:val="00F36A68"/>
    <w:rsid w:val="00F40586"/>
    <w:rsid w:val="00F4245E"/>
    <w:rsid w:val="00F47D76"/>
    <w:rsid w:val="00F51A47"/>
    <w:rsid w:val="00F546E9"/>
    <w:rsid w:val="00F54A48"/>
    <w:rsid w:val="00F61DB0"/>
    <w:rsid w:val="00F62F65"/>
    <w:rsid w:val="00F64292"/>
    <w:rsid w:val="00F652CF"/>
    <w:rsid w:val="00F65BEA"/>
    <w:rsid w:val="00F65C05"/>
    <w:rsid w:val="00F66574"/>
    <w:rsid w:val="00F7152C"/>
    <w:rsid w:val="00F72894"/>
    <w:rsid w:val="00F73F14"/>
    <w:rsid w:val="00F73F20"/>
    <w:rsid w:val="00F75CE5"/>
    <w:rsid w:val="00F77D67"/>
    <w:rsid w:val="00F77F35"/>
    <w:rsid w:val="00F81C69"/>
    <w:rsid w:val="00F836B9"/>
    <w:rsid w:val="00F85D6A"/>
    <w:rsid w:val="00F85E3B"/>
    <w:rsid w:val="00F86DDF"/>
    <w:rsid w:val="00F91F5E"/>
    <w:rsid w:val="00F928F0"/>
    <w:rsid w:val="00F9662C"/>
    <w:rsid w:val="00F967B1"/>
    <w:rsid w:val="00F96C31"/>
    <w:rsid w:val="00FA0E79"/>
    <w:rsid w:val="00FA3818"/>
    <w:rsid w:val="00FA4F19"/>
    <w:rsid w:val="00FA5B95"/>
    <w:rsid w:val="00FA60AD"/>
    <w:rsid w:val="00FB2581"/>
    <w:rsid w:val="00FB2C3E"/>
    <w:rsid w:val="00FB561B"/>
    <w:rsid w:val="00FB635B"/>
    <w:rsid w:val="00FC3430"/>
    <w:rsid w:val="00FC3A1C"/>
    <w:rsid w:val="00FC52D5"/>
    <w:rsid w:val="00FC65DE"/>
    <w:rsid w:val="00FC7EE7"/>
    <w:rsid w:val="00FD0A91"/>
    <w:rsid w:val="00FD1A3A"/>
    <w:rsid w:val="00FD1A93"/>
    <w:rsid w:val="00FD4993"/>
    <w:rsid w:val="00FD7559"/>
    <w:rsid w:val="00FE4C09"/>
    <w:rsid w:val="00FE5C2E"/>
    <w:rsid w:val="00FE7D30"/>
    <w:rsid w:val="00FF0369"/>
    <w:rsid w:val="00FF0CC7"/>
    <w:rsid w:val="00FF24DA"/>
    <w:rsid w:val="00FF3038"/>
    <w:rsid w:val="00FF3CCF"/>
    <w:rsid w:val="00FF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o:allowincell="f" fill="f" fillcolor="white">
      <v:fill color="white" on="f"/>
      <v:stroke weight="5.5pt" linestyle="thickThin"/>
    </o:shapedefaults>
    <o:shapelayout v:ext="edit">
      <o:idmap v:ext="edit" data="2"/>
    </o:shapelayout>
  </w:shapeDefaults>
  <w:decimalSymbol w:val="."/>
  <w:listSeparator w:val=","/>
  <w14:docId w14:val="1DA5C049"/>
  <w15:docId w15:val="{B151E7B3-B33C-422E-BDFD-E3E77CF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微软雅黑" w:hAnsi="Arial Unicode MS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7">
    <w:name w:val="Normal"/>
    <w:qFormat/>
    <w:rsid w:val="00BE6CDF"/>
    <w:pPr>
      <w:widowControl w:val="0"/>
      <w:jc w:val="both"/>
    </w:pPr>
    <w:rPr>
      <w:rFonts w:eastAsia="宋体"/>
    </w:rPr>
  </w:style>
  <w:style w:type="paragraph" w:styleId="10">
    <w:name w:val="heading 1"/>
    <w:basedOn w:val="af8"/>
    <w:next w:val="af7"/>
    <w:link w:val="11"/>
    <w:qFormat/>
    <w:rsid w:val="004E5781"/>
    <w:pPr>
      <w:numPr>
        <w:numId w:val="23"/>
      </w:numPr>
      <w:ind w:firstLineChars="0"/>
      <w:jc w:val="left"/>
      <w:outlineLvl w:val="0"/>
    </w:pPr>
    <w:rPr>
      <w:rFonts w:ascii="黑体" w:eastAsia="黑体" w:hAnsi="黑体"/>
    </w:rPr>
  </w:style>
  <w:style w:type="paragraph" w:styleId="2">
    <w:name w:val="heading 2"/>
    <w:basedOn w:val="af8"/>
    <w:next w:val="af7"/>
    <w:link w:val="21"/>
    <w:unhideWhenUsed/>
    <w:qFormat/>
    <w:rsid w:val="004E5781"/>
    <w:pPr>
      <w:numPr>
        <w:ilvl w:val="1"/>
        <w:numId w:val="23"/>
      </w:numPr>
      <w:tabs>
        <w:tab w:val="left" w:pos="709"/>
      </w:tabs>
      <w:ind w:firstLineChars="0" w:firstLine="0"/>
      <w:jc w:val="left"/>
      <w:outlineLvl w:val="1"/>
    </w:pPr>
    <w:rPr>
      <w:rFonts w:ascii="黑体" w:eastAsia="黑体" w:hAnsi="黑体"/>
    </w:rPr>
  </w:style>
  <w:style w:type="paragraph" w:styleId="3">
    <w:name w:val="heading 3"/>
    <w:basedOn w:val="af8"/>
    <w:next w:val="af7"/>
    <w:link w:val="30"/>
    <w:unhideWhenUsed/>
    <w:qFormat/>
    <w:rsid w:val="004E5781"/>
    <w:pPr>
      <w:tabs>
        <w:tab w:val="left" w:pos="851"/>
      </w:tabs>
      <w:ind w:firstLineChars="0" w:firstLine="0"/>
      <w:jc w:val="left"/>
      <w:outlineLvl w:val="2"/>
    </w:pPr>
    <w:rPr>
      <w:rFonts w:ascii="黑体" w:eastAsia="黑体" w:hAnsi="黑体"/>
    </w:rPr>
  </w:style>
  <w:style w:type="paragraph" w:styleId="4">
    <w:name w:val="heading 4"/>
    <w:basedOn w:val="af8"/>
    <w:next w:val="af7"/>
    <w:link w:val="40"/>
    <w:uiPriority w:val="9"/>
    <w:unhideWhenUsed/>
    <w:qFormat/>
    <w:rsid w:val="004E5781"/>
    <w:pPr>
      <w:numPr>
        <w:ilvl w:val="3"/>
        <w:numId w:val="23"/>
      </w:numPr>
      <w:tabs>
        <w:tab w:val="left" w:pos="993"/>
      </w:tabs>
      <w:ind w:firstLineChars="0" w:firstLine="0"/>
      <w:jc w:val="left"/>
      <w:outlineLvl w:val="3"/>
    </w:pPr>
    <w:rPr>
      <w:rFonts w:ascii="黑体" w:eastAsia="黑体" w:hAnsi="黑体"/>
    </w:rPr>
  </w:style>
  <w:style w:type="paragraph" w:styleId="5">
    <w:name w:val="heading 5"/>
    <w:basedOn w:val="af8"/>
    <w:next w:val="af7"/>
    <w:link w:val="50"/>
    <w:uiPriority w:val="9"/>
    <w:unhideWhenUsed/>
    <w:qFormat/>
    <w:rsid w:val="004E5781"/>
    <w:pPr>
      <w:numPr>
        <w:ilvl w:val="4"/>
        <w:numId w:val="23"/>
      </w:numPr>
      <w:tabs>
        <w:tab w:val="left" w:pos="1134"/>
      </w:tabs>
      <w:ind w:left="0" w:firstLineChars="0" w:firstLine="0"/>
      <w:outlineLvl w:val="4"/>
    </w:pPr>
    <w:rPr>
      <w:rFonts w:ascii="黑体" w:eastAsia="黑体" w:hAnsi="黑体"/>
    </w:rPr>
  </w:style>
  <w:style w:type="paragraph" w:styleId="6">
    <w:name w:val="heading 6"/>
    <w:basedOn w:val="af8"/>
    <w:next w:val="af7"/>
    <w:link w:val="60"/>
    <w:uiPriority w:val="9"/>
    <w:unhideWhenUsed/>
    <w:qFormat/>
    <w:rsid w:val="004E5781"/>
    <w:pPr>
      <w:numPr>
        <w:ilvl w:val="5"/>
        <w:numId w:val="23"/>
      </w:numPr>
      <w:tabs>
        <w:tab w:val="left" w:pos="1418"/>
      </w:tabs>
      <w:ind w:left="0" w:firstLineChars="0" w:firstLine="0"/>
      <w:outlineLvl w:val="5"/>
    </w:pPr>
    <w:rPr>
      <w:rFonts w:ascii="黑体" w:eastAsia="黑体" w:hAnsi="黑体"/>
    </w:rPr>
  </w:style>
  <w:style w:type="paragraph" w:styleId="7">
    <w:name w:val="heading 7"/>
    <w:basedOn w:val="af7"/>
    <w:next w:val="af7"/>
    <w:link w:val="70"/>
    <w:uiPriority w:val="9"/>
    <w:unhideWhenUsed/>
    <w:qFormat/>
    <w:rsid w:val="00F61300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rFonts w:asciiTheme="majorHAnsi" w:eastAsiaTheme="majorEastAsia" w:hAnsiTheme="majorHAnsi"/>
      <w:b/>
      <w:bCs/>
      <w:sz w:val="24"/>
      <w:szCs w:val="24"/>
    </w:rPr>
  </w:style>
  <w:style w:type="paragraph" w:styleId="8">
    <w:name w:val="heading 8"/>
    <w:basedOn w:val="af7"/>
    <w:next w:val="af7"/>
    <w:link w:val="80"/>
    <w:uiPriority w:val="9"/>
    <w:unhideWhenUsed/>
    <w:qFormat/>
    <w:rsid w:val="000C35ED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f7"/>
    <w:next w:val="af7"/>
    <w:link w:val="90"/>
    <w:uiPriority w:val="9"/>
    <w:unhideWhenUsed/>
    <w:qFormat/>
    <w:rsid w:val="000C35ED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f9">
    <w:name w:val="Default Paragraph Font"/>
    <w:uiPriority w:val="1"/>
    <w:semiHidden/>
    <w:unhideWhenUsed/>
  </w:style>
  <w:style w:type="table" w:default="1" w:styleId="af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b">
    <w:name w:val="No List"/>
    <w:uiPriority w:val="99"/>
    <w:semiHidden/>
    <w:unhideWhenUsed/>
  </w:style>
  <w:style w:type="paragraph" w:styleId="afc">
    <w:name w:val="header"/>
    <w:basedOn w:val="af7"/>
    <w:link w:val="afd"/>
    <w:unhideWhenUsed/>
    <w:rsid w:val="00930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footer"/>
    <w:basedOn w:val="af7"/>
    <w:link w:val="aff"/>
    <w:unhideWhenUsed/>
    <w:rsid w:val="00930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0">
    <w:name w:val="Body Text"/>
    <w:basedOn w:val="af7"/>
    <w:link w:val="aff1"/>
    <w:rsid w:val="003E6064"/>
    <w:pPr>
      <w:spacing w:line="360" w:lineRule="auto"/>
    </w:pPr>
    <w:rPr>
      <w:snapToGrid w:val="0"/>
    </w:rPr>
  </w:style>
  <w:style w:type="paragraph" w:styleId="aff2">
    <w:name w:val="Normal Indent"/>
    <w:aliases w:val="正文（首行缩进两字） Char,正文缩进 Char Char,正文缩进 Char,正文（首行缩进两字）,正文缩进（首行缩进两字）,表正文,正文非缩进,标题4,表格,正文1,四号,ALT+Z,正文文本 Char Char,ALT+Z Char,表正文 Char,正文非缩进 Char,标题4 Char,正文1 Char,表格 Char,正文文本 Char Char Char,四号 Char Char,正文题目,正文1 Char Char,特点,段1,。,正文aaa,正文不缩进,特点标题,正文小标"/>
    <w:basedOn w:val="af7"/>
    <w:link w:val="aff3"/>
    <w:qFormat/>
    <w:rsid w:val="00766104"/>
    <w:pPr>
      <w:spacing w:line="360" w:lineRule="auto"/>
      <w:ind w:firstLineChars="200" w:firstLine="200"/>
    </w:pPr>
    <w:rPr>
      <w:sz w:val="24"/>
    </w:rPr>
  </w:style>
  <w:style w:type="paragraph" w:customStyle="1" w:styleId="a0">
    <w:name w:val="（规范性附录）"/>
    <w:next w:val="aff4"/>
    <w:rsid w:val="003E6064"/>
    <w:pPr>
      <w:numPr>
        <w:numId w:val="1"/>
      </w:numPr>
      <w:spacing w:line="360" w:lineRule="auto"/>
      <w:jc w:val="center"/>
      <w:outlineLvl w:val="0"/>
    </w:pPr>
    <w:rPr>
      <w:rFonts w:eastAsia="黑体"/>
      <w:sz w:val="24"/>
    </w:rPr>
  </w:style>
  <w:style w:type="paragraph" w:customStyle="1" w:styleId="a6">
    <w:name w:val="（资料性附录）"/>
    <w:next w:val="aff4"/>
    <w:rsid w:val="003E6064"/>
    <w:pPr>
      <w:numPr>
        <w:numId w:val="2"/>
      </w:numPr>
      <w:spacing w:line="360" w:lineRule="auto"/>
      <w:jc w:val="center"/>
      <w:outlineLvl w:val="0"/>
    </w:pPr>
    <w:rPr>
      <w:rFonts w:eastAsia="黑体"/>
      <w:sz w:val="24"/>
    </w:rPr>
  </w:style>
  <w:style w:type="paragraph" w:customStyle="1" w:styleId="a9">
    <w:name w:val="附录标识"/>
    <w:next w:val="aff4"/>
    <w:rsid w:val="003E6064"/>
    <w:pPr>
      <w:numPr>
        <w:numId w:val="3"/>
      </w:numPr>
      <w:shd w:val="clear" w:color="FFFFFF" w:fill="FFFFFF"/>
      <w:tabs>
        <w:tab w:val="left" w:pos="6405"/>
      </w:tabs>
      <w:spacing w:line="360" w:lineRule="auto"/>
      <w:jc w:val="center"/>
      <w:outlineLvl w:val="0"/>
    </w:pPr>
    <w:rPr>
      <w:rFonts w:eastAsia="黑体"/>
      <w:sz w:val="24"/>
    </w:rPr>
  </w:style>
  <w:style w:type="paragraph" w:customStyle="1" w:styleId="aff4">
    <w:name w:val="附录标题"/>
    <w:next w:val="aff2"/>
    <w:rsid w:val="003E6064"/>
    <w:pPr>
      <w:spacing w:line="360" w:lineRule="auto"/>
      <w:jc w:val="center"/>
    </w:pPr>
    <w:rPr>
      <w:rFonts w:eastAsia="黑体"/>
      <w:sz w:val="24"/>
    </w:rPr>
  </w:style>
  <w:style w:type="paragraph" w:customStyle="1" w:styleId="aff5">
    <w:name w:val="附录表标题"/>
    <w:next w:val="aff2"/>
    <w:rsid w:val="003E6064"/>
    <w:pPr>
      <w:spacing w:line="360" w:lineRule="auto"/>
      <w:jc w:val="center"/>
      <w:textAlignment w:val="baseline"/>
    </w:pPr>
    <w:rPr>
      <w:rFonts w:eastAsia="黑体"/>
      <w:kern w:val="21"/>
    </w:rPr>
  </w:style>
  <w:style w:type="paragraph" w:customStyle="1" w:styleId="aa">
    <w:name w:val="附录章标题"/>
    <w:next w:val="aff2"/>
    <w:rsid w:val="003E6064"/>
    <w:pPr>
      <w:numPr>
        <w:ilvl w:val="1"/>
        <w:numId w:val="4"/>
      </w:numPr>
      <w:wordWrap w:val="0"/>
      <w:overflowPunct w:val="0"/>
      <w:autoSpaceDE w:val="0"/>
      <w:spacing w:beforeLines="150" w:line="360" w:lineRule="auto"/>
      <w:jc w:val="both"/>
      <w:textAlignment w:val="baseline"/>
      <w:outlineLvl w:val="1"/>
    </w:pPr>
    <w:rPr>
      <w:rFonts w:eastAsia="黑体"/>
      <w:kern w:val="21"/>
      <w:sz w:val="24"/>
    </w:rPr>
  </w:style>
  <w:style w:type="paragraph" w:customStyle="1" w:styleId="ab">
    <w:name w:val="附录一级条标题"/>
    <w:basedOn w:val="aa"/>
    <w:next w:val="aff2"/>
    <w:rsid w:val="003E6064"/>
    <w:pPr>
      <w:numPr>
        <w:ilvl w:val="2"/>
        <w:numId w:val="5"/>
      </w:numPr>
      <w:autoSpaceDN w:val="0"/>
      <w:spacing w:beforeLines="0"/>
      <w:outlineLvl w:val="2"/>
    </w:pPr>
  </w:style>
  <w:style w:type="paragraph" w:customStyle="1" w:styleId="ac">
    <w:name w:val="附录二级条标题"/>
    <w:basedOn w:val="ab"/>
    <w:next w:val="aff2"/>
    <w:rsid w:val="003E6064"/>
    <w:pPr>
      <w:numPr>
        <w:ilvl w:val="3"/>
        <w:numId w:val="6"/>
      </w:numPr>
      <w:outlineLvl w:val="3"/>
    </w:pPr>
  </w:style>
  <w:style w:type="paragraph" w:customStyle="1" w:styleId="ad">
    <w:name w:val="附录三级条标题"/>
    <w:basedOn w:val="ac"/>
    <w:next w:val="aff2"/>
    <w:rsid w:val="003E6064"/>
    <w:pPr>
      <w:numPr>
        <w:ilvl w:val="4"/>
        <w:numId w:val="7"/>
      </w:numPr>
      <w:outlineLvl w:val="4"/>
    </w:pPr>
  </w:style>
  <w:style w:type="paragraph" w:customStyle="1" w:styleId="ae">
    <w:name w:val="附录四级条标题"/>
    <w:basedOn w:val="ad"/>
    <w:next w:val="aff2"/>
    <w:rsid w:val="003E6064"/>
    <w:pPr>
      <w:numPr>
        <w:ilvl w:val="5"/>
        <w:numId w:val="8"/>
      </w:numPr>
      <w:outlineLvl w:val="5"/>
    </w:pPr>
  </w:style>
  <w:style w:type="paragraph" w:customStyle="1" w:styleId="aff6">
    <w:name w:val="附录图标题"/>
    <w:next w:val="aff2"/>
    <w:rsid w:val="003E6064"/>
    <w:pPr>
      <w:spacing w:line="360" w:lineRule="auto"/>
      <w:jc w:val="center"/>
    </w:pPr>
    <w:rPr>
      <w:rFonts w:eastAsia="黑体"/>
    </w:rPr>
  </w:style>
  <w:style w:type="paragraph" w:customStyle="1" w:styleId="af">
    <w:name w:val="附录五级条标题"/>
    <w:basedOn w:val="ae"/>
    <w:next w:val="aff2"/>
    <w:rsid w:val="003E6064"/>
    <w:pPr>
      <w:numPr>
        <w:ilvl w:val="6"/>
        <w:numId w:val="9"/>
      </w:numPr>
      <w:outlineLvl w:val="6"/>
    </w:pPr>
  </w:style>
  <w:style w:type="paragraph" w:customStyle="1" w:styleId="aff7">
    <w:name w:val="图、表标题"/>
    <w:next w:val="aff2"/>
    <w:rsid w:val="003E6064"/>
    <w:pPr>
      <w:spacing w:line="360" w:lineRule="auto"/>
      <w:jc w:val="center"/>
    </w:pPr>
    <w:rPr>
      <w:rFonts w:eastAsia="黑体"/>
    </w:rPr>
  </w:style>
  <w:style w:type="paragraph" w:styleId="TOC1">
    <w:name w:val="toc 1"/>
    <w:basedOn w:val="af7"/>
    <w:next w:val="af7"/>
    <w:autoRedefine/>
    <w:uiPriority w:val="39"/>
    <w:qFormat/>
    <w:rsid w:val="005F1DFA"/>
    <w:pPr>
      <w:tabs>
        <w:tab w:val="left" w:pos="840"/>
        <w:tab w:val="right" w:leader="dot" w:pos="9060"/>
      </w:tabs>
      <w:jc w:val="left"/>
    </w:pPr>
    <w:rPr>
      <w:rFonts w:ascii="宋体" w:hAnsi="宋体"/>
      <w:bCs/>
      <w:caps/>
      <w:noProof/>
      <w:sz w:val="24"/>
      <w:szCs w:val="24"/>
    </w:rPr>
  </w:style>
  <w:style w:type="paragraph" w:styleId="TOC2">
    <w:name w:val="toc 2"/>
    <w:next w:val="af7"/>
    <w:autoRedefine/>
    <w:uiPriority w:val="39"/>
    <w:qFormat/>
    <w:rsid w:val="00EA6A7A"/>
    <w:rPr>
      <w:rFonts w:asciiTheme="minorHAnsi" w:eastAsia="宋体" w:hAnsiTheme="minorHAnsi"/>
      <w:smallCaps/>
      <w:sz w:val="24"/>
      <w:szCs w:val="20"/>
    </w:rPr>
  </w:style>
  <w:style w:type="paragraph" w:styleId="TOC3">
    <w:name w:val="toc 3"/>
    <w:basedOn w:val="af7"/>
    <w:next w:val="af7"/>
    <w:autoRedefine/>
    <w:uiPriority w:val="39"/>
    <w:qFormat/>
    <w:rsid w:val="00EA6A7A"/>
    <w:pPr>
      <w:jc w:val="left"/>
    </w:pPr>
    <w:rPr>
      <w:rFonts w:asciiTheme="minorHAnsi" w:hAnsiTheme="minorHAnsi"/>
      <w:iCs/>
      <w:sz w:val="24"/>
      <w:szCs w:val="20"/>
    </w:rPr>
  </w:style>
  <w:style w:type="paragraph" w:styleId="TOC4">
    <w:name w:val="toc 4"/>
    <w:basedOn w:val="af7"/>
    <w:next w:val="af7"/>
    <w:autoRedefine/>
    <w:uiPriority w:val="39"/>
    <w:rsid w:val="00EA6A7A"/>
    <w:pPr>
      <w:jc w:val="left"/>
    </w:pPr>
    <w:rPr>
      <w:rFonts w:asciiTheme="minorHAnsi" w:hAnsiTheme="minorHAnsi"/>
      <w:sz w:val="24"/>
      <w:szCs w:val="18"/>
    </w:rPr>
  </w:style>
  <w:style w:type="paragraph" w:styleId="TOC5">
    <w:name w:val="toc 5"/>
    <w:basedOn w:val="af7"/>
    <w:next w:val="af7"/>
    <w:autoRedefine/>
    <w:uiPriority w:val="39"/>
    <w:rsid w:val="00A4148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f7"/>
    <w:next w:val="af7"/>
    <w:autoRedefine/>
    <w:uiPriority w:val="39"/>
    <w:rsid w:val="00A41487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f7"/>
    <w:next w:val="af7"/>
    <w:autoRedefine/>
    <w:uiPriority w:val="39"/>
    <w:rsid w:val="003E6064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f7"/>
    <w:next w:val="af7"/>
    <w:autoRedefine/>
    <w:uiPriority w:val="39"/>
    <w:rsid w:val="003E6064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f7"/>
    <w:next w:val="af7"/>
    <w:autoRedefine/>
    <w:uiPriority w:val="39"/>
    <w:rsid w:val="003E6064"/>
    <w:pPr>
      <w:ind w:left="1680"/>
      <w:jc w:val="left"/>
    </w:pPr>
    <w:rPr>
      <w:rFonts w:asciiTheme="minorHAnsi" w:hAnsiTheme="minorHAnsi"/>
      <w:sz w:val="18"/>
      <w:szCs w:val="18"/>
    </w:rPr>
  </w:style>
  <w:style w:type="paragraph" w:customStyle="1" w:styleId="af0">
    <w:name w:val="章标题"/>
    <w:basedOn w:val="af7"/>
    <w:next w:val="aff2"/>
    <w:rsid w:val="003E6064"/>
    <w:pPr>
      <w:numPr>
        <w:ilvl w:val="1"/>
        <w:numId w:val="10"/>
      </w:numPr>
      <w:spacing w:beforeLines="150" w:line="360" w:lineRule="auto"/>
      <w:outlineLvl w:val="1"/>
    </w:pPr>
    <w:rPr>
      <w:rFonts w:eastAsia="黑体"/>
    </w:rPr>
  </w:style>
  <w:style w:type="paragraph" w:customStyle="1" w:styleId="af1">
    <w:name w:val="一级条标题"/>
    <w:basedOn w:val="af0"/>
    <w:next w:val="aff2"/>
    <w:rsid w:val="003E6064"/>
    <w:pPr>
      <w:numPr>
        <w:ilvl w:val="2"/>
        <w:numId w:val="11"/>
      </w:numPr>
      <w:spacing w:beforeLines="0"/>
      <w:outlineLvl w:val="2"/>
    </w:pPr>
  </w:style>
  <w:style w:type="paragraph" w:customStyle="1" w:styleId="af2">
    <w:name w:val="二级条标题"/>
    <w:basedOn w:val="af1"/>
    <w:next w:val="aff2"/>
    <w:rsid w:val="003E6064"/>
    <w:pPr>
      <w:numPr>
        <w:ilvl w:val="3"/>
        <w:numId w:val="12"/>
      </w:numPr>
      <w:outlineLvl w:val="3"/>
    </w:pPr>
  </w:style>
  <w:style w:type="paragraph" w:customStyle="1" w:styleId="a7">
    <w:name w:val="目次"/>
    <w:next w:val="aff0"/>
    <w:rsid w:val="003E6064"/>
    <w:pPr>
      <w:numPr>
        <w:numId w:val="13"/>
      </w:numPr>
      <w:spacing w:afterLines="150" w:line="360" w:lineRule="auto"/>
      <w:jc w:val="center"/>
    </w:pPr>
    <w:rPr>
      <w:rFonts w:eastAsia="黑体"/>
      <w:sz w:val="32"/>
    </w:rPr>
  </w:style>
  <w:style w:type="paragraph" w:customStyle="1" w:styleId="af3">
    <w:name w:val="三级条标题"/>
    <w:basedOn w:val="af2"/>
    <w:next w:val="aff2"/>
    <w:rsid w:val="003E6064"/>
    <w:pPr>
      <w:numPr>
        <w:ilvl w:val="4"/>
        <w:numId w:val="14"/>
      </w:numPr>
      <w:outlineLvl w:val="4"/>
    </w:pPr>
  </w:style>
  <w:style w:type="paragraph" w:customStyle="1" w:styleId="aff8">
    <w:name w:val="数字编号列项（二级）"/>
    <w:autoRedefine/>
    <w:rsid w:val="003E6064"/>
    <w:pPr>
      <w:spacing w:line="360" w:lineRule="auto"/>
      <w:ind w:leftChars="400" w:left="1600" w:hangingChars="200" w:hanging="480"/>
      <w:jc w:val="both"/>
    </w:pPr>
    <w:rPr>
      <w:rFonts w:ascii="宋体"/>
      <w:sz w:val="24"/>
    </w:rPr>
  </w:style>
  <w:style w:type="paragraph" w:customStyle="1" w:styleId="af4">
    <w:name w:val="四级条标题"/>
    <w:basedOn w:val="af3"/>
    <w:next w:val="aff2"/>
    <w:rsid w:val="003E6064"/>
    <w:pPr>
      <w:numPr>
        <w:ilvl w:val="5"/>
        <w:numId w:val="15"/>
      </w:numPr>
      <w:outlineLvl w:val="5"/>
    </w:pPr>
  </w:style>
  <w:style w:type="paragraph" w:customStyle="1" w:styleId="af5">
    <w:name w:val="五级条标题"/>
    <w:basedOn w:val="af4"/>
    <w:next w:val="aff2"/>
    <w:rsid w:val="003E6064"/>
    <w:pPr>
      <w:numPr>
        <w:ilvl w:val="6"/>
        <w:numId w:val="16"/>
      </w:numPr>
      <w:outlineLvl w:val="6"/>
    </w:pPr>
  </w:style>
  <w:style w:type="paragraph" w:customStyle="1" w:styleId="aff9">
    <w:name w:val="正文标题"/>
    <w:next w:val="aff2"/>
    <w:rsid w:val="003E6064"/>
    <w:pPr>
      <w:spacing w:line="360" w:lineRule="auto"/>
      <w:jc w:val="center"/>
    </w:pPr>
    <w:rPr>
      <w:rFonts w:eastAsia="黑体"/>
      <w:sz w:val="24"/>
    </w:rPr>
  </w:style>
  <w:style w:type="paragraph" w:customStyle="1" w:styleId="a8">
    <w:name w:val="正文表标题"/>
    <w:next w:val="aff2"/>
    <w:rsid w:val="003E6064"/>
    <w:pPr>
      <w:numPr>
        <w:numId w:val="17"/>
      </w:numPr>
      <w:spacing w:line="360" w:lineRule="auto"/>
      <w:jc w:val="center"/>
    </w:pPr>
    <w:rPr>
      <w:rFonts w:eastAsia="黑体"/>
    </w:rPr>
  </w:style>
  <w:style w:type="paragraph" w:customStyle="1" w:styleId="a4">
    <w:name w:val="正文图标题"/>
    <w:next w:val="aff2"/>
    <w:rsid w:val="003E6064"/>
    <w:pPr>
      <w:numPr>
        <w:numId w:val="18"/>
      </w:numPr>
      <w:spacing w:line="360" w:lineRule="auto"/>
      <w:jc w:val="center"/>
    </w:pPr>
    <w:rPr>
      <w:rFonts w:eastAsia="黑体"/>
    </w:rPr>
  </w:style>
  <w:style w:type="paragraph" w:customStyle="1" w:styleId="af6">
    <w:name w:val="注："/>
    <w:next w:val="aff2"/>
    <w:rsid w:val="003E6064"/>
    <w:pPr>
      <w:widowControl w:val="0"/>
      <w:numPr>
        <w:numId w:val="19"/>
      </w:numPr>
      <w:tabs>
        <w:tab w:val="clear" w:pos="1140"/>
        <w:tab w:val="left" w:pos="1008"/>
        <w:tab w:val="num" w:pos="1230"/>
      </w:tabs>
      <w:autoSpaceDE w:val="0"/>
      <w:autoSpaceDN w:val="0"/>
      <w:spacing w:line="360" w:lineRule="auto"/>
      <w:ind w:left="1020" w:hanging="510"/>
      <w:jc w:val="both"/>
    </w:pPr>
    <w:rPr>
      <w:rFonts w:ascii="宋体"/>
    </w:rPr>
  </w:style>
  <w:style w:type="paragraph" w:customStyle="1" w:styleId="a3">
    <w:name w:val="注×："/>
    <w:rsid w:val="003E6064"/>
    <w:pPr>
      <w:widowControl w:val="0"/>
      <w:numPr>
        <w:numId w:val="20"/>
      </w:numPr>
      <w:tabs>
        <w:tab w:val="clear" w:pos="1021"/>
        <w:tab w:val="left" w:pos="120"/>
      </w:tabs>
      <w:autoSpaceDE w:val="0"/>
      <w:autoSpaceDN w:val="0"/>
      <w:spacing w:line="360" w:lineRule="auto"/>
      <w:ind w:left="1190" w:hanging="680"/>
      <w:jc w:val="both"/>
    </w:pPr>
    <w:rPr>
      <w:rFonts w:ascii="宋体"/>
    </w:rPr>
  </w:style>
  <w:style w:type="paragraph" w:customStyle="1" w:styleId="affa">
    <w:name w:val="字母编号列项（一级）"/>
    <w:basedOn w:val="aff2"/>
    <w:rsid w:val="003E6064"/>
    <w:pPr>
      <w:ind w:leftChars="200" w:left="400" w:hangingChars="200" w:hanging="200"/>
    </w:pPr>
  </w:style>
  <w:style w:type="paragraph" w:styleId="affb">
    <w:name w:val="caption"/>
    <w:basedOn w:val="af7"/>
    <w:next w:val="af7"/>
    <w:link w:val="affc"/>
    <w:unhideWhenUsed/>
    <w:qFormat/>
    <w:rsid w:val="004E5781"/>
    <w:pPr>
      <w:spacing w:beforeLines="30" w:afterLines="50"/>
      <w:jc w:val="center"/>
    </w:pPr>
    <w:rPr>
      <w:rFonts w:ascii="宋体" w:hAnsi="宋体" w:cstheme="majorBidi"/>
      <w:sz w:val="24"/>
      <w:szCs w:val="24"/>
    </w:rPr>
  </w:style>
  <w:style w:type="character" w:styleId="affd">
    <w:name w:val="Hyperlink"/>
    <w:basedOn w:val="af9"/>
    <w:uiPriority w:val="99"/>
    <w:unhideWhenUsed/>
    <w:rsid w:val="004E5781"/>
    <w:rPr>
      <w:color w:val="0000FF" w:themeColor="hyperlink"/>
      <w:u w:val="single"/>
    </w:rPr>
  </w:style>
  <w:style w:type="character" w:styleId="affe">
    <w:name w:val="annotation reference"/>
    <w:basedOn w:val="af9"/>
    <w:semiHidden/>
    <w:rsid w:val="00A11EA0"/>
    <w:rPr>
      <w:sz w:val="21"/>
      <w:szCs w:val="21"/>
    </w:rPr>
  </w:style>
  <w:style w:type="paragraph" w:styleId="afff">
    <w:name w:val="annotation text"/>
    <w:basedOn w:val="af7"/>
    <w:link w:val="afff0"/>
    <w:semiHidden/>
    <w:rsid w:val="00A11EA0"/>
    <w:pPr>
      <w:jc w:val="left"/>
    </w:pPr>
  </w:style>
  <w:style w:type="paragraph" w:styleId="afff1">
    <w:name w:val="annotation subject"/>
    <w:basedOn w:val="afff"/>
    <w:next w:val="afff"/>
    <w:link w:val="afff2"/>
    <w:semiHidden/>
    <w:rsid w:val="00A11EA0"/>
    <w:rPr>
      <w:b/>
      <w:bCs/>
    </w:rPr>
  </w:style>
  <w:style w:type="paragraph" w:styleId="afff3">
    <w:name w:val="Balloon Text"/>
    <w:basedOn w:val="af7"/>
    <w:link w:val="afff4"/>
    <w:uiPriority w:val="99"/>
    <w:unhideWhenUsed/>
    <w:rsid w:val="00A01E24"/>
    <w:rPr>
      <w:sz w:val="18"/>
      <w:szCs w:val="18"/>
    </w:rPr>
  </w:style>
  <w:style w:type="paragraph" w:styleId="afff5">
    <w:name w:val="footnote text"/>
    <w:basedOn w:val="af7"/>
    <w:link w:val="afff6"/>
    <w:semiHidden/>
    <w:rsid w:val="00122ACF"/>
    <w:pPr>
      <w:snapToGrid w:val="0"/>
      <w:jc w:val="left"/>
    </w:pPr>
    <w:rPr>
      <w:sz w:val="18"/>
      <w:szCs w:val="18"/>
    </w:rPr>
  </w:style>
  <w:style w:type="character" w:styleId="afff7">
    <w:name w:val="footnote reference"/>
    <w:basedOn w:val="af9"/>
    <w:semiHidden/>
    <w:rsid w:val="00122ACF"/>
    <w:rPr>
      <w:vertAlign w:val="superscript"/>
    </w:rPr>
  </w:style>
  <w:style w:type="table" w:styleId="afff8">
    <w:name w:val="Table Grid"/>
    <w:basedOn w:val="afa"/>
    <w:rsid w:val="00930A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f9">
    <w:name w:val="Document Map"/>
    <w:basedOn w:val="af7"/>
    <w:link w:val="afffa"/>
    <w:semiHidden/>
    <w:unhideWhenUsed/>
    <w:rsid w:val="007B1105"/>
    <w:rPr>
      <w:rFonts w:ascii="宋体"/>
      <w:sz w:val="18"/>
      <w:szCs w:val="18"/>
    </w:rPr>
  </w:style>
  <w:style w:type="character" w:customStyle="1" w:styleId="afffa">
    <w:name w:val="文档结构图 字符"/>
    <w:basedOn w:val="af9"/>
    <w:link w:val="afff9"/>
    <w:uiPriority w:val="99"/>
    <w:semiHidden/>
    <w:rsid w:val="007B1105"/>
    <w:rPr>
      <w:rFonts w:ascii="宋体" w:eastAsia="宋体"/>
      <w:sz w:val="18"/>
      <w:szCs w:val="18"/>
    </w:rPr>
  </w:style>
  <w:style w:type="character" w:customStyle="1" w:styleId="11">
    <w:name w:val="标题 1 字符"/>
    <w:basedOn w:val="af9"/>
    <w:link w:val="10"/>
    <w:rsid w:val="004E5781"/>
    <w:rPr>
      <w:rFonts w:ascii="黑体" w:eastAsia="黑体" w:hAnsi="黑体"/>
      <w:sz w:val="24"/>
      <w:szCs w:val="24"/>
    </w:rPr>
  </w:style>
  <w:style w:type="character" w:customStyle="1" w:styleId="21">
    <w:name w:val="标题 2 字符"/>
    <w:basedOn w:val="af9"/>
    <w:link w:val="2"/>
    <w:rsid w:val="004E5781"/>
    <w:rPr>
      <w:rFonts w:ascii="黑体" w:eastAsia="黑体" w:hAnsi="黑体"/>
      <w:sz w:val="24"/>
      <w:szCs w:val="24"/>
    </w:rPr>
  </w:style>
  <w:style w:type="character" w:customStyle="1" w:styleId="30">
    <w:name w:val="标题 3 字符"/>
    <w:basedOn w:val="af9"/>
    <w:link w:val="3"/>
    <w:uiPriority w:val="9"/>
    <w:rsid w:val="004E5781"/>
    <w:rPr>
      <w:rFonts w:ascii="黑体" w:eastAsia="黑体" w:hAnsi="黑体"/>
      <w:sz w:val="24"/>
      <w:szCs w:val="24"/>
    </w:rPr>
  </w:style>
  <w:style w:type="character" w:customStyle="1" w:styleId="40">
    <w:name w:val="标题 4 字符"/>
    <w:basedOn w:val="af9"/>
    <w:link w:val="4"/>
    <w:uiPriority w:val="9"/>
    <w:rsid w:val="004E5781"/>
    <w:rPr>
      <w:rFonts w:ascii="黑体" w:eastAsia="黑体" w:hAnsi="黑体"/>
      <w:sz w:val="24"/>
      <w:szCs w:val="24"/>
    </w:rPr>
  </w:style>
  <w:style w:type="character" w:customStyle="1" w:styleId="50">
    <w:name w:val="标题 5 字符"/>
    <w:basedOn w:val="af9"/>
    <w:link w:val="5"/>
    <w:uiPriority w:val="9"/>
    <w:rsid w:val="004E5781"/>
    <w:rPr>
      <w:rFonts w:ascii="黑体" w:eastAsia="黑体" w:hAnsi="黑体"/>
      <w:sz w:val="24"/>
      <w:szCs w:val="24"/>
    </w:rPr>
  </w:style>
  <w:style w:type="character" w:customStyle="1" w:styleId="60">
    <w:name w:val="标题 6 字符"/>
    <w:basedOn w:val="af9"/>
    <w:link w:val="6"/>
    <w:uiPriority w:val="9"/>
    <w:rsid w:val="004E5781"/>
    <w:rPr>
      <w:rFonts w:ascii="黑体" w:eastAsia="黑体" w:hAnsi="黑体"/>
      <w:sz w:val="24"/>
      <w:szCs w:val="24"/>
    </w:rPr>
  </w:style>
  <w:style w:type="character" w:customStyle="1" w:styleId="70">
    <w:name w:val="标题 7 字符"/>
    <w:basedOn w:val="af9"/>
    <w:link w:val="7"/>
    <w:uiPriority w:val="9"/>
    <w:rsid w:val="00F613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80">
    <w:name w:val="标题 8 字符"/>
    <w:basedOn w:val="af9"/>
    <w:link w:val="8"/>
    <w:uiPriority w:val="9"/>
    <w:rsid w:val="000C3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f9"/>
    <w:link w:val="9"/>
    <w:uiPriority w:val="9"/>
    <w:rsid w:val="000C35ED"/>
    <w:rPr>
      <w:rFonts w:asciiTheme="majorHAnsi" w:eastAsiaTheme="majorEastAsia" w:hAnsiTheme="majorHAnsi" w:cstheme="majorBidi"/>
    </w:rPr>
  </w:style>
  <w:style w:type="paragraph" w:styleId="af8">
    <w:name w:val="List Paragraph"/>
    <w:basedOn w:val="af7"/>
    <w:uiPriority w:val="34"/>
    <w:qFormat/>
    <w:rsid w:val="004E5781"/>
    <w:pPr>
      <w:spacing w:after="12"/>
      <w:ind w:firstLineChars="200" w:firstLine="200"/>
    </w:pPr>
    <w:rPr>
      <w:rFonts w:ascii="宋体" w:hAnsi="宋体"/>
      <w:sz w:val="24"/>
      <w:szCs w:val="24"/>
    </w:rPr>
  </w:style>
  <w:style w:type="character" w:customStyle="1" w:styleId="afd">
    <w:name w:val="页眉 字符"/>
    <w:basedOn w:val="af9"/>
    <w:link w:val="afc"/>
    <w:uiPriority w:val="99"/>
    <w:rsid w:val="00930A27"/>
    <w:rPr>
      <w:sz w:val="18"/>
      <w:szCs w:val="18"/>
    </w:rPr>
  </w:style>
  <w:style w:type="character" w:customStyle="1" w:styleId="aff">
    <w:name w:val="页脚 字符"/>
    <w:basedOn w:val="af9"/>
    <w:link w:val="afe"/>
    <w:uiPriority w:val="99"/>
    <w:semiHidden/>
    <w:rsid w:val="00930A27"/>
    <w:rPr>
      <w:sz w:val="18"/>
      <w:szCs w:val="18"/>
    </w:rPr>
  </w:style>
  <w:style w:type="table" w:customStyle="1" w:styleId="afffb">
    <w:name w:val="表格样式"/>
    <w:basedOn w:val="afa"/>
    <w:uiPriority w:val="99"/>
    <w:qFormat/>
    <w:rsid w:val="00DA19D0"/>
    <w:pPr>
      <w:adjustRightInd w:val="0"/>
      <w:snapToGrid w:val="0"/>
      <w:jc w:val="center"/>
    </w:pPr>
    <w:rPr>
      <w:rFonts w:ascii="Arial" w:eastAsia="宋体" w:hAnsi="Arial" w:cstheme="minorBidi"/>
      <w:snapToGrid w:val="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adjustRightInd w:val="0"/>
        <w:snapToGrid w:val="0"/>
        <w:spacing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eastAsia="宋体" w:hAnsi="Arial"/>
        <w:b w:val="0"/>
        <w:i w:val="0"/>
        <w:sz w:val="21"/>
      </w:rPr>
      <w:tblPr/>
      <w:trPr>
        <w:cantSplit/>
        <w:tblHeader/>
      </w:trPr>
    </w:tblStylePr>
  </w:style>
  <w:style w:type="paragraph" w:styleId="a">
    <w:name w:val="List"/>
    <w:uiPriority w:val="99"/>
    <w:unhideWhenUsed/>
    <w:rsid w:val="001A250E"/>
    <w:pPr>
      <w:numPr>
        <w:numId w:val="25"/>
      </w:numPr>
      <w:spacing w:line="360" w:lineRule="auto"/>
      <w:contextualSpacing/>
    </w:pPr>
    <w:rPr>
      <w:rFonts w:eastAsia="宋体"/>
      <w:sz w:val="24"/>
    </w:rPr>
  </w:style>
  <w:style w:type="paragraph" w:styleId="20">
    <w:name w:val="List 2"/>
    <w:uiPriority w:val="99"/>
    <w:unhideWhenUsed/>
    <w:rsid w:val="00405D0D"/>
    <w:pPr>
      <w:numPr>
        <w:numId w:val="24"/>
      </w:numPr>
      <w:tabs>
        <w:tab w:val="left" w:pos="426"/>
      </w:tabs>
      <w:ind w:left="102" w:firstLine="301"/>
    </w:pPr>
    <w:rPr>
      <w:rFonts w:ascii="宋体" w:eastAsia="宋体" w:hAnsi="宋体"/>
      <w:sz w:val="24"/>
      <w:szCs w:val="24"/>
    </w:rPr>
  </w:style>
  <w:style w:type="character" w:customStyle="1" w:styleId="afff4">
    <w:name w:val="批注框文本 字符"/>
    <w:basedOn w:val="af9"/>
    <w:link w:val="afff3"/>
    <w:uiPriority w:val="99"/>
    <w:rsid w:val="00A01E24"/>
    <w:rPr>
      <w:sz w:val="18"/>
      <w:szCs w:val="18"/>
    </w:rPr>
  </w:style>
  <w:style w:type="paragraph" w:styleId="TOC">
    <w:name w:val="TOC Heading"/>
    <w:basedOn w:val="10"/>
    <w:next w:val="af7"/>
    <w:uiPriority w:val="39"/>
    <w:unhideWhenUsed/>
    <w:qFormat/>
    <w:rsid w:val="00780EE8"/>
    <w:pPr>
      <w:widowControl/>
      <w:numPr>
        <w:numId w:val="0"/>
      </w:numPr>
      <w:spacing w:before="480" w:line="276" w:lineRule="auto"/>
      <w:outlineLvl w:val="9"/>
    </w:pPr>
    <w:rPr>
      <w:rFonts w:eastAsiaTheme="majorEastAsia" w:cstheme="majorBidi"/>
      <w:b/>
      <w:color w:val="365F91" w:themeColor="accent1" w:themeShade="BF"/>
      <w:sz w:val="28"/>
      <w:szCs w:val="28"/>
    </w:rPr>
  </w:style>
  <w:style w:type="numbering" w:customStyle="1" w:styleId="1">
    <w:name w:val="样式1"/>
    <w:uiPriority w:val="99"/>
    <w:rsid w:val="007B1105"/>
    <w:pPr>
      <w:numPr>
        <w:numId w:val="22"/>
      </w:numPr>
    </w:pPr>
  </w:style>
  <w:style w:type="paragraph" w:customStyle="1" w:styleId="-">
    <w:name w:val="表头-内容"/>
    <w:basedOn w:val="af7"/>
    <w:qFormat/>
    <w:rsid w:val="004E5781"/>
    <w:pPr>
      <w:adjustRightInd w:val="0"/>
      <w:snapToGrid w:val="0"/>
      <w:jc w:val="center"/>
    </w:pPr>
    <w:rPr>
      <w:rFonts w:ascii="宋体" w:hAnsi="宋体" w:cstheme="minorBidi"/>
      <w:snapToGrid w:val="0"/>
      <w:sz w:val="24"/>
      <w:szCs w:val="24"/>
    </w:rPr>
  </w:style>
  <w:style w:type="paragraph" w:customStyle="1" w:styleId="-0">
    <w:name w:val="表格-内容"/>
    <w:basedOn w:val="af7"/>
    <w:next w:val="af7"/>
    <w:link w:val="-Char"/>
    <w:qFormat/>
    <w:rsid w:val="004E5781"/>
    <w:pPr>
      <w:adjustRightInd w:val="0"/>
      <w:snapToGrid w:val="0"/>
      <w:jc w:val="center"/>
    </w:pPr>
    <w:rPr>
      <w:rFonts w:ascii="宋体" w:hAnsi="宋体" w:cstheme="minorBidi"/>
      <w:snapToGrid w:val="0"/>
      <w:sz w:val="24"/>
      <w:szCs w:val="24"/>
    </w:rPr>
  </w:style>
  <w:style w:type="table" w:customStyle="1" w:styleId="22">
    <w:name w:val="样式2"/>
    <w:basedOn w:val="afa"/>
    <w:uiPriority w:val="99"/>
    <w:qFormat/>
    <w:rsid w:val="00930A27"/>
    <w:pPr>
      <w:jc w:val="both"/>
    </w:pPr>
    <w:rPr>
      <w:rFonts w:eastAsia="宋体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1">
    <w:name w:val="样式3"/>
    <w:next w:val="af8"/>
    <w:qFormat/>
    <w:rsid w:val="00930A27"/>
    <w:rPr>
      <w:rFonts w:ascii="宋体" w:eastAsia="宋体" w:hAnsi="宋体"/>
      <w:sz w:val="24"/>
      <w:szCs w:val="24"/>
    </w:rPr>
  </w:style>
  <w:style w:type="paragraph" w:customStyle="1" w:styleId="SSTC-">
    <w:name w:val="SSTC-正文"/>
    <w:basedOn w:val="af7"/>
    <w:link w:val="SSTC-Char"/>
    <w:rsid w:val="005121D5"/>
    <w:pPr>
      <w:adjustRightInd w:val="0"/>
      <w:snapToGrid w:val="0"/>
      <w:ind w:firstLineChars="200" w:firstLine="420"/>
    </w:pPr>
    <w:rPr>
      <w:rFonts w:ascii="Times New Roman" w:hAnsi="宋体" w:cs="Times New Roman"/>
      <w:kern w:val="2"/>
    </w:rPr>
  </w:style>
  <w:style w:type="character" w:customStyle="1" w:styleId="SSTC-Char">
    <w:name w:val="SSTC-正文 Char"/>
    <w:basedOn w:val="af9"/>
    <w:link w:val="SSTC-"/>
    <w:rsid w:val="005121D5"/>
    <w:rPr>
      <w:rFonts w:ascii="Times New Roman" w:eastAsia="宋体" w:hAnsi="宋体" w:cs="Times New Roman"/>
      <w:kern w:val="2"/>
    </w:rPr>
  </w:style>
  <w:style w:type="paragraph" w:customStyle="1" w:styleId="afffc">
    <w:name w:val="标准文件_段"/>
    <w:autoRedefine/>
    <w:rsid w:val="00373881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50" w:firstLine="107"/>
    </w:pPr>
    <w:rPr>
      <w:rFonts w:ascii="宋体" w:eastAsia="宋体" w:hAnsi="Times New Roman" w:cs="Times New Roman"/>
      <w:noProof/>
      <w:color w:val="000000" w:themeColor="text1"/>
      <w:spacing w:val="2"/>
      <w:szCs w:val="20"/>
    </w:rPr>
  </w:style>
  <w:style w:type="paragraph" w:customStyle="1" w:styleId="afffd">
    <w:name w:val="标准正文"/>
    <w:basedOn w:val="af7"/>
    <w:rsid w:val="00373881"/>
    <w:pPr>
      <w:adjustRightInd w:val="0"/>
      <w:spacing w:line="312" w:lineRule="atLeast"/>
      <w:ind w:firstLine="425"/>
      <w:textAlignment w:val="baseline"/>
    </w:pPr>
    <w:rPr>
      <w:rFonts w:ascii="Times New Roman" w:hAnsi="Times New Roman" w:cs="Times New Roman"/>
      <w:spacing w:val="-4"/>
      <w:kern w:val="21"/>
      <w:szCs w:val="20"/>
    </w:rPr>
  </w:style>
  <w:style w:type="character" w:customStyle="1" w:styleId="afffe">
    <w:name w:val="活动属性描述文字"/>
    <w:basedOn w:val="af9"/>
    <w:rsid w:val="009C0599"/>
    <w:rPr>
      <w:color w:val="auto"/>
    </w:rPr>
  </w:style>
  <w:style w:type="paragraph" w:customStyle="1" w:styleId="Default">
    <w:name w:val="Default"/>
    <w:rsid w:val="009C059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sz w:val="24"/>
      <w:szCs w:val="24"/>
    </w:rPr>
  </w:style>
  <w:style w:type="paragraph" w:customStyle="1" w:styleId="affff">
    <w:name w:val="标准文件_一级条标题"/>
    <w:basedOn w:val="af7"/>
    <w:next w:val="afffc"/>
    <w:rsid w:val="00A308E6"/>
    <w:pPr>
      <w:widowControl/>
      <w:ind w:rightChars="-50" w:right="-50"/>
      <w:outlineLvl w:val="2"/>
    </w:pPr>
    <w:rPr>
      <w:rFonts w:ascii="黑体" w:eastAsia="黑体" w:hAnsi="Times New Roman" w:cs="Times New Roman"/>
      <w:spacing w:val="2"/>
      <w:szCs w:val="20"/>
    </w:rPr>
  </w:style>
  <w:style w:type="paragraph" w:customStyle="1" w:styleId="affff0">
    <w:name w:val="标准文件_二级条标题"/>
    <w:basedOn w:val="affff"/>
    <w:next w:val="afffc"/>
    <w:rsid w:val="00A308E6"/>
    <w:pPr>
      <w:outlineLvl w:val="3"/>
    </w:pPr>
  </w:style>
  <w:style w:type="paragraph" w:customStyle="1" w:styleId="affff1">
    <w:name w:val="前言标题"/>
    <w:next w:val="af7"/>
    <w:rsid w:val="00A308E6"/>
    <w:pPr>
      <w:shd w:val="clear" w:color="FFFFFF" w:fill="FFFFFF"/>
      <w:spacing w:before="540" w:after="600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affff2">
    <w:name w:val="标准文件_三级条标题"/>
    <w:basedOn w:val="affff0"/>
    <w:next w:val="afffc"/>
    <w:rsid w:val="00A308E6"/>
    <w:pPr>
      <w:ind w:left="-50"/>
      <w:outlineLvl w:val="4"/>
    </w:pPr>
  </w:style>
  <w:style w:type="paragraph" w:customStyle="1" w:styleId="affff3">
    <w:name w:val="标准文件_四级条标题"/>
    <w:basedOn w:val="affff2"/>
    <w:next w:val="afffc"/>
    <w:rsid w:val="00A308E6"/>
    <w:pPr>
      <w:ind w:left="0"/>
      <w:outlineLvl w:val="5"/>
    </w:pPr>
  </w:style>
  <w:style w:type="paragraph" w:customStyle="1" w:styleId="affff4">
    <w:name w:val="标准文件_五级条标题"/>
    <w:basedOn w:val="affff3"/>
    <w:next w:val="afffc"/>
    <w:rsid w:val="00A308E6"/>
    <w:pPr>
      <w:outlineLvl w:val="6"/>
    </w:pPr>
  </w:style>
  <w:style w:type="character" w:customStyle="1" w:styleId="-1">
    <w:name w:val="表格文字-示例"/>
    <w:basedOn w:val="af9"/>
    <w:rsid w:val="00050456"/>
    <w:rPr>
      <w:color w:val="0000FF"/>
    </w:rPr>
  </w:style>
  <w:style w:type="paragraph" w:customStyle="1" w:styleId="affff5">
    <w:name w:val="标准文件_章标题"/>
    <w:next w:val="afffc"/>
    <w:rsid w:val="00BD7C46"/>
    <w:pPr>
      <w:spacing w:beforeLines="50" w:afterLines="50"/>
      <w:ind w:leftChars="-50" w:left="-50" w:rightChars="-50" w:right="-50"/>
      <w:jc w:val="both"/>
      <w:outlineLvl w:val="1"/>
    </w:pPr>
    <w:rPr>
      <w:rFonts w:ascii="黑体" w:eastAsia="黑体" w:hAnsi="Times New Roman" w:cs="Times New Roman"/>
      <w:spacing w:val="2"/>
      <w:szCs w:val="20"/>
    </w:rPr>
  </w:style>
  <w:style w:type="paragraph" w:styleId="23">
    <w:name w:val="Body Text Indent 2"/>
    <w:basedOn w:val="af7"/>
    <w:link w:val="24"/>
    <w:rsid w:val="00F36A68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f9"/>
    <w:link w:val="23"/>
    <w:rsid w:val="00F36A68"/>
    <w:rPr>
      <w:rFonts w:eastAsia="宋体"/>
    </w:rPr>
  </w:style>
  <w:style w:type="paragraph" w:customStyle="1" w:styleId="077-">
    <w:name w:val="077-正文格式"/>
    <w:basedOn w:val="af7"/>
    <w:link w:val="077-Char1"/>
    <w:uiPriority w:val="99"/>
    <w:rsid w:val="00F36A68"/>
    <w:pPr>
      <w:adjustRightInd w:val="0"/>
      <w:snapToGrid w:val="0"/>
      <w:spacing w:line="360" w:lineRule="auto"/>
      <w:ind w:firstLineChars="200" w:firstLine="480"/>
      <w:jc w:val="left"/>
    </w:pPr>
    <w:rPr>
      <w:rFonts w:ascii="宋体" w:hAnsi="Times New Roman"/>
      <w:kern w:val="44"/>
      <w:sz w:val="24"/>
      <w:szCs w:val="20"/>
    </w:rPr>
  </w:style>
  <w:style w:type="character" w:customStyle="1" w:styleId="077-Char1">
    <w:name w:val="077-正文格式 Char1"/>
    <w:link w:val="077-"/>
    <w:uiPriority w:val="99"/>
    <w:locked/>
    <w:rsid w:val="00F36A68"/>
    <w:rPr>
      <w:rFonts w:ascii="宋体" w:eastAsia="宋体" w:hAnsi="Times New Roman"/>
      <w:kern w:val="44"/>
      <w:sz w:val="24"/>
      <w:szCs w:val="20"/>
    </w:rPr>
  </w:style>
  <w:style w:type="character" w:customStyle="1" w:styleId="077-Char">
    <w:name w:val="077-图表名 Char"/>
    <w:uiPriority w:val="99"/>
    <w:rsid w:val="00F36A68"/>
    <w:rPr>
      <w:rFonts w:ascii="黑体" w:eastAsia="黑体" w:cs="Times New Roman"/>
      <w:kern w:val="2"/>
      <w:sz w:val="24"/>
      <w:szCs w:val="24"/>
      <w:lang w:val="en-US" w:eastAsia="zh-CN" w:bidi="ar-SA"/>
    </w:rPr>
  </w:style>
  <w:style w:type="paragraph" w:customStyle="1" w:styleId="077-0">
    <w:name w:val="077-图表名"/>
    <w:basedOn w:val="af7"/>
    <w:uiPriority w:val="99"/>
    <w:rsid w:val="00F36A68"/>
    <w:pPr>
      <w:adjustRightInd w:val="0"/>
      <w:snapToGrid w:val="0"/>
      <w:spacing w:line="360" w:lineRule="auto"/>
      <w:ind w:firstLine="420"/>
      <w:jc w:val="center"/>
    </w:pPr>
    <w:rPr>
      <w:rFonts w:ascii="黑体" w:eastAsia="黑体" w:hAnsi="Times New Roman" w:cs="Times New Roman"/>
      <w:kern w:val="2"/>
      <w:sz w:val="24"/>
      <w:szCs w:val="24"/>
    </w:rPr>
  </w:style>
  <w:style w:type="paragraph" w:customStyle="1" w:styleId="077-1">
    <w:name w:val="077-表格文字"/>
    <w:basedOn w:val="af7"/>
    <w:link w:val="077-Char0"/>
    <w:rsid w:val="00F36A68"/>
    <w:pPr>
      <w:adjustRightInd w:val="0"/>
      <w:snapToGrid w:val="0"/>
      <w:ind w:firstLine="420"/>
    </w:pPr>
    <w:rPr>
      <w:rFonts w:ascii="宋体" w:hAnsi="Times New Roman" w:cs="Times New Roman"/>
      <w:kern w:val="2"/>
    </w:rPr>
  </w:style>
  <w:style w:type="character" w:customStyle="1" w:styleId="077-Char0">
    <w:name w:val="077-表格文字 Char"/>
    <w:link w:val="077-1"/>
    <w:locked/>
    <w:rsid w:val="00F36A68"/>
    <w:rPr>
      <w:rFonts w:ascii="宋体" w:eastAsia="宋体" w:hAnsi="Times New Roman" w:cs="Times New Roman"/>
      <w:kern w:val="2"/>
    </w:rPr>
  </w:style>
  <w:style w:type="paragraph" w:customStyle="1" w:styleId="affff6">
    <w:name w:val="正文字体"/>
    <w:link w:val="Char"/>
    <w:autoRedefine/>
    <w:rsid w:val="00F36A68"/>
    <w:pPr>
      <w:tabs>
        <w:tab w:val="num" w:pos="840"/>
      </w:tabs>
      <w:adjustRightInd w:val="0"/>
      <w:snapToGrid w:val="0"/>
      <w:spacing w:line="300" w:lineRule="auto"/>
      <w:ind w:left="432"/>
      <w:jc w:val="center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">
    <w:name w:val="正文字体 Char"/>
    <w:link w:val="affff6"/>
    <w:locked/>
    <w:rsid w:val="00F36A68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0">
    <w:name w:val="表格字体居中 Char"/>
    <w:link w:val="affff7"/>
    <w:locked/>
    <w:rsid w:val="00F36A68"/>
    <w:rPr>
      <w:rFonts w:ascii="宋体" w:hAnsi="宋体"/>
      <w:caps/>
      <w:sz w:val="24"/>
      <w:szCs w:val="24"/>
    </w:rPr>
  </w:style>
  <w:style w:type="paragraph" w:customStyle="1" w:styleId="affff7">
    <w:name w:val="表格字体居中"/>
    <w:link w:val="Char0"/>
    <w:autoRedefine/>
    <w:rsid w:val="00F36A68"/>
    <w:pPr>
      <w:widowControl w:val="0"/>
      <w:adjustRightInd w:val="0"/>
      <w:snapToGrid w:val="0"/>
      <w:spacing w:line="340" w:lineRule="exact"/>
      <w:jc w:val="both"/>
    </w:pPr>
    <w:rPr>
      <w:rFonts w:ascii="宋体" w:hAnsi="宋体"/>
      <w:caps/>
      <w:sz w:val="24"/>
      <w:szCs w:val="24"/>
    </w:rPr>
  </w:style>
  <w:style w:type="paragraph" w:customStyle="1" w:styleId="affff8">
    <w:name w:val="表格字体左齐"/>
    <w:link w:val="Char1"/>
    <w:autoRedefine/>
    <w:rsid w:val="00584582"/>
    <w:pPr>
      <w:widowControl w:val="0"/>
    </w:pPr>
    <w:rPr>
      <w:rFonts w:eastAsia="宋体"/>
      <w:color w:val="000000"/>
    </w:rPr>
  </w:style>
  <w:style w:type="character" w:customStyle="1" w:styleId="Char1">
    <w:name w:val="表格字体左齐 Char"/>
    <w:link w:val="affff8"/>
    <w:locked/>
    <w:rsid w:val="00584582"/>
    <w:rPr>
      <w:rFonts w:eastAsia="宋体"/>
      <w:color w:val="000000"/>
    </w:rPr>
  </w:style>
  <w:style w:type="character" w:customStyle="1" w:styleId="affff9">
    <w:name w:val="样式 宋体 五"/>
    <w:basedOn w:val="af9"/>
    <w:rsid w:val="0030073D"/>
    <w:rPr>
      <w:rFonts w:eastAsia="黑体"/>
    </w:rPr>
  </w:style>
  <w:style w:type="paragraph" w:customStyle="1" w:styleId="-2">
    <w:name w:val="表格-表头"/>
    <w:basedOn w:val="af7"/>
    <w:qFormat/>
    <w:rsid w:val="00E216B0"/>
    <w:pPr>
      <w:jc w:val="center"/>
    </w:pPr>
    <w:rPr>
      <w:rFonts w:ascii="Calibri" w:hAnsi="Calibri" w:cs="Times New Roman"/>
      <w:b/>
      <w:kern w:val="2"/>
    </w:rPr>
  </w:style>
  <w:style w:type="character" w:customStyle="1" w:styleId="-Char">
    <w:name w:val="表格-内容 Char"/>
    <w:basedOn w:val="af9"/>
    <w:link w:val="-0"/>
    <w:locked/>
    <w:rsid w:val="00E216B0"/>
    <w:rPr>
      <w:rFonts w:ascii="宋体" w:eastAsia="宋体" w:hAnsi="宋体" w:cstheme="minorBidi"/>
      <w:snapToGrid w:val="0"/>
      <w:sz w:val="24"/>
      <w:szCs w:val="24"/>
    </w:rPr>
  </w:style>
  <w:style w:type="character" w:customStyle="1" w:styleId="affc">
    <w:name w:val="题注 字符"/>
    <w:link w:val="affb"/>
    <w:uiPriority w:val="35"/>
    <w:locked/>
    <w:rsid w:val="00E216B0"/>
    <w:rPr>
      <w:rFonts w:ascii="宋体" w:eastAsia="宋体" w:hAnsi="宋体" w:cstheme="majorBidi"/>
      <w:sz w:val="24"/>
      <w:szCs w:val="24"/>
    </w:rPr>
  </w:style>
  <w:style w:type="paragraph" w:customStyle="1" w:styleId="25">
    <w:name w:val="样式 列出段落 + 首行缩进:  2 字符"/>
    <w:basedOn w:val="af8"/>
    <w:rsid w:val="00E216B0"/>
    <w:pPr>
      <w:ind w:firstLine="480"/>
    </w:pPr>
    <w:rPr>
      <w:rFonts w:asciiTheme="minorHAnsi" w:hAnsiTheme="minorHAnsi"/>
      <w:kern w:val="2"/>
      <w:szCs w:val="20"/>
    </w:rPr>
  </w:style>
  <w:style w:type="paragraph" w:customStyle="1" w:styleId="affffa">
    <w:name w:val="表头"/>
    <w:basedOn w:val="af7"/>
    <w:rsid w:val="00C51EAF"/>
    <w:pPr>
      <w:jc w:val="center"/>
    </w:pPr>
    <w:rPr>
      <w:rFonts w:ascii="Times New Roman" w:eastAsia="仿宋_GB2312" w:hAnsi="Times New Roman" w:cs="Times New Roman"/>
      <w:kern w:val="2"/>
      <w:sz w:val="24"/>
      <w:szCs w:val="20"/>
    </w:rPr>
  </w:style>
  <w:style w:type="character" w:customStyle="1" w:styleId="aff1">
    <w:name w:val="正文文本 字符"/>
    <w:basedOn w:val="af9"/>
    <w:link w:val="aff0"/>
    <w:rsid w:val="00C477D4"/>
    <w:rPr>
      <w:rFonts w:eastAsia="宋体"/>
      <w:snapToGrid w:val="0"/>
    </w:rPr>
  </w:style>
  <w:style w:type="character" w:customStyle="1" w:styleId="afff0">
    <w:name w:val="批注文字 字符"/>
    <w:basedOn w:val="af9"/>
    <w:link w:val="afff"/>
    <w:semiHidden/>
    <w:rsid w:val="00C477D4"/>
    <w:rPr>
      <w:rFonts w:eastAsia="宋体"/>
    </w:rPr>
  </w:style>
  <w:style w:type="character" w:customStyle="1" w:styleId="afff2">
    <w:name w:val="批注主题 字符"/>
    <w:basedOn w:val="afff0"/>
    <w:link w:val="afff1"/>
    <w:semiHidden/>
    <w:rsid w:val="00C477D4"/>
    <w:rPr>
      <w:rFonts w:eastAsia="宋体"/>
      <w:b/>
      <w:bCs/>
    </w:rPr>
  </w:style>
  <w:style w:type="character" w:customStyle="1" w:styleId="afff6">
    <w:name w:val="脚注文本 字符"/>
    <w:basedOn w:val="af9"/>
    <w:link w:val="afff5"/>
    <w:semiHidden/>
    <w:rsid w:val="00C477D4"/>
    <w:rPr>
      <w:rFonts w:eastAsia="宋体"/>
      <w:sz w:val="18"/>
      <w:szCs w:val="18"/>
    </w:rPr>
  </w:style>
  <w:style w:type="character" w:styleId="affffb">
    <w:name w:val="Strong"/>
    <w:basedOn w:val="af9"/>
    <w:qFormat/>
    <w:rsid w:val="0044230B"/>
    <w:rPr>
      <w:b/>
      <w:bCs/>
    </w:rPr>
  </w:style>
  <w:style w:type="paragraph" w:customStyle="1" w:styleId="230">
    <w:name w:val="样式 行距: 固定值 23 磅"/>
    <w:basedOn w:val="af7"/>
    <w:autoRedefine/>
    <w:rsid w:val="00871CD4"/>
    <w:pPr>
      <w:spacing w:line="360" w:lineRule="auto"/>
    </w:pPr>
    <w:rPr>
      <w:rFonts w:ascii="Times New Roman" w:hAnsi="Times New Roman"/>
      <w:color w:val="000000"/>
      <w:kern w:val="2"/>
      <w:sz w:val="24"/>
      <w:szCs w:val="24"/>
    </w:rPr>
  </w:style>
  <w:style w:type="paragraph" w:customStyle="1" w:styleId="affffc">
    <w:name w:val="一级序号"/>
    <w:basedOn w:val="af7"/>
    <w:rsid w:val="002D5933"/>
    <w:pPr>
      <w:widowControl/>
      <w:spacing w:after="160" w:line="240" w:lineRule="exact"/>
      <w:jc w:val="left"/>
    </w:pPr>
    <w:rPr>
      <w:rFonts w:ascii="Arial" w:hAnsi="Arial" w:cs="Verdana"/>
      <w:sz w:val="28"/>
      <w:szCs w:val="24"/>
      <w:lang w:eastAsia="en-US"/>
    </w:rPr>
  </w:style>
  <w:style w:type="character" w:styleId="affffd">
    <w:name w:val="page number"/>
    <w:basedOn w:val="af9"/>
    <w:rsid w:val="002D5933"/>
  </w:style>
  <w:style w:type="character" w:customStyle="1" w:styleId="aff3">
    <w:name w:val="正文缩进 字符"/>
    <w:aliases w:val="正文（首行缩进两字） Char 字符,正文缩进 Char Char 字符,正文缩进 Char 字符,正文（首行缩进两字） 字符,正文缩进（首行缩进两字） 字符,表正文 字符,正文非缩进 字符,标题4 字符,表格 字符,正文1 字符,四号 字符,ALT+Z 字符,正文文本 Char Char 字符,ALT+Z Char 字符,表正文 Char 字符,正文非缩进 Char 字符,标题4 Char 字符,正文1 Char 字符,表格 Char 字符,四号 Char Char 字符,特点 字符"/>
    <w:basedOn w:val="af9"/>
    <w:link w:val="aff2"/>
    <w:rsid w:val="002D5933"/>
    <w:rPr>
      <w:rFonts w:eastAsia="宋体"/>
      <w:sz w:val="24"/>
    </w:rPr>
  </w:style>
  <w:style w:type="paragraph" w:styleId="affffe">
    <w:name w:val="Date"/>
    <w:basedOn w:val="af7"/>
    <w:next w:val="af7"/>
    <w:link w:val="afffff"/>
    <w:rsid w:val="002D5933"/>
    <w:pPr>
      <w:adjustRightInd w:val="0"/>
      <w:spacing w:line="360" w:lineRule="atLeast"/>
      <w:textAlignment w:val="baseline"/>
    </w:pPr>
    <w:rPr>
      <w:rFonts w:ascii="Times New Roman" w:hAnsi="Times New Roman" w:cs="Times New Roman"/>
      <w:sz w:val="28"/>
      <w:szCs w:val="20"/>
    </w:rPr>
  </w:style>
  <w:style w:type="character" w:customStyle="1" w:styleId="afffff">
    <w:name w:val="日期 字符"/>
    <w:basedOn w:val="af9"/>
    <w:link w:val="affffe"/>
    <w:rsid w:val="002D5933"/>
    <w:rPr>
      <w:rFonts w:ascii="Times New Roman" w:eastAsia="宋体" w:hAnsi="Times New Roman" w:cs="Times New Roman"/>
      <w:sz w:val="28"/>
      <w:szCs w:val="20"/>
    </w:rPr>
  </w:style>
  <w:style w:type="paragraph" w:styleId="afffff0">
    <w:name w:val="Body Text Indent"/>
    <w:basedOn w:val="af7"/>
    <w:link w:val="afffff1"/>
    <w:rsid w:val="002D5933"/>
    <w:pPr>
      <w:snapToGrid w:val="0"/>
      <w:spacing w:line="300" w:lineRule="auto"/>
      <w:ind w:firstLine="420"/>
    </w:pPr>
    <w:rPr>
      <w:rFonts w:ascii="Times New Roman" w:hAnsi="Times New Roman" w:cs="Times New Roman"/>
      <w:kern w:val="2"/>
      <w:sz w:val="28"/>
      <w:szCs w:val="20"/>
    </w:rPr>
  </w:style>
  <w:style w:type="character" w:customStyle="1" w:styleId="afffff1">
    <w:name w:val="正文文本缩进 字符"/>
    <w:basedOn w:val="af9"/>
    <w:link w:val="afffff0"/>
    <w:rsid w:val="002D5933"/>
    <w:rPr>
      <w:rFonts w:ascii="Times New Roman" w:eastAsia="宋体" w:hAnsi="Times New Roman" w:cs="Times New Roman"/>
      <w:kern w:val="2"/>
      <w:sz w:val="28"/>
      <w:szCs w:val="20"/>
    </w:rPr>
  </w:style>
  <w:style w:type="paragraph" w:styleId="32">
    <w:name w:val="Body Text Indent 3"/>
    <w:basedOn w:val="af7"/>
    <w:link w:val="33"/>
    <w:rsid w:val="002D5933"/>
    <w:pPr>
      <w:ind w:firstLine="432"/>
    </w:pPr>
    <w:rPr>
      <w:rFonts w:ascii="宋体" w:hAnsi="Times New Roman" w:cs="Times New Roman"/>
      <w:kern w:val="2"/>
      <w:sz w:val="28"/>
      <w:szCs w:val="24"/>
    </w:rPr>
  </w:style>
  <w:style w:type="character" w:customStyle="1" w:styleId="33">
    <w:name w:val="正文文本缩进 3 字符"/>
    <w:basedOn w:val="af9"/>
    <w:link w:val="32"/>
    <w:rsid w:val="002D5933"/>
    <w:rPr>
      <w:rFonts w:ascii="宋体" w:eastAsia="宋体" w:hAnsi="Times New Roman" w:cs="Times New Roman"/>
      <w:kern w:val="2"/>
      <w:sz w:val="28"/>
      <w:szCs w:val="24"/>
    </w:rPr>
  </w:style>
  <w:style w:type="paragraph" w:customStyle="1" w:styleId="afffff2">
    <w:name w:val="表格内容"/>
    <w:qFormat/>
    <w:rsid w:val="002D5933"/>
    <w:pPr>
      <w:spacing w:line="276" w:lineRule="auto"/>
      <w:jc w:val="center"/>
    </w:pPr>
    <w:rPr>
      <w:rFonts w:ascii="Times New Roman" w:eastAsia="宋体" w:hAnsi="Times New Roman" w:cs="Times New Roman"/>
      <w:kern w:val="2"/>
    </w:rPr>
  </w:style>
  <w:style w:type="paragraph" w:customStyle="1" w:styleId="a2">
    <w:name w:val="图片"/>
    <w:link w:val="Char2"/>
    <w:qFormat/>
    <w:rsid w:val="002D5933"/>
    <w:pPr>
      <w:numPr>
        <w:numId w:val="28"/>
      </w:numPr>
      <w:tabs>
        <w:tab w:val="clear" w:pos="420"/>
      </w:tabs>
      <w:jc w:val="center"/>
    </w:pPr>
    <w:rPr>
      <w:rFonts w:ascii="Times New Roman" w:eastAsia="宋体" w:hAnsi="Times New Roman" w:cs="Times New Roman"/>
      <w:noProof/>
      <w:color w:val="FF0000"/>
      <w:szCs w:val="20"/>
    </w:rPr>
  </w:style>
  <w:style w:type="character" w:customStyle="1" w:styleId="Char2">
    <w:name w:val="图片 Char"/>
    <w:link w:val="a2"/>
    <w:rsid w:val="002D5933"/>
    <w:rPr>
      <w:rFonts w:ascii="Times New Roman" w:eastAsia="宋体" w:hAnsi="Times New Roman" w:cs="Times New Roman"/>
      <w:noProof/>
      <w:color w:val="FF0000"/>
      <w:szCs w:val="20"/>
    </w:rPr>
  </w:style>
  <w:style w:type="paragraph" w:customStyle="1" w:styleId="51">
    <w:name w:val="正文图题5#"/>
    <w:next w:val="af7"/>
    <w:rsid w:val="002D5933"/>
    <w:pPr>
      <w:spacing w:line="360" w:lineRule="exact"/>
      <w:jc w:val="center"/>
    </w:pPr>
    <w:rPr>
      <w:rFonts w:ascii="Arial" w:eastAsia="黑体" w:hAnsi="Arial" w:cs="Times New Roman"/>
      <w:kern w:val="2"/>
      <w:sz w:val="24"/>
    </w:rPr>
  </w:style>
  <w:style w:type="paragraph" w:customStyle="1" w:styleId="CharCharChar1CharCharCharChar">
    <w:name w:val="Char Char Char1 Char Char Char Char"/>
    <w:basedOn w:val="af7"/>
    <w:rsid w:val="002D5933"/>
    <w:pPr>
      <w:widowControl/>
      <w:spacing w:after="160" w:line="240" w:lineRule="exact"/>
      <w:jc w:val="left"/>
    </w:pPr>
    <w:rPr>
      <w:rFonts w:ascii="Arial" w:eastAsia="Times New Roman" w:hAnsi="Arial" w:cs="Verdana"/>
      <w:b/>
      <w:sz w:val="24"/>
      <w:szCs w:val="24"/>
      <w:lang w:eastAsia="en-US"/>
    </w:rPr>
  </w:style>
  <w:style w:type="paragraph" w:customStyle="1" w:styleId="afffff3">
    <w:name w:val="表"/>
    <w:basedOn w:val="af7"/>
    <w:next w:val="af7"/>
    <w:rsid w:val="002D5933"/>
    <w:pPr>
      <w:tabs>
        <w:tab w:val="left" w:pos="621"/>
      </w:tabs>
      <w:adjustRightInd w:val="0"/>
      <w:snapToGrid w:val="0"/>
      <w:jc w:val="center"/>
    </w:pPr>
    <w:rPr>
      <w:rFonts w:ascii="宋体" w:hAnsi="Times New Roman" w:cs="Times New Roman"/>
      <w:b/>
      <w:snapToGrid w:val="0"/>
      <w:sz w:val="24"/>
      <w:szCs w:val="20"/>
    </w:rPr>
  </w:style>
  <w:style w:type="paragraph" w:customStyle="1" w:styleId="afffff4">
    <w:name w:val="表中文字"/>
    <w:basedOn w:val="af7"/>
    <w:rsid w:val="002D5933"/>
    <w:pPr>
      <w:adjustRightInd w:val="0"/>
      <w:snapToGrid w:val="0"/>
    </w:pPr>
    <w:rPr>
      <w:rFonts w:ascii="宋体" w:hAnsi="Times New Roman" w:cs="Times New Roman"/>
      <w:kern w:val="24"/>
      <w:sz w:val="24"/>
      <w:szCs w:val="20"/>
    </w:rPr>
  </w:style>
  <w:style w:type="paragraph" w:styleId="afffff5">
    <w:name w:val="Plain Text"/>
    <w:basedOn w:val="af7"/>
    <w:link w:val="afffff6"/>
    <w:rsid w:val="002D5933"/>
    <w:rPr>
      <w:rFonts w:ascii="宋体" w:hAnsi="Courier New" w:cs="Times New Roman"/>
      <w:kern w:val="2"/>
      <w:szCs w:val="20"/>
    </w:rPr>
  </w:style>
  <w:style w:type="character" w:customStyle="1" w:styleId="afffff6">
    <w:name w:val="纯文本 字符"/>
    <w:basedOn w:val="af9"/>
    <w:link w:val="afffff5"/>
    <w:rsid w:val="002D5933"/>
    <w:rPr>
      <w:rFonts w:ascii="宋体" w:eastAsia="宋体" w:hAnsi="Courier New" w:cs="Times New Roman"/>
      <w:kern w:val="2"/>
      <w:szCs w:val="20"/>
    </w:rPr>
  </w:style>
  <w:style w:type="paragraph" w:customStyle="1" w:styleId="afffff7">
    <w:name w:val="图"/>
    <w:basedOn w:val="af7"/>
    <w:next w:val="af7"/>
    <w:rsid w:val="002D5933"/>
    <w:pPr>
      <w:tabs>
        <w:tab w:val="num" w:pos="360"/>
      </w:tabs>
      <w:adjustRightInd w:val="0"/>
      <w:snapToGrid w:val="0"/>
      <w:jc w:val="center"/>
    </w:pPr>
    <w:rPr>
      <w:rFonts w:ascii="宋体" w:hAnsi="Times New Roman" w:cs="Times New Roman"/>
      <w:b/>
      <w:kern w:val="24"/>
      <w:sz w:val="24"/>
      <w:szCs w:val="20"/>
    </w:rPr>
  </w:style>
  <w:style w:type="paragraph" w:customStyle="1" w:styleId="afffff8">
    <w:name w:val="附录"/>
    <w:basedOn w:val="af7"/>
    <w:next w:val="aa"/>
    <w:rsid w:val="002D5933"/>
    <w:pPr>
      <w:keepNext/>
      <w:pageBreakBefore/>
      <w:tabs>
        <w:tab w:val="left" w:pos="996"/>
      </w:tabs>
      <w:adjustRightInd w:val="0"/>
      <w:snapToGrid w:val="0"/>
      <w:spacing w:beforeLines="50" w:afterLines="50"/>
      <w:jc w:val="center"/>
      <w:outlineLvl w:val="0"/>
    </w:pPr>
    <w:rPr>
      <w:rFonts w:ascii="宋体" w:hAnsi="Times New Roman" w:cs="Times New Roman"/>
      <w:b/>
      <w:snapToGrid w:val="0"/>
      <w:sz w:val="24"/>
      <w:szCs w:val="20"/>
    </w:rPr>
  </w:style>
  <w:style w:type="paragraph" w:customStyle="1" w:styleId="a1">
    <w:name w:val="字母列项"/>
    <w:rsid w:val="002D5933"/>
    <w:pPr>
      <w:numPr>
        <w:numId w:val="29"/>
      </w:numPr>
      <w:tabs>
        <w:tab w:val="left" w:pos="588"/>
      </w:tabs>
      <w:adjustRightInd w:val="0"/>
    </w:pPr>
    <w:rPr>
      <w:rFonts w:ascii="宋体" w:eastAsia="宋体" w:hAnsi="Times New Roman" w:cs="Times New Roman"/>
      <w:sz w:val="24"/>
      <w:szCs w:val="20"/>
    </w:rPr>
  </w:style>
  <w:style w:type="paragraph" w:customStyle="1" w:styleId="afffff9">
    <w:name w:val="附录表"/>
    <w:basedOn w:val="afffff3"/>
    <w:next w:val="af7"/>
    <w:rsid w:val="002D5933"/>
  </w:style>
  <w:style w:type="paragraph" w:customStyle="1" w:styleId="105050505">
    <w:name w:val="样式 样式 标题 1 + 段前: 0.5 行 段后: 0.5 行 + 段前: 0.5 行 段后: 0.5 行"/>
    <w:basedOn w:val="10505"/>
    <w:rsid w:val="002D5933"/>
  </w:style>
  <w:style w:type="paragraph" w:customStyle="1" w:styleId="10505">
    <w:name w:val="样式 标题 1 + 段前: 0.5 行 段后: 0.5 行"/>
    <w:basedOn w:val="10"/>
    <w:rsid w:val="002D5933"/>
    <w:pPr>
      <w:keepNext/>
      <w:keepLines/>
      <w:widowControl/>
      <w:numPr>
        <w:numId w:val="0"/>
      </w:numPr>
      <w:tabs>
        <w:tab w:val="left" w:pos="504"/>
      </w:tabs>
      <w:adjustRightInd w:val="0"/>
      <w:spacing w:beforeLines="50" w:afterLines="50"/>
      <w:jc w:val="both"/>
    </w:pPr>
    <w:rPr>
      <w:rFonts w:ascii="宋体" w:eastAsia="宋体" w:hAnsi="Times New Roman"/>
      <w:b/>
      <w:bCs/>
    </w:rPr>
  </w:style>
  <w:style w:type="paragraph" w:customStyle="1" w:styleId="GF">
    <w:name w:val="GF报告表文"/>
    <w:link w:val="GFChar"/>
    <w:rsid w:val="002D5933"/>
    <w:pPr>
      <w:snapToGrid w:val="0"/>
      <w:jc w:val="center"/>
      <w:textAlignment w:val="baseline"/>
    </w:pPr>
    <w:rPr>
      <w:rFonts w:ascii="宋体" w:eastAsia="宋体" w:hAnsi="宋体" w:cs="Times New Roman"/>
      <w:kern w:val="2"/>
    </w:rPr>
  </w:style>
  <w:style w:type="character" w:customStyle="1" w:styleId="GFChar">
    <w:name w:val="GF报告表文 Char"/>
    <w:basedOn w:val="af9"/>
    <w:link w:val="GF"/>
    <w:rsid w:val="002D5933"/>
    <w:rPr>
      <w:rFonts w:ascii="宋体" w:eastAsia="宋体" w:hAnsi="宋体" w:cs="Times New Roman"/>
      <w:kern w:val="2"/>
    </w:rPr>
  </w:style>
  <w:style w:type="paragraph" w:customStyle="1" w:styleId="afffffa">
    <w:name w:val="列项"/>
    <w:basedOn w:val="afffffb"/>
    <w:link w:val="Char3"/>
    <w:rsid w:val="002D5933"/>
    <w:pPr>
      <w:tabs>
        <w:tab w:val="clear" w:pos="360"/>
        <w:tab w:val="num" w:pos="794"/>
      </w:tabs>
      <w:adjustRightInd/>
      <w:snapToGrid/>
      <w:spacing w:line="360" w:lineRule="auto"/>
      <w:ind w:left="1247" w:hanging="453"/>
      <w:contextualSpacing w:val="0"/>
    </w:pPr>
    <w:rPr>
      <w:rFonts w:ascii="Times New Roman"/>
      <w:kern w:val="2"/>
      <w:sz w:val="21"/>
      <w:szCs w:val="24"/>
    </w:rPr>
  </w:style>
  <w:style w:type="paragraph" w:styleId="afffffb">
    <w:name w:val="List Number"/>
    <w:basedOn w:val="af7"/>
    <w:unhideWhenUsed/>
    <w:rsid w:val="002D5933"/>
    <w:pPr>
      <w:tabs>
        <w:tab w:val="num" w:pos="360"/>
        <w:tab w:val="num" w:pos="840"/>
      </w:tabs>
      <w:adjustRightInd w:val="0"/>
      <w:snapToGrid w:val="0"/>
      <w:ind w:left="840" w:hanging="420"/>
      <w:contextualSpacing/>
    </w:pPr>
    <w:rPr>
      <w:rFonts w:ascii="宋体" w:hAnsi="Times New Roman" w:cs="Times New Roman"/>
      <w:kern w:val="24"/>
      <w:sz w:val="24"/>
      <w:szCs w:val="20"/>
    </w:rPr>
  </w:style>
  <w:style w:type="character" w:customStyle="1" w:styleId="Char3">
    <w:name w:val="列项 Char"/>
    <w:link w:val="afffffa"/>
    <w:locked/>
    <w:rsid w:val="002D5933"/>
    <w:rPr>
      <w:rFonts w:ascii="Times New Roman" w:eastAsia="宋体" w:hAnsi="Times New Roman" w:cs="Times New Roman"/>
      <w:kern w:val="2"/>
      <w:szCs w:val="24"/>
    </w:rPr>
  </w:style>
  <w:style w:type="paragraph" w:customStyle="1" w:styleId="26">
    <w:name w:val="正文首行缩进2格"/>
    <w:basedOn w:val="af7"/>
    <w:link w:val="2Char"/>
    <w:qFormat/>
    <w:rsid w:val="002D5933"/>
    <w:pPr>
      <w:tabs>
        <w:tab w:val="num" w:pos="1680"/>
      </w:tabs>
      <w:spacing w:line="360" w:lineRule="auto"/>
      <w:ind w:left="1680" w:firstLineChars="200" w:firstLine="200"/>
    </w:pPr>
    <w:rPr>
      <w:rFonts w:ascii="Times New Roman" w:hAnsi="Times New Roman" w:cs="Times New Roman"/>
      <w:kern w:val="2"/>
      <w:szCs w:val="36"/>
    </w:rPr>
  </w:style>
  <w:style w:type="character" w:customStyle="1" w:styleId="2Char">
    <w:name w:val="正文首行缩进2格 Char"/>
    <w:basedOn w:val="af9"/>
    <w:link w:val="26"/>
    <w:rsid w:val="002D5933"/>
    <w:rPr>
      <w:rFonts w:ascii="Times New Roman" w:eastAsia="宋体" w:hAnsi="Times New Roman" w:cs="Times New Roman"/>
      <w:kern w:val="2"/>
      <w:szCs w:val="36"/>
    </w:rPr>
  </w:style>
  <w:style w:type="paragraph" w:styleId="afffffc">
    <w:name w:val="No Spacing"/>
    <w:link w:val="afffffd"/>
    <w:qFormat/>
    <w:rsid w:val="002D5933"/>
    <w:pPr>
      <w:tabs>
        <w:tab w:val="num" w:pos="2100"/>
      </w:tabs>
      <w:ind w:left="2100" w:hanging="420"/>
    </w:pPr>
    <w:rPr>
      <w:rFonts w:ascii="Calibri" w:eastAsia="宋体" w:hAnsi="Calibri" w:cs="Times New Roman"/>
      <w:sz w:val="22"/>
      <w:szCs w:val="22"/>
    </w:rPr>
  </w:style>
  <w:style w:type="character" w:customStyle="1" w:styleId="afffffd">
    <w:name w:val="无间隔 字符"/>
    <w:basedOn w:val="af9"/>
    <w:link w:val="afffffc"/>
    <w:rsid w:val="002D5933"/>
    <w:rPr>
      <w:rFonts w:ascii="Calibri" w:eastAsia="宋体" w:hAnsi="Calibri" w:cs="Times New Roman"/>
      <w:sz w:val="22"/>
      <w:szCs w:val="22"/>
    </w:rPr>
  </w:style>
  <w:style w:type="paragraph" w:customStyle="1" w:styleId="afffffe">
    <w:name w:val="二级序号"/>
    <w:basedOn w:val="2"/>
    <w:link w:val="Char4"/>
    <w:rsid w:val="002D5933"/>
    <w:pPr>
      <w:keepNext/>
      <w:keepLines/>
      <w:numPr>
        <w:ilvl w:val="0"/>
        <w:numId w:val="0"/>
      </w:numPr>
      <w:tabs>
        <w:tab w:val="clear" w:pos="709"/>
      </w:tabs>
      <w:spacing w:before="260" w:after="260" w:line="416" w:lineRule="auto"/>
      <w:jc w:val="both"/>
    </w:pPr>
    <w:rPr>
      <w:rFonts w:ascii="Arial" w:hAnsi="Arial" w:cs="Times New Roman"/>
      <w:b/>
      <w:bCs/>
      <w:kern w:val="2"/>
      <w:sz w:val="32"/>
      <w:szCs w:val="32"/>
    </w:rPr>
  </w:style>
  <w:style w:type="character" w:customStyle="1" w:styleId="Char4">
    <w:name w:val="二级序号 Char"/>
    <w:basedOn w:val="21"/>
    <w:link w:val="afffffe"/>
    <w:rsid w:val="002D5933"/>
    <w:rPr>
      <w:rFonts w:ascii="Arial" w:eastAsia="黑体" w:hAnsi="Arial" w:cs="Times New Roman"/>
      <w:b/>
      <w:bCs/>
      <w:kern w:val="2"/>
      <w:sz w:val="32"/>
      <w:szCs w:val="32"/>
    </w:rPr>
  </w:style>
  <w:style w:type="paragraph" w:customStyle="1" w:styleId="a5">
    <w:name w:val="编号表题"/>
    <w:basedOn w:val="af7"/>
    <w:next w:val="af7"/>
    <w:rsid w:val="00C374A8"/>
    <w:pPr>
      <w:widowControl/>
      <w:numPr>
        <w:numId w:val="34"/>
      </w:numPr>
      <w:jc w:val="center"/>
    </w:pPr>
    <w:rPr>
      <w:rFonts w:ascii="黑体" w:eastAsia="黑体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7500@2.93GH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W\&#27169;&#26495;\&#27169;&#26495;\PDM&#27169;&#26495;20140504\&#30740;&#35797;&#25991;&#20214;&#36890;&#29992;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6437BEA5-2DD8-49AA-BF35-0480CBDBAEA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研试文件通用1.dot</Template>
  <TotalTime>507</TotalTime>
  <Pages>12</Pages>
  <Words>1424</Words>
  <Characters>8123</Characters>
  <Application>Microsoft Office Word</Application>
  <DocSecurity>0</DocSecurity>
  <Lines>67</Lines>
  <Paragraphs>19</Paragraphs>
  <ScaleCrop>false</ScaleCrop>
  <Company>Microsoft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     号</dc:title>
  <dc:subject/>
  <dc:creator>产品管理员</dc:creator>
  <cp:keywords/>
  <dc:description/>
  <cp:lastModifiedBy>liuzhenghua</cp:lastModifiedBy>
  <cp:revision>371</cp:revision>
  <cp:lastPrinted>2001-08-17T07:07:00Z</cp:lastPrinted>
  <dcterms:created xsi:type="dcterms:W3CDTF">2018-07-26T01:32:00Z</dcterms:created>
  <dcterms:modified xsi:type="dcterms:W3CDTF">2023-05-18T02:04:00Z</dcterms:modified>
</cp:coreProperties>
</file>