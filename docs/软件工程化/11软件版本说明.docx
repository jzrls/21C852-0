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hAnsi="宋体" w:cs="宋体"/>
          <w:kern w:val="0"/>
          <w:sz w:val="24"/>
          <w:szCs w:val="21"/>
        </w:rPr>
        <w:id w:val="184327534"/>
        <w:docPartObj>
          <w:docPartGallery w:val="Cover Pages"/>
          <w:docPartUnique/>
        </w:docPartObj>
      </w:sdtPr>
      <w:sdtContent>
        <w:p w14:paraId="3CE7AAD7" w14:textId="2109869D" w:rsidR="001604CE" w:rsidRDefault="001604CE" w:rsidP="00A81661">
          <w:pPr>
            <w:pStyle w:val="ad"/>
          </w:pPr>
        </w:p>
        <w:tbl>
          <w:tblPr>
            <w:tblStyle w:val="afa"/>
            <w:tblW w:w="480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245"/>
            <w:gridCol w:w="2259"/>
            <w:gridCol w:w="1459"/>
            <w:gridCol w:w="1275"/>
            <w:gridCol w:w="2469"/>
          </w:tblGrid>
          <w:tr w:rsidR="00B30BB5" w14:paraId="55AB6F8D" w14:textId="77777777" w:rsidTr="00B30BB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67"/>
              <w:jc w:val="center"/>
            </w:trPr>
            <w:tc>
              <w:tcPr>
                <w:tcW w:w="715" w:type="pct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14:paraId="1E91D78B" w14:textId="77777777" w:rsidR="001604CE" w:rsidRDefault="001604CE" w:rsidP="00B30BB5">
                <w:pPr>
                  <w:pStyle w:val="TABLE0"/>
                  <w:jc w:val="distribute"/>
                </w:pPr>
                <w:r>
                  <w:rPr>
                    <w:rFonts w:hint="eastAsia"/>
                  </w:rPr>
                  <w:t>档号</w:t>
                </w:r>
              </w:p>
            </w:tc>
            <w:tc>
              <w:tcPr>
                <w:tcW w:w="1297" w:type="pct"/>
                <w:tcBorders>
                  <w:top w:val="none" w:sz="0" w:space="0" w:color="auto"/>
                  <w:left w:val="none" w:sz="0" w:space="0" w:color="auto"/>
                  <w:bottom w:val="single" w:sz="4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14:paraId="5C06B660" w14:textId="77777777" w:rsidR="001604CE" w:rsidRDefault="001604CE" w:rsidP="00B30BB5">
                <w:pPr>
                  <w:pStyle w:val="TABLE0"/>
                </w:pPr>
              </w:p>
            </w:tc>
            <w:tc>
              <w:tcPr>
                <w:tcW w:w="838" w:type="pct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14:paraId="088F7AA3" w14:textId="77777777" w:rsidR="001604CE" w:rsidRDefault="001604CE" w:rsidP="00B30BB5">
                <w:pPr>
                  <w:pStyle w:val="TABLE0"/>
                </w:pPr>
              </w:p>
            </w:tc>
            <w:tc>
              <w:tcPr>
                <w:tcW w:w="732" w:type="pct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14:paraId="03607910" w14:textId="77777777" w:rsidR="001604CE" w:rsidRDefault="001604CE" w:rsidP="00B30BB5">
                <w:pPr>
                  <w:pStyle w:val="TABLE0"/>
                  <w:jc w:val="distribute"/>
                </w:pPr>
                <w:r>
                  <w:rPr>
                    <w:rFonts w:hint="eastAsia"/>
                  </w:rPr>
                  <w:t>编号</w:t>
                </w:r>
              </w:p>
            </w:tc>
            <w:tc>
              <w:tcPr>
                <w:tcW w:w="1418" w:type="pct"/>
                <w:tcBorders>
                  <w:top w:val="none" w:sz="0" w:space="0" w:color="auto"/>
                  <w:left w:val="none" w:sz="0" w:space="0" w:color="auto"/>
                  <w:bottom w:val="single" w:sz="4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14:paraId="271116FB" w14:textId="19F5FAF3" w:rsidR="001604CE" w:rsidRDefault="00A81661" w:rsidP="00B30BB5">
                <w:pPr>
                  <w:pStyle w:val="TABLE0"/>
                </w:pPr>
                <w:r>
                  <w:rPr>
                    <w:rFonts w:hint="eastAsia"/>
                  </w:rPr>
                  <w:t>2</w:t>
                </w:r>
                <w:r>
                  <w:t>1C852</w:t>
                </w:r>
                <w:r w:rsidR="00B30BB5">
                  <w:t>-</w:t>
                </w:r>
                <w:r>
                  <w:t>0</w:t>
                </w:r>
                <w:r w:rsidR="001604CE" w:rsidRPr="001604CE">
                  <w:t>_SJ_BS_V</w:t>
                </w:r>
                <w:r>
                  <w:t>1</w:t>
                </w:r>
                <w:r w:rsidR="001604CE" w:rsidRPr="001604CE">
                  <w:t>.</w:t>
                </w:r>
                <w:r>
                  <w:t>00</w:t>
                </w:r>
              </w:p>
            </w:tc>
          </w:tr>
          <w:tr w:rsidR="001604CE" w14:paraId="53D98A8E" w14:textId="77777777" w:rsidTr="00B30BB5">
            <w:trPr>
              <w:trHeight w:val="567"/>
              <w:jc w:val="center"/>
            </w:trPr>
            <w:tc>
              <w:tcPr>
                <w:tcW w:w="715" w:type="pct"/>
                <w:vAlign w:val="center"/>
              </w:tcPr>
              <w:p w14:paraId="2CE3624B" w14:textId="77777777" w:rsidR="001604CE" w:rsidRDefault="001604CE" w:rsidP="00B30BB5">
                <w:pPr>
                  <w:pStyle w:val="TABLE0"/>
                  <w:jc w:val="distribute"/>
                </w:pPr>
                <w:r>
                  <w:rPr>
                    <w:rFonts w:hint="eastAsia"/>
                  </w:rPr>
                  <w:t>保管期限</w:t>
                </w:r>
              </w:p>
            </w:tc>
            <w:tc>
              <w:tcPr>
                <w:tcW w:w="1297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A3EAA91" w14:textId="77777777" w:rsidR="001604CE" w:rsidRDefault="001604CE" w:rsidP="00B30BB5">
                <w:pPr>
                  <w:pStyle w:val="TABLE0"/>
                </w:pPr>
              </w:p>
            </w:tc>
            <w:tc>
              <w:tcPr>
                <w:tcW w:w="838" w:type="pct"/>
                <w:vAlign w:val="center"/>
              </w:tcPr>
              <w:p w14:paraId="412255EA" w14:textId="77777777" w:rsidR="001604CE" w:rsidRDefault="001604CE" w:rsidP="00B30BB5">
                <w:pPr>
                  <w:pStyle w:val="TABLE0"/>
                </w:pPr>
              </w:p>
            </w:tc>
            <w:tc>
              <w:tcPr>
                <w:tcW w:w="732" w:type="pct"/>
                <w:vAlign w:val="center"/>
              </w:tcPr>
              <w:p w14:paraId="5D46D8A8" w14:textId="05D186E8" w:rsidR="001604CE" w:rsidRDefault="001604CE" w:rsidP="00B30BB5">
                <w:pPr>
                  <w:pStyle w:val="TABLE0"/>
                  <w:jc w:val="distribute"/>
                </w:pPr>
                <w:r>
                  <w:rPr>
                    <w:rFonts w:hint="eastAsia"/>
                  </w:rPr>
                  <w:t>密级</w:t>
                </w:r>
              </w:p>
            </w:tc>
            <w:tc>
              <w:tcPr>
                <w:tcW w:w="1418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1F29F65" w14:textId="1539BD74" w:rsidR="001604CE" w:rsidRDefault="00A81661" w:rsidP="00B30BB5">
                <w:pPr>
                  <w:pStyle w:val="TABLE0"/>
                </w:pPr>
                <w:r>
                  <w:rPr>
                    <w:rFonts w:hint="eastAsia"/>
                  </w:rPr>
                  <w:t>非密</w:t>
                </w:r>
              </w:p>
            </w:tc>
          </w:tr>
          <w:tr w:rsidR="001604CE" w14:paraId="31F0D59C" w14:textId="77777777" w:rsidTr="00B30BB5">
            <w:trPr>
              <w:trHeight w:val="567"/>
              <w:jc w:val="center"/>
            </w:trPr>
            <w:tc>
              <w:tcPr>
                <w:tcW w:w="715" w:type="pct"/>
                <w:vAlign w:val="center"/>
              </w:tcPr>
              <w:p w14:paraId="5BA55183" w14:textId="77777777" w:rsidR="001604CE" w:rsidRDefault="001604CE" w:rsidP="00B30BB5">
                <w:pPr>
                  <w:pStyle w:val="TABLE0"/>
                  <w:jc w:val="distribute"/>
                </w:pPr>
              </w:p>
            </w:tc>
            <w:tc>
              <w:tcPr>
                <w:tcW w:w="1297" w:type="pct"/>
                <w:tcBorders>
                  <w:top w:val="single" w:sz="4" w:space="0" w:color="auto"/>
                </w:tcBorders>
                <w:vAlign w:val="center"/>
              </w:tcPr>
              <w:p w14:paraId="7034FCF5" w14:textId="77777777" w:rsidR="001604CE" w:rsidRDefault="001604CE" w:rsidP="00B30BB5">
                <w:pPr>
                  <w:pStyle w:val="TABLE0"/>
                </w:pPr>
              </w:p>
            </w:tc>
            <w:tc>
              <w:tcPr>
                <w:tcW w:w="838" w:type="pct"/>
                <w:vAlign w:val="center"/>
              </w:tcPr>
              <w:p w14:paraId="3BD93233" w14:textId="77777777" w:rsidR="001604CE" w:rsidRDefault="001604CE" w:rsidP="00B30BB5">
                <w:pPr>
                  <w:pStyle w:val="TABLE0"/>
                </w:pPr>
              </w:p>
            </w:tc>
            <w:tc>
              <w:tcPr>
                <w:tcW w:w="732" w:type="pct"/>
                <w:vAlign w:val="center"/>
              </w:tcPr>
              <w:p w14:paraId="16679749" w14:textId="77777777" w:rsidR="001604CE" w:rsidRPr="006E3FCF" w:rsidRDefault="001604CE" w:rsidP="00B30BB5">
                <w:pPr>
                  <w:pStyle w:val="TABLE0"/>
                  <w:jc w:val="distribute"/>
                </w:pPr>
                <w:r w:rsidRPr="006E3FCF">
                  <w:t>阶段标记</w:t>
                </w:r>
              </w:p>
            </w:tc>
            <w:tc>
              <w:tcPr>
                <w:tcW w:w="1418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F238D4F" w14:textId="7C466AF2" w:rsidR="001604CE" w:rsidRDefault="00A81661" w:rsidP="00B30BB5">
                <w:pPr>
                  <w:pStyle w:val="TABLE0"/>
                </w:pPr>
                <w:r>
                  <w:rPr>
                    <w:rFonts w:hint="eastAsia"/>
                  </w:rPr>
                  <w:t>M</w:t>
                </w:r>
              </w:p>
            </w:tc>
          </w:tr>
        </w:tbl>
        <w:p w14:paraId="7F3F8734" w14:textId="77777777" w:rsidR="001604CE" w:rsidRPr="00A81661" w:rsidRDefault="001604CE" w:rsidP="00A81661">
          <w:pPr>
            <w:pStyle w:val="ad"/>
          </w:pPr>
        </w:p>
        <w:p w14:paraId="4332C54F" w14:textId="77777777" w:rsidR="001604CE" w:rsidRPr="00A81661" w:rsidRDefault="001604CE" w:rsidP="00A81661">
          <w:pPr>
            <w:pStyle w:val="ad"/>
          </w:pPr>
        </w:p>
        <w:p w14:paraId="7EB66689" w14:textId="77777777" w:rsidR="001604CE" w:rsidRPr="00A81661" w:rsidRDefault="001604CE" w:rsidP="00A81661">
          <w:pPr>
            <w:pStyle w:val="ad"/>
          </w:pPr>
        </w:p>
        <w:tbl>
          <w:tblPr>
            <w:tblStyle w:val="afa"/>
            <w:tblW w:w="400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694"/>
            <w:gridCol w:w="5562"/>
          </w:tblGrid>
          <w:tr w:rsidR="001604CE" w14:paraId="7A7390E5" w14:textId="77777777" w:rsidTr="00B30BB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850"/>
              <w:jc w:val="center"/>
            </w:trPr>
            <w:tc>
              <w:tcPr>
                <w:tcW w:w="750" w:type="pct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36889DD7" w14:textId="77777777" w:rsidR="001604CE" w:rsidRPr="003565D1" w:rsidRDefault="001604CE" w:rsidP="00B30BB5">
                <w:pPr>
                  <w:pStyle w:val="ad"/>
                  <w:jc w:val="distribute"/>
                  <w:rPr>
                    <w:rFonts w:ascii="黑体" w:eastAsia="黑体" w:hAnsi="黑体"/>
                    <w:sz w:val="44"/>
                    <w:szCs w:val="44"/>
                  </w:rPr>
                </w:pPr>
                <w:r w:rsidRPr="003565D1">
                  <w:rPr>
                    <w:rFonts w:ascii="黑体" w:eastAsia="黑体" w:hAnsi="黑体" w:hint="eastAsia"/>
                    <w:sz w:val="44"/>
                    <w:szCs w:val="44"/>
                  </w:rPr>
                  <w:t>名称</w:t>
                </w:r>
              </w:p>
            </w:tc>
            <w:tc>
              <w:tcPr>
                <w:tcW w:w="2463" w:type="pct"/>
                <w:tcBorders>
                  <w:top w:val="none" w:sz="0" w:space="0" w:color="auto"/>
                  <w:left w:val="nil"/>
                  <w:bottom w:val="single" w:sz="4" w:space="0" w:color="auto"/>
                  <w:right w:val="none" w:sz="0" w:space="0" w:color="auto"/>
                </w:tcBorders>
              </w:tcPr>
              <w:p w14:paraId="321C158D" w14:textId="752D5EBA" w:rsidR="001604CE" w:rsidRPr="00A81661" w:rsidRDefault="001604CE" w:rsidP="00A81661">
                <w:pPr>
                  <w:pStyle w:val="ad"/>
                  <w:rPr>
                    <w:rFonts w:ascii="黑体" w:eastAsia="黑体" w:hAnsi="黑体"/>
                    <w:sz w:val="44"/>
                    <w:szCs w:val="44"/>
                  </w:rPr>
                </w:pPr>
                <w:r w:rsidRPr="00A81661">
                  <w:rPr>
                    <w:rFonts w:ascii="黑体" w:eastAsia="黑体" w:hAnsi="黑体" w:hint="eastAsia"/>
                    <w:sz w:val="44"/>
                    <w:szCs w:val="44"/>
                  </w:rPr>
                  <w:t>2</w:t>
                </w:r>
                <w:r w:rsidRPr="00A81661">
                  <w:rPr>
                    <w:rFonts w:ascii="黑体" w:eastAsia="黑体" w:hAnsi="黑体"/>
                    <w:sz w:val="44"/>
                    <w:szCs w:val="44"/>
                  </w:rPr>
                  <w:t>1</w:t>
                </w:r>
                <w:r w:rsidRPr="00A81661">
                  <w:rPr>
                    <w:rFonts w:ascii="黑体" w:eastAsia="黑体" w:hAnsi="黑体" w:hint="eastAsia"/>
                    <w:sz w:val="44"/>
                    <w:szCs w:val="44"/>
                  </w:rPr>
                  <w:t>C</w:t>
                </w:r>
                <w:r w:rsidRPr="00A81661">
                  <w:rPr>
                    <w:rFonts w:ascii="黑体" w:eastAsia="黑体" w:hAnsi="黑体"/>
                    <w:sz w:val="44"/>
                    <w:szCs w:val="44"/>
                  </w:rPr>
                  <w:t>852-0</w:t>
                </w:r>
                <w:r w:rsidRPr="00A81661">
                  <w:rPr>
                    <w:rFonts w:ascii="黑体" w:eastAsia="黑体" w:hAnsi="黑体" w:hint="eastAsia"/>
                    <w:sz w:val="44"/>
                    <w:szCs w:val="44"/>
                  </w:rPr>
                  <w:t>电机控制器</w:t>
                </w:r>
              </w:p>
            </w:tc>
          </w:tr>
          <w:tr w:rsidR="001604CE" w14:paraId="0223F993" w14:textId="77777777" w:rsidTr="00254743">
            <w:trPr>
              <w:trHeight w:val="850"/>
              <w:jc w:val="center"/>
            </w:trPr>
            <w:tc>
              <w:tcPr>
                <w:tcW w:w="750" w:type="pct"/>
                <w:vAlign w:val="center"/>
              </w:tcPr>
              <w:p w14:paraId="3E8A96C1" w14:textId="77777777" w:rsidR="001604CE" w:rsidRDefault="001604CE" w:rsidP="00B30BB5">
                <w:pPr>
                  <w:pStyle w:val="ad"/>
                  <w:jc w:val="distribute"/>
                </w:pPr>
              </w:p>
            </w:tc>
            <w:tc>
              <w:tcPr>
                <w:tcW w:w="2463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5C643CD" w14:textId="61C13B90" w:rsidR="001604CE" w:rsidRPr="00A81661" w:rsidRDefault="001604CE" w:rsidP="00A81661">
                <w:pPr>
                  <w:pStyle w:val="ad"/>
                  <w:rPr>
                    <w:rFonts w:ascii="黑体" w:eastAsia="黑体" w:hAnsi="黑体"/>
                    <w:sz w:val="44"/>
                    <w:szCs w:val="44"/>
                  </w:rPr>
                </w:pPr>
                <w:r w:rsidRPr="00A81661">
                  <w:rPr>
                    <w:rFonts w:ascii="黑体" w:eastAsia="黑体" w:hAnsi="黑体" w:hint="eastAsia"/>
                    <w:sz w:val="44"/>
                    <w:szCs w:val="44"/>
                  </w:rPr>
                  <w:t>软件版本说明</w:t>
                </w:r>
              </w:p>
            </w:tc>
          </w:tr>
        </w:tbl>
        <w:p w14:paraId="392A37AC" w14:textId="77777777" w:rsidR="001604CE" w:rsidRPr="00A81661" w:rsidRDefault="001604CE" w:rsidP="00A81661">
          <w:pPr>
            <w:pStyle w:val="ad"/>
          </w:pPr>
        </w:p>
        <w:p w14:paraId="47C75D2A" w14:textId="77777777" w:rsidR="001604CE" w:rsidRPr="00A81661" w:rsidRDefault="001604CE" w:rsidP="00A81661">
          <w:pPr>
            <w:pStyle w:val="ad"/>
          </w:pPr>
        </w:p>
        <w:p w14:paraId="464E0061" w14:textId="77777777" w:rsidR="001604CE" w:rsidRPr="00A81661" w:rsidRDefault="001604CE" w:rsidP="00A81661">
          <w:pPr>
            <w:pStyle w:val="ad"/>
          </w:pPr>
        </w:p>
        <w:tbl>
          <w:tblPr>
            <w:tblStyle w:val="afa"/>
            <w:tblW w:w="275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151"/>
            <w:gridCol w:w="3838"/>
          </w:tblGrid>
          <w:tr w:rsidR="001604CE" w14:paraId="270DDB91" w14:textId="77777777" w:rsidTr="0025474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67"/>
              <w:jc w:val="center"/>
            </w:trPr>
            <w:tc>
              <w:tcPr>
                <w:tcW w:w="750" w:type="pct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39716733" w14:textId="77777777" w:rsidR="001604CE" w:rsidRPr="003565D1" w:rsidRDefault="001604CE" w:rsidP="00A81661">
                <w:pPr>
                  <w:pStyle w:val="ad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部门</w:t>
                </w:r>
              </w:p>
            </w:tc>
            <w:tc>
              <w:tcPr>
                <w:tcW w:w="2499" w:type="pct"/>
                <w:tcBorders>
                  <w:top w:val="none" w:sz="0" w:space="0" w:color="auto"/>
                  <w:bottom w:val="single" w:sz="4" w:space="0" w:color="auto"/>
                  <w:right w:val="none" w:sz="0" w:space="0" w:color="auto"/>
                </w:tcBorders>
              </w:tcPr>
              <w:p w14:paraId="4E90E0D3" w14:textId="132146AC" w:rsidR="001604CE" w:rsidRPr="003565D1" w:rsidRDefault="00231C09" w:rsidP="00A81661">
                <w:pPr>
                  <w:pStyle w:val="ad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控制研发部</w:t>
                </w:r>
              </w:p>
            </w:tc>
          </w:tr>
          <w:tr w:rsidR="001604CE" w14:paraId="49A7BE60" w14:textId="77777777" w:rsidTr="00254743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59AD0624" w14:textId="77777777" w:rsidR="001604CE" w:rsidRPr="003565D1" w:rsidRDefault="001604CE" w:rsidP="00A81661">
                <w:pPr>
                  <w:pStyle w:val="ad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编写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DD18352" w14:textId="12D40BA8" w:rsidR="001604CE" w:rsidRPr="003565D1" w:rsidRDefault="00A81661" w:rsidP="00A81661">
                <w:pPr>
                  <w:pStyle w:val="ad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李</w:t>
                </w:r>
                <w:r>
                  <w:rPr>
                    <w:rFonts w:hint="eastAsia"/>
                    <w:sz w:val="28"/>
                    <w:szCs w:val="28"/>
                  </w:rPr>
                  <w:t xml:space="preserve">  </w:t>
                </w:r>
                <w:r>
                  <w:rPr>
                    <w:rFonts w:hint="eastAsia"/>
                    <w:sz w:val="28"/>
                    <w:szCs w:val="28"/>
                  </w:rPr>
                  <w:t>盛</w:t>
                </w:r>
                <w:r>
                  <w:rPr>
                    <w:rFonts w:hint="eastAsia"/>
                    <w:sz w:val="28"/>
                    <w:szCs w:val="28"/>
                  </w:rPr>
                  <w:t xml:space="preserve"> </w:t>
                </w:r>
                <w:r>
                  <w:rPr>
                    <w:sz w:val="28"/>
                    <w:szCs w:val="28"/>
                  </w:rPr>
                  <w:t>20231015</w:t>
                </w:r>
              </w:p>
            </w:tc>
          </w:tr>
          <w:tr w:rsidR="001604CE" w14:paraId="53DC52E2" w14:textId="77777777" w:rsidTr="005373EB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433F3DB2" w14:textId="77777777" w:rsidR="001604CE" w:rsidRPr="003565D1" w:rsidRDefault="001604CE" w:rsidP="00A81661">
                <w:pPr>
                  <w:pStyle w:val="ad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校对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C2EA0D1" w14:textId="442677F0" w:rsidR="001604CE" w:rsidRPr="003565D1" w:rsidRDefault="00A81661" w:rsidP="00A81661">
                <w:pPr>
                  <w:pStyle w:val="ad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唐春茂</w:t>
                </w:r>
                <w:r>
                  <w:rPr>
                    <w:rFonts w:hint="eastAsia"/>
                    <w:sz w:val="28"/>
                    <w:szCs w:val="28"/>
                  </w:rPr>
                  <w:t xml:space="preserve"> </w:t>
                </w:r>
                <w:r>
                  <w:rPr>
                    <w:sz w:val="28"/>
                    <w:szCs w:val="28"/>
                  </w:rPr>
                  <w:t>20231015</w:t>
                </w:r>
              </w:p>
            </w:tc>
          </w:tr>
          <w:tr w:rsidR="001604CE" w14:paraId="4D166D79" w14:textId="77777777" w:rsidTr="005373EB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466483BD" w14:textId="77777777" w:rsidR="001604CE" w:rsidRPr="003565D1" w:rsidRDefault="001604CE" w:rsidP="00A81661">
                <w:pPr>
                  <w:pStyle w:val="ad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审核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91EC91F" w14:textId="1227CC91" w:rsidR="001604CE" w:rsidRPr="003565D1" w:rsidRDefault="00A81661" w:rsidP="00A81661">
                <w:pPr>
                  <w:pStyle w:val="ad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曾庆军</w:t>
                </w:r>
                <w:r>
                  <w:rPr>
                    <w:rFonts w:hint="eastAsia"/>
                    <w:sz w:val="28"/>
                    <w:szCs w:val="28"/>
                  </w:rPr>
                  <w:t xml:space="preserve"> </w:t>
                </w:r>
                <w:r>
                  <w:rPr>
                    <w:sz w:val="28"/>
                    <w:szCs w:val="28"/>
                  </w:rPr>
                  <w:t>20231015</w:t>
                </w:r>
              </w:p>
            </w:tc>
          </w:tr>
          <w:tr w:rsidR="001604CE" w14:paraId="243982F3" w14:textId="77777777" w:rsidTr="005373EB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7072922C" w14:textId="77777777" w:rsidR="001604CE" w:rsidRPr="003565D1" w:rsidRDefault="001604CE" w:rsidP="00A81661">
                <w:pPr>
                  <w:pStyle w:val="ad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会签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65E8C4E" w14:textId="77777777" w:rsidR="001604CE" w:rsidRPr="003565D1" w:rsidRDefault="001604CE" w:rsidP="00A81661">
                <w:pPr>
                  <w:pStyle w:val="ad"/>
                  <w:rPr>
                    <w:sz w:val="28"/>
                    <w:szCs w:val="28"/>
                  </w:rPr>
                </w:pPr>
              </w:p>
            </w:tc>
          </w:tr>
          <w:tr w:rsidR="001604CE" w14:paraId="16F51A3C" w14:textId="77777777" w:rsidTr="005373EB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4D616C6F" w14:textId="77777777" w:rsidR="001604CE" w:rsidRPr="003565D1" w:rsidRDefault="001604CE" w:rsidP="00A81661">
                <w:pPr>
                  <w:pStyle w:val="ad"/>
                  <w:rPr>
                    <w:sz w:val="28"/>
                    <w:szCs w:val="28"/>
                  </w:rPr>
                </w:pPr>
                <w:proofErr w:type="gramStart"/>
                <w:r w:rsidRPr="003565D1">
                  <w:rPr>
                    <w:rFonts w:hint="eastAsia"/>
                    <w:sz w:val="28"/>
                    <w:szCs w:val="28"/>
                  </w:rPr>
                  <w:t>标审</w:t>
                </w:r>
                <w:proofErr w:type="gramEnd"/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D89B518" w14:textId="77777777" w:rsidR="001604CE" w:rsidRPr="003565D1" w:rsidRDefault="001604CE" w:rsidP="00A81661">
                <w:pPr>
                  <w:pStyle w:val="ad"/>
                  <w:rPr>
                    <w:sz w:val="28"/>
                    <w:szCs w:val="28"/>
                  </w:rPr>
                </w:pPr>
              </w:p>
            </w:tc>
          </w:tr>
          <w:tr w:rsidR="001604CE" w14:paraId="315A10DC" w14:textId="77777777" w:rsidTr="005373EB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53FC3255" w14:textId="77777777" w:rsidR="001604CE" w:rsidRPr="003565D1" w:rsidRDefault="001604CE" w:rsidP="00A81661">
                <w:pPr>
                  <w:pStyle w:val="ad"/>
                  <w:rPr>
                    <w:sz w:val="28"/>
                    <w:szCs w:val="28"/>
                  </w:rPr>
                </w:pPr>
                <w:r w:rsidRPr="003565D1">
                  <w:rPr>
                    <w:rFonts w:hint="eastAsia"/>
                    <w:sz w:val="28"/>
                    <w:szCs w:val="28"/>
                  </w:rPr>
                  <w:t>批准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D23CC1C" w14:textId="57E647CF" w:rsidR="001604CE" w:rsidRPr="003565D1" w:rsidRDefault="00A81661" w:rsidP="00A81661">
                <w:pPr>
                  <w:pStyle w:val="ad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刘政华</w:t>
                </w:r>
                <w:r>
                  <w:rPr>
                    <w:rFonts w:hint="eastAsia"/>
                    <w:sz w:val="28"/>
                    <w:szCs w:val="28"/>
                  </w:rPr>
                  <w:t xml:space="preserve"> </w:t>
                </w:r>
                <w:r>
                  <w:rPr>
                    <w:sz w:val="28"/>
                    <w:szCs w:val="28"/>
                  </w:rPr>
                  <w:t>20231015</w:t>
                </w:r>
              </w:p>
            </w:tc>
          </w:tr>
        </w:tbl>
        <w:p w14:paraId="674594B9" w14:textId="77777777" w:rsidR="001604CE" w:rsidRPr="00A81661" w:rsidRDefault="001604CE" w:rsidP="00A81661">
          <w:pPr>
            <w:pStyle w:val="ad"/>
          </w:pPr>
        </w:p>
        <w:p w14:paraId="73675E03" w14:textId="77777777" w:rsidR="001604CE" w:rsidRPr="00A81661" w:rsidRDefault="001604CE" w:rsidP="00A81661">
          <w:pPr>
            <w:pStyle w:val="ad"/>
          </w:pPr>
        </w:p>
        <w:p w14:paraId="5F8E8D01" w14:textId="77777777" w:rsidR="001604CE" w:rsidRPr="00A81661" w:rsidRDefault="001604CE" w:rsidP="00A81661">
          <w:pPr>
            <w:pStyle w:val="ad"/>
          </w:pPr>
        </w:p>
        <w:tbl>
          <w:tblPr>
            <w:tblStyle w:val="afa"/>
            <w:tblW w:w="400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232"/>
          </w:tblGrid>
          <w:tr w:rsidR="001604CE" w14:paraId="54D35190" w14:textId="77777777" w:rsidTr="003565D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850"/>
              <w:jc w:val="center"/>
            </w:trPr>
            <w:tc>
              <w:tcPr>
                <w:tcW w:w="8296" w:type="dxa"/>
              </w:tcPr>
              <w:p w14:paraId="7AC43933" w14:textId="77777777" w:rsidR="001604CE" w:rsidRPr="003565D1" w:rsidRDefault="001604CE" w:rsidP="00A81661">
                <w:pPr>
                  <w:pStyle w:val="ad"/>
                  <w:rPr>
                    <w:rFonts w:ascii="黑体" w:eastAsia="黑体" w:hAnsi="黑体"/>
                    <w:sz w:val="44"/>
                    <w:szCs w:val="44"/>
                  </w:rPr>
                </w:pPr>
                <w:r w:rsidRPr="003565D1">
                  <w:rPr>
                    <w:rFonts w:ascii="黑体" w:eastAsia="黑体" w:hAnsi="黑体" w:hint="eastAsia"/>
                    <w:sz w:val="44"/>
                    <w:szCs w:val="44"/>
                  </w:rPr>
                  <w:t>贵州航天林泉电机有限公司</w:t>
                </w:r>
              </w:p>
            </w:tc>
          </w:tr>
        </w:tbl>
        <w:p w14:paraId="49ECDADA" w14:textId="77777777" w:rsidR="001604CE" w:rsidRDefault="001604CE" w:rsidP="00A81661">
          <w:pPr>
            <w:pStyle w:val="ad"/>
          </w:pPr>
        </w:p>
        <w:p w14:paraId="1E94B95C" w14:textId="77777777" w:rsidR="001604CE" w:rsidRDefault="001604CE" w:rsidP="00A81661">
          <w:pPr>
            <w:pStyle w:val="ad"/>
          </w:pPr>
          <w:r>
            <w:br w:type="page"/>
          </w:r>
        </w:p>
        <w:tbl>
          <w:tblPr>
            <w:tblStyle w:val="afa"/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642"/>
            <w:gridCol w:w="2160"/>
            <w:gridCol w:w="2160"/>
            <w:gridCol w:w="1968"/>
            <w:gridCol w:w="2130"/>
          </w:tblGrid>
          <w:tr w:rsidR="001604CE" w14:paraId="4CBC8D10" w14:textId="77777777" w:rsidTr="0025474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8561"/>
            </w:trPr>
            <w:tc>
              <w:tcPr>
                <w:tcW w:w="5000" w:type="pct"/>
                <w:gridSpan w:val="5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vAlign w:val="top"/>
              </w:tcPr>
              <w:p w14:paraId="4A97C1EF" w14:textId="77777777" w:rsidR="001604CE" w:rsidRDefault="001604CE" w:rsidP="00254743">
                <w:pPr>
                  <w:ind w:firstLine="0"/>
                </w:pPr>
                <w:r>
                  <w:rPr>
                    <w:rFonts w:hint="eastAsia"/>
                  </w:rPr>
                  <w:lastRenderedPageBreak/>
                  <w:t>内容提要：</w:t>
                </w:r>
              </w:p>
              <w:p w14:paraId="3AF7BA8D" w14:textId="1FADF030" w:rsidR="001604CE" w:rsidRPr="005373EB" w:rsidRDefault="001604CE" w:rsidP="00254743">
                <w:r>
                  <w:rPr>
                    <w:rFonts w:hint="eastAsia"/>
                  </w:rPr>
                  <w:t>本报告主要是对</w:t>
                </w:r>
                <w:r w:rsidR="00B1228F">
                  <w:t>21</w:t>
                </w:r>
                <w:r w:rsidR="00B1228F">
                  <w:rPr>
                    <w:rFonts w:hint="eastAsia"/>
                  </w:rPr>
                  <w:t>C</w:t>
                </w:r>
                <w:r w:rsidR="00B1228F">
                  <w:t>852-0</w:t>
                </w:r>
                <w:r w:rsidR="00B1228F">
                  <w:rPr>
                    <w:rFonts w:hint="eastAsia"/>
                  </w:rPr>
                  <w:t>电机</w:t>
                </w:r>
                <w:r>
                  <w:rPr>
                    <w:rFonts w:hint="eastAsia"/>
                  </w:rPr>
                  <w:t>控制器软件的功能、性能进行测试，检验对设计说明的符合情况，形成软件的自测试报告。</w:t>
                </w:r>
              </w:p>
            </w:tc>
          </w:tr>
          <w:tr w:rsidR="001604CE" w14:paraId="28407CFD" w14:textId="77777777" w:rsidTr="00254743">
            <w:trPr>
              <w:cantSplit/>
              <w:trHeight w:val="2211"/>
            </w:trPr>
            <w:tc>
              <w:tcPr>
                <w:tcW w:w="339" w:type="pct"/>
                <w:textDirection w:val="tbRlV"/>
                <w:vAlign w:val="center"/>
              </w:tcPr>
              <w:p w14:paraId="787C707B" w14:textId="77777777" w:rsidR="001604CE" w:rsidRPr="005373EB" w:rsidRDefault="001604CE" w:rsidP="00A81661">
                <w:pPr>
                  <w:pStyle w:val="ad"/>
                  <w:rPr>
                    <w:szCs w:val="24"/>
                  </w:rPr>
                </w:pPr>
                <w:r w:rsidRPr="00A81661">
                  <w:rPr>
                    <w:rFonts w:hint="eastAsia"/>
                    <w:spacing w:val="170"/>
                    <w:kern w:val="0"/>
                    <w:sz w:val="24"/>
                    <w:szCs w:val="24"/>
                    <w:fitText w:val="1400" w:id="-1193547520"/>
                  </w:rPr>
                  <w:t>主题</w:t>
                </w:r>
                <w:r w:rsidRPr="00A81661">
                  <w:rPr>
                    <w:rFonts w:hint="eastAsia"/>
                    <w:kern w:val="0"/>
                    <w:sz w:val="24"/>
                    <w:szCs w:val="24"/>
                    <w:fitText w:val="1400" w:id="-1193547520"/>
                  </w:rPr>
                  <w:t>词</w:t>
                </w:r>
              </w:p>
            </w:tc>
            <w:tc>
              <w:tcPr>
                <w:tcW w:w="4661" w:type="pct"/>
                <w:gridSpan w:val="4"/>
                <w:vAlign w:val="center"/>
              </w:tcPr>
              <w:p w14:paraId="58F41E6F" w14:textId="672C1380" w:rsidR="001604CE" w:rsidRPr="005373EB" w:rsidRDefault="00B1228F" w:rsidP="00B1228F">
                <w:pPr>
                  <w:ind w:firstLine="0"/>
                </w:pPr>
                <w:r>
                  <w:rPr>
                    <w:rFonts w:hint="eastAsia"/>
                  </w:rPr>
                  <w:t>电机控制器软件、功能测试、性能测试</w:t>
                </w:r>
              </w:p>
            </w:tc>
          </w:tr>
          <w:tr w:rsidR="001604CE" w14:paraId="00B575A6" w14:textId="77777777" w:rsidTr="00254743">
            <w:trPr>
              <w:trHeight w:val="510"/>
            </w:trPr>
            <w:tc>
              <w:tcPr>
                <w:tcW w:w="339" w:type="pct"/>
                <w:vMerge w:val="restart"/>
                <w:textDirection w:val="tbRlV"/>
                <w:vAlign w:val="center"/>
              </w:tcPr>
              <w:p w14:paraId="4D07C8A1" w14:textId="77777777" w:rsidR="001604CE" w:rsidRPr="005373EB" w:rsidRDefault="001604CE" w:rsidP="00A81661">
                <w:pPr>
                  <w:pStyle w:val="ad"/>
                  <w:rPr>
                    <w:szCs w:val="24"/>
                  </w:rPr>
                </w:pPr>
                <w:r w:rsidRPr="00A81661">
                  <w:rPr>
                    <w:rFonts w:hint="eastAsia"/>
                    <w:spacing w:val="170"/>
                    <w:kern w:val="0"/>
                    <w:sz w:val="24"/>
                    <w:szCs w:val="24"/>
                    <w:fitText w:val="1400" w:id="-1193547519"/>
                  </w:rPr>
                  <w:t>更改</w:t>
                </w:r>
                <w:r w:rsidRPr="00A81661">
                  <w:rPr>
                    <w:rFonts w:hint="eastAsia"/>
                    <w:kern w:val="0"/>
                    <w:sz w:val="24"/>
                    <w:szCs w:val="24"/>
                    <w:fitText w:val="1400" w:id="-1193547519"/>
                  </w:rPr>
                  <w:t>栏</w:t>
                </w:r>
              </w:p>
            </w:tc>
            <w:tc>
              <w:tcPr>
                <w:tcW w:w="1196" w:type="pct"/>
                <w:vAlign w:val="center"/>
              </w:tcPr>
              <w:p w14:paraId="3EA8B6B5" w14:textId="77777777" w:rsidR="001604CE" w:rsidRPr="005373EB" w:rsidRDefault="001604CE" w:rsidP="00A81661">
                <w:pPr>
                  <w:pStyle w:val="ad"/>
                  <w:rPr>
                    <w:szCs w:val="24"/>
                  </w:rPr>
                </w:pPr>
                <w:r w:rsidRPr="005373EB">
                  <w:rPr>
                    <w:rFonts w:hint="eastAsia"/>
                    <w:sz w:val="24"/>
                    <w:szCs w:val="24"/>
                  </w:rPr>
                  <w:t>更改单号</w:t>
                </w:r>
              </w:p>
            </w:tc>
            <w:tc>
              <w:tcPr>
                <w:tcW w:w="1196" w:type="pct"/>
                <w:vAlign w:val="center"/>
              </w:tcPr>
              <w:p w14:paraId="69761F02" w14:textId="77777777" w:rsidR="001604CE" w:rsidRPr="005373EB" w:rsidRDefault="001604CE" w:rsidP="00A81661">
                <w:pPr>
                  <w:pStyle w:val="ad"/>
                  <w:rPr>
                    <w:szCs w:val="24"/>
                  </w:rPr>
                </w:pPr>
                <w:r w:rsidRPr="005373EB">
                  <w:rPr>
                    <w:rFonts w:hint="eastAsia"/>
                    <w:sz w:val="24"/>
                    <w:szCs w:val="24"/>
                  </w:rPr>
                  <w:t>更改日期</w:t>
                </w:r>
              </w:p>
            </w:tc>
            <w:tc>
              <w:tcPr>
                <w:tcW w:w="1090" w:type="pct"/>
                <w:vAlign w:val="center"/>
              </w:tcPr>
              <w:p w14:paraId="73908716" w14:textId="77777777" w:rsidR="001604CE" w:rsidRPr="005373EB" w:rsidRDefault="001604CE" w:rsidP="00A81661">
                <w:pPr>
                  <w:pStyle w:val="ad"/>
                  <w:rPr>
                    <w:szCs w:val="24"/>
                  </w:rPr>
                </w:pPr>
                <w:r w:rsidRPr="00A81661">
                  <w:rPr>
                    <w:rFonts w:hint="eastAsia"/>
                    <w:spacing w:val="30"/>
                    <w:kern w:val="0"/>
                    <w:sz w:val="24"/>
                    <w:szCs w:val="24"/>
                    <w:fitText w:val="840" w:id="-1193547008"/>
                  </w:rPr>
                  <w:t>更改</w:t>
                </w:r>
                <w:r w:rsidRPr="00A81661">
                  <w:rPr>
                    <w:rFonts w:hint="eastAsia"/>
                    <w:kern w:val="0"/>
                    <w:sz w:val="24"/>
                    <w:szCs w:val="24"/>
                    <w:fitText w:val="840" w:id="-1193547008"/>
                  </w:rPr>
                  <w:t>人</w:t>
                </w:r>
              </w:p>
            </w:tc>
            <w:tc>
              <w:tcPr>
                <w:tcW w:w="1179" w:type="pct"/>
                <w:vAlign w:val="center"/>
              </w:tcPr>
              <w:p w14:paraId="0A9B3E66" w14:textId="77777777" w:rsidR="001604CE" w:rsidRPr="005373EB" w:rsidRDefault="001604CE" w:rsidP="00A81661">
                <w:pPr>
                  <w:pStyle w:val="ad"/>
                  <w:rPr>
                    <w:szCs w:val="24"/>
                  </w:rPr>
                </w:pPr>
                <w:r w:rsidRPr="005373EB">
                  <w:rPr>
                    <w:rFonts w:hint="eastAsia"/>
                    <w:sz w:val="24"/>
                    <w:szCs w:val="24"/>
                  </w:rPr>
                  <w:t>更改办法</w:t>
                </w:r>
              </w:p>
            </w:tc>
          </w:tr>
          <w:tr w:rsidR="001604CE" w14:paraId="2EEE1BFC" w14:textId="77777777" w:rsidTr="00254743">
            <w:trPr>
              <w:trHeight w:val="510"/>
            </w:trPr>
            <w:tc>
              <w:tcPr>
                <w:tcW w:w="339" w:type="pct"/>
                <w:vMerge/>
              </w:tcPr>
              <w:p w14:paraId="4C6F0352" w14:textId="77777777" w:rsidR="001604CE" w:rsidRPr="005373EB" w:rsidRDefault="001604CE" w:rsidP="00A81661">
                <w:pPr>
                  <w:pStyle w:val="ad"/>
                  <w:rPr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59DF4C76" w14:textId="77777777" w:rsidR="001604CE" w:rsidRPr="005373EB" w:rsidRDefault="001604CE" w:rsidP="00A81661">
                <w:pPr>
                  <w:pStyle w:val="ad"/>
                  <w:rPr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668530D8" w14:textId="77777777" w:rsidR="001604CE" w:rsidRPr="005373EB" w:rsidRDefault="001604CE" w:rsidP="00A81661">
                <w:pPr>
                  <w:pStyle w:val="ad"/>
                  <w:rPr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1EAFB07A" w14:textId="77777777" w:rsidR="001604CE" w:rsidRPr="005373EB" w:rsidRDefault="001604CE" w:rsidP="00A81661">
                <w:pPr>
                  <w:pStyle w:val="ad"/>
                  <w:rPr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55120246" w14:textId="77777777" w:rsidR="001604CE" w:rsidRPr="005373EB" w:rsidRDefault="001604CE" w:rsidP="00A81661">
                <w:pPr>
                  <w:pStyle w:val="ad"/>
                  <w:rPr>
                    <w:szCs w:val="24"/>
                  </w:rPr>
                </w:pPr>
              </w:p>
            </w:tc>
          </w:tr>
          <w:tr w:rsidR="001604CE" w14:paraId="648B1E12" w14:textId="77777777" w:rsidTr="00254743">
            <w:trPr>
              <w:trHeight w:val="510"/>
            </w:trPr>
            <w:tc>
              <w:tcPr>
                <w:tcW w:w="339" w:type="pct"/>
                <w:vMerge/>
              </w:tcPr>
              <w:p w14:paraId="7FB4633E" w14:textId="77777777" w:rsidR="001604CE" w:rsidRPr="005373EB" w:rsidRDefault="001604CE" w:rsidP="00A81661">
                <w:pPr>
                  <w:pStyle w:val="ad"/>
                  <w:rPr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4650336A" w14:textId="77777777" w:rsidR="001604CE" w:rsidRPr="005373EB" w:rsidRDefault="001604CE" w:rsidP="00A81661">
                <w:pPr>
                  <w:pStyle w:val="ad"/>
                  <w:rPr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0DD146F2" w14:textId="77777777" w:rsidR="001604CE" w:rsidRPr="005373EB" w:rsidRDefault="001604CE" w:rsidP="00A81661">
                <w:pPr>
                  <w:pStyle w:val="ad"/>
                  <w:rPr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309B78CC" w14:textId="77777777" w:rsidR="001604CE" w:rsidRPr="005373EB" w:rsidRDefault="001604CE" w:rsidP="00A81661">
                <w:pPr>
                  <w:pStyle w:val="ad"/>
                  <w:rPr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5775FD81" w14:textId="77777777" w:rsidR="001604CE" w:rsidRPr="005373EB" w:rsidRDefault="001604CE" w:rsidP="00A81661">
                <w:pPr>
                  <w:pStyle w:val="ad"/>
                  <w:rPr>
                    <w:szCs w:val="24"/>
                  </w:rPr>
                </w:pPr>
              </w:p>
            </w:tc>
          </w:tr>
          <w:tr w:rsidR="001604CE" w14:paraId="1F1265F4" w14:textId="77777777" w:rsidTr="00254743">
            <w:trPr>
              <w:trHeight w:val="510"/>
            </w:trPr>
            <w:tc>
              <w:tcPr>
                <w:tcW w:w="339" w:type="pct"/>
                <w:vMerge/>
              </w:tcPr>
              <w:p w14:paraId="480D7B12" w14:textId="77777777" w:rsidR="001604CE" w:rsidRPr="005373EB" w:rsidRDefault="001604CE" w:rsidP="00A81661">
                <w:pPr>
                  <w:pStyle w:val="ad"/>
                  <w:rPr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483735E8" w14:textId="77777777" w:rsidR="001604CE" w:rsidRPr="005373EB" w:rsidRDefault="001604CE" w:rsidP="00A81661">
                <w:pPr>
                  <w:pStyle w:val="ad"/>
                  <w:rPr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091BF35B" w14:textId="77777777" w:rsidR="001604CE" w:rsidRPr="005373EB" w:rsidRDefault="001604CE" w:rsidP="00A81661">
                <w:pPr>
                  <w:pStyle w:val="ad"/>
                  <w:rPr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10539705" w14:textId="77777777" w:rsidR="001604CE" w:rsidRPr="005373EB" w:rsidRDefault="001604CE" w:rsidP="00A81661">
                <w:pPr>
                  <w:pStyle w:val="ad"/>
                  <w:rPr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71D54DB1" w14:textId="77777777" w:rsidR="001604CE" w:rsidRPr="005373EB" w:rsidRDefault="001604CE" w:rsidP="00A81661">
                <w:pPr>
                  <w:pStyle w:val="ad"/>
                  <w:rPr>
                    <w:szCs w:val="24"/>
                  </w:rPr>
                </w:pPr>
              </w:p>
            </w:tc>
          </w:tr>
          <w:tr w:rsidR="001604CE" w14:paraId="6467EB5F" w14:textId="77777777" w:rsidTr="00254743">
            <w:trPr>
              <w:trHeight w:val="510"/>
            </w:trPr>
            <w:tc>
              <w:tcPr>
                <w:tcW w:w="339" w:type="pct"/>
                <w:vMerge/>
              </w:tcPr>
              <w:p w14:paraId="1FDE15CA" w14:textId="77777777" w:rsidR="001604CE" w:rsidRPr="005373EB" w:rsidRDefault="001604CE" w:rsidP="00A81661">
                <w:pPr>
                  <w:pStyle w:val="ad"/>
                  <w:rPr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25F69930" w14:textId="77777777" w:rsidR="001604CE" w:rsidRPr="005373EB" w:rsidRDefault="001604CE" w:rsidP="00A81661">
                <w:pPr>
                  <w:pStyle w:val="ad"/>
                  <w:rPr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005F7FC3" w14:textId="77777777" w:rsidR="001604CE" w:rsidRPr="005373EB" w:rsidRDefault="001604CE" w:rsidP="00A81661">
                <w:pPr>
                  <w:pStyle w:val="ad"/>
                  <w:rPr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6AB50D97" w14:textId="77777777" w:rsidR="001604CE" w:rsidRPr="005373EB" w:rsidRDefault="001604CE" w:rsidP="00A81661">
                <w:pPr>
                  <w:pStyle w:val="ad"/>
                  <w:rPr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3ED74B13" w14:textId="77777777" w:rsidR="001604CE" w:rsidRPr="005373EB" w:rsidRDefault="001604CE" w:rsidP="00A81661">
                <w:pPr>
                  <w:pStyle w:val="ad"/>
                  <w:rPr>
                    <w:szCs w:val="24"/>
                  </w:rPr>
                </w:pPr>
              </w:p>
            </w:tc>
          </w:tr>
          <w:tr w:rsidR="001604CE" w14:paraId="4EA7331B" w14:textId="77777777" w:rsidTr="00254743">
            <w:trPr>
              <w:trHeight w:val="510"/>
            </w:trPr>
            <w:tc>
              <w:tcPr>
                <w:tcW w:w="339" w:type="pct"/>
                <w:vMerge/>
              </w:tcPr>
              <w:p w14:paraId="01BD82B1" w14:textId="77777777" w:rsidR="001604CE" w:rsidRPr="005373EB" w:rsidRDefault="001604CE" w:rsidP="00A81661">
                <w:pPr>
                  <w:pStyle w:val="ad"/>
                  <w:rPr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5E4B7858" w14:textId="77777777" w:rsidR="001604CE" w:rsidRPr="005373EB" w:rsidRDefault="001604CE" w:rsidP="00A81661">
                <w:pPr>
                  <w:pStyle w:val="ad"/>
                  <w:rPr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1054C315" w14:textId="77777777" w:rsidR="001604CE" w:rsidRPr="005373EB" w:rsidRDefault="001604CE" w:rsidP="00A81661">
                <w:pPr>
                  <w:pStyle w:val="ad"/>
                  <w:rPr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1ECCB175" w14:textId="77777777" w:rsidR="001604CE" w:rsidRPr="005373EB" w:rsidRDefault="001604CE" w:rsidP="00A81661">
                <w:pPr>
                  <w:pStyle w:val="ad"/>
                  <w:rPr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2DC08B27" w14:textId="77777777" w:rsidR="001604CE" w:rsidRPr="005373EB" w:rsidRDefault="001604CE" w:rsidP="00A81661">
                <w:pPr>
                  <w:pStyle w:val="ad"/>
                  <w:rPr>
                    <w:szCs w:val="24"/>
                  </w:rPr>
                </w:pPr>
              </w:p>
            </w:tc>
          </w:tr>
        </w:tbl>
        <w:p w14:paraId="68D9D12E" w14:textId="77777777" w:rsidR="00B1228F" w:rsidRDefault="00000000" w:rsidP="00B1228F">
          <w:pPr>
            <w:ind w:firstLine="0"/>
          </w:pPr>
        </w:p>
      </w:sdtContent>
    </w:sdt>
    <w:bookmarkStart w:id="0" w:name="_Toc445362336" w:displacedByCustomXml="prev"/>
    <w:p w14:paraId="491B5BB4" w14:textId="547A09E1" w:rsidR="005C2469" w:rsidRPr="00B1228F" w:rsidRDefault="00704C23" w:rsidP="002A1C31">
      <w:pPr>
        <w:pStyle w:val="afc"/>
      </w:pPr>
      <w:r w:rsidRPr="002A1C31">
        <w:rPr>
          <w:rFonts w:hint="eastAsia"/>
          <w:spacing w:val="320"/>
          <w:kern w:val="0"/>
          <w:fitText w:val="1280" w:id="-1161559552"/>
        </w:rPr>
        <w:t>目</w:t>
      </w:r>
      <w:r w:rsidRPr="002A1C31">
        <w:rPr>
          <w:rFonts w:hint="eastAsia"/>
          <w:kern w:val="0"/>
          <w:fitText w:val="1280" w:id="-1161559552"/>
        </w:rPr>
        <w:t>录</w:t>
      </w:r>
    </w:p>
    <w:p w14:paraId="3ACD1765" w14:textId="7B104E57" w:rsidR="002A1C31" w:rsidRDefault="002A1C31">
      <w:pPr>
        <w:pStyle w:val="TOC1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1"/>
          <w:szCs w:val="22"/>
          <w14:ligatures w14:val="standardContextual"/>
        </w:rPr>
      </w:pPr>
      <w:r>
        <w:rPr>
          <w:bCs w:val="0"/>
          <w:caps w:val="0"/>
          <w:sz w:val="28"/>
          <w:szCs w:val="28"/>
        </w:rPr>
        <w:fldChar w:fldCharType="begin"/>
      </w:r>
      <w:r>
        <w:rPr>
          <w:bCs w:val="0"/>
          <w:caps w:val="0"/>
          <w:sz w:val="28"/>
          <w:szCs w:val="28"/>
        </w:rPr>
        <w:instrText xml:space="preserve"> TOC \o "1-3" \h \z \u </w:instrText>
      </w:r>
      <w:r>
        <w:rPr>
          <w:bCs w:val="0"/>
          <w:caps w:val="0"/>
          <w:sz w:val="28"/>
          <w:szCs w:val="28"/>
        </w:rPr>
        <w:fldChar w:fldCharType="separate"/>
      </w:r>
      <w:hyperlink w:anchor="_Toc149055852" w:history="1">
        <w:r w:rsidRPr="00CD20A9">
          <w:rPr>
            <w:rStyle w:val="af7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Pr="00CD20A9">
          <w:rPr>
            <w:rStyle w:val="af7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_Toc149055852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075821" w14:textId="5E42E5F0" w:rsidR="002A1C31" w:rsidRDefault="00000000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9055853" w:history="1">
        <w:r w:rsidR="002A1C31" w:rsidRPr="00CD20A9">
          <w:rPr>
            <w:rStyle w:val="af7"/>
            <w:noProof/>
          </w:rPr>
          <w:t>1.1</w:t>
        </w:r>
        <w:r w:rsidR="002A1C3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2A1C31" w:rsidRPr="00CD20A9">
          <w:rPr>
            <w:rStyle w:val="af7"/>
            <w:noProof/>
          </w:rPr>
          <w:t>标识</w:t>
        </w:r>
        <w:r w:rsidR="002A1C31">
          <w:rPr>
            <w:noProof/>
            <w:webHidden/>
          </w:rPr>
          <w:tab/>
        </w:r>
        <w:r w:rsidR="002A1C31">
          <w:rPr>
            <w:noProof/>
            <w:webHidden/>
          </w:rPr>
          <w:fldChar w:fldCharType="begin"/>
        </w:r>
        <w:r w:rsidR="002A1C31">
          <w:rPr>
            <w:noProof/>
            <w:webHidden/>
          </w:rPr>
          <w:instrText xml:space="preserve"> PAGEREF _Toc149055853 \h </w:instrText>
        </w:r>
        <w:r w:rsidR="002A1C31">
          <w:rPr>
            <w:noProof/>
            <w:webHidden/>
          </w:rPr>
        </w:r>
        <w:r w:rsidR="002A1C31">
          <w:rPr>
            <w:noProof/>
            <w:webHidden/>
          </w:rPr>
          <w:fldChar w:fldCharType="separate"/>
        </w:r>
        <w:r w:rsidR="002A1C31">
          <w:rPr>
            <w:noProof/>
            <w:webHidden/>
          </w:rPr>
          <w:t>4</w:t>
        </w:r>
        <w:r w:rsidR="002A1C31">
          <w:rPr>
            <w:noProof/>
            <w:webHidden/>
          </w:rPr>
          <w:fldChar w:fldCharType="end"/>
        </w:r>
      </w:hyperlink>
    </w:p>
    <w:p w14:paraId="59CCCD0B" w14:textId="40FB3A5A" w:rsidR="002A1C31" w:rsidRDefault="00000000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9055854" w:history="1">
        <w:r w:rsidR="002A1C31" w:rsidRPr="00CD20A9">
          <w:rPr>
            <w:rStyle w:val="af7"/>
            <w:noProof/>
          </w:rPr>
          <w:t>1.2</w:t>
        </w:r>
        <w:r w:rsidR="002A1C3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2A1C31" w:rsidRPr="00CD20A9">
          <w:rPr>
            <w:rStyle w:val="af7"/>
            <w:noProof/>
          </w:rPr>
          <w:t>系统概述</w:t>
        </w:r>
        <w:r w:rsidR="002A1C31">
          <w:rPr>
            <w:noProof/>
            <w:webHidden/>
          </w:rPr>
          <w:tab/>
        </w:r>
        <w:r w:rsidR="002A1C31">
          <w:rPr>
            <w:noProof/>
            <w:webHidden/>
          </w:rPr>
          <w:fldChar w:fldCharType="begin"/>
        </w:r>
        <w:r w:rsidR="002A1C31">
          <w:rPr>
            <w:noProof/>
            <w:webHidden/>
          </w:rPr>
          <w:instrText xml:space="preserve"> PAGEREF _Toc149055854 \h </w:instrText>
        </w:r>
        <w:r w:rsidR="002A1C31">
          <w:rPr>
            <w:noProof/>
            <w:webHidden/>
          </w:rPr>
        </w:r>
        <w:r w:rsidR="002A1C31">
          <w:rPr>
            <w:noProof/>
            <w:webHidden/>
          </w:rPr>
          <w:fldChar w:fldCharType="separate"/>
        </w:r>
        <w:r w:rsidR="002A1C31">
          <w:rPr>
            <w:noProof/>
            <w:webHidden/>
          </w:rPr>
          <w:t>4</w:t>
        </w:r>
        <w:r w:rsidR="002A1C31">
          <w:rPr>
            <w:noProof/>
            <w:webHidden/>
          </w:rPr>
          <w:fldChar w:fldCharType="end"/>
        </w:r>
      </w:hyperlink>
    </w:p>
    <w:p w14:paraId="20E2FDC8" w14:textId="1B525120" w:rsidR="002A1C31" w:rsidRDefault="00000000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9055855" w:history="1">
        <w:r w:rsidR="002A1C31" w:rsidRPr="00CD20A9">
          <w:rPr>
            <w:rStyle w:val="af7"/>
            <w:noProof/>
          </w:rPr>
          <w:t>1.3</w:t>
        </w:r>
        <w:r w:rsidR="002A1C3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2A1C31" w:rsidRPr="00CD20A9">
          <w:rPr>
            <w:rStyle w:val="af7"/>
            <w:noProof/>
          </w:rPr>
          <w:t>文档概述</w:t>
        </w:r>
        <w:r w:rsidR="002A1C31">
          <w:rPr>
            <w:noProof/>
            <w:webHidden/>
          </w:rPr>
          <w:tab/>
        </w:r>
        <w:r w:rsidR="002A1C31">
          <w:rPr>
            <w:noProof/>
            <w:webHidden/>
          </w:rPr>
          <w:fldChar w:fldCharType="begin"/>
        </w:r>
        <w:r w:rsidR="002A1C31">
          <w:rPr>
            <w:noProof/>
            <w:webHidden/>
          </w:rPr>
          <w:instrText xml:space="preserve"> PAGEREF _Toc149055855 \h </w:instrText>
        </w:r>
        <w:r w:rsidR="002A1C31">
          <w:rPr>
            <w:noProof/>
            <w:webHidden/>
          </w:rPr>
        </w:r>
        <w:r w:rsidR="002A1C31">
          <w:rPr>
            <w:noProof/>
            <w:webHidden/>
          </w:rPr>
          <w:fldChar w:fldCharType="separate"/>
        </w:r>
        <w:r w:rsidR="002A1C31">
          <w:rPr>
            <w:noProof/>
            <w:webHidden/>
          </w:rPr>
          <w:t>5</w:t>
        </w:r>
        <w:r w:rsidR="002A1C31">
          <w:rPr>
            <w:noProof/>
            <w:webHidden/>
          </w:rPr>
          <w:fldChar w:fldCharType="end"/>
        </w:r>
      </w:hyperlink>
    </w:p>
    <w:p w14:paraId="3F2EB2E1" w14:textId="3762CAEF" w:rsidR="002A1C31" w:rsidRDefault="00000000">
      <w:pPr>
        <w:pStyle w:val="TOC1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9055856" w:history="1">
        <w:r w:rsidR="002A1C31" w:rsidRPr="00CD20A9">
          <w:rPr>
            <w:rStyle w:val="af7"/>
            <w:noProof/>
          </w:rPr>
          <w:t>2</w:t>
        </w:r>
        <w:r w:rsidR="002A1C31">
          <w:rPr>
            <w:rFonts w:asciiTheme="minorHAnsi" w:eastAsiaTheme="minorEastAsia" w:hAnsiTheme="minorHAnsi" w:cstheme="minorBidi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2A1C31" w:rsidRPr="00CD20A9">
          <w:rPr>
            <w:rStyle w:val="af7"/>
            <w:noProof/>
          </w:rPr>
          <w:t>引用文档</w:t>
        </w:r>
        <w:r w:rsidR="002A1C31">
          <w:rPr>
            <w:noProof/>
            <w:webHidden/>
          </w:rPr>
          <w:tab/>
        </w:r>
        <w:r w:rsidR="002A1C31">
          <w:rPr>
            <w:noProof/>
            <w:webHidden/>
          </w:rPr>
          <w:fldChar w:fldCharType="begin"/>
        </w:r>
        <w:r w:rsidR="002A1C31">
          <w:rPr>
            <w:noProof/>
            <w:webHidden/>
          </w:rPr>
          <w:instrText xml:space="preserve"> PAGEREF _Toc149055856 \h </w:instrText>
        </w:r>
        <w:r w:rsidR="002A1C31">
          <w:rPr>
            <w:noProof/>
            <w:webHidden/>
          </w:rPr>
        </w:r>
        <w:r w:rsidR="002A1C31">
          <w:rPr>
            <w:noProof/>
            <w:webHidden/>
          </w:rPr>
          <w:fldChar w:fldCharType="separate"/>
        </w:r>
        <w:r w:rsidR="002A1C31">
          <w:rPr>
            <w:noProof/>
            <w:webHidden/>
          </w:rPr>
          <w:t>5</w:t>
        </w:r>
        <w:r w:rsidR="002A1C31">
          <w:rPr>
            <w:noProof/>
            <w:webHidden/>
          </w:rPr>
          <w:fldChar w:fldCharType="end"/>
        </w:r>
      </w:hyperlink>
    </w:p>
    <w:p w14:paraId="7D9137AD" w14:textId="4C00CD37" w:rsidR="002A1C31" w:rsidRDefault="00000000">
      <w:pPr>
        <w:pStyle w:val="TOC1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9055857" w:history="1">
        <w:r w:rsidR="002A1C31" w:rsidRPr="00CD20A9">
          <w:rPr>
            <w:rStyle w:val="af7"/>
            <w:noProof/>
          </w:rPr>
          <w:t>3</w:t>
        </w:r>
        <w:r w:rsidR="002A1C31">
          <w:rPr>
            <w:rFonts w:asciiTheme="minorHAnsi" w:eastAsiaTheme="minorEastAsia" w:hAnsiTheme="minorHAnsi" w:cstheme="minorBidi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2A1C31" w:rsidRPr="00CD20A9">
          <w:rPr>
            <w:rStyle w:val="af7"/>
            <w:noProof/>
          </w:rPr>
          <w:t>版本说明</w:t>
        </w:r>
        <w:r w:rsidR="002A1C31">
          <w:rPr>
            <w:noProof/>
            <w:webHidden/>
          </w:rPr>
          <w:tab/>
        </w:r>
        <w:r w:rsidR="002A1C31">
          <w:rPr>
            <w:noProof/>
            <w:webHidden/>
          </w:rPr>
          <w:fldChar w:fldCharType="begin"/>
        </w:r>
        <w:r w:rsidR="002A1C31">
          <w:rPr>
            <w:noProof/>
            <w:webHidden/>
          </w:rPr>
          <w:instrText xml:space="preserve"> PAGEREF _Toc149055857 \h </w:instrText>
        </w:r>
        <w:r w:rsidR="002A1C31">
          <w:rPr>
            <w:noProof/>
            <w:webHidden/>
          </w:rPr>
        </w:r>
        <w:r w:rsidR="002A1C31">
          <w:rPr>
            <w:noProof/>
            <w:webHidden/>
          </w:rPr>
          <w:fldChar w:fldCharType="separate"/>
        </w:r>
        <w:r w:rsidR="002A1C31">
          <w:rPr>
            <w:noProof/>
            <w:webHidden/>
          </w:rPr>
          <w:t>5</w:t>
        </w:r>
        <w:r w:rsidR="002A1C31">
          <w:rPr>
            <w:noProof/>
            <w:webHidden/>
          </w:rPr>
          <w:fldChar w:fldCharType="end"/>
        </w:r>
      </w:hyperlink>
    </w:p>
    <w:p w14:paraId="4711F52A" w14:textId="659B8716" w:rsidR="002A1C31" w:rsidRDefault="00000000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9055858" w:history="1">
        <w:r w:rsidR="002A1C31" w:rsidRPr="00CD20A9">
          <w:rPr>
            <w:rStyle w:val="af7"/>
            <w:noProof/>
          </w:rPr>
          <w:t>3.1</w:t>
        </w:r>
        <w:r w:rsidR="002A1C3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2A1C31" w:rsidRPr="00CD20A9">
          <w:rPr>
            <w:rStyle w:val="af7"/>
            <w:noProof/>
          </w:rPr>
          <w:t>发布的材料清单</w:t>
        </w:r>
        <w:r w:rsidR="002A1C31">
          <w:rPr>
            <w:noProof/>
            <w:webHidden/>
          </w:rPr>
          <w:tab/>
        </w:r>
        <w:r w:rsidR="002A1C31">
          <w:rPr>
            <w:noProof/>
            <w:webHidden/>
          </w:rPr>
          <w:fldChar w:fldCharType="begin"/>
        </w:r>
        <w:r w:rsidR="002A1C31">
          <w:rPr>
            <w:noProof/>
            <w:webHidden/>
          </w:rPr>
          <w:instrText xml:space="preserve"> PAGEREF _Toc149055858 \h </w:instrText>
        </w:r>
        <w:r w:rsidR="002A1C31">
          <w:rPr>
            <w:noProof/>
            <w:webHidden/>
          </w:rPr>
        </w:r>
        <w:r w:rsidR="002A1C31">
          <w:rPr>
            <w:noProof/>
            <w:webHidden/>
          </w:rPr>
          <w:fldChar w:fldCharType="separate"/>
        </w:r>
        <w:r w:rsidR="002A1C31">
          <w:rPr>
            <w:noProof/>
            <w:webHidden/>
          </w:rPr>
          <w:t>5</w:t>
        </w:r>
        <w:r w:rsidR="002A1C31">
          <w:rPr>
            <w:noProof/>
            <w:webHidden/>
          </w:rPr>
          <w:fldChar w:fldCharType="end"/>
        </w:r>
      </w:hyperlink>
    </w:p>
    <w:p w14:paraId="16F715EA" w14:textId="441F30B6" w:rsidR="002A1C31" w:rsidRDefault="00000000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9055859" w:history="1">
        <w:r w:rsidR="002A1C31" w:rsidRPr="00CD20A9">
          <w:rPr>
            <w:rStyle w:val="af7"/>
            <w:noProof/>
          </w:rPr>
          <w:t>3.2</w:t>
        </w:r>
        <w:r w:rsidR="002A1C3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2A1C31" w:rsidRPr="00CD20A9">
          <w:rPr>
            <w:rStyle w:val="af7"/>
            <w:noProof/>
          </w:rPr>
          <w:t>软件内容清单</w:t>
        </w:r>
        <w:r w:rsidR="002A1C31">
          <w:rPr>
            <w:noProof/>
            <w:webHidden/>
          </w:rPr>
          <w:tab/>
        </w:r>
        <w:r w:rsidR="002A1C31">
          <w:rPr>
            <w:noProof/>
            <w:webHidden/>
          </w:rPr>
          <w:fldChar w:fldCharType="begin"/>
        </w:r>
        <w:r w:rsidR="002A1C31">
          <w:rPr>
            <w:noProof/>
            <w:webHidden/>
          </w:rPr>
          <w:instrText xml:space="preserve"> PAGEREF _Toc149055859 \h </w:instrText>
        </w:r>
        <w:r w:rsidR="002A1C31">
          <w:rPr>
            <w:noProof/>
            <w:webHidden/>
          </w:rPr>
        </w:r>
        <w:r w:rsidR="002A1C31">
          <w:rPr>
            <w:noProof/>
            <w:webHidden/>
          </w:rPr>
          <w:fldChar w:fldCharType="separate"/>
        </w:r>
        <w:r w:rsidR="002A1C31">
          <w:rPr>
            <w:noProof/>
            <w:webHidden/>
          </w:rPr>
          <w:t>6</w:t>
        </w:r>
        <w:r w:rsidR="002A1C31">
          <w:rPr>
            <w:noProof/>
            <w:webHidden/>
          </w:rPr>
          <w:fldChar w:fldCharType="end"/>
        </w:r>
      </w:hyperlink>
    </w:p>
    <w:p w14:paraId="20107AB1" w14:textId="6BA8CA3C" w:rsidR="002A1C31" w:rsidRDefault="00000000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9055860" w:history="1">
        <w:r w:rsidR="002A1C31" w:rsidRPr="00CD20A9">
          <w:rPr>
            <w:rStyle w:val="af7"/>
            <w:noProof/>
          </w:rPr>
          <w:t>3.3</w:t>
        </w:r>
        <w:r w:rsidR="002A1C3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2A1C31" w:rsidRPr="00CD20A9">
          <w:rPr>
            <w:rStyle w:val="af7"/>
            <w:noProof/>
          </w:rPr>
          <w:t>更改说明</w:t>
        </w:r>
        <w:r w:rsidR="002A1C31">
          <w:rPr>
            <w:noProof/>
            <w:webHidden/>
          </w:rPr>
          <w:tab/>
        </w:r>
        <w:r w:rsidR="002A1C31">
          <w:rPr>
            <w:noProof/>
            <w:webHidden/>
          </w:rPr>
          <w:fldChar w:fldCharType="begin"/>
        </w:r>
        <w:r w:rsidR="002A1C31">
          <w:rPr>
            <w:noProof/>
            <w:webHidden/>
          </w:rPr>
          <w:instrText xml:space="preserve"> PAGEREF _Toc149055860 \h </w:instrText>
        </w:r>
        <w:r w:rsidR="002A1C31">
          <w:rPr>
            <w:noProof/>
            <w:webHidden/>
          </w:rPr>
        </w:r>
        <w:r w:rsidR="002A1C31">
          <w:rPr>
            <w:noProof/>
            <w:webHidden/>
          </w:rPr>
          <w:fldChar w:fldCharType="separate"/>
        </w:r>
        <w:r w:rsidR="002A1C31">
          <w:rPr>
            <w:noProof/>
            <w:webHidden/>
          </w:rPr>
          <w:t>6</w:t>
        </w:r>
        <w:r w:rsidR="002A1C31">
          <w:rPr>
            <w:noProof/>
            <w:webHidden/>
          </w:rPr>
          <w:fldChar w:fldCharType="end"/>
        </w:r>
      </w:hyperlink>
    </w:p>
    <w:p w14:paraId="333F931F" w14:textId="50FF2842" w:rsidR="002A1C31" w:rsidRDefault="00000000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9055861" w:history="1">
        <w:r w:rsidR="002A1C31" w:rsidRPr="00CD20A9">
          <w:rPr>
            <w:rStyle w:val="af7"/>
            <w:noProof/>
          </w:rPr>
          <w:t>3.4</w:t>
        </w:r>
        <w:r w:rsidR="002A1C3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2A1C31" w:rsidRPr="00CD20A9">
          <w:rPr>
            <w:rStyle w:val="af7"/>
            <w:noProof/>
          </w:rPr>
          <w:t>适应性数据</w:t>
        </w:r>
        <w:r w:rsidR="002A1C31">
          <w:rPr>
            <w:noProof/>
            <w:webHidden/>
          </w:rPr>
          <w:tab/>
        </w:r>
        <w:r w:rsidR="002A1C31">
          <w:rPr>
            <w:noProof/>
            <w:webHidden/>
          </w:rPr>
          <w:fldChar w:fldCharType="begin"/>
        </w:r>
        <w:r w:rsidR="002A1C31">
          <w:rPr>
            <w:noProof/>
            <w:webHidden/>
          </w:rPr>
          <w:instrText xml:space="preserve"> PAGEREF _Toc149055861 \h </w:instrText>
        </w:r>
        <w:r w:rsidR="002A1C31">
          <w:rPr>
            <w:noProof/>
            <w:webHidden/>
          </w:rPr>
        </w:r>
        <w:r w:rsidR="002A1C31">
          <w:rPr>
            <w:noProof/>
            <w:webHidden/>
          </w:rPr>
          <w:fldChar w:fldCharType="separate"/>
        </w:r>
        <w:r w:rsidR="002A1C31">
          <w:rPr>
            <w:noProof/>
            <w:webHidden/>
          </w:rPr>
          <w:t>6</w:t>
        </w:r>
        <w:r w:rsidR="002A1C31">
          <w:rPr>
            <w:noProof/>
            <w:webHidden/>
          </w:rPr>
          <w:fldChar w:fldCharType="end"/>
        </w:r>
      </w:hyperlink>
    </w:p>
    <w:p w14:paraId="28FBD64B" w14:textId="5D5846E1" w:rsidR="002A1C31" w:rsidRDefault="00000000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9055862" w:history="1">
        <w:r w:rsidR="002A1C31" w:rsidRPr="00CD20A9">
          <w:rPr>
            <w:rStyle w:val="af7"/>
            <w:noProof/>
          </w:rPr>
          <w:t>3.5</w:t>
        </w:r>
        <w:r w:rsidR="002A1C3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2A1C31" w:rsidRPr="00CD20A9">
          <w:rPr>
            <w:rStyle w:val="af7"/>
            <w:noProof/>
          </w:rPr>
          <w:t>有关的文档</w:t>
        </w:r>
        <w:r w:rsidR="002A1C31">
          <w:rPr>
            <w:noProof/>
            <w:webHidden/>
          </w:rPr>
          <w:tab/>
        </w:r>
        <w:r w:rsidR="002A1C31">
          <w:rPr>
            <w:noProof/>
            <w:webHidden/>
          </w:rPr>
          <w:fldChar w:fldCharType="begin"/>
        </w:r>
        <w:r w:rsidR="002A1C31">
          <w:rPr>
            <w:noProof/>
            <w:webHidden/>
          </w:rPr>
          <w:instrText xml:space="preserve"> PAGEREF _Toc149055862 \h </w:instrText>
        </w:r>
        <w:r w:rsidR="002A1C31">
          <w:rPr>
            <w:noProof/>
            <w:webHidden/>
          </w:rPr>
        </w:r>
        <w:r w:rsidR="002A1C31">
          <w:rPr>
            <w:noProof/>
            <w:webHidden/>
          </w:rPr>
          <w:fldChar w:fldCharType="separate"/>
        </w:r>
        <w:r w:rsidR="002A1C31">
          <w:rPr>
            <w:noProof/>
            <w:webHidden/>
          </w:rPr>
          <w:t>6</w:t>
        </w:r>
        <w:r w:rsidR="002A1C31">
          <w:rPr>
            <w:noProof/>
            <w:webHidden/>
          </w:rPr>
          <w:fldChar w:fldCharType="end"/>
        </w:r>
      </w:hyperlink>
    </w:p>
    <w:p w14:paraId="6058C067" w14:textId="28D76A92" w:rsidR="002A1C31" w:rsidRDefault="00000000">
      <w:pPr>
        <w:pStyle w:val="TOC1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9055863" w:history="1">
        <w:r w:rsidR="002A1C31" w:rsidRPr="00CD20A9">
          <w:rPr>
            <w:rStyle w:val="af7"/>
            <w:noProof/>
          </w:rPr>
          <w:t>4</w:t>
        </w:r>
        <w:r w:rsidR="002A1C31">
          <w:rPr>
            <w:rFonts w:asciiTheme="minorHAnsi" w:eastAsiaTheme="minorEastAsia" w:hAnsiTheme="minorHAnsi" w:cstheme="minorBidi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2A1C31" w:rsidRPr="00CD20A9">
          <w:rPr>
            <w:rStyle w:val="af7"/>
            <w:noProof/>
          </w:rPr>
          <w:t>安装说明</w:t>
        </w:r>
        <w:r w:rsidR="002A1C31">
          <w:rPr>
            <w:noProof/>
            <w:webHidden/>
          </w:rPr>
          <w:tab/>
        </w:r>
        <w:r w:rsidR="002A1C31">
          <w:rPr>
            <w:noProof/>
            <w:webHidden/>
          </w:rPr>
          <w:fldChar w:fldCharType="begin"/>
        </w:r>
        <w:r w:rsidR="002A1C31">
          <w:rPr>
            <w:noProof/>
            <w:webHidden/>
          </w:rPr>
          <w:instrText xml:space="preserve"> PAGEREF _Toc149055863 \h </w:instrText>
        </w:r>
        <w:r w:rsidR="002A1C31">
          <w:rPr>
            <w:noProof/>
            <w:webHidden/>
          </w:rPr>
        </w:r>
        <w:r w:rsidR="002A1C31">
          <w:rPr>
            <w:noProof/>
            <w:webHidden/>
          </w:rPr>
          <w:fldChar w:fldCharType="separate"/>
        </w:r>
        <w:r w:rsidR="002A1C31">
          <w:rPr>
            <w:noProof/>
            <w:webHidden/>
          </w:rPr>
          <w:t>7</w:t>
        </w:r>
        <w:r w:rsidR="002A1C31">
          <w:rPr>
            <w:noProof/>
            <w:webHidden/>
          </w:rPr>
          <w:fldChar w:fldCharType="end"/>
        </w:r>
      </w:hyperlink>
    </w:p>
    <w:p w14:paraId="47DA225C" w14:textId="435A720E" w:rsidR="002A1C31" w:rsidRDefault="00000000">
      <w:pPr>
        <w:pStyle w:val="TOC1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9055864" w:history="1">
        <w:r w:rsidR="002A1C31" w:rsidRPr="00CD20A9">
          <w:rPr>
            <w:rStyle w:val="af7"/>
            <w:noProof/>
          </w:rPr>
          <w:t>5</w:t>
        </w:r>
        <w:r w:rsidR="002A1C31">
          <w:rPr>
            <w:rFonts w:asciiTheme="minorHAnsi" w:eastAsiaTheme="minorEastAsia" w:hAnsiTheme="minorHAnsi" w:cstheme="minorBidi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2A1C31" w:rsidRPr="00CD20A9">
          <w:rPr>
            <w:rStyle w:val="af7"/>
            <w:noProof/>
          </w:rPr>
          <w:t>可能的问题和已知的错误</w:t>
        </w:r>
        <w:r w:rsidR="002A1C31">
          <w:rPr>
            <w:noProof/>
            <w:webHidden/>
          </w:rPr>
          <w:tab/>
        </w:r>
        <w:r w:rsidR="002A1C31">
          <w:rPr>
            <w:noProof/>
            <w:webHidden/>
          </w:rPr>
          <w:fldChar w:fldCharType="begin"/>
        </w:r>
        <w:r w:rsidR="002A1C31">
          <w:rPr>
            <w:noProof/>
            <w:webHidden/>
          </w:rPr>
          <w:instrText xml:space="preserve"> PAGEREF _Toc149055864 \h </w:instrText>
        </w:r>
        <w:r w:rsidR="002A1C31">
          <w:rPr>
            <w:noProof/>
            <w:webHidden/>
          </w:rPr>
        </w:r>
        <w:r w:rsidR="002A1C31">
          <w:rPr>
            <w:noProof/>
            <w:webHidden/>
          </w:rPr>
          <w:fldChar w:fldCharType="separate"/>
        </w:r>
        <w:r w:rsidR="002A1C31">
          <w:rPr>
            <w:noProof/>
            <w:webHidden/>
          </w:rPr>
          <w:t>7</w:t>
        </w:r>
        <w:r w:rsidR="002A1C31">
          <w:rPr>
            <w:noProof/>
            <w:webHidden/>
          </w:rPr>
          <w:fldChar w:fldCharType="end"/>
        </w:r>
      </w:hyperlink>
    </w:p>
    <w:p w14:paraId="1664EF54" w14:textId="55E4FF84" w:rsidR="002A1C31" w:rsidRDefault="00000000">
      <w:pPr>
        <w:pStyle w:val="TOC1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9055865" w:history="1">
        <w:r w:rsidR="002A1C31" w:rsidRPr="00CD20A9">
          <w:rPr>
            <w:rStyle w:val="af7"/>
            <w:noProof/>
          </w:rPr>
          <w:t>6</w:t>
        </w:r>
        <w:r w:rsidR="002A1C31">
          <w:rPr>
            <w:rFonts w:asciiTheme="minorHAnsi" w:eastAsiaTheme="minorEastAsia" w:hAnsiTheme="minorHAnsi" w:cstheme="minorBidi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2A1C31" w:rsidRPr="00CD20A9">
          <w:rPr>
            <w:rStyle w:val="af7"/>
            <w:noProof/>
          </w:rPr>
          <w:t>注释</w:t>
        </w:r>
        <w:r w:rsidR="002A1C31">
          <w:rPr>
            <w:noProof/>
            <w:webHidden/>
          </w:rPr>
          <w:tab/>
        </w:r>
        <w:r w:rsidR="002A1C31">
          <w:rPr>
            <w:noProof/>
            <w:webHidden/>
          </w:rPr>
          <w:fldChar w:fldCharType="begin"/>
        </w:r>
        <w:r w:rsidR="002A1C31">
          <w:rPr>
            <w:noProof/>
            <w:webHidden/>
          </w:rPr>
          <w:instrText xml:space="preserve"> PAGEREF _Toc149055865 \h </w:instrText>
        </w:r>
        <w:r w:rsidR="002A1C31">
          <w:rPr>
            <w:noProof/>
            <w:webHidden/>
          </w:rPr>
        </w:r>
        <w:r w:rsidR="002A1C31">
          <w:rPr>
            <w:noProof/>
            <w:webHidden/>
          </w:rPr>
          <w:fldChar w:fldCharType="separate"/>
        </w:r>
        <w:r w:rsidR="002A1C31">
          <w:rPr>
            <w:noProof/>
            <w:webHidden/>
          </w:rPr>
          <w:t>7</w:t>
        </w:r>
        <w:r w:rsidR="002A1C31">
          <w:rPr>
            <w:noProof/>
            <w:webHidden/>
          </w:rPr>
          <w:fldChar w:fldCharType="end"/>
        </w:r>
      </w:hyperlink>
    </w:p>
    <w:p w14:paraId="3E6EE175" w14:textId="393E1D11" w:rsidR="005C2469" w:rsidRDefault="002A1C31">
      <w:pPr>
        <w:widowControl/>
        <w:jc w:val="center"/>
        <w:rPr>
          <w:rFonts w:ascii="宋体"/>
          <w:szCs w:val="24"/>
        </w:rPr>
      </w:pPr>
      <w:r>
        <w:rPr>
          <w:rFonts w:hAnsi="Times New Roman"/>
          <w:bCs/>
          <w:caps/>
          <w:sz w:val="28"/>
          <w:szCs w:val="28"/>
        </w:rPr>
        <w:fldChar w:fldCharType="end"/>
      </w:r>
    </w:p>
    <w:p w14:paraId="3ECC1A2C" w14:textId="77777777" w:rsidR="005C2469" w:rsidRDefault="00704C23">
      <w:pPr>
        <w:widowControl/>
        <w:jc w:val="left"/>
        <w:rPr>
          <w:rFonts w:ascii="黑体" w:eastAsia="黑体" w:hAnsi="黑体"/>
          <w:szCs w:val="24"/>
        </w:rPr>
      </w:pPr>
      <w:r>
        <w:br w:type="page"/>
      </w:r>
    </w:p>
    <w:p w14:paraId="38EA9683" w14:textId="46C7DB7B" w:rsidR="00327A65" w:rsidRPr="00E17AAE" w:rsidRDefault="00327A65" w:rsidP="00E17AAE">
      <w:pPr>
        <w:pStyle w:val="1"/>
        <w:spacing w:before="120" w:after="120"/>
      </w:pPr>
      <w:bookmarkStart w:id="1" w:name="_Toc509217489"/>
      <w:bookmarkStart w:id="2" w:name="_Toc445366544"/>
      <w:bookmarkStart w:id="3" w:name="_Toc149055852"/>
      <w:bookmarkStart w:id="4" w:name="_Toc445362591"/>
      <w:bookmarkStart w:id="5" w:name="_Toc445366549"/>
      <w:bookmarkStart w:id="6" w:name="_Toc444670109"/>
      <w:r w:rsidRPr="00E17AAE">
        <w:rPr>
          <w:rFonts w:hint="eastAsia"/>
        </w:rPr>
        <w:lastRenderedPageBreak/>
        <w:t>范围</w:t>
      </w:r>
      <w:bookmarkEnd w:id="1"/>
      <w:bookmarkEnd w:id="2"/>
      <w:bookmarkEnd w:id="3"/>
    </w:p>
    <w:p w14:paraId="1A9CFA55" w14:textId="42A68763" w:rsidR="00327A65" w:rsidRDefault="00327A65" w:rsidP="00E17AAE">
      <w:pPr>
        <w:pStyle w:val="2"/>
        <w:spacing w:before="120" w:after="120"/>
      </w:pPr>
      <w:bookmarkStart w:id="7" w:name="_Toc509217490"/>
      <w:bookmarkStart w:id="8" w:name="_Toc399249871"/>
      <w:bookmarkStart w:id="9" w:name="_Toc445366545"/>
      <w:bookmarkStart w:id="10" w:name="_Toc445362493"/>
      <w:bookmarkStart w:id="11" w:name="_Toc327540267"/>
      <w:bookmarkStart w:id="12" w:name="_Toc375143369"/>
      <w:bookmarkStart w:id="13" w:name="_Toc445362587"/>
      <w:bookmarkStart w:id="14" w:name="_Toc427676233"/>
      <w:bookmarkStart w:id="15" w:name="_Toc149055853"/>
      <w:r>
        <w:rPr>
          <w:rFonts w:hint="eastAsia"/>
        </w:rPr>
        <w:t>标识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3935CF2D" w14:textId="77777777" w:rsidR="00E33448" w:rsidRPr="00E33448" w:rsidRDefault="00E33448" w:rsidP="00E33448">
      <w:bookmarkStart w:id="16" w:name="_Toc327540268"/>
      <w:bookmarkStart w:id="17" w:name="_Toc399249872"/>
      <w:bookmarkStart w:id="18" w:name="_Toc427676234"/>
      <w:bookmarkStart w:id="19" w:name="_Toc257381151"/>
      <w:bookmarkStart w:id="20" w:name="_Toc375143370"/>
      <w:bookmarkStart w:id="21" w:name="_Toc509217491"/>
      <w:bookmarkStart w:id="22" w:name="_Toc445366546"/>
      <w:bookmarkStart w:id="23" w:name="_Toc445362588"/>
      <w:bookmarkStart w:id="24" w:name="_Toc445362494"/>
      <w:r w:rsidRPr="00E33448">
        <w:t>21C852-0</w:t>
      </w:r>
      <w:r w:rsidRPr="00E33448">
        <w:t>电机控制器软件是针对控制器驱动两路高温蝶阀电机、一路油泵电机功能开发的软件，对文档标识号、文档标题、术语和缩略语等定义如下：</w:t>
      </w:r>
    </w:p>
    <w:p w14:paraId="6059BF92" w14:textId="77777777" w:rsidR="00E33448" w:rsidRPr="00E33448" w:rsidRDefault="00E33448" w:rsidP="00E33448">
      <w:r w:rsidRPr="00E33448">
        <w:t>a)</w:t>
      </w:r>
      <w:r w:rsidRPr="00E33448">
        <w:tab/>
      </w:r>
      <w:r w:rsidRPr="00E33448">
        <w:t>文档标识号：</w:t>
      </w:r>
      <w:r w:rsidRPr="00E33448">
        <w:t>21C852-0_SJ_SM_V1.00</w:t>
      </w:r>
      <w:r w:rsidRPr="00E33448">
        <w:t>；</w:t>
      </w:r>
    </w:p>
    <w:p w14:paraId="6E173627" w14:textId="77777777" w:rsidR="00E33448" w:rsidRPr="00E33448" w:rsidRDefault="00E33448" w:rsidP="00E33448">
      <w:r w:rsidRPr="00E33448">
        <w:t>b)</w:t>
      </w:r>
      <w:r w:rsidRPr="00E33448">
        <w:tab/>
      </w:r>
      <w:r w:rsidRPr="00E33448">
        <w:t>文档标题：</w:t>
      </w:r>
      <w:r w:rsidRPr="00E33448">
        <w:t>21C852-0</w:t>
      </w:r>
      <w:r w:rsidRPr="00E33448">
        <w:t>电机控制器软件需求规格说明；</w:t>
      </w:r>
    </w:p>
    <w:p w14:paraId="0B856883" w14:textId="77777777" w:rsidR="00E33448" w:rsidRPr="00E33448" w:rsidRDefault="00E33448" w:rsidP="00E33448">
      <w:r w:rsidRPr="00E33448">
        <w:t>c)</w:t>
      </w:r>
      <w:r w:rsidRPr="00E33448">
        <w:tab/>
      </w:r>
      <w:r w:rsidRPr="00E33448">
        <w:t>软件名称：</w:t>
      </w:r>
      <w:r w:rsidRPr="00E33448">
        <w:t>21C852-0</w:t>
      </w:r>
      <w:r w:rsidRPr="00E33448">
        <w:t>电机控制器软件；</w:t>
      </w:r>
    </w:p>
    <w:p w14:paraId="18072443" w14:textId="77777777" w:rsidR="00E33448" w:rsidRPr="00E33448" w:rsidRDefault="00E33448" w:rsidP="00E33448">
      <w:r w:rsidRPr="00E33448">
        <w:t>d)</w:t>
      </w:r>
      <w:r w:rsidRPr="00E33448">
        <w:tab/>
      </w:r>
      <w:r w:rsidRPr="00E33448">
        <w:t>本文档中的术语和缩略语：</w:t>
      </w:r>
    </w:p>
    <w:p w14:paraId="6506DA6E" w14:textId="77777777" w:rsidR="00E33448" w:rsidRPr="00E33448" w:rsidRDefault="00E33448" w:rsidP="00E33448">
      <w:r w:rsidRPr="00E33448">
        <w:t>e)</w:t>
      </w:r>
      <w:r w:rsidRPr="00E33448">
        <w:tab/>
      </w:r>
      <w:r w:rsidRPr="00E33448">
        <w:t>软件：电机控制器软件；</w:t>
      </w:r>
    </w:p>
    <w:p w14:paraId="52F6A1B9" w14:textId="77777777" w:rsidR="00E33448" w:rsidRPr="00E33448" w:rsidRDefault="00E33448" w:rsidP="00E33448">
      <w:r w:rsidRPr="00E33448">
        <w:t>f)</w:t>
      </w:r>
      <w:r w:rsidRPr="00E33448">
        <w:tab/>
      </w:r>
      <w:r w:rsidRPr="00E33448">
        <w:t>电机：高温蝶阀电机、油泵电机；</w:t>
      </w:r>
    </w:p>
    <w:p w14:paraId="59812F07" w14:textId="5AA72865" w:rsidR="00327A65" w:rsidRPr="008E0AA4" w:rsidRDefault="00E33448" w:rsidP="00E33448">
      <w:r w:rsidRPr="00E33448">
        <w:t>g)</w:t>
      </w:r>
      <w:r w:rsidRPr="00E33448">
        <w:tab/>
      </w:r>
      <w:r w:rsidRPr="00E33448">
        <w:t>适用系统：电机控制器控制系统。</w:t>
      </w:r>
    </w:p>
    <w:p w14:paraId="4BF5FA0E" w14:textId="38D9DC77" w:rsidR="00327A65" w:rsidRPr="00E33448" w:rsidRDefault="00327A65" w:rsidP="00E33448">
      <w:pPr>
        <w:pStyle w:val="2"/>
        <w:spacing w:before="120" w:after="120"/>
      </w:pPr>
      <w:bookmarkStart w:id="25" w:name="_Toc149055854"/>
      <w:r>
        <w:rPr>
          <w:rFonts w:hint="eastAsia"/>
        </w:rPr>
        <w:t>系统概述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3FAD6AD7" w14:textId="0443B453" w:rsidR="00E33448" w:rsidRDefault="00E33448" w:rsidP="00E33448">
      <w:bookmarkStart w:id="26" w:name="OLE_LINK6"/>
      <w:bookmarkStart w:id="27" w:name="OLE_LINK5"/>
      <w:bookmarkStart w:id="28" w:name="_Toc257381152"/>
      <w:bookmarkStart w:id="29" w:name="_Toc327540269"/>
      <w:bookmarkStart w:id="30" w:name="_Toc375143371"/>
      <w:bookmarkStart w:id="31" w:name="_Toc399249873"/>
      <w:bookmarkStart w:id="32" w:name="_Toc384799152"/>
      <w:bookmarkStart w:id="33" w:name="_Toc379792886"/>
      <w:bookmarkStart w:id="34" w:name="_Toc445366547"/>
      <w:bookmarkStart w:id="35" w:name="_Toc509217492"/>
      <w:bookmarkStart w:id="36" w:name="_Toc427676235"/>
      <w:bookmarkStart w:id="37" w:name="_Toc445362495"/>
      <w:bookmarkStart w:id="38" w:name="_Toc445362589"/>
      <w:r w:rsidRPr="00A8465D">
        <w:rPr>
          <w:rFonts w:hint="eastAsia"/>
        </w:rPr>
        <w:t>21C852-0</w:t>
      </w:r>
      <w:r w:rsidRPr="00A8465D">
        <w:rPr>
          <w:rFonts w:hint="eastAsia"/>
        </w:rPr>
        <w:t>电机控制器是</w:t>
      </w:r>
      <w:r w:rsidRPr="00A8465D">
        <w:rPr>
          <w:rFonts w:hint="eastAsia"/>
        </w:rPr>
        <w:t>XX</w:t>
      </w:r>
      <w:r w:rsidRPr="00A8465D">
        <w:rPr>
          <w:rFonts w:hint="eastAsia"/>
        </w:rPr>
        <w:t>项目两路高温蝶阀电机、一路油泵电机的驱动部件。</w:t>
      </w:r>
      <w:r w:rsidRPr="00A8465D">
        <w:rPr>
          <w:rFonts w:hint="eastAsia"/>
        </w:rPr>
        <w:t>21C852-0</w:t>
      </w:r>
      <w:r w:rsidRPr="00A8465D">
        <w:rPr>
          <w:rFonts w:hint="eastAsia"/>
        </w:rPr>
        <w:t>电机控制器软件嵌在控制器</w:t>
      </w:r>
      <w:r w:rsidRPr="00A8465D">
        <w:rPr>
          <w:rFonts w:hint="eastAsia"/>
        </w:rPr>
        <w:t>DSP</w:t>
      </w:r>
      <w:r w:rsidRPr="00A8465D">
        <w:rPr>
          <w:rFonts w:hint="eastAsia"/>
        </w:rPr>
        <w:t>中，接收发动机控制器下发的控制器指令，驱动电机按指令运行，并向发动机控制器实时上传控制器和电机的运行参数。系统结构框图见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_Ref147560273 \h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 w:rsidRPr="00A8465D">
        <w:rPr>
          <w:rFonts w:hint="eastAsia"/>
        </w:rPr>
        <w:t>。</w:t>
      </w:r>
    </w:p>
    <w:p w14:paraId="7AE89165" w14:textId="77777777" w:rsidR="00E33448" w:rsidRDefault="00E33448" w:rsidP="00E33448">
      <w:pPr>
        <w:pStyle w:val="TABLE0"/>
        <w:keepNext/>
      </w:pPr>
      <w:r w:rsidRPr="00A72CA1">
        <w:object w:dxaOrig="7170" w:dyaOrig="3615" w14:anchorId="07447A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184.1pt" o:ole="">
            <v:imagedata r:id="rId9" o:title=""/>
          </v:shape>
          <o:OLEObject Type="Embed" ProgID="Visio.Drawing.11" ShapeID="_x0000_i1025" DrawAspect="Content" ObjectID="_1760248620" r:id="rId10"/>
        </w:object>
      </w:r>
    </w:p>
    <w:p w14:paraId="471EC0FC" w14:textId="77777777" w:rsidR="00E33448" w:rsidRDefault="00E33448" w:rsidP="00E33448">
      <w:pPr>
        <w:pStyle w:val="a9"/>
        <w:spacing w:before="72" w:after="120"/>
      </w:pPr>
      <w:bookmarkStart w:id="39" w:name="_Ref147560273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9"/>
      <w:r>
        <w:t xml:space="preserve"> </w:t>
      </w:r>
      <w:r w:rsidRPr="00BE30AC">
        <w:rPr>
          <w:rFonts w:hint="eastAsia"/>
        </w:rPr>
        <w:t>系统结构框图</w:t>
      </w:r>
    </w:p>
    <w:p w14:paraId="01DE4F9A" w14:textId="77777777" w:rsidR="00E33448" w:rsidRPr="00A8465D" w:rsidRDefault="00E33448" w:rsidP="00E33448">
      <w:r w:rsidRPr="00A8465D">
        <w:rPr>
          <w:rFonts w:hint="eastAsia"/>
        </w:rPr>
        <w:t>软件属于嵌入式实时系统软件，实现两路高温蝶阀电机、一路油泵电机的控制功能：</w:t>
      </w:r>
      <w:r w:rsidRPr="00A8465D">
        <w:rPr>
          <w:rFonts w:hint="eastAsia"/>
        </w:rPr>
        <w:t>1</w:t>
      </w:r>
      <w:r w:rsidRPr="00A8465D">
        <w:rPr>
          <w:rFonts w:hint="eastAsia"/>
        </w:rPr>
        <w:t>）软件执行上电自检功能，对系统运行的初始状态进行判断；</w:t>
      </w:r>
      <w:r w:rsidRPr="00A8465D">
        <w:rPr>
          <w:rFonts w:hint="eastAsia"/>
        </w:rPr>
        <w:t>2</w:t>
      </w:r>
      <w:r w:rsidRPr="00A8465D">
        <w:rPr>
          <w:rFonts w:hint="eastAsia"/>
        </w:rPr>
        <w:t>）采集各路模拟量，一方面用于闭环调速算法的数据输入，另一方面用于自保护功能的数据输入；</w:t>
      </w:r>
      <w:r w:rsidRPr="00A8465D">
        <w:rPr>
          <w:rFonts w:hint="eastAsia"/>
        </w:rPr>
        <w:t>3</w:t>
      </w:r>
      <w:r w:rsidRPr="00A8465D">
        <w:rPr>
          <w:rFonts w:hint="eastAsia"/>
        </w:rPr>
        <w:t>）具备自保护停机功能；</w:t>
      </w:r>
      <w:r w:rsidRPr="00A8465D">
        <w:rPr>
          <w:rFonts w:hint="eastAsia"/>
        </w:rPr>
        <w:t>4</w:t>
      </w:r>
      <w:r w:rsidRPr="00A8465D">
        <w:rPr>
          <w:rFonts w:hint="eastAsia"/>
        </w:rPr>
        <w:t>）接收发动机控制指令，实时上</w:t>
      </w:r>
      <w:proofErr w:type="gramStart"/>
      <w:r w:rsidRPr="00A8465D">
        <w:rPr>
          <w:rFonts w:hint="eastAsia"/>
        </w:rPr>
        <w:t>传电机</w:t>
      </w:r>
      <w:proofErr w:type="gramEnd"/>
      <w:r w:rsidRPr="00A8465D">
        <w:rPr>
          <w:rFonts w:hint="eastAsia"/>
        </w:rPr>
        <w:t>的运行参数及故障检测信息；</w:t>
      </w:r>
      <w:r w:rsidRPr="00A8465D">
        <w:rPr>
          <w:rFonts w:hint="eastAsia"/>
        </w:rPr>
        <w:t>5</w:t>
      </w:r>
      <w:r w:rsidRPr="00A8465D">
        <w:rPr>
          <w:rFonts w:hint="eastAsia"/>
        </w:rPr>
        <w:t>）具备数据存储功能。</w:t>
      </w:r>
    </w:p>
    <w:p w14:paraId="48A0886F" w14:textId="5435AC50" w:rsidR="00E33448" w:rsidRDefault="00E33448" w:rsidP="00E33448">
      <w:r w:rsidRPr="00A8465D">
        <w:rPr>
          <w:rFonts w:hint="eastAsia"/>
        </w:rPr>
        <w:lastRenderedPageBreak/>
        <w:t>电机控制器设备交联图如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_Ref147560302 \h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fldChar w:fldCharType="end"/>
      </w:r>
      <w:r w:rsidRPr="00A8465D">
        <w:rPr>
          <w:rFonts w:hint="eastAsia"/>
        </w:rPr>
        <w:t>所示。</w:t>
      </w:r>
    </w:p>
    <w:bookmarkStart w:id="40" w:name="_Hlk134170972"/>
    <w:p w14:paraId="519EDAB9" w14:textId="77777777" w:rsidR="00E33448" w:rsidRDefault="00E33448" w:rsidP="00E33448">
      <w:pPr>
        <w:pStyle w:val="TABLE0"/>
        <w:keepNext/>
      </w:pPr>
      <w:r w:rsidRPr="005E40B7">
        <w:object w:dxaOrig="10861" w:dyaOrig="7110" w14:anchorId="69215B03">
          <v:shape id="_x0000_i1026" type="#_x0000_t75" style="width:410.25pt;height:276.45pt" o:ole="">
            <v:imagedata r:id="rId11" o:title=""/>
          </v:shape>
          <o:OLEObject Type="Embed" ProgID="Visio.Drawing.11" ShapeID="_x0000_i1026" DrawAspect="Content" ObjectID="_1760248621" r:id="rId12"/>
        </w:object>
      </w:r>
      <w:bookmarkEnd w:id="40"/>
    </w:p>
    <w:p w14:paraId="5639D83A" w14:textId="77777777" w:rsidR="00E33448" w:rsidRDefault="00E33448" w:rsidP="00E33448">
      <w:pPr>
        <w:pStyle w:val="a9"/>
        <w:spacing w:before="72" w:after="120"/>
      </w:pPr>
      <w:bookmarkStart w:id="41" w:name="_Ref147560302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41"/>
      <w:r>
        <w:t xml:space="preserve"> </w:t>
      </w:r>
      <w:r w:rsidRPr="005D49BF">
        <w:rPr>
          <w:rFonts w:hint="eastAsia"/>
        </w:rPr>
        <w:t>电机控制器设备交联图</w:t>
      </w:r>
    </w:p>
    <w:p w14:paraId="04290DEE" w14:textId="77777777" w:rsidR="00E33448" w:rsidRPr="00A8465D" w:rsidRDefault="00E33448" w:rsidP="00E33448">
      <w:r w:rsidRPr="00A8465D">
        <w:rPr>
          <w:rFonts w:hint="eastAsia"/>
        </w:rPr>
        <w:t>电机控制器软件的需方：中国航天科技集团有限公司第六研究院</w:t>
      </w:r>
      <w:r w:rsidRPr="00A8465D">
        <w:rPr>
          <w:rFonts w:hint="eastAsia"/>
        </w:rPr>
        <w:t>xx</w:t>
      </w:r>
      <w:r w:rsidRPr="00A8465D">
        <w:rPr>
          <w:rFonts w:hint="eastAsia"/>
        </w:rPr>
        <w:t>所；</w:t>
      </w:r>
    </w:p>
    <w:p w14:paraId="3608034E" w14:textId="77777777" w:rsidR="00E33448" w:rsidRPr="00A8465D" w:rsidRDefault="00E33448" w:rsidP="00E33448">
      <w:r w:rsidRPr="00A8465D">
        <w:rPr>
          <w:rFonts w:hint="eastAsia"/>
        </w:rPr>
        <w:t>电机控制器软件的开发方：贵州航天林泉电机有限公司；</w:t>
      </w:r>
    </w:p>
    <w:p w14:paraId="436072E1" w14:textId="6C73A8BE" w:rsidR="002A5CD4" w:rsidRPr="002A5CD4" w:rsidRDefault="00E33448" w:rsidP="00E33448">
      <w:pPr>
        <w:rPr>
          <w:rFonts w:ascii="黑体" w:eastAsia="黑体"/>
          <w:bCs/>
          <w:color w:val="FF0000"/>
        </w:rPr>
      </w:pPr>
      <w:r w:rsidRPr="00A8465D">
        <w:rPr>
          <w:rFonts w:hint="eastAsia"/>
        </w:rPr>
        <w:t>电机控制器软件的保障机构：贵州航天林泉电机有限公司质量管理部</w:t>
      </w:r>
      <w:r>
        <w:rPr>
          <w:rFonts w:hint="eastAsia"/>
        </w:rPr>
        <w:t>。</w:t>
      </w:r>
    </w:p>
    <w:p w14:paraId="6623F282" w14:textId="7A1DA94C" w:rsidR="00327A65" w:rsidRPr="00E33448" w:rsidRDefault="00327A65" w:rsidP="00E33448">
      <w:pPr>
        <w:pStyle w:val="2"/>
        <w:spacing w:before="120" w:after="120"/>
      </w:pPr>
      <w:bookmarkStart w:id="42" w:name="_Toc149055855"/>
      <w:bookmarkEnd w:id="26"/>
      <w:bookmarkEnd w:id="27"/>
      <w:r w:rsidRPr="00E33448">
        <w:rPr>
          <w:rFonts w:hint="eastAsia"/>
        </w:rPr>
        <w:t>文档概述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42"/>
    </w:p>
    <w:p w14:paraId="2D56DCF5" w14:textId="77777777" w:rsidR="00327A65" w:rsidRPr="008E0AA4" w:rsidRDefault="00327A65" w:rsidP="00E33448">
      <w:bookmarkStart w:id="43" w:name="_Toc445366548"/>
      <w:bookmarkStart w:id="44" w:name="_Toc445362590"/>
      <w:bookmarkStart w:id="45" w:name="_Toc445362496"/>
      <w:bookmarkStart w:id="46" w:name="_Toc427676236"/>
      <w:r w:rsidRPr="008E0AA4">
        <w:rPr>
          <w:rFonts w:hint="eastAsia"/>
        </w:rPr>
        <w:t>本文档主要对软件的版本情况进行了说明，本文档的主要内容如下：工作软件发布的材料清单、软件内容清单及有关文档清单等文档。</w:t>
      </w:r>
    </w:p>
    <w:p w14:paraId="786772E0" w14:textId="43496B50" w:rsidR="005C2469" w:rsidRPr="00E33448" w:rsidRDefault="00327A65" w:rsidP="00E33448">
      <w:pPr>
        <w:pStyle w:val="1"/>
        <w:spacing w:before="120" w:after="120"/>
      </w:pPr>
      <w:bookmarkStart w:id="47" w:name="_Toc149055856"/>
      <w:bookmarkEnd w:id="43"/>
      <w:bookmarkEnd w:id="44"/>
      <w:bookmarkEnd w:id="45"/>
      <w:bookmarkEnd w:id="46"/>
      <w:r w:rsidRPr="00E33448">
        <w:rPr>
          <w:rFonts w:hint="eastAsia"/>
        </w:rPr>
        <w:t>引用文档</w:t>
      </w:r>
      <w:bookmarkEnd w:id="4"/>
      <w:bookmarkEnd w:id="5"/>
      <w:bookmarkEnd w:id="6"/>
      <w:bookmarkEnd w:id="47"/>
    </w:p>
    <w:p w14:paraId="5920A0B8" w14:textId="327FD761" w:rsidR="005C2469" w:rsidRPr="00C55674" w:rsidRDefault="00704C23" w:rsidP="00E33448">
      <w:pPr>
        <w:rPr>
          <w:color w:val="FF0000"/>
        </w:rPr>
      </w:pPr>
      <w:bookmarkStart w:id="48" w:name="_Toc256589007"/>
      <w:bookmarkStart w:id="49" w:name="_Toc435893749"/>
      <w:bookmarkStart w:id="50" w:name="_Toc435894584"/>
      <w:bookmarkStart w:id="51" w:name="_Toc445366558"/>
      <w:bookmarkStart w:id="52" w:name="_Toc444670118"/>
      <w:bookmarkStart w:id="53" w:name="_Toc445362600"/>
      <w:r w:rsidRPr="00E33448">
        <w:t>引用文档见</w:t>
      </w:r>
      <w:r w:rsidR="00254743">
        <w:fldChar w:fldCharType="begin"/>
      </w:r>
      <w:r w:rsidR="00254743">
        <w:instrText xml:space="preserve"> REF _Ref148974272 \h </w:instrText>
      </w:r>
      <w:r w:rsidR="00254743">
        <w:fldChar w:fldCharType="separate"/>
      </w:r>
      <w:r w:rsidR="00254743">
        <w:t>表</w:t>
      </w:r>
      <w:r w:rsidR="00254743">
        <w:t xml:space="preserve"> </w:t>
      </w:r>
      <w:r w:rsidR="00254743">
        <w:rPr>
          <w:noProof/>
        </w:rPr>
        <w:t>1</w:t>
      </w:r>
      <w:r w:rsidR="00254743">
        <w:fldChar w:fldCharType="end"/>
      </w:r>
      <w:r w:rsidRPr="00E33448">
        <w:t>所示</w:t>
      </w:r>
      <w:r w:rsidRPr="00254743">
        <w:t>。</w:t>
      </w:r>
    </w:p>
    <w:p w14:paraId="18E80518" w14:textId="7445B3C7" w:rsidR="00254743" w:rsidRDefault="00254743" w:rsidP="00254743">
      <w:pPr>
        <w:pStyle w:val="a9"/>
        <w:keepNext/>
        <w:spacing w:before="72" w:after="120"/>
      </w:pPr>
      <w:bookmarkStart w:id="54" w:name="_Ref148974272"/>
      <w:r>
        <w:t xml:space="preserve">表 </w:t>
      </w:r>
      <w:fldSimple w:instr=" SEQ 表 \* ARABIC ">
        <w:r>
          <w:rPr>
            <w:noProof/>
          </w:rPr>
          <w:t>1</w:t>
        </w:r>
      </w:fldSimple>
      <w:bookmarkEnd w:id="54"/>
      <w:r>
        <w:t xml:space="preserve"> </w:t>
      </w:r>
      <w:r w:rsidRPr="00567225">
        <w:rPr>
          <w:rFonts w:hint="eastAsia"/>
        </w:rPr>
        <w:t>引用文档</w:t>
      </w:r>
    </w:p>
    <w:tbl>
      <w:tblPr>
        <w:tblStyle w:val="afa"/>
        <w:tblW w:w="8930" w:type="dxa"/>
        <w:jc w:val="center"/>
        <w:tblLayout w:type="fixed"/>
        <w:tblLook w:val="04A0" w:firstRow="1" w:lastRow="0" w:firstColumn="1" w:lastColumn="0" w:noHBand="0" w:noVBand="1"/>
      </w:tblPr>
      <w:tblGrid>
        <w:gridCol w:w="1433"/>
        <w:gridCol w:w="3299"/>
        <w:gridCol w:w="4198"/>
      </w:tblGrid>
      <w:tr w:rsidR="005C2469" w:rsidRPr="00C55674" w14:paraId="5A62C52E" w14:textId="77777777" w:rsidTr="00E33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33" w:type="dxa"/>
          </w:tcPr>
          <w:p w14:paraId="6DD4B69E" w14:textId="77777777" w:rsidR="005C2469" w:rsidRPr="000154FF" w:rsidRDefault="00704C23" w:rsidP="00E33448">
            <w:pPr>
              <w:pStyle w:val="TABLE0"/>
            </w:pPr>
            <w:r w:rsidRPr="000154FF">
              <w:t>序号</w:t>
            </w:r>
          </w:p>
        </w:tc>
        <w:tc>
          <w:tcPr>
            <w:tcW w:w="3299" w:type="dxa"/>
          </w:tcPr>
          <w:p w14:paraId="146EBC2B" w14:textId="77777777" w:rsidR="005C2469" w:rsidRPr="000154FF" w:rsidRDefault="00704C23" w:rsidP="00E33448">
            <w:pPr>
              <w:pStyle w:val="TABLE0"/>
            </w:pPr>
            <w:r w:rsidRPr="000154FF">
              <w:t>文档编号、标识</w:t>
            </w:r>
          </w:p>
        </w:tc>
        <w:tc>
          <w:tcPr>
            <w:tcW w:w="4198" w:type="dxa"/>
          </w:tcPr>
          <w:p w14:paraId="77357F55" w14:textId="77777777" w:rsidR="005C2469" w:rsidRPr="000154FF" w:rsidRDefault="00704C23" w:rsidP="00E33448">
            <w:pPr>
              <w:pStyle w:val="TABLE0"/>
            </w:pPr>
            <w:r w:rsidRPr="000154FF">
              <w:t>文档标题</w:t>
            </w:r>
          </w:p>
        </w:tc>
      </w:tr>
      <w:tr w:rsidR="005C2469" w:rsidRPr="00C55674" w14:paraId="6CC7AD5F" w14:textId="77777777" w:rsidTr="00E33448">
        <w:trPr>
          <w:jc w:val="center"/>
        </w:trPr>
        <w:tc>
          <w:tcPr>
            <w:tcW w:w="1433" w:type="dxa"/>
            <w:vAlign w:val="center"/>
          </w:tcPr>
          <w:p w14:paraId="1A3365BB" w14:textId="77777777" w:rsidR="005C2469" w:rsidRPr="00C55674" w:rsidRDefault="00704C23" w:rsidP="00E33448">
            <w:pPr>
              <w:pStyle w:val="TABLE0"/>
            </w:pPr>
            <w:r w:rsidRPr="00C55674">
              <w:t>1</w:t>
            </w:r>
          </w:p>
        </w:tc>
        <w:tc>
          <w:tcPr>
            <w:tcW w:w="3299" w:type="dxa"/>
            <w:vAlign w:val="center"/>
          </w:tcPr>
          <w:p w14:paraId="40D27F9D" w14:textId="77777777" w:rsidR="005C2469" w:rsidRPr="00C55674" w:rsidRDefault="00704C23" w:rsidP="00E33448">
            <w:pPr>
              <w:pStyle w:val="TABLE0"/>
            </w:pPr>
            <w:proofErr w:type="spellStart"/>
            <w:r w:rsidRPr="00C55674">
              <w:t>QFv.G</w:t>
            </w:r>
            <w:proofErr w:type="spellEnd"/>
            <w:r w:rsidRPr="00C55674">
              <w:t>(33)06</w:t>
            </w:r>
          </w:p>
        </w:tc>
        <w:tc>
          <w:tcPr>
            <w:tcW w:w="4198" w:type="dxa"/>
            <w:vAlign w:val="center"/>
          </w:tcPr>
          <w:p w14:paraId="66768B37" w14:textId="77777777" w:rsidR="005C2469" w:rsidRPr="00C55674" w:rsidRDefault="00704C23" w:rsidP="00E33448">
            <w:pPr>
              <w:pStyle w:val="TABLE0"/>
            </w:pPr>
            <w:r w:rsidRPr="00C55674">
              <w:t>项目管理</w:t>
            </w:r>
            <w:r w:rsidRPr="00C55674">
              <w:rPr>
                <w:rFonts w:hint="eastAsia"/>
              </w:rPr>
              <w:t>程序</w:t>
            </w:r>
          </w:p>
        </w:tc>
      </w:tr>
      <w:tr w:rsidR="005C2469" w:rsidRPr="00C55674" w14:paraId="69989219" w14:textId="77777777" w:rsidTr="00E33448">
        <w:trPr>
          <w:jc w:val="center"/>
        </w:trPr>
        <w:tc>
          <w:tcPr>
            <w:tcW w:w="1433" w:type="dxa"/>
            <w:vAlign w:val="center"/>
          </w:tcPr>
          <w:p w14:paraId="43530109" w14:textId="77777777" w:rsidR="005C2469" w:rsidRPr="00C55674" w:rsidRDefault="00704C23" w:rsidP="00E33448">
            <w:pPr>
              <w:pStyle w:val="TABLE0"/>
            </w:pPr>
            <w:r w:rsidRPr="00C55674">
              <w:t>2</w:t>
            </w:r>
          </w:p>
        </w:tc>
        <w:tc>
          <w:tcPr>
            <w:tcW w:w="3299" w:type="dxa"/>
            <w:vAlign w:val="center"/>
          </w:tcPr>
          <w:p w14:paraId="625B82EB" w14:textId="77777777" w:rsidR="005C2469" w:rsidRPr="00C55674" w:rsidRDefault="00704C23" w:rsidP="00E33448">
            <w:pPr>
              <w:pStyle w:val="TABLE0"/>
            </w:pPr>
            <w:proofErr w:type="spellStart"/>
            <w:r w:rsidRPr="00C55674">
              <w:t>QFv.G</w:t>
            </w:r>
            <w:proofErr w:type="spellEnd"/>
            <w:r w:rsidRPr="00C55674">
              <w:t>(33)18</w:t>
            </w:r>
          </w:p>
        </w:tc>
        <w:tc>
          <w:tcPr>
            <w:tcW w:w="4198" w:type="dxa"/>
            <w:vAlign w:val="center"/>
          </w:tcPr>
          <w:p w14:paraId="6BBA6A9A" w14:textId="77777777" w:rsidR="005C2469" w:rsidRPr="00C55674" w:rsidRDefault="00704C23" w:rsidP="00E33448">
            <w:pPr>
              <w:pStyle w:val="TABLE0"/>
            </w:pPr>
            <w:r w:rsidRPr="00C55674">
              <w:t>不符合项、问题和缺陷处理规程</w:t>
            </w:r>
          </w:p>
        </w:tc>
      </w:tr>
      <w:tr w:rsidR="005C2469" w:rsidRPr="00C55674" w14:paraId="3F6F1000" w14:textId="77777777" w:rsidTr="00E33448">
        <w:trPr>
          <w:jc w:val="center"/>
        </w:trPr>
        <w:tc>
          <w:tcPr>
            <w:tcW w:w="1433" w:type="dxa"/>
            <w:vAlign w:val="center"/>
          </w:tcPr>
          <w:p w14:paraId="1D29C88A" w14:textId="77777777" w:rsidR="005C2469" w:rsidRPr="00C55674" w:rsidRDefault="00704C23" w:rsidP="00E33448">
            <w:pPr>
              <w:pStyle w:val="TABLE0"/>
            </w:pPr>
            <w:r w:rsidRPr="00C55674">
              <w:t>3</w:t>
            </w:r>
          </w:p>
        </w:tc>
        <w:tc>
          <w:tcPr>
            <w:tcW w:w="3299" w:type="dxa"/>
            <w:vAlign w:val="center"/>
          </w:tcPr>
          <w:p w14:paraId="66FF087C" w14:textId="77777777" w:rsidR="005C2469" w:rsidRPr="00C55674" w:rsidRDefault="00704C23" w:rsidP="00E33448">
            <w:pPr>
              <w:pStyle w:val="TABLE0"/>
            </w:pPr>
            <w:proofErr w:type="spellStart"/>
            <w:r w:rsidRPr="00C55674">
              <w:t>QFv.G</w:t>
            </w:r>
            <w:proofErr w:type="spellEnd"/>
            <w:r w:rsidRPr="00C55674">
              <w:t>(33)10</w:t>
            </w:r>
          </w:p>
        </w:tc>
        <w:tc>
          <w:tcPr>
            <w:tcW w:w="4198" w:type="dxa"/>
            <w:vAlign w:val="center"/>
          </w:tcPr>
          <w:p w14:paraId="60F55948" w14:textId="77777777" w:rsidR="005C2469" w:rsidRPr="00C55674" w:rsidRDefault="00704C23" w:rsidP="00E33448">
            <w:pPr>
              <w:pStyle w:val="TABLE0"/>
            </w:pPr>
            <w:r w:rsidRPr="00C55674">
              <w:t>WBS</w:t>
            </w:r>
            <w:r w:rsidRPr="00C55674">
              <w:t>分解指南</w:t>
            </w:r>
          </w:p>
        </w:tc>
      </w:tr>
      <w:tr w:rsidR="005C2469" w:rsidRPr="00C55674" w14:paraId="0A5E762B" w14:textId="77777777" w:rsidTr="00E33448">
        <w:trPr>
          <w:jc w:val="center"/>
        </w:trPr>
        <w:tc>
          <w:tcPr>
            <w:tcW w:w="1433" w:type="dxa"/>
            <w:vAlign w:val="center"/>
          </w:tcPr>
          <w:p w14:paraId="22C5989C" w14:textId="77777777" w:rsidR="005C2469" w:rsidRPr="00C55674" w:rsidRDefault="00704C23" w:rsidP="00E33448">
            <w:pPr>
              <w:pStyle w:val="TABLE0"/>
            </w:pPr>
            <w:r w:rsidRPr="00C55674">
              <w:t>4</w:t>
            </w:r>
          </w:p>
        </w:tc>
        <w:tc>
          <w:tcPr>
            <w:tcW w:w="3299" w:type="dxa"/>
            <w:vAlign w:val="center"/>
          </w:tcPr>
          <w:p w14:paraId="117C4C87" w14:textId="77777777" w:rsidR="005C2469" w:rsidRPr="00C55674" w:rsidRDefault="00704C23" w:rsidP="00E33448">
            <w:pPr>
              <w:pStyle w:val="TABLE0"/>
            </w:pPr>
            <w:proofErr w:type="spellStart"/>
            <w:r w:rsidRPr="00C55674">
              <w:t>QFv.G</w:t>
            </w:r>
            <w:proofErr w:type="spellEnd"/>
            <w:r w:rsidRPr="00C55674">
              <w:t>(33)08</w:t>
            </w:r>
          </w:p>
        </w:tc>
        <w:tc>
          <w:tcPr>
            <w:tcW w:w="4198" w:type="dxa"/>
            <w:vAlign w:val="center"/>
          </w:tcPr>
          <w:p w14:paraId="68907ED4" w14:textId="77777777" w:rsidR="005C2469" w:rsidRPr="00C55674" w:rsidRDefault="00704C23" w:rsidP="00E33448">
            <w:pPr>
              <w:pStyle w:val="TABLE0"/>
            </w:pPr>
            <w:r w:rsidRPr="00C55674">
              <w:t>风险管理规程</w:t>
            </w:r>
          </w:p>
        </w:tc>
      </w:tr>
      <w:tr w:rsidR="005C2469" w:rsidRPr="00C55674" w14:paraId="1DFB18BB" w14:textId="77777777" w:rsidTr="00E33448">
        <w:trPr>
          <w:jc w:val="center"/>
        </w:trPr>
        <w:tc>
          <w:tcPr>
            <w:tcW w:w="1433" w:type="dxa"/>
            <w:vAlign w:val="center"/>
          </w:tcPr>
          <w:p w14:paraId="64E7F95B" w14:textId="77777777" w:rsidR="005C2469" w:rsidRPr="00C55674" w:rsidRDefault="00704C23" w:rsidP="00E33448">
            <w:pPr>
              <w:pStyle w:val="TABLE0"/>
            </w:pPr>
            <w:r w:rsidRPr="00C55674">
              <w:t>5</w:t>
            </w:r>
          </w:p>
        </w:tc>
        <w:tc>
          <w:tcPr>
            <w:tcW w:w="3299" w:type="dxa"/>
            <w:vAlign w:val="center"/>
          </w:tcPr>
          <w:p w14:paraId="3255F891" w14:textId="09223ED4" w:rsidR="005C2469" w:rsidRPr="00C55674" w:rsidRDefault="00E33448" w:rsidP="00E33448">
            <w:pPr>
              <w:pStyle w:val="TABLE0"/>
            </w:pPr>
            <w:r>
              <w:t>21</w:t>
            </w:r>
            <w:r>
              <w:rPr>
                <w:rFonts w:hint="eastAsia"/>
              </w:rPr>
              <w:t>C</w:t>
            </w:r>
            <w:r>
              <w:t>852-0</w:t>
            </w:r>
            <w:r w:rsidR="00704C23" w:rsidRPr="00C55674">
              <w:t>_</w:t>
            </w:r>
            <w:r w:rsidR="00F60D5B">
              <w:t>XQ</w:t>
            </w:r>
            <w:r w:rsidR="00704C23" w:rsidRPr="00C55674">
              <w:t>_RW_</w:t>
            </w:r>
            <w:r w:rsidR="00704C23" w:rsidRPr="00C55674">
              <w:rPr>
                <w:rFonts w:hint="eastAsia"/>
              </w:rPr>
              <w:t>V</w:t>
            </w:r>
            <w:r>
              <w:t>1</w:t>
            </w:r>
            <w:r w:rsidR="00704C23" w:rsidRPr="00C55674">
              <w:rPr>
                <w:rFonts w:hint="eastAsia"/>
              </w:rPr>
              <w:t>.0</w:t>
            </w:r>
          </w:p>
        </w:tc>
        <w:tc>
          <w:tcPr>
            <w:tcW w:w="4198" w:type="dxa"/>
            <w:vAlign w:val="center"/>
          </w:tcPr>
          <w:p w14:paraId="272DAAB8" w14:textId="1739C32B" w:rsidR="005C2469" w:rsidRPr="00C55674" w:rsidRDefault="00E33448" w:rsidP="00E33448">
            <w:pPr>
              <w:pStyle w:val="TABLE0"/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C</w:t>
            </w:r>
            <w:r>
              <w:t>852-0</w:t>
            </w:r>
            <w:r>
              <w:rPr>
                <w:rFonts w:hint="eastAsia"/>
              </w:rPr>
              <w:t>电机控制器</w:t>
            </w:r>
            <w:r w:rsidR="00704C23" w:rsidRPr="00C55674">
              <w:t>软件任务书</w:t>
            </w:r>
          </w:p>
        </w:tc>
      </w:tr>
    </w:tbl>
    <w:p w14:paraId="44F08723" w14:textId="152B6F35" w:rsidR="005C2469" w:rsidRDefault="00327A65" w:rsidP="00E33448">
      <w:pPr>
        <w:pStyle w:val="1"/>
        <w:spacing w:before="120" w:after="120"/>
      </w:pPr>
      <w:bookmarkStart w:id="55" w:name="_Toc149055857"/>
      <w:bookmarkEnd w:id="48"/>
      <w:bookmarkEnd w:id="49"/>
      <w:bookmarkEnd w:id="50"/>
      <w:r>
        <w:rPr>
          <w:rFonts w:hint="eastAsia"/>
        </w:rPr>
        <w:t>版本说明</w:t>
      </w:r>
      <w:bookmarkEnd w:id="55"/>
    </w:p>
    <w:p w14:paraId="5A7D3550" w14:textId="246B9197" w:rsidR="005C2469" w:rsidRDefault="00327A65" w:rsidP="00E33448">
      <w:pPr>
        <w:pStyle w:val="2"/>
        <w:spacing w:before="120" w:after="120"/>
      </w:pPr>
      <w:bookmarkStart w:id="56" w:name="_Toc149055858"/>
      <w:r>
        <w:rPr>
          <w:rFonts w:hint="eastAsia"/>
        </w:rPr>
        <w:t>发布的材料清单</w:t>
      </w:r>
      <w:bookmarkEnd w:id="56"/>
    </w:p>
    <w:p w14:paraId="2816393F" w14:textId="6B6882A3" w:rsidR="00F60D5B" w:rsidRPr="00F60D5B" w:rsidRDefault="00F60D5B" w:rsidP="00F60D5B">
      <w:r>
        <w:rPr>
          <w:rFonts w:hint="eastAsia"/>
        </w:rPr>
        <w:lastRenderedPageBreak/>
        <w:t>无。</w:t>
      </w:r>
    </w:p>
    <w:p w14:paraId="62161D6D" w14:textId="0B97F607" w:rsidR="005C2469" w:rsidRDefault="00704C23" w:rsidP="00E33448">
      <w:pPr>
        <w:pStyle w:val="2"/>
        <w:spacing w:before="120" w:after="120"/>
      </w:pPr>
      <w:bookmarkStart w:id="57" w:name="_Toc149055859"/>
      <w:r>
        <w:rPr>
          <w:rFonts w:hint="eastAsia"/>
        </w:rPr>
        <w:t>软件内容清单</w:t>
      </w:r>
      <w:bookmarkEnd w:id="57"/>
    </w:p>
    <w:p w14:paraId="04B7DABD" w14:textId="2EFD574C" w:rsidR="00254743" w:rsidRDefault="00254743" w:rsidP="00254743">
      <w:pPr>
        <w:pStyle w:val="a9"/>
        <w:keepNext/>
        <w:spacing w:before="72" w:after="120"/>
      </w:pPr>
      <w:r>
        <w:t xml:space="preserve">表 </w:t>
      </w:r>
      <w:fldSimple w:instr=" SEQ 表 \* ARABIC ">
        <w:r>
          <w:rPr>
            <w:noProof/>
          </w:rPr>
          <w:t>2</w:t>
        </w:r>
      </w:fldSimple>
      <w:r>
        <w:t xml:space="preserve"> </w:t>
      </w:r>
      <w:r w:rsidRPr="00C41CAB">
        <w:rPr>
          <w:rFonts w:hint="eastAsia"/>
        </w:rPr>
        <w:t>工作软件发布的文件清单</w:t>
      </w:r>
    </w:p>
    <w:tbl>
      <w:tblPr>
        <w:tblStyle w:val="af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962"/>
        <w:gridCol w:w="4211"/>
        <w:gridCol w:w="1867"/>
      </w:tblGrid>
      <w:tr w:rsidR="005C2469" w:rsidRPr="00F60D5B" w14:paraId="2B901089" w14:textId="77777777" w:rsidTr="00F60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tcW w:w="2962" w:type="dxa"/>
          </w:tcPr>
          <w:p w14:paraId="66B000D4" w14:textId="77777777" w:rsidR="005C2469" w:rsidRPr="00F60D5B" w:rsidRDefault="00704C23" w:rsidP="00F60D5B">
            <w:pPr>
              <w:pStyle w:val="TABLE0"/>
            </w:pPr>
            <w:r w:rsidRPr="00F60D5B">
              <w:rPr>
                <w:rFonts w:hint="eastAsia"/>
              </w:rPr>
              <w:t>标识</w:t>
            </w:r>
          </w:p>
        </w:tc>
        <w:tc>
          <w:tcPr>
            <w:tcW w:w="4211" w:type="dxa"/>
          </w:tcPr>
          <w:p w14:paraId="091CAED1" w14:textId="77777777" w:rsidR="005C2469" w:rsidRPr="00F60D5B" w:rsidRDefault="00704C23" w:rsidP="00F60D5B">
            <w:pPr>
              <w:pStyle w:val="TABLE0"/>
            </w:pPr>
            <w:r w:rsidRPr="00F60D5B">
              <w:rPr>
                <w:rFonts w:hint="eastAsia"/>
              </w:rPr>
              <w:t>名称</w:t>
            </w:r>
          </w:p>
        </w:tc>
        <w:tc>
          <w:tcPr>
            <w:tcW w:w="1867" w:type="dxa"/>
          </w:tcPr>
          <w:p w14:paraId="2C6B4DAF" w14:textId="77777777" w:rsidR="005C2469" w:rsidRPr="00F60D5B" w:rsidRDefault="00704C23" w:rsidP="00F60D5B">
            <w:pPr>
              <w:pStyle w:val="TABLE0"/>
            </w:pPr>
            <w:r w:rsidRPr="00F60D5B">
              <w:rPr>
                <w:rFonts w:hint="eastAsia"/>
              </w:rPr>
              <w:t>版本号</w:t>
            </w:r>
          </w:p>
        </w:tc>
      </w:tr>
      <w:tr w:rsidR="00254743" w:rsidRPr="00F60D5B" w14:paraId="44BB5C88" w14:textId="77777777" w:rsidTr="00F60D5B">
        <w:trPr>
          <w:trHeight w:val="20"/>
          <w:jc w:val="center"/>
        </w:trPr>
        <w:tc>
          <w:tcPr>
            <w:tcW w:w="2962" w:type="dxa"/>
            <w:vAlign w:val="center"/>
          </w:tcPr>
          <w:p w14:paraId="50D72911" w14:textId="05DE204F" w:rsidR="00254743" w:rsidRPr="00F60D5B" w:rsidRDefault="00254743" w:rsidP="00F60D5B">
            <w:pPr>
              <w:pStyle w:val="TABLE0"/>
            </w:pPr>
            <w:r w:rsidRPr="00F60D5B">
              <w:rPr>
                <w:rFonts w:hint="eastAsia"/>
              </w:rPr>
              <w:t>21C852-0</w:t>
            </w:r>
            <w:r w:rsidRPr="00F60D5B">
              <w:t>_XQ_</w:t>
            </w:r>
            <w:r w:rsidRPr="00F60D5B">
              <w:rPr>
                <w:rFonts w:hint="eastAsia"/>
              </w:rPr>
              <w:t>RW</w:t>
            </w:r>
            <w:r w:rsidRPr="00F60D5B">
              <w:t>_</w:t>
            </w:r>
            <w:r w:rsidRPr="00F60D5B">
              <w:rPr>
                <w:rFonts w:hint="eastAsia"/>
              </w:rPr>
              <w:t>V1.00</w:t>
            </w:r>
          </w:p>
        </w:tc>
        <w:tc>
          <w:tcPr>
            <w:tcW w:w="4211" w:type="dxa"/>
            <w:vAlign w:val="center"/>
          </w:tcPr>
          <w:p w14:paraId="694F4E16" w14:textId="057E8BD8" w:rsidR="00254743" w:rsidRPr="00F60D5B" w:rsidRDefault="00254743" w:rsidP="00F60D5B">
            <w:pPr>
              <w:pStyle w:val="TABLE0"/>
            </w:pPr>
            <w:r w:rsidRPr="00F60D5B">
              <w:t>21C852-0</w:t>
            </w:r>
            <w:r w:rsidRPr="00F60D5B">
              <w:t>电机控制器软件任务书</w:t>
            </w:r>
          </w:p>
        </w:tc>
        <w:tc>
          <w:tcPr>
            <w:tcW w:w="1867" w:type="dxa"/>
            <w:vAlign w:val="center"/>
          </w:tcPr>
          <w:p w14:paraId="227384D3" w14:textId="46753859" w:rsidR="00254743" w:rsidRPr="00F60D5B" w:rsidRDefault="00254743" w:rsidP="00F60D5B">
            <w:pPr>
              <w:pStyle w:val="TABLE0"/>
            </w:pPr>
            <w:r w:rsidRPr="00F60D5B">
              <w:rPr>
                <w:rFonts w:hint="eastAsia"/>
              </w:rPr>
              <w:t>V</w:t>
            </w:r>
            <w:r w:rsidRPr="00F60D5B">
              <w:t>1</w:t>
            </w:r>
            <w:r w:rsidRPr="00F60D5B">
              <w:rPr>
                <w:rFonts w:hint="eastAsia"/>
              </w:rPr>
              <w:t>.00</w:t>
            </w:r>
          </w:p>
        </w:tc>
      </w:tr>
      <w:tr w:rsidR="00254743" w:rsidRPr="00F60D5B" w14:paraId="40EB61F8" w14:textId="77777777" w:rsidTr="00F60D5B">
        <w:trPr>
          <w:trHeight w:val="20"/>
          <w:jc w:val="center"/>
        </w:trPr>
        <w:tc>
          <w:tcPr>
            <w:tcW w:w="2962" w:type="dxa"/>
            <w:vAlign w:val="center"/>
          </w:tcPr>
          <w:p w14:paraId="62D9AAFD" w14:textId="1346D214" w:rsidR="00254743" w:rsidRPr="00F60D5B" w:rsidRDefault="00254743" w:rsidP="00F60D5B">
            <w:pPr>
              <w:pStyle w:val="TABLE0"/>
            </w:pPr>
            <w:r w:rsidRPr="00F60D5B">
              <w:rPr>
                <w:rFonts w:hint="eastAsia"/>
              </w:rPr>
              <w:t>21C852-0</w:t>
            </w:r>
            <w:r w:rsidRPr="00F60D5B">
              <w:t>_GL_KJ_</w:t>
            </w:r>
            <w:r w:rsidRPr="00F60D5B">
              <w:rPr>
                <w:rFonts w:hint="eastAsia"/>
              </w:rPr>
              <w:t>V1.00</w:t>
            </w:r>
          </w:p>
        </w:tc>
        <w:tc>
          <w:tcPr>
            <w:tcW w:w="4211" w:type="dxa"/>
            <w:vAlign w:val="center"/>
          </w:tcPr>
          <w:p w14:paraId="5381A717" w14:textId="1F4C6BDA" w:rsidR="00254743" w:rsidRPr="00F60D5B" w:rsidRDefault="00254743" w:rsidP="00F60D5B">
            <w:pPr>
              <w:pStyle w:val="TABLE0"/>
            </w:pPr>
            <w:r w:rsidRPr="00F60D5B">
              <w:t>21C852-0</w:t>
            </w:r>
            <w:r w:rsidRPr="00F60D5B">
              <w:t>电机控制器软件</w:t>
            </w:r>
            <w:r w:rsidRPr="00F60D5B">
              <w:rPr>
                <w:rFonts w:hint="eastAsia"/>
              </w:rPr>
              <w:t>开发计划</w:t>
            </w:r>
          </w:p>
        </w:tc>
        <w:tc>
          <w:tcPr>
            <w:tcW w:w="1867" w:type="dxa"/>
            <w:vAlign w:val="center"/>
          </w:tcPr>
          <w:p w14:paraId="2FF40EE0" w14:textId="7D2E7999" w:rsidR="00254743" w:rsidRPr="00F60D5B" w:rsidRDefault="00254743" w:rsidP="00F60D5B">
            <w:pPr>
              <w:pStyle w:val="TABLE0"/>
            </w:pPr>
            <w:r w:rsidRPr="00F60D5B">
              <w:rPr>
                <w:rFonts w:hint="eastAsia"/>
              </w:rPr>
              <w:t>V</w:t>
            </w:r>
            <w:r w:rsidRPr="00F60D5B">
              <w:t>1</w:t>
            </w:r>
            <w:r w:rsidRPr="00F60D5B">
              <w:rPr>
                <w:rFonts w:hint="eastAsia"/>
              </w:rPr>
              <w:t>.00</w:t>
            </w:r>
          </w:p>
        </w:tc>
      </w:tr>
      <w:tr w:rsidR="00254743" w:rsidRPr="00F60D5B" w14:paraId="7FF71CBA" w14:textId="77777777" w:rsidTr="00F60D5B">
        <w:trPr>
          <w:trHeight w:val="20"/>
          <w:jc w:val="center"/>
        </w:trPr>
        <w:tc>
          <w:tcPr>
            <w:tcW w:w="2962" w:type="dxa"/>
            <w:vAlign w:val="center"/>
          </w:tcPr>
          <w:p w14:paraId="211A4295" w14:textId="608B9890" w:rsidR="00254743" w:rsidRPr="00F60D5B" w:rsidRDefault="00254743" w:rsidP="00F60D5B">
            <w:pPr>
              <w:pStyle w:val="TABLE0"/>
            </w:pPr>
            <w:r w:rsidRPr="00F60D5B">
              <w:rPr>
                <w:rFonts w:hint="eastAsia"/>
              </w:rPr>
              <w:t>21C852-0</w:t>
            </w:r>
            <w:r w:rsidRPr="00F60D5B">
              <w:t>_XQ_XQ_</w:t>
            </w:r>
            <w:r w:rsidRPr="00F60D5B">
              <w:rPr>
                <w:rFonts w:hint="eastAsia"/>
              </w:rPr>
              <w:t>V1.00</w:t>
            </w:r>
          </w:p>
        </w:tc>
        <w:tc>
          <w:tcPr>
            <w:tcW w:w="4211" w:type="dxa"/>
            <w:vAlign w:val="center"/>
          </w:tcPr>
          <w:p w14:paraId="07791FA8" w14:textId="0D1878AE" w:rsidR="00254743" w:rsidRPr="00F60D5B" w:rsidRDefault="00254743" w:rsidP="00F60D5B">
            <w:pPr>
              <w:pStyle w:val="TABLE0"/>
            </w:pPr>
            <w:r w:rsidRPr="00F60D5B">
              <w:t>21C852-0</w:t>
            </w:r>
            <w:r w:rsidRPr="00F60D5B">
              <w:t>电机控制器软件</w:t>
            </w:r>
            <w:r w:rsidRPr="00F60D5B">
              <w:rPr>
                <w:rFonts w:hint="eastAsia"/>
              </w:rPr>
              <w:t>需求规格说明</w:t>
            </w:r>
          </w:p>
        </w:tc>
        <w:tc>
          <w:tcPr>
            <w:tcW w:w="1867" w:type="dxa"/>
            <w:vAlign w:val="center"/>
          </w:tcPr>
          <w:p w14:paraId="4CC0151F" w14:textId="2C438A40" w:rsidR="00254743" w:rsidRPr="00F60D5B" w:rsidRDefault="00254743" w:rsidP="00F60D5B">
            <w:pPr>
              <w:pStyle w:val="TABLE0"/>
            </w:pPr>
            <w:r w:rsidRPr="00F60D5B">
              <w:rPr>
                <w:rFonts w:hint="eastAsia"/>
              </w:rPr>
              <w:t>V</w:t>
            </w:r>
            <w:r w:rsidRPr="00F60D5B">
              <w:t>1</w:t>
            </w:r>
            <w:r w:rsidRPr="00F60D5B">
              <w:rPr>
                <w:rFonts w:hint="eastAsia"/>
              </w:rPr>
              <w:t>.00</w:t>
            </w:r>
          </w:p>
        </w:tc>
      </w:tr>
      <w:tr w:rsidR="00254743" w:rsidRPr="00F60D5B" w14:paraId="4B408836" w14:textId="77777777" w:rsidTr="00F60D5B">
        <w:trPr>
          <w:trHeight w:val="20"/>
          <w:jc w:val="center"/>
        </w:trPr>
        <w:tc>
          <w:tcPr>
            <w:tcW w:w="2962" w:type="dxa"/>
            <w:vAlign w:val="center"/>
          </w:tcPr>
          <w:p w14:paraId="4615FCF0" w14:textId="577E9A8E" w:rsidR="00254743" w:rsidRPr="00F60D5B" w:rsidRDefault="00254743" w:rsidP="00F60D5B">
            <w:pPr>
              <w:pStyle w:val="TABLE0"/>
            </w:pPr>
            <w:r w:rsidRPr="00F60D5B">
              <w:rPr>
                <w:rFonts w:hint="eastAsia"/>
              </w:rPr>
              <w:t>21C852-0_</w:t>
            </w:r>
            <w:r w:rsidRPr="00F60D5B">
              <w:t>SJ_SM_</w:t>
            </w:r>
            <w:r w:rsidRPr="00F60D5B">
              <w:rPr>
                <w:rFonts w:hint="eastAsia"/>
              </w:rPr>
              <w:t>V1.00</w:t>
            </w:r>
          </w:p>
        </w:tc>
        <w:tc>
          <w:tcPr>
            <w:tcW w:w="4211" w:type="dxa"/>
            <w:vAlign w:val="center"/>
          </w:tcPr>
          <w:p w14:paraId="54955648" w14:textId="1C88DF6E" w:rsidR="00254743" w:rsidRPr="00F60D5B" w:rsidRDefault="00254743" w:rsidP="00F60D5B">
            <w:pPr>
              <w:pStyle w:val="TABLE0"/>
            </w:pPr>
            <w:r w:rsidRPr="00F60D5B">
              <w:t>21C852-0</w:t>
            </w:r>
            <w:r w:rsidRPr="00F60D5B">
              <w:t>电机控制器软件</w:t>
            </w:r>
            <w:r w:rsidRPr="00F60D5B">
              <w:rPr>
                <w:rFonts w:hint="eastAsia"/>
              </w:rPr>
              <w:t>设计说明</w:t>
            </w:r>
          </w:p>
        </w:tc>
        <w:tc>
          <w:tcPr>
            <w:tcW w:w="1867" w:type="dxa"/>
            <w:vAlign w:val="center"/>
          </w:tcPr>
          <w:p w14:paraId="001BF2DC" w14:textId="596B3C19" w:rsidR="00254743" w:rsidRPr="00F60D5B" w:rsidRDefault="00254743" w:rsidP="00F60D5B">
            <w:pPr>
              <w:pStyle w:val="TABLE0"/>
            </w:pPr>
            <w:r w:rsidRPr="00F60D5B">
              <w:rPr>
                <w:rFonts w:hint="eastAsia"/>
              </w:rPr>
              <w:t>V</w:t>
            </w:r>
            <w:r w:rsidRPr="00F60D5B">
              <w:t>1</w:t>
            </w:r>
            <w:r w:rsidRPr="00F60D5B">
              <w:rPr>
                <w:rFonts w:hint="eastAsia"/>
              </w:rPr>
              <w:t>.00</w:t>
            </w:r>
          </w:p>
        </w:tc>
      </w:tr>
      <w:tr w:rsidR="00254743" w:rsidRPr="00F60D5B" w14:paraId="2225AB0A" w14:textId="77777777" w:rsidTr="00F60D5B">
        <w:trPr>
          <w:trHeight w:val="20"/>
          <w:jc w:val="center"/>
        </w:trPr>
        <w:tc>
          <w:tcPr>
            <w:tcW w:w="2962" w:type="dxa"/>
            <w:vAlign w:val="center"/>
          </w:tcPr>
          <w:p w14:paraId="05B6527E" w14:textId="4A898444" w:rsidR="00254743" w:rsidRPr="00F60D5B" w:rsidRDefault="00254743" w:rsidP="00F60D5B">
            <w:pPr>
              <w:pStyle w:val="TABLE0"/>
            </w:pPr>
            <w:r w:rsidRPr="00F60D5B">
              <w:rPr>
                <w:rFonts w:hint="eastAsia"/>
              </w:rPr>
              <w:t>21C852-0</w:t>
            </w:r>
            <w:r w:rsidRPr="00F60D5B">
              <w:t>_SJ_</w:t>
            </w:r>
            <w:r w:rsidRPr="00F60D5B">
              <w:rPr>
                <w:rFonts w:hint="eastAsia"/>
              </w:rPr>
              <w:t>C</w:t>
            </w:r>
          </w:p>
        </w:tc>
        <w:tc>
          <w:tcPr>
            <w:tcW w:w="4211" w:type="dxa"/>
            <w:vAlign w:val="center"/>
          </w:tcPr>
          <w:p w14:paraId="3E876997" w14:textId="1E3C0AD4" w:rsidR="00254743" w:rsidRPr="00F60D5B" w:rsidRDefault="00254743" w:rsidP="00F60D5B">
            <w:pPr>
              <w:pStyle w:val="TABLE0"/>
            </w:pPr>
            <w:r w:rsidRPr="00F60D5B">
              <w:t>21C852-0</w:t>
            </w:r>
            <w:r w:rsidRPr="00F60D5B">
              <w:t>电机控制器</w:t>
            </w:r>
            <w:r w:rsidRPr="00F60D5B">
              <w:rPr>
                <w:rFonts w:hint="eastAsia"/>
              </w:rPr>
              <w:t>源代码</w:t>
            </w:r>
          </w:p>
        </w:tc>
        <w:tc>
          <w:tcPr>
            <w:tcW w:w="1867" w:type="dxa"/>
            <w:vAlign w:val="center"/>
          </w:tcPr>
          <w:p w14:paraId="6BEA9A13" w14:textId="0C3CB84A" w:rsidR="00254743" w:rsidRPr="00F60D5B" w:rsidRDefault="00254743" w:rsidP="00F60D5B">
            <w:pPr>
              <w:pStyle w:val="TABLE0"/>
            </w:pPr>
            <w:r w:rsidRPr="00F60D5B">
              <w:rPr>
                <w:rFonts w:hint="eastAsia"/>
              </w:rPr>
              <w:t>V</w:t>
            </w:r>
            <w:r w:rsidRPr="00F60D5B">
              <w:t>1</w:t>
            </w:r>
            <w:r w:rsidRPr="00F60D5B">
              <w:rPr>
                <w:rFonts w:hint="eastAsia"/>
              </w:rPr>
              <w:t>.00</w:t>
            </w:r>
          </w:p>
        </w:tc>
      </w:tr>
      <w:tr w:rsidR="00254743" w:rsidRPr="00F60D5B" w14:paraId="1D2B3B04" w14:textId="77777777" w:rsidTr="00F60D5B">
        <w:trPr>
          <w:trHeight w:val="20"/>
          <w:jc w:val="center"/>
        </w:trPr>
        <w:tc>
          <w:tcPr>
            <w:tcW w:w="2962" w:type="dxa"/>
            <w:vAlign w:val="center"/>
          </w:tcPr>
          <w:p w14:paraId="1A1F53E9" w14:textId="18E95E1B" w:rsidR="00254743" w:rsidRPr="00F60D5B" w:rsidRDefault="00254743" w:rsidP="00F60D5B">
            <w:pPr>
              <w:pStyle w:val="TABLE0"/>
            </w:pPr>
            <w:r w:rsidRPr="00F60D5B">
              <w:rPr>
                <w:rFonts w:hint="eastAsia"/>
              </w:rPr>
              <w:t>21C852-0</w:t>
            </w:r>
            <w:r w:rsidRPr="00F60D5B">
              <w:t>_CS_</w:t>
            </w:r>
            <w:r w:rsidRPr="00F60D5B">
              <w:rPr>
                <w:rFonts w:hint="eastAsia"/>
              </w:rPr>
              <w:t>DC</w:t>
            </w:r>
            <w:r w:rsidRPr="00F60D5B">
              <w:t>_</w:t>
            </w:r>
            <w:r w:rsidRPr="00F60D5B">
              <w:rPr>
                <w:rFonts w:hint="eastAsia"/>
              </w:rPr>
              <w:t>V1.00</w:t>
            </w:r>
          </w:p>
        </w:tc>
        <w:tc>
          <w:tcPr>
            <w:tcW w:w="4211" w:type="dxa"/>
            <w:vAlign w:val="center"/>
          </w:tcPr>
          <w:p w14:paraId="3EE2CABE" w14:textId="1CAE0DA7" w:rsidR="00254743" w:rsidRPr="00F60D5B" w:rsidRDefault="00254743" w:rsidP="00F60D5B">
            <w:pPr>
              <w:pStyle w:val="TABLE0"/>
            </w:pPr>
            <w:r w:rsidRPr="00F60D5B">
              <w:t>21C852-0</w:t>
            </w:r>
            <w:r w:rsidRPr="00F60D5B">
              <w:t>电机控制器软件</w:t>
            </w:r>
            <w:r w:rsidRPr="00F60D5B">
              <w:rPr>
                <w:rFonts w:hint="eastAsia"/>
              </w:rPr>
              <w:t>单元测试说明</w:t>
            </w:r>
          </w:p>
        </w:tc>
        <w:tc>
          <w:tcPr>
            <w:tcW w:w="1867" w:type="dxa"/>
            <w:vAlign w:val="center"/>
          </w:tcPr>
          <w:p w14:paraId="1D889E3D" w14:textId="30CF9CA4" w:rsidR="00254743" w:rsidRPr="00F60D5B" w:rsidRDefault="00254743" w:rsidP="00F60D5B">
            <w:pPr>
              <w:pStyle w:val="TABLE0"/>
            </w:pPr>
            <w:r w:rsidRPr="00F60D5B">
              <w:rPr>
                <w:rFonts w:hint="eastAsia"/>
              </w:rPr>
              <w:t>V</w:t>
            </w:r>
            <w:r w:rsidRPr="00F60D5B">
              <w:t>1</w:t>
            </w:r>
            <w:r w:rsidRPr="00F60D5B">
              <w:rPr>
                <w:rFonts w:hint="eastAsia"/>
              </w:rPr>
              <w:t>.00</w:t>
            </w:r>
          </w:p>
        </w:tc>
      </w:tr>
      <w:tr w:rsidR="00254743" w:rsidRPr="00F60D5B" w14:paraId="3C50C3DC" w14:textId="77777777" w:rsidTr="00F60D5B">
        <w:trPr>
          <w:trHeight w:val="20"/>
          <w:jc w:val="center"/>
        </w:trPr>
        <w:tc>
          <w:tcPr>
            <w:tcW w:w="2962" w:type="dxa"/>
            <w:vAlign w:val="center"/>
          </w:tcPr>
          <w:p w14:paraId="1E83CC6A" w14:textId="6B60EE13" w:rsidR="00254743" w:rsidRPr="00F60D5B" w:rsidRDefault="00254743" w:rsidP="00F60D5B">
            <w:pPr>
              <w:pStyle w:val="TABLE0"/>
            </w:pPr>
            <w:r w:rsidRPr="00F60D5B">
              <w:rPr>
                <w:rFonts w:hint="eastAsia"/>
              </w:rPr>
              <w:t>21C852-0</w:t>
            </w:r>
            <w:r w:rsidRPr="00F60D5B">
              <w:t>_CS_</w:t>
            </w:r>
            <w:r w:rsidRPr="00F60D5B">
              <w:rPr>
                <w:rFonts w:hint="eastAsia"/>
              </w:rPr>
              <w:t>DB</w:t>
            </w:r>
            <w:r w:rsidRPr="00F60D5B">
              <w:t>_</w:t>
            </w:r>
            <w:r w:rsidRPr="00F60D5B">
              <w:rPr>
                <w:rFonts w:hint="eastAsia"/>
              </w:rPr>
              <w:t>V1.00</w:t>
            </w:r>
          </w:p>
        </w:tc>
        <w:tc>
          <w:tcPr>
            <w:tcW w:w="4211" w:type="dxa"/>
            <w:vAlign w:val="center"/>
          </w:tcPr>
          <w:p w14:paraId="4145CEAE" w14:textId="49EBE0DF" w:rsidR="00254743" w:rsidRPr="00F60D5B" w:rsidRDefault="00254743" w:rsidP="00F60D5B">
            <w:pPr>
              <w:pStyle w:val="TABLE0"/>
            </w:pPr>
            <w:r w:rsidRPr="00F60D5B">
              <w:t>21C852-0</w:t>
            </w:r>
            <w:r w:rsidRPr="00F60D5B">
              <w:t>电机控制器软件</w:t>
            </w:r>
            <w:r w:rsidRPr="00F60D5B">
              <w:rPr>
                <w:rFonts w:hint="eastAsia"/>
              </w:rPr>
              <w:t>单元测试报告</w:t>
            </w:r>
          </w:p>
        </w:tc>
        <w:tc>
          <w:tcPr>
            <w:tcW w:w="1867" w:type="dxa"/>
            <w:vAlign w:val="center"/>
          </w:tcPr>
          <w:p w14:paraId="2E16D0B0" w14:textId="03AAB8A1" w:rsidR="00254743" w:rsidRPr="00F60D5B" w:rsidRDefault="00254743" w:rsidP="00F60D5B">
            <w:pPr>
              <w:pStyle w:val="TABLE0"/>
            </w:pPr>
            <w:r w:rsidRPr="00F60D5B">
              <w:rPr>
                <w:rFonts w:hint="eastAsia"/>
              </w:rPr>
              <w:t>V</w:t>
            </w:r>
            <w:r w:rsidRPr="00F60D5B">
              <w:t>1</w:t>
            </w:r>
            <w:r w:rsidRPr="00F60D5B">
              <w:rPr>
                <w:rFonts w:hint="eastAsia"/>
              </w:rPr>
              <w:t>.00</w:t>
            </w:r>
          </w:p>
        </w:tc>
      </w:tr>
      <w:tr w:rsidR="00254743" w:rsidRPr="00F60D5B" w14:paraId="1835B07B" w14:textId="77777777" w:rsidTr="00F60D5B">
        <w:trPr>
          <w:trHeight w:val="20"/>
          <w:jc w:val="center"/>
        </w:trPr>
        <w:tc>
          <w:tcPr>
            <w:tcW w:w="2962" w:type="dxa"/>
            <w:vAlign w:val="center"/>
          </w:tcPr>
          <w:p w14:paraId="01769330" w14:textId="3602A839" w:rsidR="00254743" w:rsidRPr="00F60D5B" w:rsidRDefault="00254743" w:rsidP="00F60D5B">
            <w:pPr>
              <w:pStyle w:val="TABLE0"/>
            </w:pPr>
            <w:r w:rsidRPr="00F60D5B">
              <w:rPr>
                <w:rFonts w:hint="eastAsia"/>
              </w:rPr>
              <w:t>21C852-0</w:t>
            </w:r>
            <w:r w:rsidRPr="00F60D5B">
              <w:t>_CS_</w:t>
            </w:r>
            <w:r w:rsidRPr="00F60D5B">
              <w:rPr>
                <w:rFonts w:hint="eastAsia"/>
              </w:rPr>
              <w:t>PC</w:t>
            </w:r>
            <w:r w:rsidRPr="00F60D5B">
              <w:t>_</w:t>
            </w:r>
            <w:r w:rsidRPr="00F60D5B">
              <w:rPr>
                <w:rFonts w:hint="eastAsia"/>
              </w:rPr>
              <w:t>V1.00</w:t>
            </w:r>
          </w:p>
        </w:tc>
        <w:tc>
          <w:tcPr>
            <w:tcW w:w="4211" w:type="dxa"/>
            <w:vAlign w:val="center"/>
          </w:tcPr>
          <w:p w14:paraId="3CF937C2" w14:textId="285C28B9" w:rsidR="00254743" w:rsidRPr="00F60D5B" w:rsidRDefault="00254743" w:rsidP="00F60D5B">
            <w:pPr>
              <w:pStyle w:val="TABLE0"/>
            </w:pPr>
            <w:r w:rsidRPr="00F60D5B">
              <w:t>21C852-0</w:t>
            </w:r>
            <w:r w:rsidRPr="00F60D5B">
              <w:t>电机控制器软件</w:t>
            </w:r>
            <w:r w:rsidRPr="00F60D5B">
              <w:rPr>
                <w:rFonts w:hint="eastAsia"/>
              </w:rPr>
              <w:t>配置项测试说明</w:t>
            </w:r>
          </w:p>
        </w:tc>
        <w:tc>
          <w:tcPr>
            <w:tcW w:w="1867" w:type="dxa"/>
            <w:vAlign w:val="center"/>
          </w:tcPr>
          <w:p w14:paraId="3FDCE478" w14:textId="204A158A" w:rsidR="00254743" w:rsidRPr="00F60D5B" w:rsidRDefault="00254743" w:rsidP="00F60D5B">
            <w:pPr>
              <w:pStyle w:val="TABLE0"/>
            </w:pPr>
            <w:r w:rsidRPr="00F60D5B">
              <w:rPr>
                <w:rFonts w:hint="eastAsia"/>
              </w:rPr>
              <w:t>V</w:t>
            </w:r>
            <w:r w:rsidRPr="00F60D5B">
              <w:t>1</w:t>
            </w:r>
            <w:r w:rsidRPr="00F60D5B">
              <w:rPr>
                <w:rFonts w:hint="eastAsia"/>
              </w:rPr>
              <w:t>.00</w:t>
            </w:r>
          </w:p>
        </w:tc>
      </w:tr>
      <w:tr w:rsidR="00254743" w:rsidRPr="00F60D5B" w14:paraId="37BE6001" w14:textId="77777777" w:rsidTr="00F60D5B">
        <w:trPr>
          <w:trHeight w:val="20"/>
          <w:jc w:val="center"/>
        </w:trPr>
        <w:tc>
          <w:tcPr>
            <w:tcW w:w="2962" w:type="dxa"/>
            <w:vAlign w:val="center"/>
          </w:tcPr>
          <w:p w14:paraId="5EC00CD6" w14:textId="50C3E333" w:rsidR="00254743" w:rsidRPr="00F60D5B" w:rsidRDefault="00254743" w:rsidP="00F60D5B">
            <w:pPr>
              <w:pStyle w:val="TABLE0"/>
            </w:pPr>
            <w:r w:rsidRPr="00F60D5B">
              <w:rPr>
                <w:rFonts w:hint="eastAsia"/>
              </w:rPr>
              <w:t>21C852-0</w:t>
            </w:r>
            <w:r w:rsidRPr="00F60D5B">
              <w:t>_CS_</w:t>
            </w:r>
            <w:r w:rsidRPr="00F60D5B">
              <w:rPr>
                <w:rFonts w:hint="eastAsia"/>
              </w:rPr>
              <w:t>PB</w:t>
            </w:r>
            <w:r w:rsidRPr="00F60D5B">
              <w:t>_</w:t>
            </w:r>
            <w:r w:rsidRPr="00F60D5B">
              <w:rPr>
                <w:rFonts w:hint="eastAsia"/>
              </w:rPr>
              <w:t>V1.00</w:t>
            </w:r>
          </w:p>
        </w:tc>
        <w:tc>
          <w:tcPr>
            <w:tcW w:w="4211" w:type="dxa"/>
            <w:vAlign w:val="center"/>
          </w:tcPr>
          <w:p w14:paraId="08B969C1" w14:textId="0C096082" w:rsidR="00254743" w:rsidRPr="00F60D5B" w:rsidRDefault="00254743" w:rsidP="00F60D5B">
            <w:pPr>
              <w:pStyle w:val="TABLE0"/>
            </w:pPr>
            <w:r w:rsidRPr="00F60D5B">
              <w:t>21C852-0</w:t>
            </w:r>
            <w:r w:rsidRPr="00F60D5B">
              <w:t>电机控制器软件</w:t>
            </w:r>
            <w:r w:rsidRPr="00F60D5B">
              <w:rPr>
                <w:rFonts w:hint="eastAsia"/>
              </w:rPr>
              <w:t>配置项测试报告</w:t>
            </w:r>
          </w:p>
        </w:tc>
        <w:tc>
          <w:tcPr>
            <w:tcW w:w="1867" w:type="dxa"/>
            <w:vAlign w:val="center"/>
          </w:tcPr>
          <w:p w14:paraId="4C1AB5D4" w14:textId="257A9CA0" w:rsidR="00254743" w:rsidRPr="00F60D5B" w:rsidRDefault="00254743" w:rsidP="00F60D5B">
            <w:pPr>
              <w:pStyle w:val="TABLE0"/>
            </w:pPr>
            <w:r w:rsidRPr="00F60D5B">
              <w:rPr>
                <w:rFonts w:hint="eastAsia"/>
              </w:rPr>
              <w:t>V</w:t>
            </w:r>
            <w:r w:rsidRPr="00F60D5B">
              <w:t>1</w:t>
            </w:r>
            <w:r w:rsidRPr="00F60D5B">
              <w:rPr>
                <w:rFonts w:hint="eastAsia"/>
              </w:rPr>
              <w:t>.00</w:t>
            </w:r>
          </w:p>
        </w:tc>
      </w:tr>
      <w:tr w:rsidR="00254743" w:rsidRPr="00F60D5B" w14:paraId="39735C3B" w14:textId="77777777" w:rsidTr="00F60D5B">
        <w:trPr>
          <w:trHeight w:val="20"/>
          <w:jc w:val="center"/>
        </w:trPr>
        <w:tc>
          <w:tcPr>
            <w:tcW w:w="2962" w:type="dxa"/>
            <w:vAlign w:val="center"/>
          </w:tcPr>
          <w:p w14:paraId="1D75E5F9" w14:textId="6193A998" w:rsidR="00254743" w:rsidRPr="00F60D5B" w:rsidRDefault="00254743" w:rsidP="00F60D5B">
            <w:pPr>
              <w:pStyle w:val="TABLE0"/>
            </w:pPr>
            <w:r w:rsidRPr="00F60D5B">
              <w:rPr>
                <w:rFonts w:hint="eastAsia"/>
              </w:rPr>
              <w:t>21C852-0</w:t>
            </w:r>
            <w:r w:rsidRPr="00F60D5B">
              <w:t>_CS_</w:t>
            </w:r>
            <w:r w:rsidRPr="00F60D5B">
              <w:rPr>
                <w:rFonts w:hint="eastAsia"/>
              </w:rPr>
              <w:t>XC</w:t>
            </w:r>
            <w:r w:rsidRPr="00F60D5B">
              <w:t>_</w:t>
            </w:r>
            <w:r w:rsidRPr="00F60D5B">
              <w:rPr>
                <w:rFonts w:hint="eastAsia"/>
              </w:rPr>
              <w:t>V1.00</w:t>
            </w:r>
          </w:p>
        </w:tc>
        <w:tc>
          <w:tcPr>
            <w:tcW w:w="4211" w:type="dxa"/>
            <w:vAlign w:val="center"/>
          </w:tcPr>
          <w:p w14:paraId="4F04529B" w14:textId="3A6D7222" w:rsidR="00254743" w:rsidRPr="00F60D5B" w:rsidRDefault="00254743" w:rsidP="00F60D5B">
            <w:pPr>
              <w:pStyle w:val="TABLE0"/>
            </w:pPr>
            <w:r w:rsidRPr="00F60D5B">
              <w:t>21C852-0</w:t>
            </w:r>
            <w:r w:rsidRPr="00F60D5B">
              <w:t>电机控制器软件</w:t>
            </w:r>
            <w:r w:rsidRPr="00F60D5B">
              <w:rPr>
                <w:rFonts w:hint="eastAsia"/>
              </w:rPr>
              <w:t>系统测试说明</w:t>
            </w:r>
          </w:p>
        </w:tc>
        <w:tc>
          <w:tcPr>
            <w:tcW w:w="1867" w:type="dxa"/>
            <w:vAlign w:val="center"/>
          </w:tcPr>
          <w:p w14:paraId="73E1D348" w14:textId="4197C378" w:rsidR="00254743" w:rsidRPr="00F60D5B" w:rsidRDefault="00254743" w:rsidP="00F60D5B">
            <w:pPr>
              <w:pStyle w:val="TABLE0"/>
            </w:pPr>
            <w:r w:rsidRPr="00F60D5B">
              <w:rPr>
                <w:rFonts w:hint="eastAsia"/>
              </w:rPr>
              <w:t>V</w:t>
            </w:r>
            <w:r w:rsidRPr="00F60D5B">
              <w:t>1</w:t>
            </w:r>
            <w:r w:rsidRPr="00F60D5B">
              <w:rPr>
                <w:rFonts w:hint="eastAsia"/>
              </w:rPr>
              <w:t>.00</w:t>
            </w:r>
          </w:p>
        </w:tc>
      </w:tr>
      <w:tr w:rsidR="00254743" w:rsidRPr="00F60D5B" w14:paraId="29CEF0F4" w14:textId="77777777" w:rsidTr="00F60D5B">
        <w:trPr>
          <w:trHeight w:val="20"/>
          <w:jc w:val="center"/>
        </w:trPr>
        <w:tc>
          <w:tcPr>
            <w:tcW w:w="2962" w:type="dxa"/>
            <w:vAlign w:val="center"/>
          </w:tcPr>
          <w:p w14:paraId="19A60CA4" w14:textId="7C3E9537" w:rsidR="00254743" w:rsidRPr="00F60D5B" w:rsidRDefault="00254743" w:rsidP="00F60D5B">
            <w:pPr>
              <w:pStyle w:val="TABLE0"/>
            </w:pPr>
            <w:r w:rsidRPr="00F60D5B">
              <w:rPr>
                <w:rFonts w:hint="eastAsia"/>
              </w:rPr>
              <w:t>21C852-0</w:t>
            </w:r>
            <w:r w:rsidRPr="00F60D5B">
              <w:t>_CS_</w:t>
            </w:r>
            <w:r w:rsidRPr="00F60D5B">
              <w:rPr>
                <w:rFonts w:hint="eastAsia"/>
              </w:rPr>
              <w:t>XM</w:t>
            </w:r>
            <w:r w:rsidRPr="00F60D5B">
              <w:t>_</w:t>
            </w:r>
            <w:r w:rsidRPr="00F60D5B">
              <w:rPr>
                <w:rFonts w:hint="eastAsia"/>
              </w:rPr>
              <w:t>V1.00</w:t>
            </w:r>
          </w:p>
        </w:tc>
        <w:tc>
          <w:tcPr>
            <w:tcW w:w="4211" w:type="dxa"/>
            <w:vAlign w:val="center"/>
          </w:tcPr>
          <w:p w14:paraId="123FB4D1" w14:textId="5694CA59" w:rsidR="00254743" w:rsidRPr="00F60D5B" w:rsidRDefault="00254743" w:rsidP="00F60D5B">
            <w:pPr>
              <w:pStyle w:val="TABLE0"/>
            </w:pPr>
            <w:r w:rsidRPr="00F60D5B">
              <w:t>21C852-0</w:t>
            </w:r>
            <w:r w:rsidRPr="00F60D5B">
              <w:t>电机控制器软件</w:t>
            </w:r>
            <w:r w:rsidRPr="00F60D5B">
              <w:rPr>
                <w:rFonts w:hint="eastAsia"/>
              </w:rPr>
              <w:t>系统测试报告</w:t>
            </w:r>
          </w:p>
        </w:tc>
        <w:tc>
          <w:tcPr>
            <w:tcW w:w="1867" w:type="dxa"/>
            <w:vAlign w:val="center"/>
          </w:tcPr>
          <w:p w14:paraId="3108631C" w14:textId="0FAF3FC7" w:rsidR="00254743" w:rsidRPr="00F60D5B" w:rsidRDefault="00254743" w:rsidP="00F60D5B">
            <w:pPr>
              <w:pStyle w:val="TABLE0"/>
            </w:pPr>
            <w:r w:rsidRPr="00F60D5B">
              <w:rPr>
                <w:rFonts w:hint="eastAsia"/>
              </w:rPr>
              <w:t>V</w:t>
            </w:r>
            <w:r w:rsidRPr="00F60D5B">
              <w:t>1</w:t>
            </w:r>
            <w:r w:rsidRPr="00F60D5B">
              <w:rPr>
                <w:rFonts w:hint="eastAsia"/>
              </w:rPr>
              <w:t>.00</w:t>
            </w:r>
          </w:p>
        </w:tc>
      </w:tr>
      <w:tr w:rsidR="00254743" w:rsidRPr="00F60D5B" w14:paraId="79015038" w14:textId="77777777" w:rsidTr="00F60D5B">
        <w:trPr>
          <w:trHeight w:val="20"/>
          <w:jc w:val="center"/>
        </w:trPr>
        <w:tc>
          <w:tcPr>
            <w:tcW w:w="2962" w:type="dxa"/>
            <w:vAlign w:val="center"/>
          </w:tcPr>
          <w:p w14:paraId="02FE9AEF" w14:textId="06375369" w:rsidR="00254743" w:rsidRPr="00F60D5B" w:rsidRDefault="00254743" w:rsidP="00F60D5B">
            <w:pPr>
              <w:pStyle w:val="TABLE0"/>
            </w:pPr>
            <w:r w:rsidRPr="00F60D5B">
              <w:rPr>
                <w:rFonts w:hint="eastAsia"/>
              </w:rPr>
              <w:t>21C852-0</w:t>
            </w:r>
            <w:r w:rsidRPr="00F60D5B">
              <w:t>_GL_YZ_</w:t>
            </w:r>
            <w:r w:rsidRPr="00F60D5B">
              <w:rPr>
                <w:rFonts w:hint="eastAsia"/>
              </w:rPr>
              <w:t>V1.00</w:t>
            </w:r>
          </w:p>
        </w:tc>
        <w:tc>
          <w:tcPr>
            <w:tcW w:w="4211" w:type="dxa"/>
            <w:vAlign w:val="center"/>
          </w:tcPr>
          <w:p w14:paraId="7C8A7193" w14:textId="64FB41FE" w:rsidR="00254743" w:rsidRPr="00F60D5B" w:rsidRDefault="00254743" w:rsidP="00F60D5B">
            <w:pPr>
              <w:pStyle w:val="TABLE0"/>
            </w:pPr>
            <w:r w:rsidRPr="00F60D5B">
              <w:t>21C852-0</w:t>
            </w:r>
            <w:r w:rsidRPr="00F60D5B">
              <w:t>电机控制器软件</w:t>
            </w:r>
            <w:r w:rsidRPr="00F60D5B">
              <w:rPr>
                <w:rFonts w:hint="eastAsia"/>
              </w:rPr>
              <w:t>研制总结报告</w:t>
            </w:r>
          </w:p>
        </w:tc>
        <w:tc>
          <w:tcPr>
            <w:tcW w:w="1867" w:type="dxa"/>
            <w:vAlign w:val="center"/>
          </w:tcPr>
          <w:p w14:paraId="663421CB" w14:textId="7D001907" w:rsidR="00254743" w:rsidRPr="00F60D5B" w:rsidRDefault="00254743" w:rsidP="00F60D5B">
            <w:pPr>
              <w:pStyle w:val="TABLE0"/>
            </w:pPr>
            <w:r w:rsidRPr="00F60D5B">
              <w:rPr>
                <w:rFonts w:hint="eastAsia"/>
              </w:rPr>
              <w:t>V</w:t>
            </w:r>
            <w:r w:rsidRPr="00F60D5B">
              <w:t>1</w:t>
            </w:r>
            <w:r w:rsidRPr="00F60D5B">
              <w:rPr>
                <w:rFonts w:hint="eastAsia"/>
              </w:rPr>
              <w:t>.00</w:t>
            </w:r>
          </w:p>
        </w:tc>
      </w:tr>
      <w:tr w:rsidR="00254743" w:rsidRPr="00F60D5B" w14:paraId="503F2251" w14:textId="77777777" w:rsidTr="00F60D5B">
        <w:trPr>
          <w:trHeight w:val="20"/>
          <w:jc w:val="center"/>
        </w:trPr>
        <w:tc>
          <w:tcPr>
            <w:tcW w:w="2962" w:type="dxa"/>
            <w:vAlign w:val="center"/>
          </w:tcPr>
          <w:p w14:paraId="426F6EA0" w14:textId="52D84CE0" w:rsidR="00254743" w:rsidRPr="00F60D5B" w:rsidRDefault="00254743" w:rsidP="00F60D5B">
            <w:pPr>
              <w:pStyle w:val="TABLE0"/>
            </w:pPr>
            <w:r w:rsidRPr="00F60D5B">
              <w:rPr>
                <w:rFonts w:hint="eastAsia"/>
              </w:rPr>
              <w:t>21C852-09</w:t>
            </w:r>
            <w:r w:rsidRPr="00F60D5B">
              <w:t>_SJ_</w:t>
            </w:r>
            <w:r w:rsidRPr="00F60D5B">
              <w:rPr>
                <w:rFonts w:hint="eastAsia"/>
              </w:rPr>
              <w:t>CS</w:t>
            </w:r>
            <w:r w:rsidRPr="00F60D5B">
              <w:t>_</w:t>
            </w:r>
            <w:r w:rsidRPr="00F60D5B">
              <w:rPr>
                <w:rFonts w:hint="eastAsia"/>
              </w:rPr>
              <w:t>V1.00</w:t>
            </w:r>
          </w:p>
        </w:tc>
        <w:tc>
          <w:tcPr>
            <w:tcW w:w="4211" w:type="dxa"/>
            <w:vAlign w:val="center"/>
          </w:tcPr>
          <w:p w14:paraId="47F3DABF" w14:textId="56CDC452" w:rsidR="00254743" w:rsidRPr="00F60D5B" w:rsidRDefault="00254743" w:rsidP="00F60D5B">
            <w:pPr>
              <w:pStyle w:val="TABLE0"/>
            </w:pPr>
            <w:r w:rsidRPr="00F60D5B">
              <w:t>21C852-0</w:t>
            </w:r>
            <w:r w:rsidRPr="00F60D5B">
              <w:t>电机控制器软件</w:t>
            </w:r>
            <w:r w:rsidRPr="00F60D5B">
              <w:rPr>
                <w:rFonts w:hint="eastAsia"/>
              </w:rPr>
              <w:t>产品规格说明</w:t>
            </w:r>
          </w:p>
        </w:tc>
        <w:tc>
          <w:tcPr>
            <w:tcW w:w="1867" w:type="dxa"/>
            <w:vAlign w:val="center"/>
          </w:tcPr>
          <w:p w14:paraId="711BBD6E" w14:textId="629D3941" w:rsidR="00254743" w:rsidRPr="00F60D5B" w:rsidRDefault="00254743" w:rsidP="00F60D5B">
            <w:pPr>
              <w:pStyle w:val="TABLE0"/>
            </w:pPr>
            <w:r w:rsidRPr="00F60D5B">
              <w:rPr>
                <w:rFonts w:hint="eastAsia"/>
              </w:rPr>
              <w:t>V</w:t>
            </w:r>
            <w:r w:rsidRPr="00F60D5B">
              <w:t>1</w:t>
            </w:r>
            <w:r w:rsidRPr="00F60D5B">
              <w:rPr>
                <w:rFonts w:hint="eastAsia"/>
              </w:rPr>
              <w:t>.00</w:t>
            </w:r>
          </w:p>
        </w:tc>
      </w:tr>
      <w:tr w:rsidR="00254743" w:rsidRPr="00F60D5B" w14:paraId="3D81E42B" w14:textId="77777777" w:rsidTr="00F60D5B">
        <w:trPr>
          <w:trHeight w:val="20"/>
          <w:jc w:val="center"/>
        </w:trPr>
        <w:tc>
          <w:tcPr>
            <w:tcW w:w="2962" w:type="dxa"/>
            <w:vAlign w:val="center"/>
          </w:tcPr>
          <w:p w14:paraId="211452EC" w14:textId="4DC985E7" w:rsidR="00254743" w:rsidRPr="00F60D5B" w:rsidRDefault="00254743" w:rsidP="00F60D5B">
            <w:pPr>
              <w:pStyle w:val="TABLE0"/>
            </w:pPr>
            <w:r w:rsidRPr="00F60D5B">
              <w:rPr>
                <w:rFonts w:hint="eastAsia"/>
              </w:rPr>
              <w:t>21C852-0</w:t>
            </w:r>
            <w:r w:rsidRPr="00F60D5B">
              <w:t>_SJ_</w:t>
            </w:r>
            <w:r w:rsidRPr="00F60D5B">
              <w:rPr>
                <w:rFonts w:hint="eastAsia"/>
              </w:rPr>
              <w:t>BS</w:t>
            </w:r>
            <w:r w:rsidRPr="00F60D5B">
              <w:t>_</w:t>
            </w:r>
            <w:r w:rsidRPr="00F60D5B">
              <w:rPr>
                <w:rFonts w:hint="eastAsia"/>
              </w:rPr>
              <w:t>V1.00</w:t>
            </w:r>
          </w:p>
        </w:tc>
        <w:tc>
          <w:tcPr>
            <w:tcW w:w="4211" w:type="dxa"/>
            <w:vAlign w:val="center"/>
          </w:tcPr>
          <w:p w14:paraId="23BDE4E1" w14:textId="7DEEF3CF" w:rsidR="00254743" w:rsidRPr="00F60D5B" w:rsidRDefault="00254743" w:rsidP="00F60D5B">
            <w:pPr>
              <w:pStyle w:val="TABLE0"/>
            </w:pPr>
            <w:r w:rsidRPr="00F60D5B">
              <w:t>21C852-0</w:t>
            </w:r>
            <w:r w:rsidRPr="00F60D5B">
              <w:t>电机控制器软件</w:t>
            </w:r>
            <w:r w:rsidRPr="00F60D5B">
              <w:rPr>
                <w:rFonts w:hint="eastAsia"/>
              </w:rPr>
              <w:t>产品版本说明</w:t>
            </w:r>
          </w:p>
        </w:tc>
        <w:tc>
          <w:tcPr>
            <w:tcW w:w="1867" w:type="dxa"/>
            <w:vAlign w:val="center"/>
          </w:tcPr>
          <w:p w14:paraId="4702479B" w14:textId="569C94C8" w:rsidR="00254743" w:rsidRPr="00F60D5B" w:rsidRDefault="00254743" w:rsidP="00F60D5B">
            <w:pPr>
              <w:pStyle w:val="TABLE0"/>
            </w:pPr>
            <w:r w:rsidRPr="00F60D5B">
              <w:rPr>
                <w:rFonts w:hint="eastAsia"/>
              </w:rPr>
              <w:t>V</w:t>
            </w:r>
            <w:r w:rsidRPr="00F60D5B">
              <w:t>1</w:t>
            </w:r>
            <w:r w:rsidRPr="00F60D5B">
              <w:rPr>
                <w:rFonts w:hint="eastAsia"/>
              </w:rPr>
              <w:t>.00</w:t>
            </w:r>
          </w:p>
        </w:tc>
      </w:tr>
    </w:tbl>
    <w:p w14:paraId="3B1B1DD0" w14:textId="55C424DB" w:rsidR="005C2469" w:rsidRDefault="00704C23" w:rsidP="00E33448">
      <w:pPr>
        <w:pStyle w:val="2"/>
        <w:spacing w:before="120" w:after="120"/>
      </w:pPr>
      <w:bookmarkStart w:id="58" w:name="_Toc511296705"/>
      <w:bookmarkStart w:id="59" w:name="_Toc149055860"/>
      <w:r>
        <w:rPr>
          <w:rFonts w:hint="eastAsia"/>
        </w:rPr>
        <w:t>更改说明</w:t>
      </w:r>
      <w:bookmarkEnd w:id="58"/>
      <w:bookmarkEnd w:id="59"/>
    </w:p>
    <w:p w14:paraId="5BFC2471" w14:textId="77777777" w:rsidR="0024591C" w:rsidRPr="00C55674" w:rsidRDefault="0024591C" w:rsidP="00E33448">
      <w:pPr>
        <w:rPr>
          <w:i/>
        </w:rPr>
      </w:pPr>
      <w:bookmarkStart w:id="60" w:name="_Toc511296706"/>
      <w:r w:rsidRPr="005900F6">
        <w:rPr>
          <w:rFonts w:hint="eastAsia"/>
        </w:rPr>
        <w:t>无</w:t>
      </w:r>
      <w:r>
        <w:rPr>
          <w:rFonts w:hint="eastAsia"/>
        </w:rPr>
        <w:t>更改。</w:t>
      </w:r>
    </w:p>
    <w:p w14:paraId="730EF5EA" w14:textId="4AB8FF98" w:rsidR="005C2469" w:rsidRDefault="00704C23" w:rsidP="00E33448">
      <w:pPr>
        <w:pStyle w:val="2"/>
        <w:spacing w:before="120" w:after="120"/>
      </w:pPr>
      <w:bookmarkStart w:id="61" w:name="_Toc149055861"/>
      <w:r>
        <w:rPr>
          <w:rFonts w:hint="eastAsia"/>
        </w:rPr>
        <w:t>适应性数据</w:t>
      </w:r>
      <w:bookmarkEnd w:id="60"/>
      <w:bookmarkEnd w:id="61"/>
    </w:p>
    <w:p w14:paraId="3F864FC7" w14:textId="77777777" w:rsidR="005900F6" w:rsidRPr="00C55674" w:rsidRDefault="005900F6" w:rsidP="00E33448">
      <w:pPr>
        <w:rPr>
          <w:i/>
        </w:rPr>
      </w:pPr>
      <w:r w:rsidRPr="005900F6">
        <w:rPr>
          <w:rFonts w:hint="eastAsia"/>
        </w:rPr>
        <w:t>无</w:t>
      </w:r>
      <w:r>
        <w:rPr>
          <w:rFonts w:hint="eastAsia"/>
        </w:rPr>
        <w:t>。</w:t>
      </w:r>
    </w:p>
    <w:p w14:paraId="1EAF5E16" w14:textId="0FAC7627" w:rsidR="005C2469" w:rsidRDefault="00704C23" w:rsidP="00254743">
      <w:pPr>
        <w:pStyle w:val="2"/>
        <w:spacing w:before="120" w:after="120"/>
      </w:pPr>
      <w:bookmarkStart w:id="62" w:name="_Toc511296707"/>
      <w:bookmarkStart w:id="63" w:name="_Toc149055862"/>
      <w:r>
        <w:rPr>
          <w:rFonts w:hint="eastAsia"/>
        </w:rPr>
        <w:t>有关的文档</w:t>
      </w:r>
      <w:bookmarkEnd w:id="62"/>
      <w:bookmarkEnd w:id="63"/>
    </w:p>
    <w:p w14:paraId="053BE04C" w14:textId="7B951946" w:rsidR="005C2469" w:rsidRPr="008E0AA4" w:rsidRDefault="00704C23" w:rsidP="00254743">
      <w:pPr>
        <w:rPr>
          <w:color w:val="FF0000"/>
        </w:rPr>
      </w:pPr>
      <w:r w:rsidRPr="00254743">
        <w:t>有关文档见下</w:t>
      </w:r>
      <w:r w:rsidR="00254743">
        <w:fldChar w:fldCharType="begin"/>
      </w:r>
      <w:r w:rsidR="00254743">
        <w:instrText xml:space="preserve"> REF _Ref148974450 \h </w:instrText>
      </w:r>
      <w:r w:rsidR="00254743">
        <w:fldChar w:fldCharType="separate"/>
      </w:r>
      <w:r w:rsidR="00254743">
        <w:t>表</w:t>
      </w:r>
      <w:r w:rsidR="00254743">
        <w:t xml:space="preserve"> </w:t>
      </w:r>
      <w:r w:rsidR="00254743">
        <w:rPr>
          <w:noProof/>
        </w:rPr>
        <w:t>3</w:t>
      </w:r>
      <w:r w:rsidR="00254743">
        <w:fldChar w:fldCharType="end"/>
      </w:r>
      <w:r w:rsidRPr="00254743">
        <w:t>。</w:t>
      </w:r>
    </w:p>
    <w:p w14:paraId="2F41E83C" w14:textId="0F950891" w:rsidR="00254743" w:rsidRDefault="00254743" w:rsidP="00254743">
      <w:pPr>
        <w:pStyle w:val="a9"/>
        <w:keepNext/>
        <w:spacing w:before="72" w:after="120"/>
      </w:pPr>
      <w:bookmarkStart w:id="64" w:name="_Ref148974450"/>
      <w:r>
        <w:t xml:space="preserve">表 </w:t>
      </w:r>
      <w:fldSimple w:instr=" SEQ 表 \* ARABIC ">
        <w:r>
          <w:rPr>
            <w:noProof/>
          </w:rPr>
          <w:t>3</w:t>
        </w:r>
      </w:fldSimple>
      <w:bookmarkEnd w:id="64"/>
      <w:r>
        <w:t xml:space="preserve"> </w:t>
      </w:r>
      <w:r w:rsidRPr="004439D6">
        <w:rPr>
          <w:rFonts w:hint="eastAsia"/>
        </w:rPr>
        <w:t>相关文档</w:t>
      </w:r>
    </w:p>
    <w:tbl>
      <w:tblPr>
        <w:tblStyle w:val="af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099"/>
        <w:gridCol w:w="2714"/>
        <w:gridCol w:w="3841"/>
        <w:gridCol w:w="1386"/>
      </w:tblGrid>
      <w:tr w:rsidR="005C2469" w:rsidRPr="00254743" w14:paraId="4911EFC6" w14:textId="77777777" w:rsidTr="00F60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099" w:type="dxa"/>
          </w:tcPr>
          <w:p w14:paraId="65186DCB" w14:textId="77777777" w:rsidR="005C2469" w:rsidRPr="00254743" w:rsidRDefault="00704C23" w:rsidP="00254743">
            <w:pPr>
              <w:pStyle w:val="TABLE0"/>
            </w:pPr>
            <w:r w:rsidRPr="00254743">
              <w:t>序号</w:t>
            </w:r>
          </w:p>
        </w:tc>
        <w:tc>
          <w:tcPr>
            <w:tcW w:w="2714" w:type="dxa"/>
          </w:tcPr>
          <w:p w14:paraId="7538E8B3" w14:textId="77777777" w:rsidR="005C2469" w:rsidRPr="00254743" w:rsidRDefault="00704C23" w:rsidP="00254743">
            <w:pPr>
              <w:pStyle w:val="TABLE0"/>
            </w:pPr>
            <w:r w:rsidRPr="00254743">
              <w:t>文档编号、标识</w:t>
            </w:r>
          </w:p>
        </w:tc>
        <w:tc>
          <w:tcPr>
            <w:tcW w:w="3841" w:type="dxa"/>
          </w:tcPr>
          <w:p w14:paraId="234400B5" w14:textId="77777777" w:rsidR="005C2469" w:rsidRPr="00254743" w:rsidRDefault="00704C23" w:rsidP="00254743">
            <w:pPr>
              <w:pStyle w:val="TABLE0"/>
            </w:pPr>
            <w:r w:rsidRPr="00254743">
              <w:t>文档名称</w:t>
            </w:r>
          </w:p>
        </w:tc>
        <w:tc>
          <w:tcPr>
            <w:tcW w:w="1386" w:type="dxa"/>
          </w:tcPr>
          <w:p w14:paraId="02DBE5F7" w14:textId="77777777" w:rsidR="005C2469" w:rsidRPr="00254743" w:rsidRDefault="00704C23" w:rsidP="00254743">
            <w:pPr>
              <w:pStyle w:val="TABLE0"/>
            </w:pPr>
            <w:r w:rsidRPr="00254743">
              <w:t>编写单位</w:t>
            </w:r>
          </w:p>
        </w:tc>
      </w:tr>
      <w:tr w:rsidR="005C2469" w:rsidRPr="00254743" w14:paraId="77596DF1" w14:textId="77777777" w:rsidTr="00F60D5B">
        <w:trPr>
          <w:jc w:val="center"/>
        </w:trPr>
        <w:tc>
          <w:tcPr>
            <w:tcW w:w="1099" w:type="dxa"/>
            <w:vAlign w:val="center"/>
          </w:tcPr>
          <w:p w14:paraId="50285DDE" w14:textId="77777777" w:rsidR="005C2469" w:rsidRPr="00254743" w:rsidRDefault="00704C23" w:rsidP="00254743">
            <w:pPr>
              <w:pStyle w:val="TABLE0"/>
            </w:pPr>
            <w:r w:rsidRPr="00254743">
              <w:t>1</w:t>
            </w:r>
          </w:p>
        </w:tc>
        <w:tc>
          <w:tcPr>
            <w:tcW w:w="2714" w:type="dxa"/>
            <w:vAlign w:val="center"/>
          </w:tcPr>
          <w:p w14:paraId="37A5DD73" w14:textId="1E681609" w:rsidR="005C2469" w:rsidRPr="00254743" w:rsidRDefault="00254743" w:rsidP="00254743">
            <w:pPr>
              <w:pStyle w:val="TABLE0"/>
            </w:pPr>
            <w:r w:rsidRPr="00254743">
              <w:rPr>
                <w:rFonts w:hint="eastAsia"/>
              </w:rPr>
              <w:t>21C852-0</w:t>
            </w:r>
            <w:r w:rsidR="00704C23" w:rsidRPr="00254743">
              <w:t>_XQ_</w:t>
            </w:r>
            <w:r w:rsidR="00704C23" w:rsidRPr="00254743">
              <w:rPr>
                <w:rFonts w:hint="eastAsia"/>
              </w:rPr>
              <w:t>RW</w:t>
            </w:r>
            <w:r w:rsidR="00704C23" w:rsidRPr="00254743">
              <w:t>_</w:t>
            </w:r>
            <w:r w:rsidRPr="00254743">
              <w:rPr>
                <w:rFonts w:hint="eastAsia"/>
              </w:rPr>
              <w:t>V1.00</w:t>
            </w:r>
          </w:p>
        </w:tc>
        <w:tc>
          <w:tcPr>
            <w:tcW w:w="3841" w:type="dxa"/>
            <w:vAlign w:val="center"/>
          </w:tcPr>
          <w:p w14:paraId="712D4969" w14:textId="197A2191" w:rsidR="005C2469" w:rsidRPr="00254743" w:rsidRDefault="00254743" w:rsidP="00254743">
            <w:pPr>
              <w:pStyle w:val="TABLE0"/>
            </w:pPr>
            <w:r w:rsidRPr="00254743">
              <w:t>21C852-0</w:t>
            </w:r>
            <w:r w:rsidRPr="00254743">
              <w:t>电机控制器</w:t>
            </w:r>
            <w:r w:rsidR="00012B16" w:rsidRPr="00254743">
              <w:t>软件</w:t>
            </w:r>
            <w:r w:rsidR="00704C23" w:rsidRPr="00254743">
              <w:t>任务书</w:t>
            </w:r>
          </w:p>
        </w:tc>
        <w:tc>
          <w:tcPr>
            <w:tcW w:w="1386" w:type="dxa"/>
            <w:vAlign w:val="center"/>
          </w:tcPr>
          <w:p w14:paraId="716629AB" w14:textId="41657901" w:rsidR="005C2469" w:rsidRPr="00254743" w:rsidRDefault="00231C09" w:rsidP="00254743">
            <w:pPr>
              <w:pStyle w:val="TABLE0"/>
            </w:pPr>
            <w:r>
              <w:rPr>
                <w:rFonts w:hint="eastAsia"/>
              </w:rPr>
              <w:t>控制研发部</w:t>
            </w:r>
          </w:p>
        </w:tc>
      </w:tr>
      <w:tr w:rsidR="005C2469" w:rsidRPr="00254743" w14:paraId="17DAF39C" w14:textId="77777777" w:rsidTr="00F60D5B">
        <w:trPr>
          <w:jc w:val="center"/>
        </w:trPr>
        <w:tc>
          <w:tcPr>
            <w:tcW w:w="1099" w:type="dxa"/>
            <w:vAlign w:val="center"/>
          </w:tcPr>
          <w:p w14:paraId="3CDBBB40" w14:textId="77777777" w:rsidR="005C2469" w:rsidRPr="00254743" w:rsidRDefault="00704C23" w:rsidP="00254743">
            <w:pPr>
              <w:pStyle w:val="TABLE0"/>
            </w:pPr>
            <w:r w:rsidRPr="00254743">
              <w:t>2</w:t>
            </w:r>
          </w:p>
        </w:tc>
        <w:tc>
          <w:tcPr>
            <w:tcW w:w="2714" w:type="dxa"/>
            <w:vAlign w:val="center"/>
          </w:tcPr>
          <w:p w14:paraId="54AB5419" w14:textId="2A924A10" w:rsidR="005C2469" w:rsidRPr="00254743" w:rsidRDefault="00254743" w:rsidP="00254743">
            <w:pPr>
              <w:pStyle w:val="TABLE0"/>
            </w:pPr>
            <w:r w:rsidRPr="00254743">
              <w:rPr>
                <w:rFonts w:hint="eastAsia"/>
              </w:rPr>
              <w:t>21C852-0</w:t>
            </w:r>
            <w:r w:rsidR="00704C23" w:rsidRPr="00254743">
              <w:t>_XQ_XQ_</w:t>
            </w:r>
            <w:r w:rsidRPr="00254743">
              <w:rPr>
                <w:rFonts w:hint="eastAsia"/>
              </w:rPr>
              <w:t>V1.00</w:t>
            </w:r>
          </w:p>
        </w:tc>
        <w:tc>
          <w:tcPr>
            <w:tcW w:w="3841" w:type="dxa"/>
            <w:vAlign w:val="center"/>
          </w:tcPr>
          <w:p w14:paraId="4BC638B8" w14:textId="5C23F49B" w:rsidR="005C2469" w:rsidRPr="00254743" w:rsidRDefault="00254743" w:rsidP="00254743">
            <w:pPr>
              <w:pStyle w:val="TABLE0"/>
            </w:pPr>
            <w:r w:rsidRPr="00254743">
              <w:t>21C852-0</w:t>
            </w:r>
            <w:r w:rsidRPr="00254743">
              <w:t>电机控制器</w:t>
            </w:r>
            <w:r w:rsidR="00012B16" w:rsidRPr="00254743">
              <w:t>软件</w:t>
            </w:r>
            <w:r w:rsidR="00704C23" w:rsidRPr="00254743">
              <w:t>需求规格说明</w:t>
            </w:r>
          </w:p>
        </w:tc>
        <w:tc>
          <w:tcPr>
            <w:tcW w:w="1386" w:type="dxa"/>
            <w:vAlign w:val="center"/>
          </w:tcPr>
          <w:p w14:paraId="0E7ACB6E" w14:textId="66502340" w:rsidR="005C2469" w:rsidRPr="00254743" w:rsidRDefault="00231C09" w:rsidP="00254743">
            <w:pPr>
              <w:pStyle w:val="TABLE0"/>
            </w:pPr>
            <w:r>
              <w:rPr>
                <w:rFonts w:hint="eastAsia"/>
              </w:rPr>
              <w:t>控制研发部</w:t>
            </w:r>
          </w:p>
        </w:tc>
      </w:tr>
    </w:tbl>
    <w:p w14:paraId="019D01C8" w14:textId="3E5260E2" w:rsidR="00A72C6A" w:rsidRPr="00254743" w:rsidRDefault="00327A65" w:rsidP="002A1C31">
      <w:pPr>
        <w:pStyle w:val="2"/>
        <w:spacing w:before="120" w:after="120"/>
      </w:pPr>
      <w:bookmarkStart w:id="65" w:name="_Toc511296708"/>
      <w:bookmarkStart w:id="66" w:name="_Toc149055863"/>
      <w:bookmarkEnd w:id="0"/>
      <w:bookmarkEnd w:id="51"/>
      <w:bookmarkEnd w:id="52"/>
      <w:bookmarkEnd w:id="53"/>
      <w:r>
        <w:rPr>
          <w:rFonts w:hint="eastAsia"/>
        </w:rPr>
        <w:t>安装说明</w:t>
      </w:r>
      <w:bookmarkEnd w:id="65"/>
      <w:bookmarkEnd w:id="66"/>
    </w:p>
    <w:p w14:paraId="7F5A1498" w14:textId="77777777" w:rsidR="00A72C6A" w:rsidRPr="005900F6" w:rsidRDefault="00A72C6A" w:rsidP="00254743">
      <w:r w:rsidRPr="005900F6">
        <w:rPr>
          <w:rFonts w:hint="eastAsia"/>
        </w:rPr>
        <w:t>无</w:t>
      </w:r>
      <w:r w:rsidR="005900F6">
        <w:rPr>
          <w:rFonts w:hint="eastAsia"/>
        </w:rPr>
        <w:t>。</w:t>
      </w:r>
    </w:p>
    <w:p w14:paraId="3DD506BC" w14:textId="0F42E9F2" w:rsidR="005C2469" w:rsidRDefault="00704C23" w:rsidP="002A1C31">
      <w:pPr>
        <w:pStyle w:val="2"/>
        <w:spacing w:before="120" w:after="120"/>
      </w:pPr>
      <w:bookmarkStart w:id="67" w:name="_Toc511296709"/>
      <w:bookmarkStart w:id="68" w:name="_Toc149055864"/>
      <w:r>
        <w:rPr>
          <w:rFonts w:hint="eastAsia"/>
        </w:rPr>
        <w:t>可能的问题和已知的错误</w:t>
      </w:r>
      <w:bookmarkEnd w:id="67"/>
      <w:bookmarkEnd w:id="68"/>
    </w:p>
    <w:p w14:paraId="60D7788C" w14:textId="77777777" w:rsidR="00A457AD" w:rsidRPr="00C55674" w:rsidRDefault="00A457AD" w:rsidP="00254743">
      <w:pPr>
        <w:rPr>
          <w:i/>
        </w:rPr>
      </w:pPr>
      <w:r w:rsidRPr="00A457AD">
        <w:t>在软件编译过程中，编译警告可忽略。</w:t>
      </w:r>
    </w:p>
    <w:p w14:paraId="45387B29" w14:textId="34311782" w:rsidR="005C2469" w:rsidRDefault="00704C23" w:rsidP="00254743">
      <w:pPr>
        <w:pStyle w:val="1"/>
        <w:spacing w:before="120" w:after="120"/>
      </w:pPr>
      <w:bookmarkStart w:id="69" w:name="_Toc511296710"/>
      <w:bookmarkStart w:id="70" w:name="_Toc149055865"/>
      <w:r>
        <w:rPr>
          <w:rFonts w:hint="eastAsia"/>
        </w:rPr>
        <w:t>注释</w:t>
      </w:r>
      <w:bookmarkEnd w:id="69"/>
      <w:bookmarkEnd w:id="70"/>
    </w:p>
    <w:p w14:paraId="4574BA24" w14:textId="3E267994" w:rsidR="003C7B49" w:rsidRPr="00E54CAA" w:rsidRDefault="00A457AD" w:rsidP="00091D64">
      <w:pPr>
        <w:rPr>
          <w:color w:val="FF0000"/>
        </w:rPr>
      </w:pPr>
      <w:r w:rsidRPr="00E54CAA">
        <w:rPr>
          <w:rFonts w:hint="eastAsia"/>
        </w:rPr>
        <w:t>无。</w:t>
      </w:r>
    </w:p>
    <w:sectPr w:rsidR="003C7B49" w:rsidRPr="00E54CAA" w:rsidSect="00254743">
      <w:footerReference w:type="default" r:id="rId13"/>
      <w:footerReference w:type="first" r:id="rId14"/>
      <w:pgSz w:w="11906" w:h="16838"/>
      <w:pgMar w:top="1418" w:right="1418" w:bottom="1418" w:left="1418" w:header="851" w:footer="992" w:gutter="0"/>
      <w:pgBorders w:display="firstPage"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</w:pgBorders>
      <w:cols w:space="425"/>
      <w:titlePg/>
      <w:docGrid w:linePitch="508" w:charSpace="2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776F7" w14:textId="77777777" w:rsidR="003A1730" w:rsidRDefault="003A1730">
      <w:r>
        <w:separator/>
      </w:r>
    </w:p>
  </w:endnote>
  <w:endnote w:type="continuationSeparator" w:id="0">
    <w:p w14:paraId="58194CD5" w14:textId="77777777" w:rsidR="003A1730" w:rsidRDefault="003A1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EFF" w:usb1="F9DFFFFF" w:usb2="0000007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66EC3" w14:textId="77777777" w:rsidR="005C2469" w:rsidRDefault="00704C23">
    <w:pPr>
      <w:pStyle w:val="af2"/>
      <w:jc w:val="right"/>
      <w:rPr>
        <w:sz w:val="21"/>
      </w:rPr>
    </w:pPr>
    <w:r>
      <w:rPr>
        <w:rFonts w:hint="eastAsia"/>
        <w:sz w:val="21"/>
      </w:rPr>
      <w:t>第</w:t>
    </w:r>
    <w:r w:rsidR="009D7AB1">
      <w:rPr>
        <w:sz w:val="21"/>
      </w:rPr>
      <w:fldChar w:fldCharType="begin"/>
    </w:r>
    <w:r>
      <w:rPr>
        <w:sz w:val="21"/>
      </w:rPr>
      <w:instrText xml:space="preserve"> PAGE </w:instrText>
    </w:r>
    <w:r w:rsidR="009D7AB1">
      <w:rPr>
        <w:sz w:val="21"/>
      </w:rPr>
      <w:fldChar w:fldCharType="separate"/>
    </w:r>
    <w:r w:rsidR="004C4E68">
      <w:rPr>
        <w:noProof/>
        <w:sz w:val="21"/>
      </w:rPr>
      <w:t>7</w:t>
    </w:r>
    <w:r w:rsidR="009D7AB1">
      <w:rPr>
        <w:sz w:val="21"/>
      </w:rPr>
      <w:fldChar w:fldCharType="end"/>
    </w:r>
    <w:proofErr w:type="gramStart"/>
    <w:r>
      <w:rPr>
        <w:rFonts w:hint="eastAsia"/>
        <w:sz w:val="21"/>
      </w:rPr>
      <w:t>页共</w:t>
    </w:r>
    <w:proofErr w:type="gramEnd"/>
    <w:r w:rsidR="009D7AB1">
      <w:rPr>
        <w:sz w:val="21"/>
      </w:rPr>
      <w:fldChar w:fldCharType="begin"/>
    </w:r>
    <w:r>
      <w:rPr>
        <w:sz w:val="21"/>
      </w:rPr>
      <w:instrText xml:space="preserve"> NUMPAGES </w:instrText>
    </w:r>
    <w:r w:rsidR="009D7AB1">
      <w:rPr>
        <w:sz w:val="21"/>
      </w:rPr>
      <w:fldChar w:fldCharType="separate"/>
    </w:r>
    <w:r w:rsidR="004C4E68">
      <w:rPr>
        <w:noProof/>
        <w:sz w:val="21"/>
      </w:rPr>
      <w:t>7</w:t>
    </w:r>
    <w:r w:rsidR="009D7AB1">
      <w:rPr>
        <w:sz w:val="21"/>
      </w:rPr>
      <w:fldChar w:fldCharType="end"/>
    </w:r>
    <w:r>
      <w:rPr>
        <w:rFonts w:hint="eastAsia"/>
        <w:sz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00888" w14:textId="77777777" w:rsidR="005C2469" w:rsidRDefault="00704C23">
    <w:pPr>
      <w:pStyle w:val="af2"/>
      <w:jc w:val="right"/>
    </w:pPr>
    <w:r>
      <w:rPr>
        <w:rFonts w:hint="eastAsia"/>
        <w:sz w:val="21"/>
      </w:rPr>
      <w:t>第</w:t>
    </w:r>
    <w:r w:rsidR="009D7AB1">
      <w:rPr>
        <w:sz w:val="21"/>
      </w:rPr>
      <w:fldChar w:fldCharType="begin"/>
    </w:r>
    <w:r>
      <w:rPr>
        <w:sz w:val="21"/>
      </w:rPr>
      <w:instrText xml:space="preserve"> PAGE </w:instrText>
    </w:r>
    <w:r w:rsidR="009D7AB1">
      <w:rPr>
        <w:sz w:val="21"/>
      </w:rPr>
      <w:fldChar w:fldCharType="separate"/>
    </w:r>
    <w:r w:rsidR="004C4E68">
      <w:rPr>
        <w:noProof/>
        <w:sz w:val="21"/>
      </w:rPr>
      <w:t>1</w:t>
    </w:r>
    <w:r w:rsidR="009D7AB1">
      <w:rPr>
        <w:sz w:val="21"/>
      </w:rPr>
      <w:fldChar w:fldCharType="end"/>
    </w:r>
    <w:proofErr w:type="gramStart"/>
    <w:r>
      <w:rPr>
        <w:rFonts w:hint="eastAsia"/>
        <w:sz w:val="21"/>
      </w:rPr>
      <w:t>页共</w:t>
    </w:r>
    <w:proofErr w:type="gramEnd"/>
    <w:r w:rsidR="009D7AB1">
      <w:rPr>
        <w:sz w:val="21"/>
      </w:rPr>
      <w:fldChar w:fldCharType="begin"/>
    </w:r>
    <w:r>
      <w:rPr>
        <w:sz w:val="21"/>
      </w:rPr>
      <w:instrText xml:space="preserve"> NUMPAGES </w:instrText>
    </w:r>
    <w:r w:rsidR="009D7AB1">
      <w:rPr>
        <w:sz w:val="21"/>
      </w:rPr>
      <w:fldChar w:fldCharType="separate"/>
    </w:r>
    <w:r w:rsidR="004C4E68">
      <w:rPr>
        <w:noProof/>
        <w:sz w:val="21"/>
      </w:rPr>
      <w:t>7</w:t>
    </w:r>
    <w:r w:rsidR="009D7AB1">
      <w:rPr>
        <w:sz w:val="21"/>
      </w:rPr>
      <w:fldChar w:fldCharType="end"/>
    </w:r>
    <w:r>
      <w:rPr>
        <w:rFonts w:hint="eastAsia"/>
        <w:sz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CDD9E" w14:textId="77777777" w:rsidR="003A1730" w:rsidRDefault="003A1730">
      <w:r>
        <w:separator/>
      </w:r>
    </w:p>
  </w:footnote>
  <w:footnote w:type="continuationSeparator" w:id="0">
    <w:p w14:paraId="19BA0448" w14:textId="77777777" w:rsidR="003A1730" w:rsidRDefault="003A1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10D3B"/>
    <w:multiLevelType w:val="multilevel"/>
    <w:tmpl w:val="14610D3B"/>
    <w:lvl w:ilvl="0">
      <w:start w:val="1"/>
      <w:numFmt w:val="lowerLetter"/>
      <w:pStyle w:val="a"/>
      <w:lvlText w:val="%1)"/>
      <w:lvlJc w:val="left"/>
      <w:pPr>
        <w:ind w:left="100" w:firstLine="30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250" w:firstLine="300"/>
      </w:pPr>
      <w:rPr>
        <w:rFonts w:hint="eastAsia"/>
      </w:rPr>
    </w:lvl>
    <w:lvl w:ilvl="2">
      <w:start w:val="1"/>
      <w:numFmt w:val="decimal"/>
      <w:lvlText w:val="%3"/>
      <w:lvlJc w:val="left"/>
      <w:pPr>
        <w:ind w:left="400" w:firstLine="300"/>
      </w:pPr>
      <w:rPr>
        <w:rFonts w:hint="eastAsia"/>
      </w:rPr>
    </w:lvl>
    <w:lvl w:ilvl="3">
      <w:start w:val="1"/>
      <w:numFmt w:val="lowerLetter"/>
      <w:lvlText w:val="%4"/>
      <w:lvlJc w:val="left"/>
      <w:pPr>
        <w:ind w:left="550" w:firstLine="300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700" w:firstLine="3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850" w:firstLine="3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00" w:firstLine="3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150" w:firstLine="3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300" w:firstLine="300"/>
      </w:pPr>
      <w:rPr>
        <w:rFonts w:hint="eastAsia"/>
      </w:rPr>
    </w:lvl>
  </w:abstractNum>
  <w:abstractNum w:abstractNumId="1" w15:restartNumberingAfterBreak="0">
    <w:nsid w:val="170561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6A587E"/>
    <w:multiLevelType w:val="multilevel"/>
    <w:tmpl w:val="1B6A587E"/>
    <w:lvl w:ilvl="0">
      <w:start w:val="1"/>
      <w:numFmt w:val="none"/>
      <w:lvlText w:val="%1（规范性附录）"/>
      <w:lvlJc w:val="left"/>
      <w:pPr>
        <w:tabs>
          <w:tab w:val="left" w:pos="2027"/>
        </w:tabs>
        <w:ind w:left="0" w:firstLine="227"/>
      </w:pPr>
      <w:rPr>
        <w:rFonts w:ascii="Times New Roman" w:eastAsia="黑体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29072DD5"/>
    <w:multiLevelType w:val="multilevel"/>
    <w:tmpl w:val="29072DD5"/>
    <w:lvl w:ilvl="0">
      <w:start w:val="1"/>
      <w:numFmt w:val="decimal"/>
      <w:lvlText w:val="图%1"/>
      <w:lvlJc w:val="center"/>
      <w:pPr>
        <w:tabs>
          <w:tab w:val="left" w:pos="360"/>
        </w:tabs>
        <w:ind w:left="0" w:firstLine="0"/>
      </w:pPr>
      <w:rPr>
        <w:rFonts w:eastAsia="宋体" w:hint="eastAsia"/>
        <w:b/>
        <w:i w:val="0"/>
        <w:snapToGrid w:val="0"/>
        <w:color w:val="auto"/>
        <w:kern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2EE37AE5"/>
    <w:multiLevelType w:val="multilevel"/>
    <w:tmpl w:val="2EE37AE5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3B5D1654"/>
    <w:multiLevelType w:val="multilevel"/>
    <w:tmpl w:val="3B5D1654"/>
    <w:lvl w:ilvl="0">
      <w:start w:val="1"/>
      <w:numFmt w:val="decimal"/>
      <w:lvlText w:val="图%1"/>
      <w:lvlJc w:val="center"/>
      <w:pPr>
        <w:tabs>
          <w:tab w:val="left" w:pos="42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460331C8"/>
    <w:multiLevelType w:val="multilevel"/>
    <w:tmpl w:val="C9183D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96E4D7B"/>
    <w:multiLevelType w:val="multilevel"/>
    <w:tmpl w:val="496E4D7B"/>
    <w:lvl w:ilvl="0">
      <w:start w:val="1"/>
      <w:numFmt w:val="none"/>
      <w:lvlText w:val="%1注"/>
      <w:lvlJc w:val="left"/>
      <w:pPr>
        <w:tabs>
          <w:tab w:val="left" w:pos="1021"/>
        </w:tabs>
        <w:ind w:left="1021" w:hanging="601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57C2AF5"/>
    <w:multiLevelType w:val="multilevel"/>
    <w:tmpl w:val="557C2AF5"/>
    <w:lvl w:ilvl="0">
      <w:start w:val="1"/>
      <w:numFmt w:val="decimal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9" w15:restartNumberingAfterBreak="0">
    <w:nsid w:val="5D9C66AD"/>
    <w:multiLevelType w:val="multilevel"/>
    <w:tmpl w:val="5D9C66AD"/>
    <w:lvl w:ilvl="0">
      <w:start w:val="1"/>
      <w:numFmt w:val="none"/>
      <w:lvlText w:val="（资料性附录）"/>
      <w:lvlJc w:val="left"/>
      <w:pPr>
        <w:tabs>
          <w:tab w:val="left" w:pos="2027"/>
        </w:tabs>
        <w:ind w:left="0" w:firstLine="227"/>
      </w:pPr>
      <w:rPr>
        <w:rFonts w:ascii="Times New Roman" w:eastAsia="黑体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626A555D"/>
    <w:multiLevelType w:val="multilevel"/>
    <w:tmpl w:val="626A555D"/>
    <w:lvl w:ilvl="0">
      <w:start w:val="1"/>
      <w:numFmt w:val="none"/>
      <w:lvlText w:val="%1目        次"/>
      <w:lvlJc w:val="left"/>
      <w:pPr>
        <w:tabs>
          <w:tab w:val="left" w:pos="1667"/>
        </w:tabs>
        <w:ind w:left="0" w:firstLine="227"/>
      </w:pPr>
      <w:rPr>
        <w:rFonts w:ascii="Times New Roman" w:eastAsia="黑体" w:hAnsi="Times New Roman" w:hint="default"/>
        <w:b w:val="0"/>
        <w:i w:val="0"/>
        <w:sz w:val="32"/>
      </w:rPr>
    </w:lvl>
    <w:lvl w:ilvl="1">
      <w:start w:val="1"/>
      <w:numFmt w:val="lowerLetter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646260FA"/>
    <w:multiLevelType w:val="multilevel"/>
    <w:tmpl w:val="646260FA"/>
    <w:lvl w:ilvl="0">
      <w:start w:val="1"/>
      <w:numFmt w:val="decimal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57D3FBC"/>
    <w:multiLevelType w:val="multilevel"/>
    <w:tmpl w:val="657D3FBC"/>
    <w:lvl w:ilvl="0">
      <w:start w:val="1"/>
      <w:numFmt w:val="upperLetter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napToGrid/>
        <w:spacing w:val="0"/>
        <w:w w:val="100"/>
        <w:kern w:val="21"/>
        <w:sz w:val="24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6CEA2025"/>
    <w:multiLevelType w:val="multilevel"/>
    <w:tmpl w:val="6CEA2025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4" w15:restartNumberingAfterBreak="0">
    <w:nsid w:val="6DBF04F4"/>
    <w:multiLevelType w:val="multilevel"/>
    <w:tmpl w:val="6DBF04F4"/>
    <w:lvl w:ilvl="0">
      <w:start w:val="1"/>
      <w:numFmt w:val="none"/>
      <w:lvlText w:val="%1注："/>
      <w:lvlJc w:val="left"/>
      <w:pPr>
        <w:tabs>
          <w:tab w:val="left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left" w:pos="900"/>
        </w:tabs>
        <w:ind w:left="900" w:hanging="48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Ansi="Times New Roman"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 w15:restartNumberingAfterBreak="0">
    <w:nsid w:val="761731D0"/>
    <w:multiLevelType w:val="multilevel"/>
    <w:tmpl w:val="761731D0"/>
    <w:lvl w:ilvl="0">
      <w:start w:val="1"/>
      <w:numFmt w:val="bullet"/>
      <w:pStyle w:val="20"/>
      <w:lvlText w:val=""/>
      <w:lvlJc w:val="left"/>
      <w:pPr>
        <w:ind w:left="100" w:firstLine="30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250" w:firstLine="300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400" w:firstLine="300"/>
      </w:pPr>
      <w:rPr>
        <w:rFonts w:ascii="Symbol" w:hAnsi="Symbol" w:hint="default"/>
        <w:color w:val="auto"/>
      </w:rPr>
    </w:lvl>
    <w:lvl w:ilvl="3">
      <w:start w:val="1"/>
      <w:numFmt w:val="bullet"/>
      <w:lvlText w:val=""/>
      <w:lvlJc w:val="left"/>
      <w:pPr>
        <w:ind w:left="550" w:firstLine="30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700" w:firstLine="30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850" w:firstLine="3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00" w:firstLine="3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150" w:firstLine="3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300" w:firstLine="300"/>
      </w:pPr>
      <w:rPr>
        <w:rFonts w:hint="eastAsia"/>
      </w:rPr>
    </w:lvl>
  </w:abstractNum>
  <w:abstractNum w:abstractNumId="16" w15:restartNumberingAfterBreak="0">
    <w:nsid w:val="7BF54206"/>
    <w:multiLevelType w:val="multilevel"/>
    <w:tmpl w:val="7BF542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568922112">
    <w:abstractNumId w:val="6"/>
  </w:num>
  <w:num w:numId="2" w16cid:durableId="412243574">
    <w:abstractNumId w:val="15"/>
  </w:num>
  <w:num w:numId="3" w16cid:durableId="1163088862">
    <w:abstractNumId w:val="0"/>
  </w:num>
  <w:num w:numId="4" w16cid:durableId="425730041">
    <w:abstractNumId w:val="2"/>
  </w:num>
  <w:num w:numId="5" w16cid:durableId="171603722">
    <w:abstractNumId w:val="9"/>
  </w:num>
  <w:num w:numId="6" w16cid:durableId="9337429">
    <w:abstractNumId w:val="12"/>
  </w:num>
  <w:num w:numId="7" w16cid:durableId="1399938087">
    <w:abstractNumId w:val="13"/>
  </w:num>
  <w:num w:numId="8" w16cid:durableId="562526608">
    <w:abstractNumId w:val="10"/>
  </w:num>
  <w:num w:numId="9" w16cid:durableId="448281608">
    <w:abstractNumId w:val="11"/>
  </w:num>
  <w:num w:numId="10" w16cid:durableId="1397053176">
    <w:abstractNumId w:val="8"/>
  </w:num>
  <w:num w:numId="11" w16cid:durableId="318850175">
    <w:abstractNumId w:val="14"/>
  </w:num>
  <w:num w:numId="12" w16cid:durableId="842934208">
    <w:abstractNumId w:val="7"/>
  </w:num>
  <w:num w:numId="13" w16cid:durableId="54278048">
    <w:abstractNumId w:val="5"/>
  </w:num>
  <w:num w:numId="14" w16cid:durableId="1894148349">
    <w:abstractNumId w:val="3"/>
  </w:num>
  <w:num w:numId="15" w16cid:durableId="74396550">
    <w:abstractNumId w:val="4"/>
  </w:num>
  <w:num w:numId="16" w16cid:durableId="670521664">
    <w:abstractNumId w:val="16"/>
  </w:num>
  <w:num w:numId="17" w16cid:durableId="1847088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  <v:stroke weight="5.5pt" linestyle="thickThi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B0"/>
    <w:rsid w:val="00007276"/>
    <w:rsid w:val="0000765F"/>
    <w:rsid w:val="000106EC"/>
    <w:rsid w:val="0001171D"/>
    <w:rsid w:val="00012B16"/>
    <w:rsid w:val="00013447"/>
    <w:rsid w:val="00014642"/>
    <w:rsid w:val="000154FF"/>
    <w:rsid w:val="00015A12"/>
    <w:rsid w:val="000245CC"/>
    <w:rsid w:val="000308B7"/>
    <w:rsid w:val="00032B1D"/>
    <w:rsid w:val="000340CE"/>
    <w:rsid w:val="00037B50"/>
    <w:rsid w:val="00043ACF"/>
    <w:rsid w:val="00050456"/>
    <w:rsid w:val="000509D3"/>
    <w:rsid w:val="0005345B"/>
    <w:rsid w:val="000542B0"/>
    <w:rsid w:val="00055A89"/>
    <w:rsid w:val="0005662B"/>
    <w:rsid w:val="000674F2"/>
    <w:rsid w:val="00072E46"/>
    <w:rsid w:val="00075C7E"/>
    <w:rsid w:val="00091D64"/>
    <w:rsid w:val="000923B0"/>
    <w:rsid w:val="00092927"/>
    <w:rsid w:val="0009625B"/>
    <w:rsid w:val="00097D84"/>
    <w:rsid w:val="000A27FF"/>
    <w:rsid w:val="000A38D4"/>
    <w:rsid w:val="000B3E96"/>
    <w:rsid w:val="000B5070"/>
    <w:rsid w:val="000B6A7D"/>
    <w:rsid w:val="000B7E94"/>
    <w:rsid w:val="000C5177"/>
    <w:rsid w:val="000D03EF"/>
    <w:rsid w:val="000D214F"/>
    <w:rsid w:val="000D2538"/>
    <w:rsid w:val="000D7651"/>
    <w:rsid w:val="000F145F"/>
    <w:rsid w:val="000F69A6"/>
    <w:rsid w:val="000F6EC7"/>
    <w:rsid w:val="00101ECF"/>
    <w:rsid w:val="00102480"/>
    <w:rsid w:val="00104E28"/>
    <w:rsid w:val="00106DD0"/>
    <w:rsid w:val="00107F5C"/>
    <w:rsid w:val="0011784D"/>
    <w:rsid w:val="00122ACF"/>
    <w:rsid w:val="0012461C"/>
    <w:rsid w:val="001313B3"/>
    <w:rsid w:val="001337FA"/>
    <w:rsid w:val="00133C13"/>
    <w:rsid w:val="00133E25"/>
    <w:rsid w:val="001425E2"/>
    <w:rsid w:val="00143167"/>
    <w:rsid w:val="00152A7E"/>
    <w:rsid w:val="00152B4D"/>
    <w:rsid w:val="00153F0C"/>
    <w:rsid w:val="00154858"/>
    <w:rsid w:val="0015714A"/>
    <w:rsid w:val="001604CE"/>
    <w:rsid w:val="001615E7"/>
    <w:rsid w:val="00162CFB"/>
    <w:rsid w:val="001652E5"/>
    <w:rsid w:val="00165CBA"/>
    <w:rsid w:val="00171025"/>
    <w:rsid w:val="001803DA"/>
    <w:rsid w:val="00182C49"/>
    <w:rsid w:val="0018482B"/>
    <w:rsid w:val="00185D42"/>
    <w:rsid w:val="001871C9"/>
    <w:rsid w:val="00191344"/>
    <w:rsid w:val="00194F7C"/>
    <w:rsid w:val="001A0860"/>
    <w:rsid w:val="001A2EF3"/>
    <w:rsid w:val="001A54B4"/>
    <w:rsid w:val="001B079D"/>
    <w:rsid w:val="001B0BAA"/>
    <w:rsid w:val="001B26DC"/>
    <w:rsid w:val="001B49D0"/>
    <w:rsid w:val="001B6AB0"/>
    <w:rsid w:val="001C30E4"/>
    <w:rsid w:val="001D1B50"/>
    <w:rsid w:val="001D4A5D"/>
    <w:rsid w:val="001D7460"/>
    <w:rsid w:val="001E0B81"/>
    <w:rsid w:val="001E16CC"/>
    <w:rsid w:val="001E6799"/>
    <w:rsid w:val="001F1267"/>
    <w:rsid w:val="001F6EE6"/>
    <w:rsid w:val="001F721B"/>
    <w:rsid w:val="00200B9C"/>
    <w:rsid w:val="00200BD5"/>
    <w:rsid w:val="00203BDE"/>
    <w:rsid w:val="0020553C"/>
    <w:rsid w:val="00205ED1"/>
    <w:rsid w:val="002062B5"/>
    <w:rsid w:val="00210ABF"/>
    <w:rsid w:val="00217247"/>
    <w:rsid w:val="00226CE6"/>
    <w:rsid w:val="00231C09"/>
    <w:rsid w:val="00233C37"/>
    <w:rsid w:val="00235855"/>
    <w:rsid w:val="002417BA"/>
    <w:rsid w:val="0024591C"/>
    <w:rsid w:val="00254743"/>
    <w:rsid w:val="00255B66"/>
    <w:rsid w:val="00256DD9"/>
    <w:rsid w:val="00271352"/>
    <w:rsid w:val="002739F9"/>
    <w:rsid w:val="00285235"/>
    <w:rsid w:val="00285635"/>
    <w:rsid w:val="00286E50"/>
    <w:rsid w:val="002A177C"/>
    <w:rsid w:val="002A1C31"/>
    <w:rsid w:val="002A2C6E"/>
    <w:rsid w:val="002A42A3"/>
    <w:rsid w:val="002A55F8"/>
    <w:rsid w:val="002A5CD4"/>
    <w:rsid w:val="002A5F64"/>
    <w:rsid w:val="002A6582"/>
    <w:rsid w:val="002A6D62"/>
    <w:rsid w:val="002B05B0"/>
    <w:rsid w:val="002B1885"/>
    <w:rsid w:val="002B1D79"/>
    <w:rsid w:val="002B2C1A"/>
    <w:rsid w:val="002B759D"/>
    <w:rsid w:val="002C09EC"/>
    <w:rsid w:val="002C25C2"/>
    <w:rsid w:val="002C6171"/>
    <w:rsid w:val="002C7541"/>
    <w:rsid w:val="002C7862"/>
    <w:rsid w:val="002D5933"/>
    <w:rsid w:val="002E072B"/>
    <w:rsid w:val="002E19FB"/>
    <w:rsid w:val="002E3D5B"/>
    <w:rsid w:val="002F31AC"/>
    <w:rsid w:val="002F78A7"/>
    <w:rsid w:val="0030073D"/>
    <w:rsid w:val="003065AF"/>
    <w:rsid w:val="00307E37"/>
    <w:rsid w:val="00310A21"/>
    <w:rsid w:val="0031306F"/>
    <w:rsid w:val="003136F7"/>
    <w:rsid w:val="00317D75"/>
    <w:rsid w:val="00321255"/>
    <w:rsid w:val="0032161C"/>
    <w:rsid w:val="00322CE1"/>
    <w:rsid w:val="00323C78"/>
    <w:rsid w:val="00325274"/>
    <w:rsid w:val="00327A65"/>
    <w:rsid w:val="00336541"/>
    <w:rsid w:val="00343D00"/>
    <w:rsid w:val="00345204"/>
    <w:rsid w:val="00345834"/>
    <w:rsid w:val="00345DEC"/>
    <w:rsid w:val="00350E94"/>
    <w:rsid w:val="00354CAA"/>
    <w:rsid w:val="003564F3"/>
    <w:rsid w:val="00360A4B"/>
    <w:rsid w:val="00361273"/>
    <w:rsid w:val="0036794A"/>
    <w:rsid w:val="00372294"/>
    <w:rsid w:val="00373881"/>
    <w:rsid w:val="003757BE"/>
    <w:rsid w:val="00376AA4"/>
    <w:rsid w:val="003845A0"/>
    <w:rsid w:val="003864B6"/>
    <w:rsid w:val="00394F28"/>
    <w:rsid w:val="0039693C"/>
    <w:rsid w:val="003A0AF9"/>
    <w:rsid w:val="003A1730"/>
    <w:rsid w:val="003A2F79"/>
    <w:rsid w:val="003A416D"/>
    <w:rsid w:val="003A780F"/>
    <w:rsid w:val="003B5CA2"/>
    <w:rsid w:val="003B6E0A"/>
    <w:rsid w:val="003C123B"/>
    <w:rsid w:val="003C2CA0"/>
    <w:rsid w:val="003C4B38"/>
    <w:rsid w:val="003C6A04"/>
    <w:rsid w:val="003C7B49"/>
    <w:rsid w:val="003D03C8"/>
    <w:rsid w:val="003D66F5"/>
    <w:rsid w:val="003D6990"/>
    <w:rsid w:val="003D772D"/>
    <w:rsid w:val="003D77AF"/>
    <w:rsid w:val="003E6064"/>
    <w:rsid w:val="003F716D"/>
    <w:rsid w:val="003F77C9"/>
    <w:rsid w:val="004025F4"/>
    <w:rsid w:val="004031CD"/>
    <w:rsid w:val="00405472"/>
    <w:rsid w:val="00406E7B"/>
    <w:rsid w:val="00411CA3"/>
    <w:rsid w:val="00415484"/>
    <w:rsid w:val="004156F0"/>
    <w:rsid w:val="0041604C"/>
    <w:rsid w:val="004167D4"/>
    <w:rsid w:val="00421C2C"/>
    <w:rsid w:val="00426A2F"/>
    <w:rsid w:val="00433F87"/>
    <w:rsid w:val="004342E3"/>
    <w:rsid w:val="0043475B"/>
    <w:rsid w:val="004375FE"/>
    <w:rsid w:val="00442172"/>
    <w:rsid w:val="0044230B"/>
    <w:rsid w:val="0044740C"/>
    <w:rsid w:val="00450A19"/>
    <w:rsid w:val="00450E63"/>
    <w:rsid w:val="00451451"/>
    <w:rsid w:val="00452EE0"/>
    <w:rsid w:val="00454A69"/>
    <w:rsid w:val="00456335"/>
    <w:rsid w:val="00456A3E"/>
    <w:rsid w:val="00457D7B"/>
    <w:rsid w:val="0046170B"/>
    <w:rsid w:val="004636DC"/>
    <w:rsid w:val="004666B5"/>
    <w:rsid w:val="00473057"/>
    <w:rsid w:val="00476CDB"/>
    <w:rsid w:val="00480BF8"/>
    <w:rsid w:val="004836E0"/>
    <w:rsid w:val="004902DA"/>
    <w:rsid w:val="004951EA"/>
    <w:rsid w:val="004975ED"/>
    <w:rsid w:val="004A0ECF"/>
    <w:rsid w:val="004A125A"/>
    <w:rsid w:val="004A2610"/>
    <w:rsid w:val="004A4316"/>
    <w:rsid w:val="004B151A"/>
    <w:rsid w:val="004B1605"/>
    <w:rsid w:val="004B4609"/>
    <w:rsid w:val="004B7B64"/>
    <w:rsid w:val="004C1691"/>
    <w:rsid w:val="004C1B43"/>
    <w:rsid w:val="004C2F5E"/>
    <w:rsid w:val="004C4054"/>
    <w:rsid w:val="004C4E68"/>
    <w:rsid w:val="004C516A"/>
    <w:rsid w:val="004C7C06"/>
    <w:rsid w:val="004D591C"/>
    <w:rsid w:val="004D5F80"/>
    <w:rsid w:val="004D721C"/>
    <w:rsid w:val="004E15B7"/>
    <w:rsid w:val="004E2B0B"/>
    <w:rsid w:val="004F0D2D"/>
    <w:rsid w:val="004F1743"/>
    <w:rsid w:val="004F5B77"/>
    <w:rsid w:val="004F5F96"/>
    <w:rsid w:val="00501595"/>
    <w:rsid w:val="00503EBD"/>
    <w:rsid w:val="00506147"/>
    <w:rsid w:val="00511AD1"/>
    <w:rsid w:val="005121D5"/>
    <w:rsid w:val="00513600"/>
    <w:rsid w:val="00517085"/>
    <w:rsid w:val="00523A6D"/>
    <w:rsid w:val="005243CC"/>
    <w:rsid w:val="00532468"/>
    <w:rsid w:val="005359A0"/>
    <w:rsid w:val="00536B9C"/>
    <w:rsid w:val="0054146F"/>
    <w:rsid w:val="0054672D"/>
    <w:rsid w:val="00547256"/>
    <w:rsid w:val="00547873"/>
    <w:rsid w:val="005508F3"/>
    <w:rsid w:val="00555C13"/>
    <w:rsid w:val="0056001B"/>
    <w:rsid w:val="00562863"/>
    <w:rsid w:val="00564C87"/>
    <w:rsid w:val="005655A6"/>
    <w:rsid w:val="00571FD6"/>
    <w:rsid w:val="00572BD4"/>
    <w:rsid w:val="00574C8F"/>
    <w:rsid w:val="00584582"/>
    <w:rsid w:val="005900F6"/>
    <w:rsid w:val="005A32F8"/>
    <w:rsid w:val="005A52EF"/>
    <w:rsid w:val="005A693B"/>
    <w:rsid w:val="005B3C83"/>
    <w:rsid w:val="005B7801"/>
    <w:rsid w:val="005C2469"/>
    <w:rsid w:val="005C5457"/>
    <w:rsid w:val="005D0B88"/>
    <w:rsid w:val="005D31DB"/>
    <w:rsid w:val="005D44DB"/>
    <w:rsid w:val="005D771B"/>
    <w:rsid w:val="005D7DEF"/>
    <w:rsid w:val="005E335C"/>
    <w:rsid w:val="005E5EFA"/>
    <w:rsid w:val="005E5F23"/>
    <w:rsid w:val="005F16CC"/>
    <w:rsid w:val="005F1DFA"/>
    <w:rsid w:val="006056A9"/>
    <w:rsid w:val="00605DB7"/>
    <w:rsid w:val="00607352"/>
    <w:rsid w:val="00607526"/>
    <w:rsid w:val="00615382"/>
    <w:rsid w:val="00616C0B"/>
    <w:rsid w:val="00617BDB"/>
    <w:rsid w:val="00622826"/>
    <w:rsid w:val="006245B0"/>
    <w:rsid w:val="006251D8"/>
    <w:rsid w:val="0062665C"/>
    <w:rsid w:val="0063109E"/>
    <w:rsid w:val="00633DDE"/>
    <w:rsid w:val="00633FC4"/>
    <w:rsid w:val="0063438F"/>
    <w:rsid w:val="00637D7F"/>
    <w:rsid w:val="0064720E"/>
    <w:rsid w:val="00650F24"/>
    <w:rsid w:val="00654996"/>
    <w:rsid w:val="00654DAA"/>
    <w:rsid w:val="00656FD7"/>
    <w:rsid w:val="00665CE4"/>
    <w:rsid w:val="00666A69"/>
    <w:rsid w:val="00666E88"/>
    <w:rsid w:val="00667976"/>
    <w:rsid w:val="00672FF6"/>
    <w:rsid w:val="006740A6"/>
    <w:rsid w:val="006749CC"/>
    <w:rsid w:val="00674FF8"/>
    <w:rsid w:val="00680171"/>
    <w:rsid w:val="006860CD"/>
    <w:rsid w:val="00694D9F"/>
    <w:rsid w:val="00695133"/>
    <w:rsid w:val="006A15D0"/>
    <w:rsid w:val="006A2A01"/>
    <w:rsid w:val="006A2F31"/>
    <w:rsid w:val="006A5439"/>
    <w:rsid w:val="006A7EF2"/>
    <w:rsid w:val="006B3A42"/>
    <w:rsid w:val="006B7AB9"/>
    <w:rsid w:val="006C052A"/>
    <w:rsid w:val="006C1A9E"/>
    <w:rsid w:val="006C3E3C"/>
    <w:rsid w:val="006C7A37"/>
    <w:rsid w:val="006D0AC1"/>
    <w:rsid w:val="006E1808"/>
    <w:rsid w:val="006E5FDE"/>
    <w:rsid w:val="006E6751"/>
    <w:rsid w:val="006F31FE"/>
    <w:rsid w:val="00704C1C"/>
    <w:rsid w:val="00704C23"/>
    <w:rsid w:val="00711777"/>
    <w:rsid w:val="0071448C"/>
    <w:rsid w:val="007211AB"/>
    <w:rsid w:val="00724C64"/>
    <w:rsid w:val="00734DE4"/>
    <w:rsid w:val="00736978"/>
    <w:rsid w:val="00745746"/>
    <w:rsid w:val="00747A1F"/>
    <w:rsid w:val="007552B9"/>
    <w:rsid w:val="0076004B"/>
    <w:rsid w:val="00762276"/>
    <w:rsid w:val="00766104"/>
    <w:rsid w:val="00772924"/>
    <w:rsid w:val="0077693D"/>
    <w:rsid w:val="0078020E"/>
    <w:rsid w:val="0078024E"/>
    <w:rsid w:val="00780EE8"/>
    <w:rsid w:val="00794D72"/>
    <w:rsid w:val="00796B28"/>
    <w:rsid w:val="00797B9A"/>
    <w:rsid w:val="007A2E75"/>
    <w:rsid w:val="007A7803"/>
    <w:rsid w:val="007B085A"/>
    <w:rsid w:val="007B6C41"/>
    <w:rsid w:val="007C27DC"/>
    <w:rsid w:val="007C3B36"/>
    <w:rsid w:val="007C3FF6"/>
    <w:rsid w:val="007C6266"/>
    <w:rsid w:val="007C631F"/>
    <w:rsid w:val="007D3313"/>
    <w:rsid w:val="007D3A2A"/>
    <w:rsid w:val="007D3DF1"/>
    <w:rsid w:val="007E0D7C"/>
    <w:rsid w:val="007E15E7"/>
    <w:rsid w:val="007E2C4A"/>
    <w:rsid w:val="007E48B6"/>
    <w:rsid w:val="007E5FB8"/>
    <w:rsid w:val="007E6F5A"/>
    <w:rsid w:val="007F261F"/>
    <w:rsid w:val="007F2647"/>
    <w:rsid w:val="007F5FA7"/>
    <w:rsid w:val="00801A62"/>
    <w:rsid w:val="008054DC"/>
    <w:rsid w:val="0080692F"/>
    <w:rsid w:val="00807CDE"/>
    <w:rsid w:val="00810CFD"/>
    <w:rsid w:val="00814A2A"/>
    <w:rsid w:val="00814CF9"/>
    <w:rsid w:val="008176F4"/>
    <w:rsid w:val="0082249B"/>
    <w:rsid w:val="008225DB"/>
    <w:rsid w:val="008225EC"/>
    <w:rsid w:val="00824CE1"/>
    <w:rsid w:val="008361BE"/>
    <w:rsid w:val="008423C9"/>
    <w:rsid w:val="00842A00"/>
    <w:rsid w:val="00842B21"/>
    <w:rsid w:val="00845B37"/>
    <w:rsid w:val="00847F47"/>
    <w:rsid w:val="00851DD3"/>
    <w:rsid w:val="0085254D"/>
    <w:rsid w:val="0086062C"/>
    <w:rsid w:val="008613E8"/>
    <w:rsid w:val="00862001"/>
    <w:rsid w:val="00871307"/>
    <w:rsid w:val="00871CD4"/>
    <w:rsid w:val="008724AF"/>
    <w:rsid w:val="00872FC9"/>
    <w:rsid w:val="008750F4"/>
    <w:rsid w:val="00875429"/>
    <w:rsid w:val="00877CD6"/>
    <w:rsid w:val="00882D17"/>
    <w:rsid w:val="008850F6"/>
    <w:rsid w:val="0088736E"/>
    <w:rsid w:val="00895067"/>
    <w:rsid w:val="008A5623"/>
    <w:rsid w:val="008A6943"/>
    <w:rsid w:val="008A6C27"/>
    <w:rsid w:val="008B6D7F"/>
    <w:rsid w:val="008B73AD"/>
    <w:rsid w:val="008C3EDB"/>
    <w:rsid w:val="008C5E93"/>
    <w:rsid w:val="008D068B"/>
    <w:rsid w:val="008D3AA0"/>
    <w:rsid w:val="008D594C"/>
    <w:rsid w:val="008E09BC"/>
    <w:rsid w:val="008E0AA4"/>
    <w:rsid w:val="008E259F"/>
    <w:rsid w:val="008E2CD8"/>
    <w:rsid w:val="008E7DC1"/>
    <w:rsid w:val="008F0A19"/>
    <w:rsid w:val="0090503A"/>
    <w:rsid w:val="00911E58"/>
    <w:rsid w:val="00913F42"/>
    <w:rsid w:val="0091434B"/>
    <w:rsid w:val="00915CEB"/>
    <w:rsid w:val="009162F7"/>
    <w:rsid w:val="00917DA3"/>
    <w:rsid w:val="00920800"/>
    <w:rsid w:val="00926ADF"/>
    <w:rsid w:val="0092707B"/>
    <w:rsid w:val="009272AE"/>
    <w:rsid w:val="00942AE5"/>
    <w:rsid w:val="00946083"/>
    <w:rsid w:val="00950B69"/>
    <w:rsid w:val="00955183"/>
    <w:rsid w:val="00956547"/>
    <w:rsid w:val="00957C23"/>
    <w:rsid w:val="009626D4"/>
    <w:rsid w:val="00965515"/>
    <w:rsid w:val="00967007"/>
    <w:rsid w:val="009671A3"/>
    <w:rsid w:val="00974A7F"/>
    <w:rsid w:val="009776B5"/>
    <w:rsid w:val="00984BDF"/>
    <w:rsid w:val="009866C7"/>
    <w:rsid w:val="00987C06"/>
    <w:rsid w:val="00987F75"/>
    <w:rsid w:val="00994355"/>
    <w:rsid w:val="009A0476"/>
    <w:rsid w:val="009A38B9"/>
    <w:rsid w:val="009B0FC3"/>
    <w:rsid w:val="009B2AAF"/>
    <w:rsid w:val="009B68F2"/>
    <w:rsid w:val="009B7837"/>
    <w:rsid w:val="009C0599"/>
    <w:rsid w:val="009C551D"/>
    <w:rsid w:val="009C5C9A"/>
    <w:rsid w:val="009D2D18"/>
    <w:rsid w:val="009D606E"/>
    <w:rsid w:val="009D6AAC"/>
    <w:rsid w:val="009D7AB1"/>
    <w:rsid w:val="009E21D6"/>
    <w:rsid w:val="009E59D6"/>
    <w:rsid w:val="009E7AA6"/>
    <w:rsid w:val="009F1B8A"/>
    <w:rsid w:val="00A036CE"/>
    <w:rsid w:val="00A0701D"/>
    <w:rsid w:val="00A11EA0"/>
    <w:rsid w:val="00A15145"/>
    <w:rsid w:val="00A15FBB"/>
    <w:rsid w:val="00A1712C"/>
    <w:rsid w:val="00A1793A"/>
    <w:rsid w:val="00A26CD4"/>
    <w:rsid w:val="00A308E6"/>
    <w:rsid w:val="00A3227D"/>
    <w:rsid w:val="00A3280E"/>
    <w:rsid w:val="00A41487"/>
    <w:rsid w:val="00A456CB"/>
    <w:rsid w:val="00A457AD"/>
    <w:rsid w:val="00A57C89"/>
    <w:rsid w:val="00A608CD"/>
    <w:rsid w:val="00A643BF"/>
    <w:rsid w:val="00A66F88"/>
    <w:rsid w:val="00A70996"/>
    <w:rsid w:val="00A7238A"/>
    <w:rsid w:val="00A72C6A"/>
    <w:rsid w:val="00A765AF"/>
    <w:rsid w:val="00A76FDC"/>
    <w:rsid w:val="00A80902"/>
    <w:rsid w:val="00A80BDB"/>
    <w:rsid w:val="00A81661"/>
    <w:rsid w:val="00A860C6"/>
    <w:rsid w:val="00A91211"/>
    <w:rsid w:val="00A932A2"/>
    <w:rsid w:val="00A93F7A"/>
    <w:rsid w:val="00A96ADC"/>
    <w:rsid w:val="00AA33C9"/>
    <w:rsid w:val="00AA4452"/>
    <w:rsid w:val="00AA753B"/>
    <w:rsid w:val="00AA7F9E"/>
    <w:rsid w:val="00AB4C39"/>
    <w:rsid w:val="00AB6FAC"/>
    <w:rsid w:val="00AC113E"/>
    <w:rsid w:val="00AC11AA"/>
    <w:rsid w:val="00AC67C9"/>
    <w:rsid w:val="00AC715A"/>
    <w:rsid w:val="00AC7574"/>
    <w:rsid w:val="00AD0590"/>
    <w:rsid w:val="00AD250F"/>
    <w:rsid w:val="00AD4661"/>
    <w:rsid w:val="00AD4F5E"/>
    <w:rsid w:val="00AD7875"/>
    <w:rsid w:val="00AD7B12"/>
    <w:rsid w:val="00AF02A9"/>
    <w:rsid w:val="00AF5246"/>
    <w:rsid w:val="00B01E61"/>
    <w:rsid w:val="00B1228F"/>
    <w:rsid w:val="00B1514B"/>
    <w:rsid w:val="00B1719D"/>
    <w:rsid w:val="00B20C9E"/>
    <w:rsid w:val="00B2721D"/>
    <w:rsid w:val="00B30B84"/>
    <w:rsid w:val="00B30BB5"/>
    <w:rsid w:val="00B3304D"/>
    <w:rsid w:val="00B37B60"/>
    <w:rsid w:val="00B4218A"/>
    <w:rsid w:val="00B42E39"/>
    <w:rsid w:val="00B43768"/>
    <w:rsid w:val="00B50D74"/>
    <w:rsid w:val="00B512CB"/>
    <w:rsid w:val="00B52A3A"/>
    <w:rsid w:val="00B52CB9"/>
    <w:rsid w:val="00B5613D"/>
    <w:rsid w:val="00B57F8C"/>
    <w:rsid w:val="00B60452"/>
    <w:rsid w:val="00B607EE"/>
    <w:rsid w:val="00B6278E"/>
    <w:rsid w:val="00B6287D"/>
    <w:rsid w:val="00B66A5E"/>
    <w:rsid w:val="00B71A2B"/>
    <w:rsid w:val="00B723BF"/>
    <w:rsid w:val="00B72453"/>
    <w:rsid w:val="00B72ED9"/>
    <w:rsid w:val="00B75532"/>
    <w:rsid w:val="00B76C71"/>
    <w:rsid w:val="00B80A4C"/>
    <w:rsid w:val="00B81A98"/>
    <w:rsid w:val="00B8338E"/>
    <w:rsid w:val="00B85C77"/>
    <w:rsid w:val="00B862B6"/>
    <w:rsid w:val="00B87514"/>
    <w:rsid w:val="00B9268D"/>
    <w:rsid w:val="00B93C89"/>
    <w:rsid w:val="00B95E42"/>
    <w:rsid w:val="00BA0BA3"/>
    <w:rsid w:val="00BA10B9"/>
    <w:rsid w:val="00BA1311"/>
    <w:rsid w:val="00BA35DF"/>
    <w:rsid w:val="00BA65C1"/>
    <w:rsid w:val="00BA72FA"/>
    <w:rsid w:val="00BA7EF2"/>
    <w:rsid w:val="00BB1A9D"/>
    <w:rsid w:val="00BB3D17"/>
    <w:rsid w:val="00BB4802"/>
    <w:rsid w:val="00BB5A4A"/>
    <w:rsid w:val="00BB61FB"/>
    <w:rsid w:val="00BC119F"/>
    <w:rsid w:val="00BC4E2F"/>
    <w:rsid w:val="00BC4E98"/>
    <w:rsid w:val="00BC5BF0"/>
    <w:rsid w:val="00BC63EB"/>
    <w:rsid w:val="00BD165F"/>
    <w:rsid w:val="00BD1E23"/>
    <w:rsid w:val="00BD455E"/>
    <w:rsid w:val="00BD4F26"/>
    <w:rsid w:val="00BD6C81"/>
    <w:rsid w:val="00BD7C46"/>
    <w:rsid w:val="00BE0D73"/>
    <w:rsid w:val="00BE109C"/>
    <w:rsid w:val="00BE316C"/>
    <w:rsid w:val="00BF293B"/>
    <w:rsid w:val="00BF5485"/>
    <w:rsid w:val="00BF59F1"/>
    <w:rsid w:val="00BF6155"/>
    <w:rsid w:val="00C0264A"/>
    <w:rsid w:val="00C0602C"/>
    <w:rsid w:val="00C06FC8"/>
    <w:rsid w:val="00C1280A"/>
    <w:rsid w:val="00C128CD"/>
    <w:rsid w:val="00C1585C"/>
    <w:rsid w:val="00C166DF"/>
    <w:rsid w:val="00C16768"/>
    <w:rsid w:val="00C259B3"/>
    <w:rsid w:val="00C26748"/>
    <w:rsid w:val="00C31A5C"/>
    <w:rsid w:val="00C362CF"/>
    <w:rsid w:val="00C379C7"/>
    <w:rsid w:val="00C45E7E"/>
    <w:rsid w:val="00C477D4"/>
    <w:rsid w:val="00C51EAF"/>
    <w:rsid w:val="00C53502"/>
    <w:rsid w:val="00C53C95"/>
    <w:rsid w:val="00C55674"/>
    <w:rsid w:val="00C556B8"/>
    <w:rsid w:val="00C56778"/>
    <w:rsid w:val="00C62215"/>
    <w:rsid w:val="00C7386C"/>
    <w:rsid w:val="00C744BC"/>
    <w:rsid w:val="00C753FA"/>
    <w:rsid w:val="00C835FB"/>
    <w:rsid w:val="00C84E67"/>
    <w:rsid w:val="00C85A45"/>
    <w:rsid w:val="00C8678E"/>
    <w:rsid w:val="00C90012"/>
    <w:rsid w:val="00C90D43"/>
    <w:rsid w:val="00C940A3"/>
    <w:rsid w:val="00C947B1"/>
    <w:rsid w:val="00C958E1"/>
    <w:rsid w:val="00CA286F"/>
    <w:rsid w:val="00CB03E1"/>
    <w:rsid w:val="00CB3420"/>
    <w:rsid w:val="00CB4D8F"/>
    <w:rsid w:val="00CC70D4"/>
    <w:rsid w:val="00CD58A5"/>
    <w:rsid w:val="00CD5FC3"/>
    <w:rsid w:val="00CE1873"/>
    <w:rsid w:val="00CE52AE"/>
    <w:rsid w:val="00CE79E3"/>
    <w:rsid w:val="00CE7D1E"/>
    <w:rsid w:val="00CF4C2F"/>
    <w:rsid w:val="00CF74A9"/>
    <w:rsid w:val="00D07B9D"/>
    <w:rsid w:val="00D12E22"/>
    <w:rsid w:val="00D14947"/>
    <w:rsid w:val="00D14CF3"/>
    <w:rsid w:val="00D17E0E"/>
    <w:rsid w:val="00D206A7"/>
    <w:rsid w:val="00D230D1"/>
    <w:rsid w:val="00D30658"/>
    <w:rsid w:val="00D30672"/>
    <w:rsid w:val="00D31E6D"/>
    <w:rsid w:val="00D32F2D"/>
    <w:rsid w:val="00D43420"/>
    <w:rsid w:val="00D463BC"/>
    <w:rsid w:val="00D50072"/>
    <w:rsid w:val="00D66C81"/>
    <w:rsid w:val="00D748C4"/>
    <w:rsid w:val="00D74F86"/>
    <w:rsid w:val="00D90317"/>
    <w:rsid w:val="00D9246F"/>
    <w:rsid w:val="00D9486F"/>
    <w:rsid w:val="00D966EF"/>
    <w:rsid w:val="00D976D6"/>
    <w:rsid w:val="00DA16DC"/>
    <w:rsid w:val="00DA6464"/>
    <w:rsid w:val="00DB2AD6"/>
    <w:rsid w:val="00DB457C"/>
    <w:rsid w:val="00DB4D14"/>
    <w:rsid w:val="00DB5DF0"/>
    <w:rsid w:val="00DC175C"/>
    <w:rsid w:val="00DC3073"/>
    <w:rsid w:val="00DD161A"/>
    <w:rsid w:val="00DD1E6A"/>
    <w:rsid w:val="00DD391E"/>
    <w:rsid w:val="00DD4E74"/>
    <w:rsid w:val="00DE04D6"/>
    <w:rsid w:val="00DE2992"/>
    <w:rsid w:val="00DE537F"/>
    <w:rsid w:val="00DE5C06"/>
    <w:rsid w:val="00DF7B48"/>
    <w:rsid w:val="00E02447"/>
    <w:rsid w:val="00E025F9"/>
    <w:rsid w:val="00E046BD"/>
    <w:rsid w:val="00E10E26"/>
    <w:rsid w:val="00E16BAF"/>
    <w:rsid w:val="00E16C1C"/>
    <w:rsid w:val="00E17AAE"/>
    <w:rsid w:val="00E216B0"/>
    <w:rsid w:val="00E21998"/>
    <w:rsid w:val="00E24AB3"/>
    <w:rsid w:val="00E33448"/>
    <w:rsid w:val="00E33CE6"/>
    <w:rsid w:val="00E34E77"/>
    <w:rsid w:val="00E40C9A"/>
    <w:rsid w:val="00E422AC"/>
    <w:rsid w:val="00E524E3"/>
    <w:rsid w:val="00E52540"/>
    <w:rsid w:val="00E52913"/>
    <w:rsid w:val="00E54CAA"/>
    <w:rsid w:val="00E56854"/>
    <w:rsid w:val="00E6487F"/>
    <w:rsid w:val="00E6555A"/>
    <w:rsid w:val="00E738A4"/>
    <w:rsid w:val="00E74B68"/>
    <w:rsid w:val="00E74CCF"/>
    <w:rsid w:val="00E74DEE"/>
    <w:rsid w:val="00E75149"/>
    <w:rsid w:val="00E756F8"/>
    <w:rsid w:val="00E767AC"/>
    <w:rsid w:val="00E80FE1"/>
    <w:rsid w:val="00E844D0"/>
    <w:rsid w:val="00E8553E"/>
    <w:rsid w:val="00E8665A"/>
    <w:rsid w:val="00E879FC"/>
    <w:rsid w:val="00E9135B"/>
    <w:rsid w:val="00E93538"/>
    <w:rsid w:val="00EA1F85"/>
    <w:rsid w:val="00EA4D13"/>
    <w:rsid w:val="00EA5066"/>
    <w:rsid w:val="00EA6A7A"/>
    <w:rsid w:val="00EB48D8"/>
    <w:rsid w:val="00EB554A"/>
    <w:rsid w:val="00EC0AFD"/>
    <w:rsid w:val="00EC125E"/>
    <w:rsid w:val="00EC4745"/>
    <w:rsid w:val="00ED5FCC"/>
    <w:rsid w:val="00ED6A49"/>
    <w:rsid w:val="00EE05FE"/>
    <w:rsid w:val="00EE4EE0"/>
    <w:rsid w:val="00EE5CF4"/>
    <w:rsid w:val="00EF22F2"/>
    <w:rsid w:val="00EF2C8E"/>
    <w:rsid w:val="00EF649E"/>
    <w:rsid w:val="00F027E6"/>
    <w:rsid w:val="00F04F4D"/>
    <w:rsid w:val="00F061E7"/>
    <w:rsid w:val="00F104CB"/>
    <w:rsid w:val="00F11B9E"/>
    <w:rsid w:val="00F12A90"/>
    <w:rsid w:val="00F136E8"/>
    <w:rsid w:val="00F14B88"/>
    <w:rsid w:val="00F22E60"/>
    <w:rsid w:val="00F23924"/>
    <w:rsid w:val="00F24665"/>
    <w:rsid w:val="00F24F30"/>
    <w:rsid w:val="00F339E9"/>
    <w:rsid w:val="00F3433E"/>
    <w:rsid w:val="00F36A68"/>
    <w:rsid w:val="00F40586"/>
    <w:rsid w:val="00F4245E"/>
    <w:rsid w:val="00F47D76"/>
    <w:rsid w:val="00F51A47"/>
    <w:rsid w:val="00F54A48"/>
    <w:rsid w:val="00F60D5B"/>
    <w:rsid w:val="00F633D8"/>
    <w:rsid w:val="00F64292"/>
    <w:rsid w:val="00F65C05"/>
    <w:rsid w:val="00F66574"/>
    <w:rsid w:val="00F72894"/>
    <w:rsid w:val="00F73F20"/>
    <w:rsid w:val="00F75CE5"/>
    <w:rsid w:val="00F77D67"/>
    <w:rsid w:val="00F77F35"/>
    <w:rsid w:val="00F81C69"/>
    <w:rsid w:val="00F836B9"/>
    <w:rsid w:val="00F85E3B"/>
    <w:rsid w:val="00F86DDF"/>
    <w:rsid w:val="00F91F5E"/>
    <w:rsid w:val="00F928F0"/>
    <w:rsid w:val="00F9662C"/>
    <w:rsid w:val="00F967B1"/>
    <w:rsid w:val="00F96C31"/>
    <w:rsid w:val="00FA3818"/>
    <w:rsid w:val="00FA4F19"/>
    <w:rsid w:val="00FA60AD"/>
    <w:rsid w:val="00FB2C3E"/>
    <w:rsid w:val="00FB635B"/>
    <w:rsid w:val="00FC0BC7"/>
    <w:rsid w:val="00FC52D5"/>
    <w:rsid w:val="00FC7EE7"/>
    <w:rsid w:val="00FD0A91"/>
    <w:rsid w:val="00FD1A3A"/>
    <w:rsid w:val="00FD1A93"/>
    <w:rsid w:val="00FD6008"/>
    <w:rsid w:val="00FD7559"/>
    <w:rsid w:val="00FE5C2E"/>
    <w:rsid w:val="00FF0369"/>
    <w:rsid w:val="00FF0CC7"/>
    <w:rsid w:val="00FF24DA"/>
    <w:rsid w:val="00FF3038"/>
    <w:rsid w:val="00FF3CCF"/>
    <w:rsid w:val="41E445E7"/>
    <w:rsid w:val="6E9968FF"/>
    <w:rsid w:val="72385DA0"/>
    <w:rsid w:val="74322C3F"/>
    <w:rsid w:val="74B24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v:stroke weight="5.5pt" linestyle="thickThin"/>
    </o:shapedefaults>
    <o:shapelayout v:ext="edit">
      <o:idmap v:ext="edit" data="2"/>
    </o:shapelayout>
  </w:shapeDefaults>
  <w:decimalSymbol w:val="."/>
  <w:listSeparator w:val=","/>
  <w14:docId w14:val="0D354508"/>
  <w15:docId w15:val="{5E5067B0-B194-455E-BA88-A6E56D93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微软雅黑" w:hAnsi="Arial Unicode MS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footnote text" w:semiHidden="1" w:qFormat="1"/>
    <w:lsdException w:name="annotation text" w:semiHidden="1" w:qFormat="1"/>
    <w:lsdException w:name="header" w:uiPriority="99" w:unhideWhenUsed="1" w:qFormat="1"/>
    <w:lsdException w:name="footer" w:uiPriority="99" w:unhideWhenUsed="1" w:qFormat="1"/>
    <w:lsdException w:name="caption" w:unhideWhenUsed="1" w:qFormat="1"/>
    <w:lsdException w:name="footnote reference" w:semiHidden="1"/>
    <w:lsdException w:name="annotation reference" w:semiHidden="1" w:qFormat="1"/>
    <w:lsdException w:name="List" w:uiPriority="99" w:unhideWhenUsed="1" w:qFormat="1"/>
    <w:lsdException w:name="List Number" w:unhideWhenUsed="1"/>
    <w:lsdException w:name="List 2" w:uiPriority="99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Hyperlink" w:uiPriority="99" w:unhideWhenUsed="1" w:qFormat="1"/>
    <w:lsdException w:name="Document Map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3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01A62"/>
    <w:pPr>
      <w:widowControl w:val="0"/>
      <w:spacing w:line="420" w:lineRule="exact"/>
      <w:ind w:firstLine="480"/>
      <w:jc w:val="both"/>
    </w:pPr>
    <w:rPr>
      <w:rFonts w:ascii="Times New Roman" w:eastAsia="宋体" w:hAnsi="宋体"/>
      <w:sz w:val="24"/>
      <w:szCs w:val="21"/>
    </w:rPr>
  </w:style>
  <w:style w:type="paragraph" w:styleId="1">
    <w:name w:val="heading 1"/>
    <w:basedOn w:val="a0"/>
    <w:next w:val="a0"/>
    <w:uiPriority w:val="9"/>
    <w:qFormat/>
    <w:rsid w:val="002A1C31"/>
    <w:pPr>
      <w:numPr>
        <w:numId w:val="17"/>
      </w:numPr>
      <w:spacing w:beforeLines="50" w:before="50" w:afterLines="50" w:after="50"/>
      <w:ind w:left="0" w:firstLine="0"/>
      <w:jc w:val="left"/>
      <w:outlineLvl w:val="0"/>
    </w:pPr>
    <w:rPr>
      <w:rFonts w:eastAsia="黑体" w:hAnsi="Times New Roman"/>
      <w:sz w:val="28"/>
    </w:rPr>
  </w:style>
  <w:style w:type="paragraph" w:styleId="2">
    <w:name w:val="heading 2"/>
    <w:basedOn w:val="a0"/>
    <w:next w:val="a0"/>
    <w:uiPriority w:val="9"/>
    <w:unhideWhenUsed/>
    <w:qFormat/>
    <w:rsid w:val="00E17AAE"/>
    <w:pPr>
      <w:numPr>
        <w:ilvl w:val="1"/>
        <w:numId w:val="17"/>
      </w:numPr>
      <w:tabs>
        <w:tab w:val="left" w:pos="709"/>
      </w:tabs>
      <w:spacing w:beforeLines="50" w:before="50" w:afterLines="50" w:after="50"/>
      <w:jc w:val="left"/>
      <w:outlineLvl w:val="1"/>
    </w:pPr>
    <w:rPr>
      <w:rFonts w:eastAsia="黑体" w:hAnsi="Times New Roman"/>
      <w:sz w:val="28"/>
    </w:rPr>
  </w:style>
  <w:style w:type="paragraph" w:styleId="3">
    <w:name w:val="heading 3"/>
    <w:basedOn w:val="a1"/>
    <w:next w:val="a0"/>
    <w:uiPriority w:val="9"/>
    <w:unhideWhenUsed/>
    <w:qFormat/>
    <w:rsid w:val="00801A62"/>
    <w:pPr>
      <w:numPr>
        <w:ilvl w:val="2"/>
        <w:numId w:val="17"/>
      </w:numPr>
      <w:tabs>
        <w:tab w:val="left" w:pos="851"/>
      </w:tabs>
      <w:spacing w:before="10" w:after="10"/>
      <w:ind w:firstLineChars="0" w:firstLine="0"/>
      <w:jc w:val="left"/>
      <w:outlineLvl w:val="2"/>
    </w:pPr>
    <w:rPr>
      <w:rFonts w:ascii="黑体" w:eastAsia="黑体" w:hAnsi="黑体"/>
      <w:sz w:val="28"/>
    </w:rPr>
  </w:style>
  <w:style w:type="paragraph" w:styleId="4">
    <w:name w:val="heading 4"/>
    <w:basedOn w:val="a1"/>
    <w:next w:val="a0"/>
    <w:uiPriority w:val="9"/>
    <w:unhideWhenUsed/>
    <w:qFormat/>
    <w:rsid w:val="00801A62"/>
    <w:pPr>
      <w:numPr>
        <w:ilvl w:val="3"/>
        <w:numId w:val="17"/>
      </w:numPr>
      <w:tabs>
        <w:tab w:val="left" w:pos="993"/>
      </w:tabs>
      <w:spacing w:before="10" w:after="10"/>
      <w:ind w:firstLineChars="0" w:firstLine="0"/>
      <w:jc w:val="left"/>
      <w:outlineLvl w:val="3"/>
    </w:pPr>
    <w:rPr>
      <w:rFonts w:ascii="黑体" w:eastAsia="黑体" w:hAnsi="黑体"/>
      <w:sz w:val="28"/>
    </w:rPr>
  </w:style>
  <w:style w:type="paragraph" w:styleId="5">
    <w:name w:val="heading 5"/>
    <w:basedOn w:val="a1"/>
    <w:next w:val="a0"/>
    <w:uiPriority w:val="9"/>
    <w:unhideWhenUsed/>
    <w:qFormat/>
    <w:rsid w:val="00801A62"/>
    <w:pPr>
      <w:numPr>
        <w:ilvl w:val="4"/>
        <w:numId w:val="17"/>
      </w:numPr>
      <w:tabs>
        <w:tab w:val="left" w:pos="1134"/>
      </w:tabs>
      <w:spacing w:before="10" w:after="10"/>
      <w:ind w:firstLineChars="0" w:firstLine="0"/>
      <w:jc w:val="left"/>
      <w:outlineLvl w:val="4"/>
    </w:pPr>
    <w:rPr>
      <w:rFonts w:ascii="黑体" w:eastAsia="黑体" w:hAnsi="黑体"/>
      <w:sz w:val="28"/>
    </w:rPr>
  </w:style>
  <w:style w:type="paragraph" w:styleId="6">
    <w:name w:val="heading 6"/>
    <w:basedOn w:val="a1"/>
    <w:next w:val="a0"/>
    <w:uiPriority w:val="9"/>
    <w:unhideWhenUsed/>
    <w:qFormat/>
    <w:rsid w:val="00801A62"/>
    <w:pPr>
      <w:numPr>
        <w:ilvl w:val="5"/>
        <w:numId w:val="17"/>
      </w:numPr>
      <w:tabs>
        <w:tab w:val="left" w:pos="1418"/>
      </w:tabs>
      <w:spacing w:before="10" w:after="10"/>
      <w:ind w:firstLineChars="0" w:firstLine="0"/>
      <w:jc w:val="left"/>
      <w:outlineLvl w:val="5"/>
    </w:pPr>
    <w:rPr>
      <w:rFonts w:ascii="黑体" w:eastAsia="黑体" w:hAnsi="黑体"/>
      <w:sz w:val="28"/>
    </w:rPr>
  </w:style>
  <w:style w:type="paragraph" w:styleId="7">
    <w:name w:val="heading 7"/>
    <w:basedOn w:val="a0"/>
    <w:next w:val="a0"/>
    <w:uiPriority w:val="9"/>
    <w:unhideWhenUsed/>
    <w:qFormat/>
    <w:rsid w:val="00801A62"/>
    <w:pPr>
      <w:keepNext/>
      <w:keepLines/>
      <w:numPr>
        <w:ilvl w:val="6"/>
        <w:numId w:val="17"/>
      </w:numPr>
      <w:spacing w:before="10" w:after="10"/>
      <w:jc w:val="left"/>
      <w:outlineLvl w:val="6"/>
    </w:pPr>
    <w:rPr>
      <w:rFonts w:asciiTheme="majorHAnsi" w:eastAsiaTheme="majorEastAsia" w:hAnsiTheme="majorHAnsi"/>
      <w:b/>
      <w:bCs/>
      <w:sz w:val="28"/>
      <w:szCs w:val="24"/>
    </w:rPr>
  </w:style>
  <w:style w:type="paragraph" w:styleId="8">
    <w:name w:val="heading 8"/>
    <w:basedOn w:val="a0"/>
    <w:next w:val="a0"/>
    <w:uiPriority w:val="9"/>
    <w:unhideWhenUsed/>
    <w:qFormat/>
    <w:rsid w:val="00801A62"/>
    <w:pPr>
      <w:keepNext/>
      <w:keepLines/>
      <w:numPr>
        <w:ilvl w:val="7"/>
        <w:numId w:val="17"/>
      </w:numPr>
      <w:spacing w:before="10" w:after="10"/>
      <w:jc w:val="left"/>
      <w:outlineLvl w:val="7"/>
    </w:pPr>
    <w:rPr>
      <w:rFonts w:asciiTheme="majorHAnsi" w:eastAsiaTheme="majorEastAsia" w:hAnsiTheme="majorHAnsi" w:cstheme="majorBidi"/>
      <w:sz w:val="28"/>
      <w:szCs w:val="24"/>
    </w:rPr>
  </w:style>
  <w:style w:type="paragraph" w:styleId="9">
    <w:name w:val="heading 9"/>
    <w:basedOn w:val="a0"/>
    <w:next w:val="a0"/>
    <w:uiPriority w:val="9"/>
    <w:unhideWhenUsed/>
    <w:qFormat/>
    <w:rsid w:val="00801A62"/>
    <w:pPr>
      <w:keepNext/>
      <w:keepLines/>
      <w:numPr>
        <w:ilvl w:val="8"/>
        <w:numId w:val="17"/>
      </w:numPr>
      <w:spacing w:before="10" w:after="10"/>
      <w:jc w:val="left"/>
      <w:outlineLvl w:val="8"/>
    </w:pPr>
    <w:rPr>
      <w:rFonts w:asciiTheme="majorHAnsi" w:eastAsiaTheme="majorEastAsia" w:hAnsiTheme="majorHAnsi" w:cstheme="majorBidi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0"/>
    <w:uiPriority w:val="34"/>
    <w:qFormat/>
    <w:rsid w:val="00801A62"/>
    <w:pPr>
      <w:spacing w:after="12"/>
      <w:ind w:firstLineChars="200" w:firstLine="200"/>
    </w:pPr>
    <w:rPr>
      <w:rFonts w:ascii="宋体"/>
      <w:szCs w:val="24"/>
    </w:rPr>
  </w:style>
  <w:style w:type="paragraph" w:styleId="a5">
    <w:name w:val="annotation subject"/>
    <w:basedOn w:val="a6"/>
    <w:next w:val="a6"/>
    <w:semiHidden/>
    <w:qFormat/>
    <w:rsid w:val="00801A62"/>
    <w:rPr>
      <w:b/>
      <w:bCs/>
    </w:rPr>
  </w:style>
  <w:style w:type="paragraph" w:styleId="a6">
    <w:name w:val="annotation text"/>
    <w:basedOn w:val="a0"/>
    <w:semiHidden/>
    <w:qFormat/>
    <w:rsid w:val="00801A62"/>
    <w:pPr>
      <w:jc w:val="left"/>
    </w:pPr>
  </w:style>
  <w:style w:type="paragraph" w:styleId="TOC7">
    <w:name w:val="toc 7"/>
    <w:basedOn w:val="a0"/>
    <w:next w:val="a0"/>
    <w:uiPriority w:val="39"/>
    <w:qFormat/>
    <w:rsid w:val="00801A62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a7">
    <w:name w:val="List Number"/>
    <w:basedOn w:val="a0"/>
    <w:unhideWhenUsed/>
    <w:rsid w:val="00801A62"/>
    <w:pPr>
      <w:tabs>
        <w:tab w:val="left" w:pos="360"/>
        <w:tab w:val="left" w:pos="840"/>
      </w:tabs>
      <w:adjustRightInd w:val="0"/>
      <w:snapToGrid w:val="0"/>
      <w:ind w:left="840" w:hanging="420"/>
      <w:contextualSpacing/>
    </w:pPr>
    <w:rPr>
      <w:rFonts w:ascii="宋体" w:hAnsi="Times New Roman" w:cs="Times New Roman"/>
      <w:kern w:val="24"/>
      <w:szCs w:val="20"/>
    </w:rPr>
  </w:style>
  <w:style w:type="paragraph" w:styleId="a8">
    <w:name w:val="Normal Indent"/>
    <w:aliases w:val="正文（首行缩进两字） Char,正文（首行缩进两字） Char Char Char,正文（首行缩进两字） Char Char,ALT+Z,表正文,正文非缩进,正文题目,正文（首行缩进两字） Char Char Char Char,正文（首行缩进两字） Char Char Char Char Char Char,正文（首行缩进两字） Char Char Char Char Char,正文（首行缩进两字）,(正文使用),正文1（首行缩进两字）, Char Char Char Char Char"/>
    <w:basedOn w:val="a0"/>
    <w:rsid w:val="00801A62"/>
    <w:pPr>
      <w:spacing w:line="360" w:lineRule="auto"/>
      <w:ind w:firstLineChars="200" w:firstLine="200"/>
    </w:pPr>
  </w:style>
  <w:style w:type="paragraph" w:styleId="a9">
    <w:name w:val="caption"/>
    <w:basedOn w:val="a0"/>
    <w:next w:val="a0"/>
    <w:link w:val="aa"/>
    <w:unhideWhenUsed/>
    <w:qFormat/>
    <w:rsid w:val="00254743"/>
    <w:pPr>
      <w:spacing w:beforeLines="30" w:afterLines="50"/>
      <w:ind w:firstLine="0"/>
      <w:jc w:val="center"/>
    </w:pPr>
    <w:rPr>
      <w:rFonts w:ascii="宋体" w:cstheme="majorBidi"/>
      <w:color w:val="0070C0"/>
      <w:sz w:val="21"/>
      <w:szCs w:val="24"/>
    </w:rPr>
  </w:style>
  <w:style w:type="paragraph" w:styleId="ab">
    <w:name w:val="Document Map"/>
    <w:basedOn w:val="a0"/>
    <w:semiHidden/>
    <w:unhideWhenUsed/>
    <w:qFormat/>
    <w:rsid w:val="00801A62"/>
    <w:rPr>
      <w:rFonts w:ascii="宋体"/>
      <w:sz w:val="18"/>
      <w:szCs w:val="18"/>
    </w:rPr>
  </w:style>
  <w:style w:type="paragraph" w:styleId="ac">
    <w:name w:val="Body Text"/>
    <w:basedOn w:val="a0"/>
    <w:rsid w:val="00801A62"/>
    <w:pPr>
      <w:spacing w:line="360" w:lineRule="auto"/>
    </w:pPr>
    <w:rPr>
      <w:snapToGrid w:val="0"/>
    </w:rPr>
  </w:style>
  <w:style w:type="paragraph" w:styleId="ad">
    <w:name w:val="Body Text Indent"/>
    <w:aliases w:val="封面"/>
    <w:basedOn w:val="a0"/>
    <w:next w:val="a0"/>
    <w:link w:val="ae"/>
    <w:qFormat/>
    <w:rsid w:val="00A81661"/>
    <w:pPr>
      <w:snapToGrid w:val="0"/>
      <w:ind w:firstLine="0"/>
      <w:jc w:val="center"/>
    </w:pPr>
    <w:rPr>
      <w:rFonts w:hAnsi="Times New Roman" w:cs="Times New Roman"/>
      <w:kern w:val="2"/>
      <w:sz w:val="21"/>
      <w:szCs w:val="20"/>
    </w:rPr>
  </w:style>
  <w:style w:type="paragraph" w:styleId="20">
    <w:name w:val="List 2"/>
    <w:uiPriority w:val="99"/>
    <w:unhideWhenUsed/>
    <w:qFormat/>
    <w:rsid w:val="00801A62"/>
    <w:pPr>
      <w:numPr>
        <w:numId w:val="2"/>
      </w:numPr>
      <w:tabs>
        <w:tab w:val="left" w:pos="426"/>
      </w:tabs>
      <w:ind w:left="102" w:firstLine="301"/>
    </w:pPr>
    <w:rPr>
      <w:rFonts w:ascii="宋体" w:eastAsia="宋体" w:hAnsi="宋体"/>
      <w:sz w:val="24"/>
      <w:szCs w:val="24"/>
    </w:rPr>
  </w:style>
  <w:style w:type="paragraph" w:styleId="TOC5">
    <w:name w:val="toc 5"/>
    <w:basedOn w:val="a0"/>
    <w:next w:val="a0"/>
    <w:uiPriority w:val="39"/>
    <w:qFormat/>
    <w:rsid w:val="00801A62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OC3">
    <w:name w:val="toc 3"/>
    <w:basedOn w:val="a0"/>
    <w:next w:val="a0"/>
    <w:uiPriority w:val="39"/>
    <w:qFormat/>
    <w:rsid w:val="002A1C31"/>
    <w:pPr>
      <w:ind w:firstLine="0"/>
      <w:jc w:val="left"/>
    </w:pPr>
    <w:rPr>
      <w:rFonts w:hAnsi="Times New Roman"/>
      <w:iCs/>
      <w:szCs w:val="20"/>
    </w:rPr>
  </w:style>
  <w:style w:type="paragraph" w:styleId="af">
    <w:name w:val="Plain Text"/>
    <w:basedOn w:val="a0"/>
    <w:rsid w:val="00801A62"/>
    <w:rPr>
      <w:rFonts w:ascii="宋体" w:hAnsi="Courier New" w:cs="Times New Roman"/>
      <w:kern w:val="2"/>
      <w:szCs w:val="20"/>
    </w:rPr>
  </w:style>
  <w:style w:type="paragraph" w:styleId="TOC8">
    <w:name w:val="toc 8"/>
    <w:basedOn w:val="a0"/>
    <w:next w:val="a0"/>
    <w:uiPriority w:val="39"/>
    <w:qFormat/>
    <w:rsid w:val="00801A62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af0">
    <w:name w:val="Date"/>
    <w:basedOn w:val="a0"/>
    <w:next w:val="a0"/>
    <w:rsid w:val="00801A62"/>
    <w:pPr>
      <w:adjustRightInd w:val="0"/>
      <w:spacing w:line="360" w:lineRule="atLeast"/>
      <w:textAlignment w:val="baseline"/>
    </w:pPr>
    <w:rPr>
      <w:rFonts w:hAnsi="Times New Roman" w:cs="Times New Roman"/>
      <w:sz w:val="28"/>
      <w:szCs w:val="20"/>
    </w:rPr>
  </w:style>
  <w:style w:type="character" w:customStyle="1" w:styleId="TABLE">
    <w:name w:val="TABLE 字符"/>
    <w:link w:val="TABLE0"/>
    <w:qFormat/>
    <w:rsid w:val="00E33448"/>
    <w:rPr>
      <w:rFonts w:ascii="Times New Roman" w:eastAsia="宋体" w:hAnsi="Times New Roman" w:cs="Times New Roman"/>
      <w:sz w:val="21"/>
      <w:szCs w:val="18"/>
    </w:rPr>
  </w:style>
  <w:style w:type="paragraph" w:styleId="af1">
    <w:name w:val="Balloon Text"/>
    <w:basedOn w:val="a0"/>
    <w:uiPriority w:val="99"/>
    <w:unhideWhenUsed/>
    <w:qFormat/>
    <w:rsid w:val="00801A62"/>
    <w:rPr>
      <w:sz w:val="18"/>
      <w:szCs w:val="18"/>
    </w:rPr>
  </w:style>
  <w:style w:type="paragraph" w:styleId="af2">
    <w:name w:val="footer"/>
    <w:basedOn w:val="a0"/>
    <w:uiPriority w:val="99"/>
    <w:unhideWhenUsed/>
    <w:qFormat/>
    <w:rsid w:val="00801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0"/>
    <w:uiPriority w:val="99"/>
    <w:unhideWhenUsed/>
    <w:qFormat/>
    <w:rsid w:val="00801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qFormat/>
    <w:rsid w:val="002A1C31"/>
    <w:pPr>
      <w:ind w:firstLine="0"/>
      <w:jc w:val="left"/>
    </w:pPr>
    <w:rPr>
      <w:rFonts w:hAnsi="Times New Roman"/>
      <w:bCs/>
      <w:caps/>
      <w:szCs w:val="24"/>
    </w:rPr>
  </w:style>
  <w:style w:type="paragraph" w:styleId="TOC4">
    <w:name w:val="toc 4"/>
    <w:basedOn w:val="a0"/>
    <w:next w:val="a0"/>
    <w:uiPriority w:val="39"/>
    <w:qFormat/>
    <w:rsid w:val="00801A62"/>
    <w:pPr>
      <w:jc w:val="left"/>
    </w:pPr>
    <w:rPr>
      <w:rFonts w:asciiTheme="minorHAnsi" w:hAnsiTheme="minorHAnsi"/>
      <w:szCs w:val="18"/>
    </w:rPr>
  </w:style>
  <w:style w:type="paragraph" w:styleId="a">
    <w:name w:val="List"/>
    <w:uiPriority w:val="99"/>
    <w:unhideWhenUsed/>
    <w:qFormat/>
    <w:rsid w:val="00801A62"/>
    <w:pPr>
      <w:numPr>
        <w:numId w:val="3"/>
      </w:numPr>
      <w:spacing w:line="360" w:lineRule="auto"/>
      <w:contextualSpacing/>
    </w:pPr>
    <w:rPr>
      <w:rFonts w:eastAsia="宋体"/>
      <w:sz w:val="24"/>
      <w:szCs w:val="21"/>
    </w:rPr>
  </w:style>
  <w:style w:type="paragraph" w:styleId="af4">
    <w:name w:val="footnote text"/>
    <w:basedOn w:val="a0"/>
    <w:semiHidden/>
    <w:qFormat/>
    <w:rsid w:val="00801A62"/>
    <w:pPr>
      <w:snapToGrid w:val="0"/>
      <w:jc w:val="left"/>
    </w:pPr>
    <w:rPr>
      <w:sz w:val="18"/>
      <w:szCs w:val="18"/>
    </w:rPr>
  </w:style>
  <w:style w:type="paragraph" w:styleId="TOC6">
    <w:name w:val="toc 6"/>
    <w:basedOn w:val="a0"/>
    <w:next w:val="a0"/>
    <w:uiPriority w:val="39"/>
    <w:qFormat/>
    <w:rsid w:val="00801A62"/>
    <w:pPr>
      <w:ind w:left="1050"/>
      <w:jc w:val="left"/>
    </w:pPr>
    <w:rPr>
      <w:rFonts w:asciiTheme="minorHAnsi" w:hAnsiTheme="minorHAnsi"/>
      <w:sz w:val="18"/>
      <w:szCs w:val="18"/>
    </w:rPr>
  </w:style>
  <w:style w:type="character" w:customStyle="1" w:styleId="ae">
    <w:name w:val="正文文本缩进 字符"/>
    <w:aliases w:val="封面 字符"/>
    <w:basedOn w:val="a2"/>
    <w:link w:val="ad"/>
    <w:rsid w:val="00A81661"/>
    <w:rPr>
      <w:rFonts w:ascii="Times New Roman" w:eastAsia="宋体" w:hAnsi="Times New Roman" w:cs="Times New Roman"/>
      <w:kern w:val="2"/>
      <w:sz w:val="21"/>
    </w:rPr>
  </w:style>
  <w:style w:type="paragraph" w:styleId="TOC2">
    <w:name w:val="toc 2"/>
    <w:basedOn w:val="a0"/>
    <w:next w:val="a0"/>
    <w:uiPriority w:val="39"/>
    <w:qFormat/>
    <w:rsid w:val="002A1C31"/>
    <w:pPr>
      <w:ind w:firstLine="0"/>
      <w:jc w:val="left"/>
    </w:pPr>
    <w:rPr>
      <w:rFonts w:hAnsi="Times New Roman"/>
      <w:smallCaps/>
    </w:rPr>
  </w:style>
  <w:style w:type="paragraph" w:styleId="TOC9">
    <w:name w:val="toc 9"/>
    <w:basedOn w:val="a0"/>
    <w:next w:val="a0"/>
    <w:uiPriority w:val="39"/>
    <w:qFormat/>
    <w:rsid w:val="00801A62"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af5">
    <w:name w:val="Strong"/>
    <w:basedOn w:val="a2"/>
    <w:rsid w:val="00801A62"/>
    <w:rPr>
      <w:b/>
      <w:bCs/>
    </w:rPr>
  </w:style>
  <w:style w:type="character" w:styleId="af6">
    <w:name w:val="page number"/>
    <w:basedOn w:val="a2"/>
    <w:rsid w:val="00801A62"/>
  </w:style>
  <w:style w:type="character" w:styleId="af7">
    <w:name w:val="Hyperlink"/>
    <w:basedOn w:val="a2"/>
    <w:uiPriority w:val="99"/>
    <w:unhideWhenUsed/>
    <w:qFormat/>
    <w:rsid w:val="00801A62"/>
    <w:rPr>
      <w:color w:val="0000FF" w:themeColor="hyperlink"/>
      <w:u w:val="single"/>
    </w:rPr>
  </w:style>
  <w:style w:type="character" w:styleId="af8">
    <w:name w:val="annotation reference"/>
    <w:basedOn w:val="a2"/>
    <w:semiHidden/>
    <w:qFormat/>
    <w:rsid w:val="00801A62"/>
    <w:rPr>
      <w:sz w:val="21"/>
      <w:szCs w:val="21"/>
    </w:rPr>
  </w:style>
  <w:style w:type="character" w:styleId="af9">
    <w:name w:val="footnote reference"/>
    <w:basedOn w:val="a2"/>
    <w:semiHidden/>
    <w:rsid w:val="00801A62"/>
    <w:rPr>
      <w:vertAlign w:val="superscript"/>
    </w:rPr>
  </w:style>
  <w:style w:type="table" w:styleId="afa">
    <w:name w:val="Table Grid"/>
    <w:basedOn w:val="a3"/>
    <w:uiPriority w:val="39"/>
    <w:rsid w:val="00E33448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eastAsia="宋体" w:hAnsi="Times New Roman"/>
        <w:sz w:val="21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  <w:tl2br w:val="nil"/>
          <w:tr2bl w:val="nil"/>
        </w:tcBorders>
        <w:vAlign w:val="center"/>
      </w:tcPr>
    </w:tblStylePr>
  </w:style>
  <w:style w:type="paragraph" w:styleId="afb">
    <w:name w:val="No Spacing"/>
    <w:qFormat/>
    <w:rsid w:val="00801A62"/>
    <w:pPr>
      <w:tabs>
        <w:tab w:val="left" w:pos="2100"/>
      </w:tabs>
      <w:ind w:left="2100" w:hanging="420"/>
    </w:pPr>
    <w:rPr>
      <w:rFonts w:ascii="Calibri" w:eastAsia="宋体" w:hAnsi="Calibri" w:cs="Times New Roman"/>
      <w:sz w:val="22"/>
      <w:szCs w:val="22"/>
    </w:rPr>
  </w:style>
  <w:style w:type="paragraph" w:styleId="afc">
    <w:name w:val="Title"/>
    <w:basedOn w:val="a0"/>
    <w:qFormat/>
    <w:rsid w:val="002A1C31"/>
    <w:pPr>
      <w:ind w:firstLine="0"/>
      <w:jc w:val="center"/>
    </w:pPr>
    <w:rPr>
      <w:rFonts w:eastAsia="黑体" w:hAnsi="Times New Roman"/>
      <w:kern w:val="2"/>
      <w:sz w:val="32"/>
      <w:szCs w:val="24"/>
    </w:rPr>
  </w:style>
  <w:style w:type="character" w:customStyle="1" w:styleId="aa">
    <w:name w:val="题注 字符"/>
    <w:link w:val="a9"/>
    <w:qFormat/>
    <w:locked/>
    <w:rsid w:val="00254743"/>
    <w:rPr>
      <w:rFonts w:ascii="宋体" w:eastAsia="宋体" w:hAnsi="宋体" w:cstheme="majorBidi"/>
      <w:color w:val="0070C0"/>
      <w:sz w:val="21"/>
      <w:szCs w:val="24"/>
    </w:rPr>
  </w:style>
  <w:style w:type="paragraph" w:customStyle="1" w:styleId="TABLE0">
    <w:name w:val="TABLE"/>
    <w:basedOn w:val="a0"/>
    <w:next w:val="a0"/>
    <w:link w:val="TABLE"/>
    <w:qFormat/>
    <w:rsid w:val="00E33448"/>
    <w:pPr>
      <w:widowControl/>
      <w:adjustRightInd w:val="0"/>
      <w:snapToGrid w:val="0"/>
      <w:spacing w:line="240" w:lineRule="auto"/>
      <w:ind w:firstLine="0"/>
      <w:jc w:val="center"/>
    </w:pPr>
    <w:rPr>
      <w:rFonts w:hAnsi="Times New Roman" w:cs="Times New Roman"/>
      <w:sz w:val="21"/>
      <w:szCs w:val="18"/>
    </w:rPr>
  </w:style>
  <w:style w:type="table" w:styleId="afd">
    <w:name w:val="Grid Table Light"/>
    <w:basedOn w:val="a3"/>
    <w:uiPriority w:val="40"/>
    <w:rsid w:val="002547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8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Microsoft_Visio_2003-2010_Drawing1.vsd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Microsoft_Visio_2003-2010_Drawing.vsd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LW\&#27169;&#26495;\&#27169;&#26495;\PDM&#27169;&#26495;20140504\&#30740;&#35797;&#25991;&#20214;&#36890;&#29992;1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B3AFD43-161C-45D8-82B9-388C65DEBD06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研试文件通用1.dot</Template>
  <TotalTime>13</TotalTime>
  <Pages>6</Pages>
  <Words>528</Words>
  <Characters>3016</Characters>
  <Application>Microsoft Office Word</Application>
  <DocSecurity>0</DocSecurity>
  <Lines>25</Lines>
  <Paragraphs>7</Paragraphs>
  <ScaleCrop>false</ScaleCrop>
  <Company>Microsoft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     号</dc:title>
  <dc:creator>产品管理员</dc:creator>
  <cp:lastModifiedBy>lisheng</cp:lastModifiedBy>
  <cp:revision>7</cp:revision>
  <cp:lastPrinted>2001-08-17T07:07:00Z</cp:lastPrinted>
  <dcterms:created xsi:type="dcterms:W3CDTF">2023-10-23T09:38:00Z</dcterms:created>
  <dcterms:modified xsi:type="dcterms:W3CDTF">2023-10-31T01:11:00Z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